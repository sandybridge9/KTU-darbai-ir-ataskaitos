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B32AD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3BF41853" w14:textId="77777777" w:rsidR="00D560C9" w:rsidRPr="00844988" w:rsidRDefault="00113AE8" w:rsidP="004771C9">
      <w:pPr>
        <w:pStyle w:val="Vireliouraai"/>
      </w:pPr>
      <w:r>
        <w:t xml:space="preserve">INFORMATIKOS </w:t>
      </w:r>
      <w:r w:rsidR="00404E84">
        <w:t>FAKULTETAS</w:t>
      </w:r>
    </w:p>
    <w:p w14:paraId="1E55FD33" w14:textId="77777777" w:rsidR="00D560C9" w:rsidRPr="00844988" w:rsidRDefault="00D560C9" w:rsidP="004771C9">
      <w:pPr>
        <w:pStyle w:val="Vireliouraai"/>
      </w:pPr>
    </w:p>
    <w:p w14:paraId="63DF4738" w14:textId="77777777" w:rsidR="00D560C9" w:rsidRPr="00844988" w:rsidRDefault="00D560C9" w:rsidP="004771C9">
      <w:pPr>
        <w:pStyle w:val="Vireliouraai"/>
      </w:pPr>
    </w:p>
    <w:p w14:paraId="07BC2A4E" w14:textId="77777777" w:rsidR="00D560C9" w:rsidRPr="00844988" w:rsidRDefault="00D560C9" w:rsidP="004771C9">
      <w:pPr>
        <w:pStyle w:val="Vireliouraai"/>
      </w:pPr>
    </w:p>
    <w:p w14:paraId="58AFA895" w14:textId="77777777" w:rsidR="00D560C9" w:rsidRPr="00844988" w:rsidRDefault="00D560C9" w:rsidP="004771C9">
      <w:pPr>
        <w:pStyle w:val="Vireliouraai"/>
      </w:pPr>
    </w:p>
    <w:p w14:paraId="65E34973" w14:textId="77777777" w:rsidR="00D560C9" w:rsidRPr="00844988" w:rsidRDefault="00D560C9" w:rsidP="004771C9">
      <w:pPr>
        <w:pStyle w:val="Vireliouraai"/>
      </w:pPr>
    </w:p>
    <w:p w14:paraId="5B859B24" w14:textId="77777777" w:rsidR="00D560C9" w:rsidRPr="00844988" w:rsidRDefault="00D560C9" w:rsidP="004771C9">
      <w:pPr>
        <w:pStyle w:val="Vireliouraai"/>
      </w:pPr>
    </w:p>
    <w:p w14:paraId="2F9D902B" w14:textId="77777777" w:rsidR="004C3D88" w:rsidRPr="00844988" w:rsidRDefault="004C3D88" w:rsidP="004771C9">
      <w:pPr>
        <w:pStyle w:val="Vireliouraai"/>
      </w:pPr>
    </w:p>
    <w:p w14:paraId="4AB07E2A" w14:textId="77777777" w:rsidR="004C3D88" w:rsidRPr="00844988" w:rsidRDefault="004C3D88" w:rsidP="004771C9">
      <w:pPr>
        <w:pStyle w:val="Vireliouraai"/>
      </w:pPr>
    </w:p>
    <w:p w14:paraId="6FE4E21A" w14:textId="77777777" w:rsidR="00D560C9" w:rsidRPr="00844988" w:rsidRDefault="00D560C9" w:rsidP="004771C9">
      <w:pPr>
        <w:pStyle w:val="Vireliouraai"/>
      </w:pPr>
    </w:p>
    <w:p w14:paraId="3AC2FF46" w14:textId="77777777" w:rsidR="00D560C9" w:rsidRPr="00844988" w:rsidRDefault="00D560C9" w:rsidP="004771C9">
      <w:pPr>
        <w:pStyle w:val="Vireliouraai"/>
      </w:pPr>
    </w:p>
    <w:p w14:paraId="65C7F5C5" w14:textId="77777777" w:rsidR="00D560C9" w:rsidRPr="00844988" w:rsidRDefault="00D560C9" w:rsidP="004771C9">
      <w:pPr>
        <w:pStyle w:val="Vireliouraai"/>
      </w:pPr>
    </w:p>
    <w:p w14:paraId="432C827F" w14:textId="77777777" w:rsidR="004C3D88" w:rsidRPr="00844988" w:rsidRDefault="00B93D28" w:rsidP="004771C9">
      <w:pPr>
        <w:pStyle w:val="Ataskaitospavadinimas"/>
      </w:pPr>
      <w:r>
        <w:t>Programavimo kalbų teorija</w:t>
      </w:r>
      <w:r w:rsidR="00CD083D">
        <w:t xml:space="preserve"> (</w:t>
      </w:r>
      <w:r w:rsidR="00CD083D" w:rsidRPr="00CD083D">
        <w:t>P175B124</w:t>
      </w:r>
      <w:r w:rsidR="00CD083D">
        <w:t>)</w:t>
      </w:r>
    </w:p>
    <w:p w14:paraId="1D972C9D" w14:textId="77777777" w:rsidR="00D560C9" w:rsidRPr="00844988" w:rsidRDefault="004C3D88" w:rsidP="004771C9">
      <w:pPr>
        <w:pStyle w:val="Ataskaita"/>
      </w:pPr>
      <w:r w:rsidRPr="00844988">
        <w:t>L</w:t>
      </w:r>
      <w:r w:rsidR="00CD083D">
        <w:t>aboratorinių darbų</w:t>
      </w:r>
      <w:r w:rsidR="00D560C9" w:rsidRPr="00844988">
        <w:t xml:space="preserve"> ataskaita</w:t>
      </w:r>
    </w:p>
    <w:p w14:paraId="4B973AC8" w14:textId="77777777" w:rsidR="00D560C9" w:rsidRPr="00844988" w:rsidRDefault="00D560C9" w:rsidP="004771C9">
      <w:pPr>
        <w:pStyle w:val="Vireliouraai"/>
      </w:pPr>
    </w:p>
    <w:p w14:paraId="03B6E9E5" w14:textId="77777777" w:rsidR="00D560C9" w:rsidRPr="00844988" w:rsidRDefault="00D560C9" w:rsidP="004771C9">
      <w:pPr>
        <w:pStyle w:val="Vireliouraai"/>
      </w:pPr>
    </w:p>
    <w:p w14:paraId="1B37A480" w14:textId="77777777" w:rsidR="00D560C9" w:rsidRPr="00844988" w:rsidRDefault="00D560C9" w:rsidP="004771C9">
      <w:pPr>
        <w:pStyle w:val="Vireliouraai"/>
      </w:pPr>
    </w:p>
    <w:p w14:paraId="40AE7FB7" w14:textId="77777777" w:rsidR="00D560C9" w:rsidRPr="00844988" w:rsidRDefault="00D560C9" w:rsidP="004771C9">
      <w:pPr>
        <w:pStyle w:val="Vireliouraai"/>
      </w:pPr>
    </w:p>
    <w:p w14:paraId="016678AF" w14:textId="77777777" w:rsidR="00D560C9" w:rsidRPr="00844988" w:rsidRDefault="00D560C9" w:rsidP="004771C9">
      <w:pPr>
        <w:pStyle w:val="Vireliouraai"/>
      </w:pPr>
    </w:p>
    <w:p w14:paraId="533085F3" w14:textId="77777777" w:rsidR="00D560C9" w:rsidRPr="00844988" w:rsidRDefault="00D560C9" w:rsidP="004771C9">
      <w:pPr>
        <w:pStyle w:val="Vireliouraai"/>
      </w:pPr>
    </w:p>
    <w:p w14:paraId="078F93D9" w14:textId="77777777" w:rsidR="004771C9" w:rsidRDefault="004771C9" w:rsidP="00EB5168">
      <w:pPr>
        <w:pStyle w:val="Autorius"/>
      </w:pPr>
      <w:r>
        <w:t xml:space="preserve">Atliko: </w:t>
      </w:r>
    </w:p>
    <w:p w14:paraId="2A279F3C" w14:textId="77777777" w:rsidR="004771C9" w:rsidRDefault="004771C9" w:rsidP="00EB5168">
      <w:pPr>
        <w:pStyle w:val="Autorius"/>
      </w:pPr>
      <w:r>
        <w:tab/>
      </w:r>
      <w:r w:rsidR="00113AE8">
        <w:t>IFF – 6/8</w:t>
      </w:r>
      <w:r w:rsidR="00AE7C8B">
        <w:t xml:space="preserve"> </w:t>
      </w:r>
      <w:r>
        <w:t xml:space="preserve">gr. </w:t>
      </w:r>
      <w:r w:rsidR="00AE7C8B">
        <w:t>studentas</w:t>
      </w:r>
    </w:p>
    <w:p w14:paraId="4D148B80" w14:textId="77777777" w:rsidR="00D560C9" w:rsidRPr="00844988" w:rsidRDefault="004771C9" w:rsidP="00EB5168">
      <w:pPr>
        <w:pStyle w:val="Autorius"/>
      </w:pPr>
      <w:r>
        <w:tab/>
      </w:r>
      <w:r w:rsidR="00113AE8">
        <w:t>Tadas Laurinaitis</w:t>
      </w:r>
    </w:p>
    <w:p w14:paraId="28388B03" w14:textId="37FA7AB0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C86446">
        <w:rPr>
          <w:noProof/>
        </w:rPr>
        <w:t>2019 m. birželio 5 d.</w:t>
      </w:r>
      <w:r w:rsidR="00844988" w:rsidRPr="00844988">
        <w:fldChar w:fldCharType="end"/>
      </w:r>
    </w:p>
    <w:p w14:paraId="1C39BFF1" w14:textId="77777777" w:rsidR="004771C9" w:rsidRDefault="00D560C9" w:rsidP="00EB5168">
      <w:pPr>
        <w:pStyle w:val="Autorius"/>
      </w:pPr>
      <w:r w:rsidRPr="0052026C">
        <w:t>Priėmė:</w:t>
      </w:r>
    </w:p>
    <w:p w14:paraId="6E854FD3" w14:textId="77777777" w:rsidR="00D560C9" w:rsidRPr="0052026C" w:rsidRDefault="004771C9" w:rsidP="00EB5168">
      <w:pPr>
        <w:pStyle w:val="Autorius"/>
      </w:pPr>
      <w:r>
        <w:tab/>
      </w:r>
      <w:r w:rsidR="00113AE8">
        <w:t>Lekt. Evaldas Guogis</w:t>
      </w:r>
    </w:p>
    <w:p w14:paraId="0B54323D" w14:textId="77777777" w:rsidR="00CD58DB" w:rsidRPr="00844988" w:rsidRDefault="00CD58DB" w:rsidP="004771C9">
      <w:pPr>
        <w:pStyle w:val="Vireliouraai"/>
      </w:pPr>
    </w:p>
    <w:p w14:paraId="381806E2" w14:textId="77777777" w:rsidR="00D560C9" w:rsidRPr="00844988" w:rsidRDefault="00D560C9" w:rsidP="004771C9">
      <w:pPr>
        <w:pStyle w:val="Vireliouraai"/>
      </w:pPr>
    </w:p>
    <w:p w14:paraId="0CCCD2D6" w14:textId="77777777" w:rsidR="00D560C9" w:rsidRPr="00844988" w:rsidRDefault="00D560C9" w:rsidP="004771C9">
      <w:pPr>
        <w:pStyle w:val="Vireliouraai"/>
      </w:pPr>
    </w:p>
    <w:p w14:paraId="28C12134" w14:textId="77777777" w:rsidR="00CD58DB" w:rsidRDefault="00CD58DB" w:rsidP="004771C9">
      <w:pPr>
        <w:pStyle w:val="Vireliouraai"/>
      </w:pPr>
    </w:p>
    <w:p w14:paraId="142389FB" w14:textId="77777777" w:rsidR="00CD58DB" w:rsidRDefault="00CD58DB" w:rsidP="004771C9">
      <w:pPr>
        <w:pStyle w:val="Vireliouraai"/>
      </w:pPr>
    </w:p>
    <w:p w14:paraId="32711D9A" w14:textId="77777777" w:rsidR="00CD58DB" w:rsidRDefault="00CD58DB" w:rsidP="004771C9">
      <w:pPr>
        <w:pStyle w:val="Vireliouraai"/>
      </w:pPr>
    </w:p>
    <w:p w14:paraId="3889785C" w14:textId="77777777" w:rsidR="0052026C" w:rsidRPr="00844988" w:rsidRDefault="0052026C" w:rsidP="004771C9">
      <w:pPr>
        <w:pStyle w:val="Vireliouraai"/>
      </w:pPr>
    </w:p>
    <w:p w14:paraId="0CDB2BFB" w14:textId="77777777" w:rsidR="0052026C" w:rsidRDefault="00D560C9" w:rsidP="00CD083D">
      <w:pPr>
        <w:pStyle w:val="Vireliouraai"/>
        <w:ind w:firstLine="0"/>
      </w:pPr>
      <w:r w:rsidRPr="00844988">
        <w:t>KAUNAS 20</w:t>
      </w:r>
      <w:r w:rsidR="004C3D88" w:rsidRPr="00844988">
        <w:t>1</w:t>
      </w:r>
      <w:r w:rsidR="00113AE8">
        <w:t>9</w:t>
      </w:r>
    </w:p>
    <w:p w14:paraId="4F32E565" w14:textId="77777777" w:rsidR="0052026C" w:rsidRDefault="0052026C" w:rsidP="0015714D">
      <w:pPr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6E9729C8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382AD28C" w14:textId="77777777" w:rsidR="00D560C9" w:rsidRDefault="00D560C9" w:rsidP="0052026C"/>
    <w:p w14:paraId="5DDC061F" w14:textId="77777777" w:rsidR="000D7125" w:rsidRPr="00AB26BB" w:rsidRDefault="00D560C9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0D7125">
        <w:rPr>
          <w:noProof/>
        </w:rPr>
        <w:t>1.</w:t>
      </w:r>
      <w:r w:rsidR="000D7125"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B93D28">
        <w:rPr>
          <w:noProof/>
        </w:rPr>
        <w:t>Python arba Ruby</w:t>
      </w:r>
      <w:r w:rsidR="000D7125">
        <w:rPr>
          <w:noProof/>
        </w:rPr>
        <w:t xml:space="preserve"> (L1)</w:t>
      </w:r>
      <w:r w:rsidR="000D7125">
        <w:rPr>
          <w:noProof/>
        </w:rPr>
        <w:tab/>
      </w:r>
      <w:r w:rsidR="000D7125">
        <w:rPr>
          <w:noProof/>
        </w:rPr>
        <w:fldChar w:fldCharType="begin"/>
      </w:r>
      <w:r w:rsidR="000D7125">
        <w:rPr>
          <w:noProof/>
        </w:rPr>
        <w:instrText xml:space="preserve"> PAGEREF _Toc380690084 \h </w:instrText>
      </w:r>
      <w:r w:rsidR="000D7125">
        <w:rPr>
          <w:noProof/>
        </w:rPr>
      </w:r>
      <w:r w:rsidR="000D7125">
        <w:rPr>
          <w:noProof/>
        </w:rPr>
        <w:fldChar w:fldCharType="separate"/>
      </w:r>
      <w:r w:rsidR="009103C4">
        <w:rPr>
          <w:noProof/>
        </w:rPr>
        <w:t>3</w:t>
      </w:r>
      <w:r w:rsidR="000D7125">
        <w:rPr>
          <w:noProof/>
        </w:rPr>
        <w:fldChar w:fldCharType="end"/>
      </w:r>
    </w:p>
    <w:p w14:paraId="5CE3B51E" w14:textId="77777777" w:rsidR="000D7125" w:rsidRPr="00AB26BB" w:rsidRDefault="000D7125" w:rsidP="00B93D28">
      <w:pPr>
        <w:pStyle w:val="TOC2"/>
        <w:rPr>
          <w:rFonts w:ascii="Calibri" w:hAnsi="Calibri"/>
          <w:noProof/>
          <w:sz w:val="22"/>
          <w:szCs w:val="22"/>
          <w:lang w:eastAsia="lt-LT"/>
        </w:rPr>
      </w:pPr>
      <w:r>
        <w:rPr>
          <w:noProof/>
        </w:rPr>
        <w:t>1.1.</w:t>
      </w:r>
      <w:r w:rsidRPr="00AB26BB">
        <w:rPr>
          <w:rFonts w:ascii="Calibri" w:hAnsi="Calibr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_Toc380690085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3</w:t>
      </w:r>
      <w:r>
        <w:rPr>
          <w:noProof/>
        </w:rPr>
        <w:fldChar w:fldCharType="end"/>
      </w:r>
    </w:p>
    <w:p w14:paraId="26A82248" w14:textId="77777777" w:rsidR="000D7125" w:rsidRPr="00AB26BB" w:rsidRDefault="009C0211">
      <w:pPr>
        <w:pStyle w:val="TOC2"/>
        <w:rPr>
          <w:rFonts w:ascii="Calibri" w:hAnsi="Calibri"/>
          <w:noProof/>
          <w:sz w:val="22"/>
          <w:szCs w:val="22"/>
          <w:lang w:eastAsia="lt-LT"/>
        </w:rPr>
      </w:pPr>
      <w:r>
        <w:rPr>
          <w:noProof/>
        </w:rPr>
        <w:t>1.</w:t>
      </w:r>
      <w:r>
        <w:rPr>
          <w:noProof/>
          <w:lang w:val="en-US"/>
        </w:rPr>
        <w:t>2</w:t>
      </w:r>
      <w:r w:rsidR="000D7125">
        <w:rPr>
          <w:noProof/>
        </w:rPr>
        <w:t>.</w:t>
      </w:r>
      <w:r w:rsidR="000D7125" w:rsidRPr="00AB26BB">
        <w:rPr>
          <w:rFonts w:ascii="Calibri" w:hAnsi="Calibri"/>
          <w:noProof/>
          <w:sz w:val="22"/>
          <w:szCs w:val="22"/>
          <w:lang w:eastAsia="lt-LT"/>
        </w:rPr>
        <w:tab/>
      </w:r>
      <w:r w:rsidR="000D7125">
        <w:rPr>
          <w:noProof/>
        </w:rPr>
        <w:t>Programos tekstas</w:t>
      </w:r>
      <w:r w:rsidR="000D7125">
        <w:rPr>
          <w:noProof/>
        </w:rPr>
        <w:tab/>
      </w:r>
      <w:r w:rsidR="000D7125">
        <w:rPr>
          <w:noProof/>
        </w:rPr>
        <w:fldChar w:fldCharType="begin"/>
      </w:r>
      <w:r w:rsidR="000D7125">
        <w:rPr>
          <w:noProof/>
        </w:rPr>
        <w:instrText xml:space="preserve"> PAGEREF _Toc380690089 \h </w:instrText>
      </w:r>
      <w:r w:rsidR="000D7125">
        <w:rPr>
          <w:noProof/>
        </w:rPr>
      </w:r>
      <w:r w:rsidR="000D7125">
        <w:rPr>
          <w:noProof/>
        </w:rPr>
        <w:fldChar w:fldCharType="separate"/>
      </w:r>
      <w:r w:rsidR="009103C4">
        <w:rPr>
          <w:noProof/>
        </w:rPr>
        <w:t>3</w:t>
      </w:r>
      <w:r w:rsidR="000D7125">
        <w:rPr>
          <w:noProof/>
        </w:rPr>
        <w:fldChar w:fldCharType="end"/>
      </w:r>
    </w:p>
    <w:p w14:paraId="1B37EA97" w14:textId="49045453" w:rsidR="000D7125" w:rsidRPr="00AB26BB" w:rsidRDefault="009C0211">
      <w:pPr>
        <w:pStyle w:val="TOC2"/>
        <w:rPr>
          <w:rFonts w:ascii="Calibri" w:hAnsi="Calibri"/>
          <w:noProof/>
          <w:sz w:val="22"/>
          <w:szCs w:val="22"/>
          <w:lang w:eastAsia="lt-LT"/>
        </w:rPr>
      </w:pPr>
      <w:r>
        <w:rPr>
          <w:noProof/>
        </w:rPr>
        <w:t>1.3</w:t>
      </w:r>
      <w:r w:rsidR="000D7125">
        <w:rPr>
          <w:noProof/>
        </w:rPr>
        <w:t>.</w:t>
      </w:r>
      <w:r w:rsidR="000D7125" w:rsidRPr="00AB26BB">
        <w:rPr>
          <w:rFonts w:ascii="Calibri" w:hAnsi="Calibri"/>
          <w:noProof/>
          <w:sz w:val="22"/>
          <w:szCs w:val="22"/>
          <w:lang w:eastAsia="lt-LT"/>
        </w:rPr>
        <w:tab/>
      </w:r>
      <w:r w:rsidR="000D7125">
        <w:rPr>
          <w:noProof/>
        </w:rPr>
        <w:t>Pradiniai duomenys ir rezultatai</w:t>
      </w:r>
      <w:r w:rsidR="000D7125">
        <w:rPr>
          <w:noProof/>
        </w:rPr>
        <w:tab/>
      </w:r>
      <w:r w:rsidR="00545231">
        <w:rPr>
          <w:noProof/>
        </w:rPr>
        <w:t>4</w:t>
      </w:r>
    </w:p>
    <w:p w14:paraId="4B2F72CE" w14:textId="77777777" w:rsidR="000D7125" w:rsidRPr="00B93D28" w:rsidRDefault="000D7125" w:rsidP="00B93D28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B93D28">
        <w:rPr>
          <w:noProof/>
        </w:rPr>
        <w:t>Scala</w:t>
      </w:r>
      <w:r>
        <w:rPr>
          <w:noProof/>
        </w:rPr>
        <w:t xml:space="preserve">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_Toc380690091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4</w:t>
      </w:r>
      <w:r>
        <w:rPr>
          <w:noProof/>
        </w:rPr>
        <w:fldChar w:fldCharType="end"/>
      </w:r>
    </w:p>
    <w:p w14:paraId="76541B67" w14:textId="77777777" w:rsidR="000D7125" w:rsidRPr="00B93D28" w:rsidRDefault="000D7125" w:rsidP="00B93D28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223B27">
        <w:rPr>
          <w:noProof/>
        </w:rPr>
        <w:t>Haskell</w:t>
      </w:r>
      <w:r>
        <w:rPr>
          <w:noProof/>
        </w:rPr>
        <w:t xml:space="preserve">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_Toc380690098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4</w:t>
      </w:r>
      <w:r>
        <w:rPr>
          <w:noProof/>
        </w:rPr>
        <w:fldChar w:fldCharType="end"/>
      </w:r>
    </w:p>
    <w:p w14:paraId="13AC4511" w14:textId="77777777" w:rsidR="000D7125" w:rsidRPr="00B93D28" w:rsidRDefault="000D7125" w:rsidP="00B93D28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EA7E22">
        <w:rPr>
          <w:noProof/>
        </w:rPr>
        <w:t>Prolog</w:t>
      </w:r>
      <w:r w:rsidR="00B93D28">
        <w:rPr>
          <w:noProof/>
        </w:rPr>
        <w:t xml:space="preserve"> </w:t>
      </w:r>
      <w:r>
        <w:rPr>
          <w:noProof/>
        </w:rPr>
        <w:t>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_Toc380690105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4</w:t>
      </w:r>
      <w:r>
        <w:rPr>
          <w:noProof/>
        </w:rPr>
        <w:fldChar w:fldCharType="end"/>
      </w:r>
    </w:p>
    <w:p w14:paraId="52E26063" w14:textId="77777777" w:rsidR="00113AE8" w:rsidRDefault="00D560C9" w:rsidP="00113AE8">
      <w:pPr>
        <w:ind w:firstLine="0"/>
      </w:pPr>
      <w:r w:rsidRPr="00EB5168">
        <w:fldChar w:fldCharType="end"/>
      </w:r>
    </w:p>
    <w:p w14:paraId="51988D2E" w14:textId="77777777" w:rsidR="00113AE8" w:rsidRDefault="00113AE8" w:rsidP="00113AE8">
      <w:pPr>
        <w:ind w:firstLine="0"/>
        <w:jc w:val="left"/>
      </w:pPr>
    </w:p>
    <w:p w14:paraId="646D0808" w14:textId="77777777" w:rsidR="00113AE8" w:rsidRDefault="00113AE8" w:rsidP="00113AE8">
      <w:pPr>
        <w:ind w:firstLine="0"/>
        <w:jc w:val="left"/>
      </w:pPr>
    </w:p>
    <w:p w14:paraId="45DA1171" w14:textId="77777777" w:rsidR="00113AE8" w:rsidRDefault="00113AE8" w:rsidP="00113AE8">
      <w:pPr>
        <w:ind w:firstLine="0"/>
        <w:jc w:val="left"/>
      </w:pPr>
    </w:p>
    <w:p w14:paraId="59DC0387" w14:textId="77777777" w:rsidR="00113AE8" w:rsidRDefault="00113AE8" w:rsidP="00113AE8">
      <w:pPr>
        <w:ind w:firstLine="0"/>
        <w:jc w:val="left"/>
      </w:pPr>
    </w:p>
    <w:p w14:paraId="688025F6" w14:textId="77777777" w:rsidR="00113AE8" w:rsidRDefault="00113AE8" w:rsidP="00113AE8">
      <w:pPr>
        <w:ind w:firstLine="0"/>
        <w:jc w:val="left"/>
      </w:pPr>
    </w:p>
    <w:p w14:paraId="173D38FE" w14:textId="77777777" w:rsidR="00113AE8" w:rsidRDefault="00113AE8" w:rsidP="00113AE8">
      <w:pPr>
        <w:ind w:firstLine="0"/>
        <w:jc w:val="left"/>
      </w:pPr>
    </w:p>
    <w:p w14:paraId="22C02DF5" w14:textId="77777777" w:rsidR="00113AE8" w:rsidRDefault="00113AE8" w:rsidP="00113AE8">
      <w:pPr>
        <w:ind w:firstLine="0"/>
        <w:jc w:val="left"/>
      </w:pPr>
    </w:p>
    <w:p w14:paraId="41AFE6FF" w14:textId="77777777" w:rsidR="00113AE8" w:rsidRDefault="00113AE8" w:rsidP="00113AE8">
      <w:pPr>
        <w:ind w:firstLine="0"/>
        <w:jc w:val="left"/>
      </w:pPr>
    </w:p>
    <w:p w14:paraId="143D9A0F" w14:textId="77777777" w:rsidR="00113AE8" w:rsidRDefault="00113AE8" w:rsidP="00113AE8">
      <w:pPr>
        <w:ind w:firstLine="0"/>
        <w:jc w:val="left"/>
      </w:pPr>
    </w:p>
    <w:p w14:paraId="1A4BE7A0" w14:textId="77777777" w:rsidR="00113AE8" w:rsidRDefault="00113AE8" w:rsidP="00113AE8">
      <w:pPr>
        <w:ind w:firstLine="0"/>
        <w:jc w:val="left"/>
      </w:pPr>
    </w:p>
    <w:p w14:paraId="6D01A51D" w14:textId="77777777" w:rsidR="00113AE8" w:rsidRDefault="00113AE8" w:rsidP="00113AE8">
      <w:pPr>
        <w:ind w:firstLine="0"/>
        <w:jc w:val="left"/>
      </w:pPr>
    </w:p>
    <w:p w14:paraId="73282804" w14:textId="77777777" w:rsidR="00113AE8" w:rsidRDefault="00113AE8" w:rsidP="00113AE8">
      <w:pPr>
        <w:ind w:firstLine="0"/>
        <w:jc w:val="left"/>
      </w:pPr>
    </w:p>
    <w:p w14:paraId="6694239A" w14:textId="77777777" w:rsidR="00113AE8" w:rsidRDefault="00113AE8" w:rsidP="00113AE8">
      <w:pPr>
        <w:ind w:firstLine="0"/>
        <w:jc w:val="left"/>
      </w:pPr>
    </w:p>
    <w:p w14:paraId="5C26B86A" w14:textId="77777777" w:rsidR="00113AE8" w:rsidRDefault="00113AE8" w:rsidP="00113AE8">
      <w:pPr>
        <w:ind w:firstLine="0"/>
        <w:jc w:val="left"/>
      </w:pPr>
    </w:p>
    <w:p w14:paraId="547DA2CF" w14:textId="77777777" w:rsidR="00113AE8" w:rsidRDefault="00113AE8" w:rsidP="00113AE8">
      <w:pPr>
        <w:ind w:firstLine="0"/>
        <w:jc w:val="left"/>
      </w:pPr>
    </w:p>
    <w:p w14:paraId="72DBB30B" w14:textId="77777777" w:rsidR="00113AE8" w:rsidRDefault="00113AE8" w:rsidP="00113AE8">
      <w:pPr>
        <w:ind w:firstLine="0"/>
        <w:jc w:val="left"/>
      </w:pPr>
    </w:p>
    <w:p w14:paraId="717090A6" w14:textId="77777777" w:rsidR="00113AE8" w:rsidRDefault="00113AE8" w:rsidP="00113AE8">
      <w:pPr>
        <w:ind w:firstLine="0"/>
        <w:jc w:val="left"/>
      </w:pPr>
    </w:p>
    <w:p w14:paraId="066A20A0" w14:textId="77777777" w:rsidR="00113AE8" w:rsidRDefault="00113AE8" w:rsidP="00113AE8">
      <w:pPr>
        <w:ind w:firstLine="0"/>
        <w:jc w:val="left"/>
      </w:pPr>
    </w:p>
    <w:p w14:paraId="30725864" w14:textId="77777777" w:rsidR="00113AE8" w:rsidRDefault="00113AE8" w:rsidP="00113AE8">
      <w:pPr>
        <w:ind w:firstLine="0"/>
        <w:jc w:val="left"/>
      </w:pPr>
    </w:p>
    <w:p w14:paraId="2DB5CBFF" w14:textId="77777777" w:rsidR="00113AE8" w:rsidRDefault="00113AE8" w:rsidP="00113AE8">
      <w:pPr>
        <w:ind w:firstLine="0"/>
        <w:jc w:val="left"/>
      </w:pPr>
    </w:p>
    <w:p w14:paraId="325FBD0B" w14:textId="77777777" w:rsidR="00113AE8" w:rsidRDefault="00113AE8" w:rsidP="00113AE8">
      <w:pPr>
        <w:ind w:firstLine="0"/>
        <w:jc w:val="left"/>
      </w:pPr>
    </w:p>
    <w:p w14:paraId="1DE42CCF" w14:textId="77777777" w:rsidR="00113AE8" w:rsidRDefault="00113AE8" w:rsidP="00113AE8">
      <w:pPr>
        <w:ind w:firstLine="0"/>
        <w:jc w:val="left"/>
      </w:pPr>
    </w:p>
    <w:p w14:paraId="5597C48F" w14:textId="77777777" w:rsidR="00113AE8" w:rsidRDefault="00113AE8" w:rsidP="00113AE8">
      <w:pPr>
        <w:ind w:firstLine="0"/>
        <w:jc w:val="left"/>
      </w:pPr>
    </w:p>
    <w:p w14:paraId="3A5C871A" w14:textId="77777777" w:rsidR="00113AE8" w:rsidRDefault="00113AE8" w:rsidP="00113AE8">
      <w:pPr>
        <w:ind w:firstLine="0"/>
        <w:jc w:val="left"/>
      </w:pPr>
    </w:p>
    <w:p w14:paraId="0AB7D288" w14:textId="77777777" w:rsidR="00113AE8" w:rsidRDefault="00113AE8" w:rsidP="00113AE8">
      <w:pPr>
        <w:ind w:firstLine="0"/>
        <w:jc w:val="left"/>
      </w:pPr>
    </w:p>
    <w:p w14:paraId="491455F7" w14:textId="77777777" w:rsidR="00113AE8" w:rsidRDefault="00113AE8" w:rsidP="00113AE8">
      <w:pPr>
        <w:ind w:firstLine="0"/>
        <w:jc w:val="left"/>
      </w:pPr>
    </w:p>
    <w:p w14:paraId="2C32C52A" w14:textId="77777777" w:rsidR="00113AE8" w:rsidRDefault="00113AE8" w:rsidP="00113AE8">
      <w:pPr>
        <w:ind w:firstLine="0"/>
        <w:jc w:val="left"/>
      </w:pPr>
    </w:p>
    <w:p w14:paraId="32C2AD55" w14:textId="77777777" w:rsidR="00113AE8" w:rsidRDefault="00113AE8" w:rsidP="00113AE8">
      <w:pPr>
        <w:ind w:firstLine="0"/>
        <w:jc w:val="left"/>
      </w:pPr>
    </w:p>
    <w:p w14:paraId="71805DE2" w14:textId="77777777" w:rsidR="00113AE8" w:rsidRDefault="00113AE8" w:rsidP="00113AE8">
      <w:pPr>
        <w:ind w:firstLine="0"/>
        <w:jc w:val="left"/>
      </w:pPr>
    </w:p>
    <w:p w14:paraId="649E964B" w14:textId="77777777" w:rsidR="00113AE8" w:rsidRDefault="00113AE8" w:rsidP="00113AE8">
      <w:pPr>
        <w:ind w:firstLine="0"/>
        <w:jc w:val="left"/>
      </w:pPr>
    </w:p>
    <w:p w14:paraId="32F8AA5E" w14:textId="77777777" w:rsidR="00113AE8" w:rsidRDefault="00113AE8" w:rsidP="00113AE8">
      <w:pPr>
        <w:ind w:firstLine="0"/>
        <w:jc w:val="left"/>
      </w:pPr>
    </w:p>
    <w:p w14:paraId="08AC99F0" w14:textId="77777777" w:rsidR="00113AE8" w:rsidRDefault="00113AE8" w:rsidP="00113AE8">
      <w:pPr>
        <w:ind w:firstLine="0"/>
        <w:jc w:val="left"/>
      </w:pPr>
    </w:p>
    <w:p w14:paraId="609A5218" w14:textId="77777777" w:rsidR="00113AE8" w:rsidRDefault="00113AE8" w:rsidP="00113AE8">
      <w:pPr>
        <w:ind w:firstLine="0"/>
        <w:jc w:val="left"/>
      </w:pPr>
    </w:p>
    <w:p w14:paraId="1B4C4E9E" w14:textId="77777777" w:rsidR="00113AE8" w:rsidRDefault="00113AE8" w:rsidP="00113AE8">
      <w:pPr>
        <w:ind w:firstLine="0"/>
        <w:jc w:val="left"/>
      </w:pPr>
    </w:p>
    <w:p w14:paraId="5970CC74" w14:textId="77777777" w:rsidR="00113AE8" w:rsidRDefault="00113AE8" w:rsidP="00113AE8">
      <w:pPr>
        <w:ind w:firstLine="0"/>
        <w:jc w:val="left"/>
      </w:pPr>
    </w:p>
    <w:p w14:paraId="57605BCD" w14:textId="77777777" w:rsidR="00113AE8" w:rsidRDefault="00113AE8" w:rsidP="00113AE8">
      <w:pPr>
        <w:ind w:firstLine="0"/>
        <w:jc w:val="left"/>
      </w:pPr>
    </w:p>
    <w:p w14:paraId="26AEA343" w14:textId="77777777" w:rsidR="00113AE8" w:rsidRDefault="00113AE8" w:rsidP="00113AE8">
      <w:pPr>
        <w:ind w:firstLine="0"/>
        <w:jc w:val="left"/>
      </w:pPr>
    </w:p>
    <w:p w14:paraId="14BA0860" w14:textId="77777777" w:rsidR="00113AE8" w:rsidRDefault="00113AE8" w:rsidP="00113AE8">
      <w:pPr>
        <w:ind w:firstLine="0"/>
        <w:jc w:val="left"/>
      </w:pPr>
    </w:p>
    <w:p w14:paraId="3FE005D8" w14:textId="77777777" w:rsidR="00113AE8" w:rsidRDefault="00113AE8" w:rsidP="00113AE8">
      <w:pPr>
        <w:ind w:firstLine="0"/>
        <w:jc w:val="left"/>
      </w:pPr>
    </w:p>
    <w:p w14:paraId="104D0770" w14:textId="77777777" w:rsidR="00113AE8" w:rsidRDefault="00113AE8" w:rsidP="00113AE8">
      <w:pPr>
        <w:ind w:firstLine="0"/>
        <w:jc w:val="left"/>
      </w:pPr>
    </w:p>
    <w:p w14:paraId="7623109A" w14:textId="77777777" w:rsidR="00113AE8" w:rsidRDefault="00113AE8" w:rsidP="00113AE8">
      <w:pPr>
        <w:ind w:firstLine="0"/>
        <w:jc w:val="left"/>
      </w:pPr>
    </w:p>
    <w:p w14:paraId="3A40D7A3" w14:textId="77777777" w:rsidR="00113AE8" w:rsidRDefault="00113AE8" w:rsidP="00113AE8">
      <w:pPr>
        <w:ind w:firstLine="0"/>
        <w:jc w:val="left"/>
      </w:pPr>
    </w:p>
    <w:p w14:paraId="649D4D12" w14:textId="77777777" w:rsidR="00113AE8" w:rsidRDefault="00113AE8" w:rsidP="00113AE8">
      <w:pPr>
        <w:ind w:firstLine="0"/>
        <w:jc w:val="left"/>
      </w:pPr>
    </w:p>
    <w:p w14:paraId="01A2A8F9" w14:textId="77777777" w:rsidR="00113AE8" w:rsidRDefault="00113AE8" w:rsidP="00113AE8">
      <w:pPr>
        <w:ind w:firstLine="0"/>
        <w:jc w:val="left"/>
      </w:pPr>
    </w:p>
    <w:p w14:paraId="58390E7B" w14:textId="77777777" w:rsidR="00113AE8" w:rsidRDefault="00113AE8" w:rsidP="00113AE8">
      <w:pPr>
        <w:ind w:firstLine="0"/>
        <w:jc w:val="left"/>
      </w:pPr>
    </w:p>
    <w:p w14:paraId="1FED5D1A" w14:textId="7903F867" w:rsidR="00113AE8" w:rsidRDefault="00545231" w:rsidP="00545231">
      <w:pPr>
        <w:pStyle w:val="Heading4"/>
        <w:jc w:val="center"/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4EC5CB52" wp14:editId="3FE290C1">
            <wp:simplePos x="0" y="0"/>
            <wp:positionH relativeFrom="column">
              <wp:posOffset>4445</wp:posOffset>
            </wp:positionH>
            <wp:positionV relativeFrom="paragraph">
              <wp:posOffset>288290</wp:posOffset>
            </wp:positionV>
            <wp:extent cx="6299835" cy="5727700"/>
            <wp:effectExtent l="0" t="0" r="571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1.1 </w:t>
      </w:r>
      <w:r w:rsidR="00113AE8">
        <w:t>Darbo užduotis</w:t>
      </w:r>
    </w:p>
    <w:p w14:paraId="597805F4" w14:textId="6A8255BB" w:rsidR="00113AE8" w:rsidRPr="00113AE8" w:rsidRDefault="00113AE8" w:rsidP="00113AE8">
      <w:pPr>
        <w:ind w:firstLine="0"/>
        <w:jc w:val="left"/>
        <w:rPr>
          <w:lang w:val="en-US"/>
        </w:rPr>
      </w:pPr>
      <w:r>
        <w:t>Pav #1 Darbo užduotis</w:t>
      </w:r>
    </w:p>
    <w:p w14:paraId="70197A45" w14:textId="77777777" w:rsidR="00113AE8" w:rsidRDefault="00113AE8" w:rsidP="00113AE8">
      <w:pPr>
        <w:pStyle w:val="ListParagraph"/>
        <w:ind w:left="360" w:firstLine="0"/>
        <w:jc w:val="left"/>
      </w:pPr>
    </w:p>
    <w:p w14:paraId="1C74A261" w14:textId="5DD46DF6" w:rsidR="00113AE8" w:rsidRDefault="00545231" w:rsidP="00545231">
      <w:pPr>
        <w:pStyle w:val="Heading4"/>
        <w:jc w:val="center"/>
      </w:pPr>
      <w:r>
        <w:t xml:space="preserve">1.2 </w:t>
      </w:r>
      <w:r w:rsidR="00113AE8">
        <w:t>Programos tekstas</w:t>
      </w:r>
    </w:p>
    <w:p w14:paraId="26AFEBC0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 xml:space="preserve">#Number class used to store a number and a number which shows a cumulative sum of each </w:t>
      </w:r>
      <w:proofErr w:type="gramStart"/>
      <w:r w:rsidRPr="00545231">
        <w:rPr>
          <w:rFonts w:ascii="Consolas" w:hAnsi="Consolas"/>
          <w:color w:val="6A9955"/>
          <w:sz w:val="21"/>
          <w:szCs w:val="21"/>
          <w:lang w:val="en-US"/>
        </w:rPr>
        <w:t>numbers</w:t>
      </w:r>
      <w:proofErr w:type="gramEnd"/>
      <w:r w:rsidRPr="00545231">
        <w:rPr>
          <w:rFonts w:ascii="Consolas" w:hAnsi="Consolas"/>
          <w:color w:val="6A9955"/>
          <w:sz w:val="21"/>
          <w:szCs w:val="21"/>
          <w:lang w:val="en-US"/>
        </w:rPr>
        <w:t xml:space="preserve"> divisors from 1 to number</w:t>
      </w:r>
    </w:p>
    <w:p w14:paraId="45F3DAB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719D67A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545231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45231">
        <w:rPr>
          <w:rFonts w:ascii="Consolas" w:hAnsi="Consolas"/>
          <w:color w:val="9CDCFE"/>
          <w:sz w:val="21"/>
          <w:szCs w:val="21"/>
          <w:lang w:val="en-US"/>
        </w:rPr>
        <w:t>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545CAC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4523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.number</w:t>
      </w:r>
      <w:proofErr w:type="spellEnd"/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number</w:t>
      </w:r>
    </w:p>
    <w:p w14:paraId="11821B6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4523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.cumulativeSum</w:t>
      </w:r>
      <w:proofErr w:type="spellEnd"/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cumulativeSum</w:t>
      </w:r>
      <w:proofErr w:type="spellEnd"/>
    </w:p>
    <w:p w14:paraId="4762EF4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9833A7C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get_number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A6774E5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4523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.number</w:t>
      </w:r>
      <w:proofErr w:type="spellEnd"/>
      <w:proofErr w:type="gramEnd"/>
    </w:p>
    <w:p w14:paraId="6DFC6AD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</w:p>
    <w:p w14:paraId="079B27C0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>#finds sum of all viable divisors of number n</w:t>
      </w:r>
    </w:p>
    <w:p w14:paraId="6650B768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findSumOfDivisors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198F5A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4523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414346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(n)):</w:t>
      </w:r>
    </w:p>
    <w:p w14:paraId="362BF4A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z = n / x </w:t>
      </w:r>
      <w:r w:rsidRPr="00545231">
        <w:rPr>
          <w:rFonts w:ascii="Consolas" w:hAnsi="Consolas"/>
          <w:color w:val="6A9955"/>
          <w:sz w:val="21"/>
          <w:szCs w:val="21"/>
          <w:lang w:val="en-US"/>
        </w:rPr>
        <w:t>#temporary result of division</w:t>
      </w:r>
    </w:p>
    <w:p w14:paraId="4F55168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z ==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(z):</w:t>
      </w:r>
    </w:p>
    <w:p w14:paraId="0E4D7EC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           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z</w:t>
      </w:r>
    </w:p>
    <w:p w14:paraId="4E04597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</w:p>
    <w:p w14:paraId="17E8787B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C62C925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 xml:space="preserve">#finds cumulative sum of divisors for numbers 1 to </w:t>
      </w:r>
      <w:proofErr w:type="spellStart"/>
      <w:r w:rsidRPr="00545231">
        <w:rPr>
          <w:rFonts w:ascii="Consolas" w:hAnsi="Consolas"/>
          <w:color w:val="6A9955"/>
          <w:sz w:val="21"/>
          <w:szCs w:val="21"/>
          <w:lang w:val="en-US"/>
        </w:rPr>
        <w:t>Number.number</w:t>
      </w:r>
      <w:proofErr w:type="spellEnd"/>
    </w:p>
    <w:p w14:paraId="04CB6EB5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findCumulativeSumOfDivisors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B62B63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Number.number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4523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4F48EF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findSumOfDivisors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(x)</w:t>
      </w:r>
    </w:p>
    <w:p w14:paraId="151D0AF9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CE9178"/>
          <w:sz w:val="21"/>
          <w:szCs w:val="21"/>
          <w:lang w:val="en-US"/>
        </w:rPr>
        <w:t>"Cumulative sum of divisors of number n: "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Number.number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545231">
        <w:rPr>
          <w:rFonts w:ascii="Consolas" w:hAnsi="Consolas"/>
          <w:color w:val="CE9178"/>
          <w:sz w:val="21"/>
          <w:szCs w:val="21"/>
          <w:lang w:val="en-US"/>
        </w:rPr>
        <w:t>" is: "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63AAE4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Number</w:t>
      </w:r>
    </w:p>
    <w:p w14:paraId="643BA52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3B326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>#reads data from file into integer array</w:t>
      </w:r>
    </w:p>
    <w:p w14:paraId="7D08F7C6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readIntoArray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5231">
        <w:rPr>
          <w:rFonts w:ascii="Consolas" w:hAnsi="Consolas"/>
          <w:color w:val="9CDCFE"/>
          <w:sz w:val="21"/>
          <w:szCs w:val="21"/>
          <w:lang w:val="en-US"/>
        </w:rPr>
        <w:t>fileName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C1651C7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array = []</w:t>
      </w:r>
    </w:p>
    <w:p w14:paraId="5F4C1A08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CE9178"/>
          <w:sz w:val="21"/>
          <w:szCs w:val="21"/>
          <w:lang w:val="en-US"/>
        </w:rPr>
        <w:t>'data.txt'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f:</w:t>
      </w:r>
    </w:p>
    <w:p w14:paraId="058F7D7A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line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f: </w:t>
      </w:r>
      <w:r w:rsidRPr="00545231">
        <w:rPr>
          <w:rFonts w:ascii="Consolas" w:hAnsi="Consolas"/>
          <w:color w:val="6A9955"/>
          <w:sz w:val="21"/>
          <w:szCs w:val="21"/>
          <w:lang w:val="en-US"/>
        </w:rPr>
        <w:t># read all lines</w:t>
      </w:r>
    </w:p>
    <w:p w14:paraId="6CCD594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545231">
        <w:rPr>
          <w:rFonts w:ascii="Consolas" w:hAnsi="Consolas"/>
          <w:color w:val="D4D4D4"/>
          <w:sz w:val="21"/>
          <w:szCs w:val="21"/>
          <w:lang w:val="en-US"/>
        </w:rPr>
        <w:t>array.append</w:t>
      </w:r>
      <w:proofErr w:type="spellEnd"/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(line))</w:t>
      </w:r>
    </w:p>
    <w:p w14:paraId="1CE60BB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array</w:t>
      </w:r>
    </w:p>
    <w:p w14:paraId="405B99E2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52B545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>#finds results for all integers in array</w:t>
      </w:r>
    </w:p>
    <w:p w14:paraId="3A501E6C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findResults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EABD646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numberArray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11480862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array:</w:t>
      </w:r>
    </w:p>
    <w:p w14:paraId="13765FFC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temp = </w:t>
      </w:r>
      <w:proofErr w:type="gram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Number(</w:t>
      </w:r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x, </w:t>
      </w:r>
      <w:r w:rsidRPr="0054523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F4D0BDB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temp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findCumulativeSumOfDivisors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(temp)</w:t>
      </w:r>
    </w:p>
    <w:p w14:paraId="09CCAB1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numberArray.append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(temp)</w:t>
      </w:r>
    </w:p>
    <w:p w14:paraId="0BCBBB9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1E75DFA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array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readIntoArray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CE9178"/>
          <w:sz w:val="21"/>
          <w:szCs w:val="21"/>
          <w:lang w:val="en-US"/>
        </w:rPr>
        <w:t>"data.txt"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40D116B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findResults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(array)</w:t>
      </w:r>
    </w:p>
    <w:p w14:paraId="628D8567" w14:textId="77777777" w:rsidR="00113AE8" w:rsidRDefault="00113AE8" w:rsidP="00113AE8">
      <w:pPr>
        <w:ind w:firstLine="0"/>
      </w:pPr>
    </w:p>
    <w:p w14:paraId="7602C125" w14:textId="03698FA0" w:rsidR="00113AE8" w:rsidRDefault="00113AE8" w:rsidP="00545231">
      <w:pPr>
        <w:pStyle w:val="Heading4"/>
        <w:jc w:val="center"/>
      </w:pPr>
      <w:r>
        <w:t>1.3 Pradiniai duomenys ir rezultatai</w:t>
      </w:r>
    </w:p>
    <w:p w14:paraId="03B7A314" w14:textId="02BD2273" w:rsidR="00113AE8" w:rsidRDefault="00113AE8" w:rsidP="00113AE8">
      <w:pPr>
        <w:ind w:firstLine="0"/>
        <w:jc w:val="left"/>
      </w:pPr>
      <w:r>
        <w:rPr>
          <w:noProof/>
        </w:rPr>
        <w:drawing>
          <wp:inline distT="0" distB="0" distL="0" distR="0" wp14:anchorId="76952A80" wp14:editId="538C549A">
            <wp:extent cx="542925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DE38" w14:textId="45CE10CB" w:rsidR="00113AE8" w:rsidRPr="00113AE8" w:rsidRDefault="00113AE8" w:rsidP="00113AE8">
      <w:pPr>
        <w:ind w:firstLine="0"/>
        <w:jc w:val="left"/>
        <w:rPr>
          <w:lang w:val="en-US"/>
        </w:rPr>
      </w:pPr>
      <w:r>
        <w:t>Pav #</w:t>
      </w:r>
      <w:r w:rsidR="00545231">
        <w:t>2</w:t>
      </w:r>
      <w:r>
        <w:t xml:space="preserve"> Duomenų failas</w:t>
      </w:r>
    </w:p>
    <w:p w14:paraId="2CDF3FF7" w14:textId="77777777" w:rsidR="00113AE8" w:rsidRDefault="00113AE8" w:rsidP="00113AE8">
      <w:pPr>
        <w:ind w:firstLine="0"/>
        <w:jc w:val="left"/>
      </w:pPr>
    </w:p>
    <w:p w14:paraId="72394246" w14:textId="7DD68867" w:rsidR="00113AE8" w:rsidRDefault="00113AE8" w:rsidP="00113AE8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40C75168" wp14:editId="6C292D56">
            <wp:extent cx="6299835" cy="1428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B2D3" w14:textId="484C1ACD" w:rsidR="00113AE8" w:rsidRPr="00113AE8" w:rsidRDefault="00113AE8" w:rsidP="00113AE8">
      <w:pPr>
        <w:ind w:firstLine="0"/>
        <w:jc w:val="left"/>
        <w:rPr>
          <w:lang w:val="en-US"/>
        </w:rPr>
      </w:pPr>
      <w:r>
        <w:t>Pav #</w:t>
      </w:r>
      <w:r w:rsidR="00545231">
        <w:t>3</w:t>
      </w:r>
      <w:r>
        <w:t xml:space="preserve"> Gauti rezultatai</w:t>
      </w:r>
    </w:p>
    <w:p w14:paraId="1FD81C30" w14:textId="78B79A0E" w:rsidR="0020165C" w:rsidRDefault="0020165C" w:rsidP="00113AE8">
      <w:pPr>
        <w:ind w:firstLine="0"/>
        <w:jc w:val="left"/>
      </w:pPr>
    </w:p>
    <w:p w14:paraId="12A72C75" w14:textId="1CEEAB88" w:rsidR="00C86446" w:rsidRDefault="0020165C" w:rsidP="00CB38AC">
      <w:pPr>
        <w:pStyle w:val="Heading4"/>
        <w:numPr>
          <w:ilvl w:val="1"/>
          <w:numId w:val="5"/>
        </w:numPr>
        <w:jc w:val="center"/>
      </w:pPr>
      <w:r>
        <w:br w:type="page"/>
      </w:r>
      <w:r w:rsidR="00C86446">
        <w:lastRenderedPageBreak/>
        <w:t>Darbo užduotis</w:t>
      </w:r>
    </w:p>
    <w:p w14:paraId="58A71572" w14:textId="0804B6BC" w:rsidR="00C86446" w:rsidRPr="00C86446" w:rsidRDefault="00C86446" w:rsidP="00C86446">
      <w:r>
        <w:rPr>
          <w:noProof/>
        </w:rPr>
        <w:drawing>
          <wp:inline distT="0" distB="0" distL="0" distR="0" wp14:anchorId="37E30F3B" wp14:editId="1CCC2879">
            <wp:extent cx="523875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3E93" w14:textId="77777777" w:rsidR="00C86446" w:rsidRPr="00113AE8" w:rsidRDefault="00C86446" w:rsidP="00C86446">
      <w:pPr>
        <w:jc w:val="left"/>
        <w:rPr>
          <w:lang w:val="en-US"/>
        </w:rPr>
      </w:pPr>
      <w:r>
        <w:t>Pav #1 Darbo užduotis</w:t>
      </w:r>
    </w:p>
    <w:p w14:paraId="57AA5E79" w14:textId="77777777" w:rsidR="00C86446" w:rsidRDefault="00C86446" w:rsidP="00C86446">
      <w:pPr>
        <w:pStyle w:val="ListParagraph"/>
        <w:ind w:left="360" w:firstLine="0"/>
        <w:jc w:val="left"/>
      </w:pPr>
    </w:p>
    <w:p w14:paraId="3DF73654" w14:textId="77777777" w:rsidR="00C86446" w:rsidRDefault="00C86446" w:rsidP="00C86446">
      <w:pPr>
        <w:pStyle w:val="Heading4"/>
        <w:jc w:val="center"/>
      </w:pPr>
      <w:r>
        <w:t>1.2 Programos tekstas</w:t>
      </w:r>
    </w:p>
    <w:p w14:paraId="40B80FC9" w14:textId="77777777" w:rsidR="00C86446" w:rsidRDefault="00C86446" w:rsidP="00C86446">
      <w:pPr>
        <w:ind w:firstLine="0"/>
      </w:pPr>
      <w:r>
        <w:t>// Example Bot #1: The Reference Bot</w:t>
      </w:r>
    </w:p>
    <w:p w14:paraId="70425DC5" w14:textId="77777777" w:rsidR="00C86446" w:rsidRDefault="00C86446" w:rsidP="00C86446">
      <w:pPr>
        <w:ind w:firstLine="0"/>
      </w:pPr>
      <w:r>
        <w:t>/** This bot builds a 'direction value map' that assigns an attractiveness score to</w:t>
      </w:r>
    </w:p>
    <w:p w14:paraId="3D1440E8" w14:textId="77777777" w:rsidR="00C86446" w:rsidRDefault="00C86446" w:rsidP="00C86446">
      <w:pPr>
        <w:ind w:firstLine="0"/>
      </w:pPr>
      <w:r>
        <w:t xml:space="preserve">  * each of the eight available 45-degree directions. Additional behaviors:</w:t>
      </w:r>
    </w:p>
    <w:p w14:paraId="4D0AE550" w14:textId="77777777" w:rsidR="00C86446" w:rsidRDefault="00C86446" w:rsidP="00C86446">
      <w:pPr>
        <w:ind w:firstLine="0"/>
      </w:pPr>
      <w:r>
        <w:t xml:space="preserve">  * - aggressive missiles: approach an enemy master, then explode</w:t>
      </w:r>
    </w:p>
    <w:p w14:paraId="360C1085" w14:textId="77777777" w:rsidR="00C86446" w:rsidRDefault="00C86446" w:rsidP="00C86446">
      <w:pPr>
        <w:ind w:firstLine="0"/>
      </w:pPr>
      <w:r>
        <w:t xml:space="preserve">  * - defensive missiles: approach an enemy slave and annihilate it</w:t>
      </w:r>
    </w:p>
    <w:p w14:paraId="07E28BB9" w14:textId="77777777" w:rsidR="00C86446" w:rsidRDefault="00C86446" w:rsidP="00C86446">
      <w:pPr>
        <w:ind w:firstLine="0"/>
      </w:pPr>
      <w:r>
        <w:t xml:space="preserve">  *</w:t>
      </w:r>
    </w:p>
    <w:p w14:paraId="1916DDAD" w14:textId="77777777" w:rsidR="00C86446" w:rsidRDefault="00C86446" w:rsidP="00C86446">
      <w:pPr>
        <w:ind w:firstLine="0"/>
      </w:pPr>
      <w:r>
        <w:t xml:space="preserve">  * The master bot uses the following state parameters:</w:t>
      </w:r>
    </w:p>
    <w:p w14:paraId="1D42E26F" w14:textId="77777777" w:rsidR="00C86446" w:rsidRDefault="00C86446" w:rsidP="00C86446">
      <w:pPr>
        <w:ind w:firstLine="0"/>
      </w:pPr>
      <w:r>
        <w:t xml:space="preserve">  *  - dontFireAggressiveMissileUntil</w:t>
      </w:r>
    </w:p>
    <w:p w14:paraId="29F572B9" w14:textId="77777777" w:rsidR="00C86446" w:rsidRDefault="00C86446" w:rsidP="00C86446">
      <w:pPr>
        <w:ind w:firstLine="0"/>
      </w:pPr>
      <w:r>
        <w:t xml:space="preserve">  *  - dontFireDefensiveMissileUntil</w:t>
      </w:r>
    </w:p>
    <w:p w14:paraId="483EF81A" w14:textId="77777777" w:rsidR="00C86446" w:rsidRDefault="00C86446" w:rsidP="00C86446">
      <w:pPr>
        <w:ind w:firstLine="0"/>
      </w:pPr>
      <w:r>
        <w:t xml:space="preserve">  *  - lastDirection</w:t>
      </w:r>
    </w:p>
    <w:p w14:paraId="32C0CF91" w14:textId="77777777" w:rsidR="00C86446" w:rsidRDefault="00C86446" w:rsidP="00C86446">
      <w:pPr>
        <w:ind w:firstLine="0"/>
      </w:pPr>
      <w:r>
        <w:t xml:space="preserve">  * The mini-bots use the following state parameters:</w:t>
      </w:r>
    </w:p>
    <w:p w14:paraId="29E7CA83" w14:textId="77777777" w:rsidR="00C86446" w:rsidRDefault="00C86446" w:rsidP="00C86446">
      <w:pPr>
        <w:ind w:firstLine="0"/>
      </w:pPr>
      <w:r>
        <w:t xml:space="preserve">  *  - mood = Aggressive | Defensive | Lurking</w:t>
      </w:r>
    </w:p>
    <w:p w14:paraId="3C50DF74" w14:textId="77777777" w:rsidR="00C86446" w:rsidRDefault="00C86446" w:rsidP="00C86446">
      <w:pPr>
        <w:ind w:firstLine="0"/>
      </w:pPr>
      <w:r>
        <w:t xml:space="preserve">  *  - target = remaining offset to target location</w:t>
      </w:r>
    </w:p>
    <w:p w14:paraId="05993325" w14:textId="77777777" w:rsidR="00C86446" w:rsidRDefault="00C86446" w:rsidP="00C86446">
      <w:pPr>
        <w:ind w:firstLine="0"/>
      </w:pPr>
      <w:r>
        <w:t xml:space="preserve">  */</w:t>
      </w:r>
    </w:p>
    <w:p w14:paraId="614BC94A" w14:textId="77777777" w:rsidR="00C86446" w:rsidRDefault="00C86446" w:rsidP="00C86446">
      <w:pPr>
        <w:ind w:firstLine="0"/>
      </w:pPr>
      <w:r>
        <w:t xml:space="preserve">  </w:t>
      </w:r>
    </w:p>
    <w:p w14:paraId="3375F439" w14:textId="77777777" w:rsidR="00C86446" w:rsidRDefault="00C86446" w:rsidP="00C86446">
      <w:pPr>
        <w:ind w:firstLine="0"/>
      </w:pPr>
      <w:r>
        <w:t>import scala.collection.mutable.ArrayBuffer</w:t>
      </w:r>
    </w:p>
    <w:p w14:paraId="4F270E77" w14:textId="77777777" w:rsidR="00C86446" w:rsidRDefault="00C86446" w:rsidP="00C86446">
      <w:pPr>
        <w:ind w:firstLine="0"/>
      </w:pPr>
      <w:r>
        <w:t>object ControlFunction</w:t>
      </w:r>
    </w:p>
    <w:p w14:paraId="2862CA51" w14:textId="77777777" w:rsidR="00C86446" w:rsidRDefault="00C86446" w:rsidP="00C86446">
      <w:pPr>
        <w:ind w:firstLine="0"/>
      </w:pPr>
      <w:r>
        <w:t>{</w:t>
      </w:r>
    </w:p>
    <w:p w14:paraId="70F84C28" w14:textId="77777777" w:rsidR="00C86446" w:rsidRDefault="00C86446" w:rsidP="00C86446">
      <w:pPr>
        <w:ind w:firstLine="0"/>
      </w:pPr>
      <w:r>
        <w:t xml:space="preserve">    def forMaster(bot: Bot) {</w:t>
      </w:r>
    </w:p>
    <w:p w14:paraId="008E865B" w14:textId="77777777" w:rsidR="00C86446" w:rsidRDefault="00C86446" w:rsidP="00C86446">
      <w:pPr>
        <w:ind w:firstLine="0"/>
      </w:pPr>
      <w:r>
        <w:t xml:space="preserve">        // demo: log the view of the master bot into the debug output (if running in the browser sandbox)</w:t>
      </w:r>
    </w:p>
    <w:p w14:paraId="76C51338" w14:textId="77777777" w:rsidR="00C86446" w:rsidRDefault="00C86446" w:rsidP="00C86446">
      <w:pPr>
        <w:ind w:firstLine="0"/>
      </w:pPr>
      <w:r>
        <w:t xml:space="preserve">        // bot.log(bot.view.cells.grouped(31).mkString("\n"))</w:t>
      </w:r>
    </w:p>
    <w:p w14:paraId="017F3419" w14:textId="77777777" w:rsidR="00C86446" w:rsidRDefault="00C86446" w:rsidP="00C86446">
      <w:pPr>
        <w:ind w:firstLine="0"/>
      </w:pPr>
    </w:p>
    <w:p w14:paraId="07FE5F8E" w14:textId="77777777" w:rsidR="00C86446" w:rsidRDefault="00C86446" w:rsidP="00C86446">
      <w:pPr>
        <w:ind w:firstLine="0"/>
      </w:pPr>
      <w:r>
        <w:t xml:space="preserve">        val (directionValue, nearestEnemyMaster, nearestEnemySlave, nearestEnemyMasterAround) = analyzeViewAsMaster(bot.view)</w:t>
      </w:r>
    </w:p>
    <w:p w14:paraId="44A46E1A" w14:textId="77777777" w:rsidR="00C86446" w:rsidRDefault="00C86446" w:rsidP="00C86446">
      <w:pPr>
        <w:ind w:firstLine="0"/>
      </w:pPr>
    </w:p>
    <w:p w14:paraId="7320C488" w14:textId="77777777" w:rsidR="00C86446" w:rsidRDefault="00C86446" w:rsidP="00C86446">
      <w:pPr>
        <w:ind w:firstLine="0"/>
      </w:pPr>
      <w:r>
        <w:t xml:space="preserve">        val dontFireAggressiveMissileUntil = bot.inputAsIntOrElse("dontFireAggressiveMissileUntil", -1)</w:t>
      </w:r>
    </w:p>
    <w:p w14:paraId="4B2078E9" w14:textId="77777777" w:rsidR="00C86446" w:rsidRDefault="00C86446" w:rsidP="00C86446">
      <w:pPr>
        <w:ind w:firstLine="0"/>
      </w:pPr>
      <w:r>
        <w:t xml:space="preserve">        val dontFireDefensiveMissileUntil = bot.inputAsIntOrElse("dontFireDefensiveMissileUntil", -1)</w:t>
      </w:r>
    </w:p>
    <w:p w14:paraId="37CB64E0" w14:textId="77777777" w:rsidR="00C86446" w:rsidRDefault="00C86446" w:rsidP="00C86446">
      <w:pPr>
        <w:ind w:firstLine="0"/>
      </w:pPr>
      <w:r>
        <w:t xml:space="preserve">        //---Mano---</w:t>
      </w:r>
    </w:p>
    <w:p w14:paraId="10E9C43D" w14:textId="77777777" w:rsidR="00C86446" w:rsidRDefault="00C86446" w:rsidP="00C86446">
      <w:pPr>
        <w:ind w:firstLine="0"/>
      </w:pPr>
      <w:r>
        <w:t xml:space="preserve">        val dontSpawnGatherer = bot.inputAsIntOrElse("dontSpawnGatherer", -1)</w:t>
      </w:r>
    </w:p>
    <w:p w14:paraId="731A09FC" w14:textId="77777777" w:rsidR="00C86446" w:rsidRDefault="00C86446" w:rsidP="00C86446">
      <w:pPr>
        <w:ind w:firstLine="0"/>
      </w:pPr>
      <w:r>
        <w:t xml:space="preserve">        val dontSpawnMine = bot.inputAsIntOrElse("dontSpawnMine", -1)</w:t>
      </w:r>
    </w:p>
    <w:p w14:paraId="48FE00BB" w14:textId="77777777" w:rsidR="00C86446" w:rsidRDefault="00C86446" w:rsidP="00C86446">
      <w:pPr>
        <w:ind w:firstLine="0"/>
      </w:pPr>
      <w:r>
        <w:t xml:space="preserve">        //----------</w:t>
      </w:r>
    </w:p>
    <w:p w14:paraId="536EED42" w14:textId="77777777" w:rsidR="00C86446" w:rsidRDefault="00C86446" w:rsidP="00C86446">
      <w:pPr>
        <w:ind w:firstLine="0"/>
      </w:pPr>
      <w:r>
        <w:t xml:space="preserve">        val lastDirection = bot.inputAsIntOrElse("lastDirection", 0)</w:t>
      </w:r>
    </w:p>
    <w:p w14:paraId="6190E952" w14:textId="77777777" w:rsidR="00C86446" w:rsidRDefault="00C86446" w:rsidP="00C86446">
      <w:pPr>
        <w:ind w:firstLine="0"/>
      </w:pPr>
    </w:p>
    <w:p w14:paraId="0F53E1A8" w14:textId="77777777" w:rsidR="00C86446" w:rsidRDefault="00C86446" w:rsidP="00C86446">
      <w:pPr>
        <w:ind w:firstLine="0"/>
      </w:pPr>
      <w:r>
        <w:t xml:space="preserve">        // determine movement direction</w:t>
      </w:r>
    </w:p>
    <w:p w14:paraId="2004AEF8" w14:textId="77777777" w:rsidR="00C86446" w:rsidRDefault="00C86446" w:rsidP="00C86446">
      <w:pPr>
        <w:ind w:firstLine="0"/>
      </w:pPr>
      <w:r>
        <w:t xml:space="preserve">        directionValue(lastDirection) += 10 // try to break ties by favoring the last direction</w:t>
      </w:r>
    </w:p>
    <w:p w14:paraId="6EB917C3" w14:textId="77777777" w:rsidR="00C86446" w:rsidRDefault="00C86446" w:rsidP="00C86446">
      <w:pPr>
        <w:ind w:firstLine="0"/>
      </w:pPr>
      <w:r>
        <w:t xml:space="preserve">        val bestDirection45 = directionValue.zipWithIndex.maxBy(_._1)._2</w:t>
      </w:r>
    </w:p>
    <w:p w14:paraId="4DD19278" w14:textId="77777777" w:rsidR="00C86446" w:rsidRDefault="00C86446" w:rsidP="00C86446">
      <w:pPr>
        <w:ind w:firstLine="0"/>
      </w:pPr>
      <w:r>
        <w:t xml:space="preserve">        val direction = XY.fromDirection45(bestDirection45) </w:t>
      </w:r>
    </w:p>
    <w:p w14:paraId="7BECDE88" w14:textId="77777777" w:rsidR="00C86446" w:rsidRDefault="00C86446" w:rsidP="00C86446">
      <w:pPr>
        <w:ind w:firstLine="0"/>
      </w:pPr>
      <w:r>
        <w:t xml:space="preserve">        val ma: String = bot.viewString</w:t>
      </w:r>
    </w:p>
    <w:p w14:paraId="4921F88C" w14:textId="77777777" w:rsidR="00C86446" w:rsidRDefault="00C86446" w:rsidP="00C86446">
      <w:pPr>
        <w:ind w:firstLine="0"/>
      </w:pPr>
      <w:r>
        <w:t xml:space="preserve">       </w:t>
      </w:r>
    </w:p>
    <w:p w14:paraId="3748F77D" w14:textId="77777777" w:rsidR="00C86446" w:rsidRDefault="00C86446" w:rsidP="00C86446">
      <w:pPr>
        <w:ind w:firstLine="0"/>
      </w:pPr>
      <w:r>
        <w:t xml:space="preserve">        //bot.log(""+bot.viewString)</w:t>
      </w:r>
    </w:p>
    <w:p w14:paraId="054B4E15" w14:textId="77777777" w:rsidR="00C86446" w:rsidRDefault="00C86446" w:rsidP="00C86446">
      <w:pPr>
        <w:ind w:firstLine="0"/>
      </w:pPr>
      <w:r>
        <w:t xml:space="preserve">        //if()</w:t>
      </w:r>
    </w:p>
    <w:p w14:paraId="34FF1CAC" w14:textId="77777777" w:rsidR="00C86446" w:rsidRDefault="00C86446" w:rsidP="00C86446">
      <w:pPr>
        <w:ind w:firstLine="0"/>
      </w:pPr>
      <w:r>
        <w:t xml:space="preserve">        try{</w:t>
      </w:r>
    </w:p>
    <w:p w14:paraId="39FBD04C" w14:textId="77777777" w:rsidR="00C86446" w:rsidRDefault="00C86446" w:rsidP="00C86446">
      <w:pPr>
        <w:ind w:firstLine="0"/>
      </w:pPr>
      <w:r>
        <w:t xml:space="preserve">        val instrunctions = Dijkstra(ma)</w:t>
      </w:r>
    </w:p>
    <w:p w14:paraId="0C72B6F9" w14:textId="77777777" w:rsidR="00C86446" w:rsidRDefault="00C86446" w:rsidP="00C86446">
      <w:pPr>
        <w:ind w:firstLine="0"/>
      </w:pPr>
      <w:r>
        <w:t xml:space="preserve">        </w:t>
      </w:r>
    </w:p>
    <w:p w14:paraId="27E22D40" w14:textId="77777777" w:rsidR="00C86446" w:rsidRDefault="00C86446" w:rsidP="00C86446">
      <w:pPr>
        <w:ind w:firstLine="0"/>
      </w:pPr>
      <w:r>
        <w:t xml:space="preserve">        if(instrunctions.length &gt; 0){</w:t>
      </w:r>
    </w:p>
    <w:p w14:paraId="2AEEABF8" w14:textId="77777777" w:rsidR="00C86446" w:rsidRDefault="00C86446" w:rsidP="00C86446">
      <w:pPr>
        <w:ind w:firstLine="0"/>
      </w:pPr>
      <w:r>
        <w:t xml:space="preserve">            if(instrunctions(0) == "Up"){</w:t>
      </w:r>
    </w:p>
    <w:p w14:paraId="21481A05" w14:textId="77777777" w:rsidR="00C86446" w:rsidRDefault="00C86446" w:rsidP="00C86446">
      <w:pPr>
        <w:ind w:firstLine="0"/>
      </w:pPr>
      <w:r>
        <w:t xml:space="preserve">                bot.move(XY.Up)</w:t>
      </w:r>
    </w:p>
    <w:p w14:paraId="661AEBE2" w14:textId="77777777" w:rsidR="00C86446" w:rsidRDefault="00C86446" w:rsidP="00C86446">
      <w:pPr>
        <w:ind w:firstLine="0"/>
      </w:pPr>
      <w:r>
        <w:lastRenderedPageBreak/>
        <w:t xml:space="preserve">                bot.log("UP")</w:t>
      </w:r>
    </w:p>
    <w:p w14:paraId="31D8348A" w14:textId="77777777" w:rsidR="00C86446" w:rsidRDefault="00C86446" w:rsidP="00C86446">
      <w:pPr>
        <w:ind w:firstLine="0"/>
      </w:pPr>
      <w:r>
        <w:t xml:space="preserve">            }else if(instrunctions(0) == "Down"){</w:t>
      </w:r>
    </w:p>
    <w:p w14:paraId="4E645A23" w14:textId="77777777" w:rsidR="00C86446" w:rsidRDefault="00C86446" w:rsidP="00C86446">
      <w:pPr>
        <w:ind w:firstLine="0"/>
      </w:pPr>
      <w:r>
        <w:t xml:space="preserve">                bot.move(XY.Down)</w:t>
      </w:r>
    </w:p>
    <w:p w14:paraId="7AE2DFE8" w14:textId="77777777" w:rsidR="00C86446" w:rsidRDefault="00C86446" w:rsidP="00C86446">
      <w:pPr>
        <w:ind w:firstLine="0"/>
      </w:pPr>
      <w:r>
        <w:t xml:space="preserve">                bot.log("DOWN")</w:t>
      </w:r>
    </w:p>
    <w:p w14:paraId="6CB4B666" w14:textId="77777777" w:rsidR="00C86446" w:rsidRDefault="00C86446" w:rsidP="00C86446">
      <w:pPr>
        <w:ind w:firstLine="0"/>
      </w:pPr>
      <w:r>
        <w:t xml:space="preserve">            }else if(instrunctions(0) == "Left"){</w:t>
      </w:r>
    </w:p>
    <w:p w14:paraId="6BC64F47" w14:textId="77777777" w:rsidR="00C86446" w:rsidRDefault="00C86446" w:rsidP="00C86446">
      <w:pPr>
        <w:ind w:firstLine="0"/>
      </w:pPr>
      <w:r>
        <w:t xml:space="preserve">                bot.move(XY.Left)</w:t>
      </w:r>
    </w:p>
    <w:p w14:paraId="31DC4A1C" w14:textId="77777777" w:rsidR="00C86446" w:rsidRDefault="00C86446" w:rsidP="00C86446">
      <w:pPr>
        <w:ind w:firstLine="0"/>
      </w:pPr>
      <w:r>
        <w:t xml:space="preserve">                bot.log("LEFT")</w:t>
      </w:r>
    </w:p>
    <w:p w14:paraId="6B13DCA0" w14:textId="77777777" w:rsidR="00C86446" w:rsidRDefault="00C86446" w:rsidP="00C86446">
      <w:pPr>
        <w:ind w:firstLine="0"/>
      </w:pPr>
      <w:r>
        <w:t xml:space="preserve">            }else if(instrunctions(0) == "Right"){</w:t>
      </w:r>
    </w:p>
    <w:p w14:paraId="7403D8C3" w14:textId="77777777" w:rsidR="00C86446" w:rsidRDefault="00C86446" w:rsidP="00C86446">
      <w:pPr>
        <w:ind w:firstLine="0"/>
      </w:pPr>
      <w:r>
        <w:t xml:space="preserve">                bot.move(XY.Right)</w:t>
      </w:r>
    </w:p>
    <w:p w14:paraId="529FADBF" w14:textId="77777777" w:rsidR="00C86446" w:rsidRDefault="00C86446" w:rsidP="00C86446">
      <w:pPr>
        <w:ind w:firstLine="0"/>
      </w:pPr>
      <w:r>
        <w:t xml:space="preserve">                bot.log("RIGHT")</w:t>
      </w:r>
    </w:p>
    <w:p w14:paraId="52D94A6F" w14:textId="77777777" w:rsidR="00C86446" w:rsidRDefault="00C86446" w:rsidP="00C86446">
      <w:pPr>
        <w:ind w:firstLine="0"/>
      </w:pPr>
      <w:r>
        <w:t xml:space="preserve">            }else{</w:t>
      </w:r>
    </w:p>
    <w:p w14:paraId="75095A30" w14:textId="77777777" w:rsidR="00C86446" w:rsidRDefault="00C86446" w:rsidP="00C86446">
      <w:pPr>
        <w:ind w:firstLine="0"/>
      </w:pPr>
      <w:r>
        <w:t xml:space="preserve">                bot.move(direction)</w:t>
      </w:r>
    </w:p>
    <w:p w14:paraId="02D5E9CA" w14:textId="77777777" w:rsidR="00C86446" w:rsidRDefault="00C86446" w:rsidP="00C86446">
      <w:pPr>
        <w:ind w:firstLine="0"/>
      </w:pPr>
      <w:r>
        <w:t xml:space="preserve">                bot.set("lastDirection" -&gt; bestDirection45)</w:t>
      </w:r>
    </w:p>
    <w:p w14:paraId="637691B8" w14:textId="77777777" w:rsidR="00C86446" w:rsidRDefault="00C86446" w:rsidP="00C86446">
      <w:pPr>
        <w:ind w:firstLine="0"/>
      </w:pPr>
      <w:r>
        <w:t xml:space="preserve">                bot.log("ELSE MOVE")</w:t>
      </w:r>
    </w:p>
    <w:p w14:paraId="56C1278C" w14:textId="77777777" w:rsidR="00C86446" w:rsidRDefault="00C86446" w:rsidP="00C86446">
      <w:pPr>
        <w:ind w:firstLine="0"/>
      </w:pPr>
      <w:r>
        <w:t xml:space="preserve">            }</w:t>
      </w:r>
    </w:p>
    <w:p w14:paraId="4B16FF53" w14:textId="77777777" w:rsidR="00C86446" w:rsidRDefault="00C86446" w:rsidP="00C86446">
      <w:pPr>
        <w:ind w:firstLine="0"/>
      </w:pPr>
      <w:r>
        <w:t xml:space="preserve">        }else{</w:t>
      </w:r>
    </w:p>
    <w:p w14:paraId="4C4DE858" w14:textId="77777777" w:rsidR="00C86446" w:rsidRDefault="00C86446" w:rsidP="00C86446">
      <w:pPr>
        <w:ind w:firstLine="0"/>
      </w:pPr>
      <w:r>
        <w:t xml:space="preserve">            bot.move(direction)</w:t>
      </w:r>
    </w:p>
    <w:p w14:paraId="63D765F6" w14:textId="77777777" w:rsidR="00C86446" w:rsidRDefault="00C86446" w:rsidP="00C86446">
      <w:pPr>
        <w:ind w:firstLine="0"/>
      </w:pPr>
      <w:r>
        <w:t xml:space="preserve">            bot.set("lastDirection" -&gt; bestDirection45)</w:t>
      </w:r>
    </w:p>
    <w:p w14:paraId="596F8115" w14:textId="77777777" w:rsidR="00C86446" w:rsidRDefault="00C86446" w:rsidP="00C86446">
      <w:pPr>
        <w:ind w:firstLine="0"/>
      </w:pPr>
      <w:r>
        <w:t xml:space="preserve">            bot.log("ELSE ELSE MOVE")</w:t>
      </w:r>
    </w:p>
    <w:p w14:paraId="25B7DFFE" w14:textId="77777777" w:rsidR="00C86446" w:rsidRDefault="00C86446" w:rsidP="00C86446">
      <w:pPr>
        <w:ind w:firstLine="0"/>
      </w:pPr>
      <w:r>
        <w:t xml:space="preserve">        }</w:t>
      </w:r>
    </w:p>
    <w:p w14:paraId="1A18D331" w14:textId="77777777" w:rsidR="00C86446" w:rsidRDefault="00C86446" w:rsidP="00C86446">
      <w:pPr>
        <w:ind w:firstLine="0"/>
      </w:pPr>
      <w:r>
        <w:t xml:space="preserve">        }catch{</w:t>
      </w:r>
    </w:p>
    <w:p w14:paraId="456AAFF4" w14:textId="77777777" w:rsidR="00C86446" w:rsidRDefault="00C86446" w:rsidP="00C86446">
      <w:pPr>
        <w:ind w:firstLine="0"/>
      </w:pPr>
      <w:r>
        <w:t xml:space="preserve">            case e: Exception =&gt; {</w:t>
      </w:r>
    </w:p>
    <w:p w14:paraId="28ED037A" w14:textId="77777777" w:rsidR="00C86446" w:rsidRDefault="00C86446" w:rsidP="00C86446">
      <w:pPr>
        <w:ind w:firstLine="0"/>
      </w:pPr>
      <w:r>
        <w:t xml:space="preserve">                bot.move(direction)</w:t>
      </w:r>
    </w:p>
    <w:p w14:paraId="27AB1F03" w14:textId="77777777" w:rsidR="00C86446" w:rsidRDefault="00C86446" w:rsidP="00C86446">
      <w:pPr>
        <w:ind w:firstLine="0"/>
      </w:pPr>
      <w:r>
        <w:t xml:space="preserve">                bot.set("lastDirection" -&gt; bestDirection45)</w:t>
      </w:r>
    </w:p>
    <w:p w14:paraId="6AD178B3" w14:textId="77777777" w:rsidR="00C86446" w:rsidRDefault="00C86446" w:rsidP="00C86446">
      <w:pPr>
        <w:ind w:firstLine="0"/>
      </w:pPr>
      <w:r>
        <w:t xml:space="preserve">                bot.log("Exception MOVE")</w:t>
      </w:r>
    </w:p>
    <w:p w14:paraId="0110573A" w14:textId="77777777" w:rsidR="00C86446" w:rsidRDefault="00C86446" w:rsidP="00C86446">
      <w:pPr>
        <w:ind w:firstLine="0"/>
      </w:pPr>
      <w:r>
        <w:t xml:space="preserve">            }</w:t>
      </w:r>
    </w:p>
    <w:p w14:paraId="6AEF0AA2" w14:textId="77777777" w:rsidR="00C86446" w:rsidRDefault="00C86446" w:rsidP="00C86446">
      <w:pPr>
        <w:ind w:firstLine="0"/>
      </w:pPr>
      <w:r>
        <w:t xml:space="preserve">            </w:t>
      </w:r>
    </w:p>
    <w:p w14:paraId="6F77DC64" w14:textId="77777777" w:rsidR="00C86446" w:rsidRDefault="00C86446" w:rsidP="00C86446">
      <w:pPr>
        <w:ind w:firstLine="0"/>
      </w:pPr>
      <w:r>
        <w:t xml:space="preserve">        }</w:t>
      </w:r>
    </w:p>
    <w:p w14:paraId="644ED127" w14:textId="77777777" w:rsidR="00C86446" w:rsidRDefault="00C86446" w:rsidP="00C86446">
      <w:pPr>
        <w:ind w:firstLine="0"/>
      </w:pPr>
      <w:r>
        <w:t xml:space="preserve">        //var (a, b) = prepare(ma)</w:t>
      </w:r>
    </w:p>
    <w:p w14:paraId="3EBAA381" w14:textId="77777777" w:rsidR="00C86446" w:rsidRDefault="00C86446" w:rsidP="00C86446">
      <w:pPr>
        <w:ind w:firstLine="0"/>
      </w:pPr>
      <w:r>
        <w:t xml:space="preserve">        </w:t>
      </w:r>
    </w:p>
    <w:p w14:paraId="191F59A4" w14:textId="77777777" w:rsidR="00C86446" w:rsidRDefault="00C86446" w:rsidP="00C86446">
      <w:pPr>
        <w:ind w:firstLine="0"/>
      </w:pPr>
      <w:r>
        <w:t xml:space="preserve">        //Dijkstra(bot.view.cells)</w:t>
      </w:r>
    </w:p>
    <w:p w14:paraId="62BEB0E2" w14:textId="77777777" w:rsidR="00C86446" w:rsidRDefault="00C86446" w:rsidP="00C86446">
      <w:pPr>
        <w:ind w:firstLine="0"/>
      </w:pPr>
      <w:r>
        <w:t xml:space="preserve">        </w:t>
      </w:r>
    </w:p>
    <w:p w14:paraId="4894B2CE" w14:textId="77777777" w:rsidR="00C86446" w:rsidRDefault="00C86446" w:rsidP="00C86446">
      <w:pPr>
        <w:ind w:firstLine="0"/>
      </w:pPr>
      <w:r>
        <w:t xml:space="preserve">        //--------------- MANO ----------------</w:t>
      </w:r>
    </w:p>
    <w:p w14:paraId="0B9C6779" w14:textId="77777777" w:rsidR="00C86446" w:rsidRDefault="00C86446" w:rsidP="00C86446">
      <w:pPr>
        <w:ind w:firstLine="0"/>
      </w:pPr>
      <w:r>
        <w:t xml:space="preserve">        //bot.log("" + bot.view.cells)</w:t>
      </w:r>
    </w:p>
    <w:p w14:paraId="0A3A503F" w14:textId="77777777" w:rsidR="00C86446" w:rsidRDefault="00C86446" w:rsidP="00C86446">
      <w:pPr>
        <w:ind w:firstLine="0"/>
      </w:pPr>
      <w:r>
        <w:t xml:space="preserve">        //val tst = Test(bot, bot.viewString)</w:t>
      </w:r>
    </w:p>
    <w:p w14:paraId="7A2538B4" w14:textId="77777777" w:rsidR="00C86446" w:rsidRDefault="00C86446" w:rsidP="00C86446">
      <w:pPr>
        <w:ind w:firstLine="0"/>
      </w:pPr>
      <w:r>
        <w:t xml:space="preserve">        //tst.stringViewToMatrix()</w:t>
      </w:r>
    </w:p>
    <w:p w14:paraId="00FD5DF6" w14:textId="77777777" w:rsidR="00C86446" w:rsidRDefault="00C86446" w:rsidP="00C86446">
      <w:pPr>
        <w:ind w:firstLine="0"/>
      </w:pPr>
      <w:r>
        <w:t xml:space="preserve">        </w:t>
      </w:r>
    </w:p>
    <w:p w14:paraId="130A508E" w14:textId="77777777" w:rsidR="00C86446" w:rsidRDefault="00C86446" w:rsidP="00C86446">
      <w:pPr>
        <w:ind w:firstLine="0"/>
      </w:pPr>
      <w:r>
        <w:t xml:space="preserve">        //bot.log(""+tst.viewMatrix(0)(0))</w:t>
      </w:r>
    </w:p>
    <w:p w14:paraId="0DC1152E" w14:textId="77777777" w:rsidR="00C86446" w:rsidRDefault="00C86446" w:rsidP="00C86446">
      <w:pPr>
        <w:ind w:firstLine="0"/>
      </w:pPr>
      <w:r>
        <w:t xml:space="preserve">        </w:t>
      </w:r>
    </w:p>
    <w:p w14:paraId="43565087" w14:textId="77777777" w:rsidR="00C86446" w:rsidRDefault="00C86446" w:rsidP="00C86446">
      <w:pPr>
        <w:ind w:firstLine="0"/>
      </w:pPr>
      <w:r>
        <w:t xml:space="preserve">        //for(i &lt;- 0 to 31){</w:t>
      </w:r>
    </w:p>
    <w:p w14:paraId="615C1FD3" w14:textId="77777777" w:rsidR="00C86446" w:rsidRDefault="00C86446" w:rsidP="00C86446">
      <w:pPr>
        <w:ind w:firstLine="0"/>
      </w:pPr>
      <w:r>
        <w:t xml:space="preserve">        //    for(j &lt;- 0 to 31){</w:t>
      </w:r>
    </w:p>
    <w:p w14:paraId="263DBC78" w14:textId="77777777" w:rsidR="00C86446" w:rsidRDefault="00C86446" w:rsidP="00C86446">
      <w:pPr>
        <w:ind w:firstLine="0"/>
      </w:pPr>
      <w:r>
        <w:t xml:space="preserve">        //        print(""+bot.view.cells(i))</w:t>
      </w:r>
    </w:p>
    <w:p w14:paraId="297400C4" w14:textId="77777777" w:rsidR="00C86446" w:rsidRDefault="00C86446" w:rsidP="00C86446">
      <w:pPr>
        <w:ind w:firstLine="0"/>
      </w:pPr>
      <w:r>
        <w:t xml:space="preserve">        //    }</w:t>
      </w:r>
    </w:p>
    <w:p w14:paraId="624E2961" w14:textId="77777777" w:rsidR="00C86446" w:rsidRDefault="00C86446" w:rsidP="00C86446">
      <w:pPr>
        <w:ind w:firstLine="0"/>
      </w:pPr>
      <w:r>
        <w:t xml:space="preserve">        //    print("\n")</w:t>
      </w:r>
    </w:p>
    <w:p w14:paraId="6B9667B2" w14:textId="77777777" w:rsidR="00C86446" w:rsidRDefault="00C86446" w:rsidP="00C86446">
      <w:pPr>
        <w:ind w:firstLine="0"/>
      </w:pPr>
      <w:r>
        <w:t xml:space="preserve">        //}</w:t>
      </w:r>
    </w:p>
    <w:p w14:paraId="0415025E" w14:textId="77777777" w:rsidR="00C86446" w:rsidRDefault="00C86446" w:rsidP="00C86446">
      <w:pPr>
        <w:ind w:firstLine="0"/>
      </w:pPr>
      <w:r>
        <w:t xml:space="preserve">        </w:t>
      </w:r>
    </w:p>
    <w:p w14:paraId="35087670" w14:textId="77777777" w:rsidR="00C86446" w:rsidRDefault="00C86446" w:rsidP="00C86446">
      <w:pPr>
        <w:ind w:firstLine="0"/>
      </w:pPr>
      <w:r>
        <w:t xml:space="preserve">        //var no = Node(-1, -1, 999, List(), "")</w:t>
      </w:r>
    </w:p>
    <w:p w14:paraId="20B4798F" w14:textId="77777777" w:rsidR="00C86446" w:rsidRDefault="00C86446" w:rsidP="00C86446">
      <w:pPr>
        <w:ind w:firstLine="0"/>
      </w:pPr>
      <w:r>
        <w:t xml:space="preserve">        //bot.log("" + bot.view.cells)</w:t>
      </w:r>
    </w:p>
    <w:p w14:paraId="46A838BE" w14:textId="77777777" w:rsidR="00C86446" w:rsidRDefault="00C86446" w:rsidP="00C86446">
      <w:pPr>
        <w:ind w:firstLine="0"/>
      </w:pPr>
      <w:r>
        <w:t xml:space="preserve">        </w:t>
      </w:r>
    </w:p>
    <w:p w14:paraId="3E95AA0A" w14:textId="77777777" w:rsidR="00C86446" w:rsidRDefault="00C86446" w:rsidP="00C86446">
      <w:pPr>
        <w:ind w:firstLine="0"/>
      </w:pPr>
      <w:r>
        <w:t xml:space="preserve">        //var map: Array[Array[String]] = Array.ofDim[String](31, 31)</w:t>
      </w:r>
    </w:p>
    <w:p w14:paraId="0EA91362" w14:textId="77777777" w:rsidR="00C86446" w:rsidRDefault="00C86446" w:rsidP="00C86446">
      <w:pPr>
        <w:ind w:firstLine="0"/>
      </w:pPr>
      <w:r>
        <w:t xml:space="preserve">        //var map = Array[String](31,31)</w:t>
      </w:r>
    </w:p>
    <w:p w14:paraId="0759509A" w14:textId="77777777" w:rsidR="00C86446" w:rsidRDefault="00C86446" w:rsidP="00C86446">
      <w:pPr>
        <w:ind w:firstLine="0"/>
      </w:pPr>
      <w:r>
        <w:t xml:space="preserve">        </w:t>
      </w:r>
    </w:p>
    <w:p w14:paraId="0875C7B1" w14:textId="77777777" w:rsidR="00C86446" w:rsidRDefault="00C86446" w:rsidP="00C86446">
      <w:pPr>
        <w:ind w:firstLine="0"/>
      </w:pPr>
      <w:r>
        <w:t xml:space="preserve">        //bot.view.cells(ss)</w:t>
      </w:r>
    </w:p>
    <w:p w14:paraId="297A7711" w14:textId="77777777" w:rsidR="00C86446" w:rsidRDefault="00C86446" w:rsidP="00C86446">
      <w:pPr>
        <w:ind w:firstLine="0"/>
      </w:pPr>
      <w:r>
        <w:t xml:space="preserve">        //bot.log("" + map(15)(15))</w:t>
      </w:r>
    </w:p>
    <w:p w14:paraId="5A368FA1" w14:textId="77777777" w:rsidR="00C86446" w:rsidRDefault="00C86446" w:rsidP="00C86446">
      <w:pPr>
        <w:ind w:firstLine="0"/>
      </w:pPr>
      <w:r>
        <w:t xml:space="preserve">        </w:t>
      </w:r>
    </w:p>
    <w:p w14:paraId="7A310620" w14:textId="77777777" w:rsidR="00C86446" w:rsidRDefault="00C86446" w:rsidP="00C86446">
      <w:pPr>
        <w:ind w:firstLine="0"/>
      </w:pPr>
      <w:r>
        <w:t xml:space="preserve">        //bot.log("" + bot.view.cells(480))</w:t>
      </w:r>
    </w:p>
    <w:p w14:paraId="45C4F661" w14:textId="77777777" w:rsidR="00C86446" w:rsidRDefault="00C86446" w:rsidP="00C86446">
      <w:pPr>
        <w:ind w:firstLine="0"/>
      </w:pPr>
      <w:r>
        <w:t xml:space="preserve">        </w:t>
      </w:r>
    </w:p>
    <w:p w14:paraId="302CD1B6" w14:textId="77777777" w:rsidR="00C86446" w:rsidRDefault="00C86446" w:rsidP="00C86446">
      <w:pPr>
        <w:ind w:firstLine="0"/>
      </w:pPr>
      <w:r>
        <w:t xml:space="preserve">        if(dontSpawnGatherer &lt; bot.time &amp;&amp; bot.energy &gt; 10000){</w:t>
      </w:r>
    </w:p>
    <w:p w14:paraId="4276113A" w14:textId="77777777" w:rsidR="00C86446" w:rsidRDefault="00C86446" w:rsidP="00C86446">
      <w:pPr>
        <w:ind w:firstLine="0"/>
      </w:pPr>
      <w:r>
        <w:t xml:space="preserve">            bot.spawn(bot.view.center, "mood" -&gt; "Gatherer", "target" -&gt; "", "limit" -&gt; 500)</w:t>
      </w:r>
    </w:p>
    <w:p w14:paraId="467FBD4E" w14:textId="77777777" w:rsidR="00C86446" w:rsidRDefault="00C86446" w:rsidP="00C86446">
      <w:pPr>
        <w:ind w:firstLine="0"/>
      </w:pPr>
      <w:r>
        <w:lastRenderedPageBreak/>
        <w:t xml:space="preserve">            bot.set("dontSpawnGatherer" -&gt; (bot.time + 10))</w:t>
      </w:r>
    </w:p>
    <w:p w14:paraId="2D8E2E02" w14:textId="77777777" w:rsidR="00C86446" w:rsidRDefault="00C86446" w:rsidP="00C86446">
      <w:pPr>
        <w:ind w:firstLine="0"/>
      </w:pPr>
      <w:r>
        <w:t xml:space="preserve">        }</w:t>
      </w:r>
    </w:p>
    <w:p w14:paraId="4287BFF1" w14:textId="77777777" w:rsidR="00C86446" w:rsidRDefault="00C86446" w:rsidP="00C86446">
      <w:pPr>
        <w:ind w:firstLine="0"/>
      </w:pPr>
      <w:r>
        <w:t xml:space="preserve">        </w:t>
      </w:r>
    </w:p>
    <w:p w14:paraId="6CDB69BF" w14:textId="77777777" w:rsidR="00C86446" w:rsidRDefault="00C86446" w:rsidP="00C86446">
      <w:pPr>
        <w:ind w:firstLine="0"/>
      </w:pPr>
      <w:r>
        <w:t xml:space="preserve">        if(dontSpawnMine &lt; bot.time &amp;&amp; bot.energy &gt; 100000 &amp;&amp; nearestEnemyMasterAround &gt; -1){</w:t>
      </w:r>
    </w:p>
    <w:p w14:paraId="3874C57D" w14:textId="77777777" w:rsidR="00C86446" w:rsidRDefault="00C86446" w:rsidP="00C86446">
      <w:pPr>
        <w:ind w:firstLine="0"/>
      </w:pPr>
      <w:r>
        <w:t xml:space="preserve">            bot.spawn(bot.view.center, "mood" -&gt; "Mine")</w:t>
      </w:r>
    </w:p>
    <w:p w14:paraId="72C9250C" w14:textId="77777777" w:rsidR="00C86446" w:rsidRDefault="00C86446" w:rsidP="00C86446">
      <w:pPr>
        <w:ind w:firstLine="0"/>
      </w:pPr>
      <w:r>
        <w:t xml:space="preserve">            bot.set("dontSpawnMine" -&gt; (bot.time + 20))</w:t>
      </w:r>
    </w:p>
    <w:p w14:paraId="299F38FE" w14:textId="77777777" w:rsidR="00C86446" w:rsidRDefault="00C86446" w:rsidP="00C86446">
      <w:pPr>
        <w:ind w:firstLine="0"/>
      </w:pPr>
      <w:r>
        <w:t xml:space="preserve">        }</w:t>
      </w:r>
    </w:p>
    <w:p w14:paraId="5C5A3706" w14:textId="77777777" w:rsidR="00C86446" w:rsidRDefault="00C86446" w:rsidP="00C86446">
      <w:pPr>
        <w:ind w:firstLine="0"/>
      </w:pPr>
      <w:r>
        <w:t xml:space="preserve">        //--------------- /MANO ---------------</w:t>
      </w:r>
    </w:p>
    <w:p w14:paraId="0BFDB75A" w14:textId="77777777" w:rsidR="00C86446" w:rsidRDefault="00C86446" w:rsidP="00C86446">
      <w:pPr>
        <w:ind w:firstLine="0"/>
      </w:pPr>
      <w:r>
        <w:t xml:space="preserve">        if(dontFireAggressiveMissileUntil &lt; bot.time &amp;&amp; bot.energy &gt; 100) { // fire attack missile?</w:t>
      </w:r>
    </w:p>
    <w:p w14:paraId="1F6FA6D4" w14:textId="77777777" w:rsidR="00C86446" w:rsidRDefault="00C86446" w:rsidP="00C86446">
      <w:pPr>
        <w:ind w:firstLine="0"/>
      </w:pPr>
      <w:r>
        <w:t xml:space="preserve">            nearestEnemyMaster match {</w:t>
      </w:r>
    </w:p>
    <w:p w14:paraId="195FD029" w14:textId="77777777" w:rsidR="00C86446" w:rsidRDefault="00C86446" w:rsidP="00C86446">
      <w:pPr>
        <w:ind w:firstLine="0"/>
      </w:pPr>
      <w:r>
        <w:t xml:space="preserve">                case None =&gt;            // no-on nearby</w:t>
      </w:r>
    </w:p>
    <w:p w14:paraId="0BC170C4" w14:textId="77777777" w:rsidR="00C86446" w:rsidRDefault="00C86446" w:rsidP="00C86446">
      <w:pPr>
        <w:ind w:firstLine="0"/>
      </w:pPr>
      <w:r>
        <w:t xml:space="preserve">                case Some(relPos) =&gt;    // a master is nearby</w:t>
      </w:r>
    </w:p>
    <w:p w14:paraId="170FC7B4" w14:textId="77777777" w:rsidR="00C86446" w:rsidRDefault="00C86446" w:rsidP="00C86446">
      <w:pPr>
        <w:ind w:firstLine="0"/>
      </w:pPr>
      <w:r>
        <w:t xml:space="preserve">                    val unitDelta = relPos.signum</w:t>
      </w:r>
    </w:p>
    <w:p w14:paraId="536CF638" w14:textId="77777777" w:rsidR="00C86446" w:rsidRDefault="00C86446" w:rsidP="00C86446">
      <w:pPr>
        <w:ind w:firstLine="0"/>
      </w:pPr>
      <w:r>
        <w:t xml:space="preserve">                    val remainder = relPos - unitDelta // we place slave nearer target, so subtract that from overall delta</w:t>
      </w:r>
    </w:p>
    <w:p w14:paraId="162E942B" w14:textId="77777777" w:rsidR="00C86446" w:rsidRDefault="00C86446" w:rsidP="00C86446">
      <w:pPr>
        <w:ind w:firstLine="0"/>
      </w:pPr>
      <w:r>
        <w:t xml:space="preserve">                    bot.spawn(unitDelta, "mood" -&gt; "Aggressive", "target" -&gt; remainder)</w:t>
      </w:r>
    </w:p>
    <w:p w14:paraId="13F6F696" w14:textId="77777777" w:rsidR="00C86446" w:rsidRDefault="00C86446" w:rsidP="00C86446">
      <w:pPr>
        <w:ind w:firstLine="0"/>
      </w:pPr>
      <w:r>
        <w:t xml:space="preserve">                    bot.set("dontFireAggressiveMissileUntil" -&gt; (bot.time + relPos.stepCount + 1))</w:t>
      </w:r>
    </w:p>
    <w:p w14:paraId="045E9E7B" w14:textId="77777777" w:rsidR="00C86446" w:rsidRDefault="00C86446" w:rsidP="00C86446">
      <w:pPr>
        <w:ind w:firstLine="0"/>
      </w:pPr>
      <w:r>
        <w:t xml:space="preserve">            }</w:t>
      </w:r>
    </w:p>
    <w:p w14:paraId="3CF27AD3" w14:textId="77777777" w:rsidR="00C86446" w:rsidRDefault="00C86446" w:rsidP="00C86446">
      <w:pPr>
        <w:ind w:firstLine="0"/>
      </w:pPr>
      <w:r>
        <w:t xml:space="preserve">        }</w:t>
      </w:r>
    </w:p>
    <w:p w14:paraId="3D5EB596" w14:textId="77777777" w:rsidR="00C86446" w:rsidRDefault="00C86446" w:rsidP="00C86446">
      <w:pPr>
        <w:ind w:firstLine="0"/>
      </w:pPr>
      <w:r>
        <w:t xml:space="preserve">        else</w:t>
      </w:r>
    </w:p>
    <w:p w14:paraId="75691986" w14:textId="77777777" w:rsidR="00C86446" w:rsidRDefault="00C86446" w:rsidP="00C86446">
      <w:pPr>
        <w:ind w:firstLine="0"/>
      </w:pPr>
      <w:r>
        <w:t xml:space="preserve">        if(dontFireDefensiveMissileUntil &lt; bot.time &amp;&amp; bot.energy &gt; 100) { // fire defensive missile?</w:t>
      </w:r>
    </w:p>
    <w:p w14:paraId="5C05284F" w14:textId="77777777" w:rsidR="00C86446" w:rsidRDefault="00C86446" w:rsidP="00C86446">
      <w:pPr>
        <w:ind w:firstLine="0"/>
      </w:pPr>
      <w:r>
        <w:t xml:space="preserve">            nearestEnemySlave match {</w:t>
      </w:r>
    </w:p>
    <w:p w14:paraId="4CE837A3" w14:textId="77777777" w:rsidR="00C86446" w:rsidRDefault="00C86446" w:rsidP="00C86446">
      <w:pPr>
        <w:ind w:firstLine="0"/>
      </w:pPr>
      <w:r>
        <w:t xml:space="preserve">                case None =&gt;            // no-on nearby</w:t>
      </w:r>
    </w:p>
    <w:p w14:paraId="03AB595C" w14:textId="77777777" w:rsidR="00C86446" w:rsidRDefault="00C86446" w:rsidP="00C86446">
      <w:pPr>
        <w:ind w:firstLine="0"/>
      </w:pPr>
      <w:r>
        <w:t xml:space="preserve">                case Some(relPos) =&gt;    // an enemy slave is nearby</w:t>
      </w:r>
    </w:p>
    <w:p w14:paraId="5F8FDC89" w14:textId="77777777" w:rsidR="00C86446" w:rsidRDefault="00C86446" w:rsidP="00C86446">
      <w:pPr>
        <w:ind w:firstLine="0"/>
      </w:pPr>
      <w:r>
        <w:t xml:space="preserve">                    if(relPos.stepCount &lt; 8) {</w:t>
      </w:r>
    </w:p>
    <w:p w14:paraId="2D0C63DD" w14:textId="77777777" w:rsidR="00C86446" w:rsidRDefault="00C86446" w:rsidP="00C86446">
      <w:pPr>
        <w:ind w:firstLine="0"/>
      </w:pPr>
      <w:r>
        <w:t xml:space="preserve">                        // this one's getting too close!</w:t>
      </w:r>
    </w:p>
    <w:p w14:paraId="4F5FE4EF" w14:textId="77777777" w:rsidR="00C86446" w:rsidRDefault="00C86446" w:rsidP="00C86446">
      <w:pPr>
        <w:ind w:firstLine="0"/>
      </w:pPr>
      <w:r>
        <w:t xml:space="preserve">                        val unitDelta = relPos.signum</w:t>
      </w:r>
    </w:p>
    <w:p w14:paraId="2CDE81E3" w14:textId="77777777" w:rsidR="00C86446" w:rsidRDefault="00C86446" w:rsidP="00C86446">
      <w:pPr>
        <w:ind w:firstLine="0"/>
      </w:pPr>
      <w:r>
        <w:t xml:space="preserve">                        val remainder = relPos - unitDelta // we place slave nearer target, so subtract that from overall delta</w:t>
      </w:r>
    </w:p>
    <w:p w14:paraId="6F29ABDE" w14:textId="77777777" w:rsidR="00C86446" w:rsidRDefault="00C86446" w:rsidP="00C86446">
      <w:pPr>
        <w:ind w:firstLine="0"/>
      </w:pPr>
      <w:r>
        <w:t xml:space="preserve">                        bot.spawn(unitDelta, "mood" -&gt; "Defensive", "target" -&gt; remainder)</w:t>
      </w:r>
    </w:p>
    <w:p w14:paraId="2CB34BA7" w14:textId="77777777" w:rsidR="00C86446" w:rsidRDefault="00C86446" w:rsidP="00C86446">
      <w:pPr>
        <w:ind w:firstLine="0"/>
      </w:pPr>
      <w:r>
        <w:t xml:space="preserve">                        bot.set("dontFireDefensiveMissileUntil" -&gt; (bot.time + relPos.stepCount + 1))</w:t>
      </w:r>
    </w:p>
    <w:p w14:paraId="7569FDA3" w14:textId="77777777" w:rsidR="00C86446" w:rsidRDefault="00C86446" w:rsidP="00C86446">
      <w:pPr>
        <w:ind w:firstLine="0"/>
      </w:pPr>
      <w:r>
        <w:t xml:space="preserve">                    }</w:t>
      </w:r>
    </w:p>
    <w:p w14:paraId="7E344A5A" w14:textId="77777777" w:rsidR="00C86446" w:rsidRDefault="00C86446" w:rsidP="00C86446">
      <w:pPr>
        <w:ind w:firstLine="0"/>
      </w:pPr>
      <w:r>
        <w:t xml:space="preserve">            }</w:t>
      </w:r>
    </w:p>
    <w:p w14:paraId="37154D84" w14:textId="77777777" w:rsidR="00C86446" w:rsidRDefault="00C86446" w:rsidP="00C86446">
      <w:pPr>
        <w:ind w:firstLine="0"/>
      </w:pPr>
      <w:r>
        <w:t xml:space="preserve">        }</w:t>
      </w:r>
    </w:p>
    <w:p w14:paraId="474B8D4E" w14:textId="77777777" w:rsidR="00C86446" w:rsidRDefault="00C86446" w:rsidP="00C86446">
      <w:pPr>
        <w:ind w:firstLine="0"/>
      </w:pPr>
      <w:r>
        <w:t xml:space="preserve">    }</w:t>
      </w:r>
    </w:p>
    <w:p w14:paraId="3878C6B3" w14:textId="77777777" w:rsidR="00C86446" w:rsidRDefault="00C86446" w:rsidP="00C86446">
      <w:pPr>
        <w:ind w:firstLine="0"/>
      </w:pPr>
      <w:r>
        <w:t xml:space="preserve">    </w:t>
      </w:r>
    </w:p>
    <w:p w14:paraId="0C6B80F2" w14:textId="77777777" w:rsidR="00C86446" w:rsidRDefault="00C86446" w:rsidP="00C86446">
      <w:pPr>
        <w:ind w:firstLine="0"/>
      </w:pPr>
      <w:r>
        <w:t xml:space="preserve">    </w:t>
      </w:r>
    </w:p>
    <w:p w14:paraId="133E7512" w14:textId="77777777" w:rsidR="00C86446" w:rsidRDefault="00C86446" w:rsidP="00C86446">
      <w:pPr>
        <w:ind w:firstLine="0"/>
      </w:pPr>
    </w:p>
    <w:p w14:paraId="5E1DED02" w14:textId="77777777" w:rsidR="00C86446" w:rsidRDefault="00C86446" w:rsidP="00C86446">
      <w:pPr>
        <w:ind w:firstLine="0"/>
      </w:pPr>
      <w:r>
        <w:t>//Buvo</w:t>
      </w:r>
    </w:p>
    <w:p w14:paraId="3D1A4BC8" w14:textId="77777777" w:rsidR="00C86446" w:rsidRDefault="00C86446" w:rsidP="00C86446">
      <w:pPr>
        <w:ind w:firstLine="0"/>
      </w:pPr>
      <w:r>
        <w:t xml:space="preserve">    def forSlave(bot: MiniBot) {</w:t>
      </w:r>
    </w:p>
    <w:p w14:paraId="34D9FA45" w14:textId="77777777" w:rsidR="00C86446" w:rsidRDefault="00C86446" w:rsidP="00C86446">
      <w:pPr>
        <w:ind w:firstLine="0"/>
      </w:pPr>
      <w:r>
        <w:t xml:space="preserve">        bot.inputOrElse("mood", "Lurking") match {</w:t>
      </w:r>
    </w:p>
    <w:p w14:paraId="2962EEE7" w14:textId="77777777" w:rsidR="00C86446" w:rsidRDefault="00C86446" w:rsidP="00C86446">
      <w:pPr>
        <w:ind w:firstLine="0"/>
      </w:pPr>
      <w:r>
        <w:t xml:space="preserve">            case "Aggressive" =&gt; reactAsAggressiveMissile(bot)</w:t>
      </w:r>
    </w:p>
    <w:p w14:paraId="5373D27B" w14:textId="77777777" w:rsidR="00C86446" w:rsidRDefault="00C86446" w:rsidP="00C86446">
      <w:pPr>
        <w:ind w:firstLine="0"/>
      </w:pPr>
      <w:r>
        <w:t xml:space="preserve">            case "Defensive" =&gt; reactAsDefensiveMissile(bot)</w:t>
      </w:r>
    </w:p>
    <w:p w14:paraId="1D5EAC3A" w14:textId="77777777" w:rsidR="00C86446" w:rsidRDefault="00C86446" w:rsidP="00C86446">
      <w:pPr>
        <w:ind w:firstLine="0"/>
      </w:pPr>
      <w:r>
        <w:t xml:space="preserve">            case "Gatherer" =&gt; reactAsGatherer(bot)</w:t>
      </w:r>
    </w:p>
    <w:p w14:paraId="5401E3FE" w14:textId="77777777" w:rsidR="00C86446" w:rsidRDefault="00C86446" w:rsidP="00C86446">
      <w:pPr>
        <w:ind w:firstLine="0"/>
      </w:pPr>
      <w:r>
        <w:t xml:space="preserve">            case "Mine" =&gt; reactAsMine(bot)</w:t>
      </w:r>
    </w:p>
    <w:p w14:paraId="67946695" w14:textId="77777777" w:rsidR="00C86446" w:rsidRDefault="00C86446" w:rsidP="00C86446">
      <w:pPr>
        <w:ind w:firstLine="0"/>
      </w:pPr>
      <w:r>
        <w:t xml:space="preserve">            case s: String =&gt; bot.log("unknown mood: " + s)</w:t>
      </w:r>
    </w:p>
    <w:p w14:paraId="43303DC4" w14:textId="77777777" w:rsidR="00C86446" w:rsidRDefault="00C86446" w:rsidP="00C86446">
      <w:pPr>
        <w:ind w:firstLine="0"/>
      </w:pPr>
      <w:r>
        <w:t xml:space="preserve">        }</w:t>
      </w:r>
    </w:p>
    <w:p w14:paraId="2CBE67AA" w14:textId="77777777" w:rsidR="00C86446" w:rsidRDefault="00C86446" w:rsidP="00C86446">
      <w:pPr>
        <w:ind w:firstLine="0"/>
      </w:pPr>
      <w:r>
        <w:t xml:space="preserve">    }</w:t>
      </w:r>
    </w:p>
    <w:p w14:paraId="1F9BA7F9" w14:textId="77777777" w:rsidR="00C86446" w:rsidRDefault="00C86446" w:rsidP="00C86446">
      <w:pPr>
        <w:ind w:firstLine="0"/>
      </w:pPr>
    </w:p>
    <w:p w14:paraId="3187AC50" w14:textId="77777777" w:rsidR="00C86446" w:rsidRDefault="00C86446" w:rsidP="00C86446">
      <w:pPr>
        <w:ind w:firstLine="0"/>
      </w:pPr>
      <w:r>
        <w:t>//Buvo</w:t>
      </w:r>
    </w:p>
    <w:p w14:paraId="3CEA3D06" w14:textId="77777777" w:rsidR="00C86446" w:rsidRDefault="00C86446" w:rsidP="00C86446">
      <w:pPr>
        <w:ind w:firstLine="0"/>
      </w:pPr>
      <w:r>
        <w:t xml:space="preserve">    def reactAsAggressiveMissile(bot: MiniBot) {</w:t>
      </w:r>
    </w:p>
    <w:p w14:paraId="0133DF5B" w14:textId="77777777" w:rsidR="00C86446" w:rsidRDefault="00C86446" w:rsidP="00C86446">
      <w:pPr>
        <w:ind w:firstLine="0"/>
      </w:pPr>
      <w:r>
        <w:t xml:space="preserve">        bot.view.offsetToNearest('m') match {</w:t>
      </w:r>
    </w:p>
    <w:p w14:paraId="3E0C672C" w14:textId="77777777" w:rsidR="00C86446" w:rsidRDefault="00C86446" w:rsidP="00C86446">
      <w:pPr>
        <w:ind w:firstLine="0"/>
      </w:pPr>
      <w:r>
        <w:t xml:space="preserve">            case Some(delta: XY) =&gt;</w:t>
      </w:r>
    </w:p>
    <w:p w14:paraId="7CDED6E7" w14:textId="77777777" w:rsidR="00C86446" w:rsidRDefault="00C86446" w:rsidP="00C86446">
      <w:pPr>
        <w:ind w:firstLine="0"/>
      </w:pPr>
      <w:r>
        <w:t xml:space="preserve">                // another master is visible at the given relative position (i.e. position delta)</w:t>
      </w:r>
    </w:p>
    <w:p w14:paraId="0BE75202" w14:textId="77777777" w:rsidR="00C86446" w:rsidRDefault="00C86446" w:rsidP="00C86446">
      <w:pPr>
        <w:ind w:firstLine="0"/>
      </w:pPr>
    </w:p>
    <w:p w14:paraId="4441D465" w14:textId="77777777" w:rsidR="00C86446" w:rsidRDefault="00C86446" w:rsidP="00C86446">
      <w:pPr>
        <w:ind w:firstLine="0"/>
      </w:pPr>
      <w:r>
        <w:t xml:space="preserve">                // close enough to blow it up?</w:t>
      </w:r>
    </w:p>
    <w:p w14:paraId="2C7DECFA" w14:textId="77777777" w:rsidR="00C86446" w:rsidRDefault="00C86446" w:rsidP="00C86446">
      <w:pPr>
        <w:ind w:firstLine="0"/>
      </w:pPr>
      <w:r>
        <w:t xml:space="preserve">                if(delta.length &lt;= 2) {</w:t>
      </w:r>
    </w:p>
    <w:p w14:paraId="75F8F4D4" w14:textId="77777777" w:rsidR="00C86446" w:rsidRDefault="00C86446" w:rsidP="00C86446">
      <w:pPr>
        <w:ind w:firstLine="0"/>
      </w:pPr>
      <w:r>
        <w:t xml:space="preserve">                    // yes -- blow it up!</w:t>
      </w:r>
    </w:p>
    <w:p w14:paraId="6AD56A31" w14:textId="77777777" w:rsidR="00C86446" w:rsidRDefault="00C86446" w:rsidP="00C86446">
      <w:pPr>
        <w:ind w:firstLine="0"/>
      </w:pPr>
      <w:r>
        <w:t xml:space="preserve">                    bot.explode(4)</w:t>
      </w:r>
    </w:p>
    <w:p w14:paraId="1857B956" w14:textId="77777777" w:rsidR="00C86446" w:rsidRDefault="00C86446" w:rsidP="00C86446">
      <w:pPr>
        <w:ind w:firstLine="0"/>
      </w:pPr>
    </w:p>
    <w:p w14:paraId="786DE27E" w14:textId="77777777" w:rsidR="00C86446" w:rsidRDefault="00C86446" w:rsidP="00C86446">
      <w:pPr>
        <w:ind w:firstLine="0"/>
      </w:pPr>
      <w:r>
        <w:t xml:space="preserve">                } else {</w:t>
      </w:r>
    </w:p>
    <w:p w14:paraId="2A96FC34" w14:textId="77777777" w:rsidR="00C86446" w:rsidRDefault="00C86446" w:rsidP="00C86446">
      <w:pPr>
        <w:ind w:firstLine="0"/>
      </w:pPr>
      <w:r>
        <w:lastRenderedPageBreak/>
        <w:t xml:space="preserve">                    // no -- move closer!</w:t>
      </w:r>
    </w:p>
    <w:p w14:paraId="7D561740" w14:textId="77777777" w:rsidR="00C86446" w:rsidRDefault="00C86446" w:rsidP="00C86446">
      <w:pPr>
        <w:ind w:firstLine="0"/>
      </w:pPr>
      <w:r>
        <w:t xml:space="preserve">                    bot.move(delta.signum)</w:t>
      </w:r>
    </w:p>
    <w:p w14:paraId="6AC6F393" w14:textId="77777777" w:rsidR="00C86446" w:rsidRDefault="00C86446" w:rsidP="00C86446">
      <w:pPr>
        <w:ind w:firstLine="0"/>
      </w:pPr>
      <w:r>
        <w:t xml:space="preserve">                    bot.set("rx" -&gt; delta.x, "ry" -&gt; delta.y)</w:t>
      </w:r>
    </w:p>
    <w:p w14:paraId="6D7B3C05" w14:textId="77777777" w:rsidR="00C86446" w:rsidRDefault="00C86446" w:rsidP="00C86446">
      <w:pPr>
        <w:ind w:firstLine="0"/>
      </w:pPr>
      <w:r>
        <w:t xml:space="preserve">                }</w:t>
      </w:r>
    </w:p>
    <w:p w14:paraId="2BBA8221" w14:textId="77777777" w:rsidR="00C86446" w:rsidRDefault="00C86446" w:rsidP="00C86446">
      <w:pPr>
        <w:ind w:firstLine="0"/>
      </w:pPr>
      <w:r>
        <w:t xml:space="preserve">            case None =&gt;</w:t>
      </w:r>
    </w:p>
    <w:p w14:paraId="2D1EFEA3" w14:textId="77777777" w:rsidR="00C86446" w:rsidRDefault="00C86446" w:rsidP="00C86446">
      <w:pPr>
        <w:ind w:firstLine="0"/>
      </w:pPr>
      <w:r>
        <w:t xml:space="preserve">                // no target visible -- follow our targeting strategy</w:t>
      </w:r>
    </w:p>
    <w:p w14:paraId="191B741B" w14:textId="77777777" w:rsidR="00C86446" w:rsidRDefault="00C86446" w:rsidP="00C86446">
      <w:pPr>
        <w:ind w:firstLine="0"/>
      </w:pPr>
      <w:r>
        <w:t xml:space="preserve">                val target = bot.inputAsXYOrElse("target", XY.Zero)</w:t>
      </w:r>
    </w:p>
    <w:p w14:paraId="4D41EED3" w14:textId="77777777" w:rsidR="00C86446" w:rsidRDefault="00C86446" w:rsidP="00C86446">
      <w:pPr>
        <w:ind w:firstLine="0"/>
      </w:pPr>
    </w:p>
    <w:p w14:paraId="7573E546" w14:textId="77777777" w:rsidR="00C86446" w:rsidRDefault="00C86446" w:rsidP="00C86446">
      <w:pPr>
        <w:ind w:firstLine="0"/>
      </w:pPr>
      <w:r>
        <w:t xml:space="preserve">                // did we arrive at the target?</w:t>
      </w:r>
    </w:p>
    <w:p w14:paraId="7A2F9959" w14:textId="77777777" w:rsidR="00C86446" w:rsidRDefault="00C86446" w:rsidP="00C86446">
      <w:pPr>
        <w:ind w:firstLine="0"/>
      </w:pPr>
      <w:r>
        <w:t xml:space="preserve">                if(target.isNonZero) {</w:t>
      </w:r>
    </w:p>
    <w:p w14:paraId="0F1AF355" w14:textId="77777777" w:rsidR="00C86446" w:rsidRDefault="00C86446" w:rsidP="00C86446">
      <w:pPr>
        <w:ind w:firstLine="0"/>
      </w:pPr>
      <w:r>
        <w:t xml:space="preserve">                    // no -- keep going</w:t>
      </w:r>
    </w:p>
    <w:p w14:paraId="17F5AB12" w14:textId="77777777" w:rsidR="00C86446" w:rsidRDefault="00C86446" w:rsidP="00C86446">
      <w:pPr>
        <w:ind w:firstLine="0"/>
      </w:pPr>
      <w:r>
        <w:t xml:space="preserve">                    val unitDelta = target.signum // e.g. CellPos(-8,6) =&gt; CellPos(-1,1)</w:t>
      </w:r>
    </w:p>
    <w:p w14:paraId="46B084F1" w14:textId="77777777" w:rsidR="00C86446" w:rsidRDefault="00C86446" w:rsidP="00C86446">
      <w:pPr>
        <w:ind w:firstLine="0"/>
      </w:pPr>
      <w:r>
        <w:t xml:space="preserve">                    bot.move(unitDelta)</w:t>
      </w:r>
    </w:p>
    <w:p w14:paraId="7CE8DC40" w14:textId="77777777" w:rsidR="00C86446" w:rsidRDefault="00C86446" w:rsidP="00C86446">
      <w:pPr>
        <w:ind w:firstLine="0"/>
      </w:pPr>
    </w:p>
    <w:p w14:paraId="0C568721" w14:textId="77777777" w:rsidR="00C86446" w:rsidRDefault="00C86446" w:rsidP="00C86446">
      <w:pPr>
        <w:ind w:firstLine="0"/>
      </w:pPr>
      <w:r>
        <w:t xml:space="preserve">                    // compute the remaining delta and encode it into a new 'target' property</w:t>
      </w:r>
    </w:p>
    <w:p w14:paraId="6E8AA479" w14:textId="77777777" w:rsidR="00C86446" w:rsidRDefault="00C86446" w:rsidP="00C86446">
      <w:pPr>
        <w:ind w:firstLine="0"/>
      </w:pPr>
      <w:r>
        <w:t xml:space="preserve">                    val remainder = target - unitDelta // e.g. = CellPos(-7,5)</w:t>
      </w:r>
    </w:p>
    <w:p w14:paraId="57D4AB98" w14:textId="77777777" w:rsidR="00C86446" w:rsidRDefault="00C86446" w:rsidP="00C86446">
      <w:pPr>
        <w:ind w:firstLine="0"/>
      </w:pPr>
      <w:r>
        <w:t xml:space="preserve">                    bot.set("target" -&gt; remainder)</w:t>
      </w:r>
    </w:p>
    <w:p w14:paraId="14C7C6F4" w14:textId="77777777" w:rsidR="00C86446" w:rsidRDefault="00C86446" w:rsidP="00C86446">
      <w:pPr>
        <w:ind w:firstLine="0"/>
      </w:pPr>
      <w:r>
        <w:t xml:space="preserve">                } else {</w:t>
      </w:r>
    </w:p>
    <w:p w14:paraId="4F284539" w14:textId="77777777" w:rsidR="00C86446" w:rsidRDefault="00C86446" w:rsidP="00C86446">
      <w:pPr>
        <w:ind w:firstLine="0"/>
      </w:pPr>
      <w:r>
        <w:t xml:space="preserve">                    // yes -- but we did not detonate yet, and are not pursuing anything?!? =&gt; switch purpose</w:t>
      </w:r>
    </w:p>
    <w:p w14:paraId="56F47997" w14:textId="77777777" w:rsidR="00C86446" w:rsidRDefault="00C86446" w:rsidP="00C86446">
      <w:pPr>
        <w:ind w:firstLine="0"/>
      </w:pPr>
      <w:r>
        <w:t xml:space="preserve">                    bot.set("mood" -&gt; "Lurking", "target" -&gt; "")</w:t>
      </w:r>
    </w:p>
    <w:p w14:paraId="7BE9868B" w14:textId="77777777" w:rsidR="00C86446" w:rsidRDefault="00C86446" w:rsidP="00C86446">
      <w:pPr>
        <w:ind w:firstLine="0"/>
      </w:pPr>
      <w:r>
        <w:t xml:space="preserve">                    bot.say("Lurking")</w:t>
      </w:r>
    </w:p>
    <w:p w14:paraId="48DB89E4" w14:textId="77777777" w:rsidR="00C86446" w:rsidRDefault="00C86446" w:rsidP="00C86446">
      <w:pPr>
        <w:ind w:firstLine="0"/>
      </w:pPr>
      <w:r>
        <w:t xml:space="preserve">                }</w:t>
      </w:r>
    </w:p>
    <w:p w14:paraId="2945D25C" w14:textId="77777777" w:rsidR="00C86446" w:rsidRDefault="00C86446" w:rsidP="00C86446">
      <w:pPr>
        <w:ind w:firstLine="0"/>
      </w:pPr>
      <w:r>
        <w:t xml:space="preserve">        }</w:t>
      </w:r>
    </w:p>
    <w:p w14:paraId="76A3E7CA" w14:textId="77777777" w:rsidR="00C86446" w:rsidRDefault="00C86446" w:rsidP="00C86446">
      <w:pPr>
        <w:ind w:firstLine="0"/>
      </w:pPr>
      <w:r>
        <w:t xml:space="preserve">    }</w:t>
      </w:r>
    </w:p>
    <w:p w14:paraId="09001E75" w14:textId="77777777" w:rsidR="00C86446" w:rsidRDefault="00C86446" w:rsidP="00C86446">
      <w:pPr>
        <w:ind w:firstLine="0"/>
      </w:pPr>
    </w:p>
    <w:p w14:paraId="649D1B89" w14:textId="77777777" w:rsidR="00C86446" w:rsidRDefault="00C86446" w:rsidP="00C86446">
      <w:pPr>
        <w:ind w:firstLine="0"/>
      </w:pPr>
      <w:r>
        <w:t>//Buvo</w:t>
      </w:r>
    </w:p>
    <w:p w14:paraId="7A3636F9" w14:textId="77777777" w:rsidR="00C86446" w:rsidRDefault="00C86446" w:rsidP="00C86446">
      <w:pPr>
        <w:ind w:firstLine="0"/>
      </w:pPr>
      <w:r>
        <w:t xml:space="preserve">    def reactAsDefensiveMissile(bot: MiniBot) {</w:t>
      </w:r>
    </w:p>
    <w:p w14:paraId="0CE7F75B" w14:textId="77777777" w:rsidR="00C86446" w:rsidRDefault="00C86446" w:rsidP="00C86446">
      <w:pPr>
        <w:ind w:firstLine="0"/>
      </w:pPr>
      <w:r>
        <w:t xml:space="preserve">        bot.view.offsetToNearest('s') match {</w:t>
      </w:r>
    </w:p>
    <w:p w14:paraId="3A090C24" w14:textId="77777777" w:rsidR="00C86446" w:rsidRDefault="00C86446" w:rsidP="00C86446">
      <w:pPr>
        <w:ind w:firstLine="0"/>
      </w:pPr>
      <w:r>
        <w:t xml:space="preserve">            case Some(delta: XY) =&gt;</w:t>
      </w:r>
    </w:p>
    <w:p w14:paraId="08238FC2" w14:textId="77777777" w:rsidR="00C86446" w:rsidRDefault="00C86446" w:rsidP="00C86446">
      <w:pPr>
        <w:ind w:firstLine="0"/>
      </w:pPr>
      <w:r>
        <w:t xml:space="preserve">                // another slave is visible at the given relative position (i.e. position delta)</w:t>
      </w:r>
    </w:p>
    <w:p w14:paraId="574EAE50" w14:textId="77777777" w:rsidR="00C86446" w:rsidRDefault="00C86446" w:rsidP="00C86446">
      <w:pPr>
        <w:ind w:firstLine="0"/>
      </w:pPr>
      <w:r>
        <w:t xml:space="preserve">                // move closer!</w:t>
      </w:r>
    </w:p>
    <w:p w14:paraId="00820CAE" w14:textId="77777777" w:rsidR="00C86446" w:rsidRDefault="00C86446" w:rsidP="00C86446">
      <w:pPr>
        <w:ind w:firstLine="0"/>
      </w:pPr>
      <w:r>
        <w:t xml:space="preserve">                bot.move(delta.signum)</w:t>
      </w:r>
    </w:p>
    <w:p w14:paraId="182D2BFB" w14:textId="77777777" w:rsidR="00C86446" w:rsidRDefault="00C86446" w:rsidP="00C86446">
      <w:pPr>
        <w:ind w:firstLine="0"/>
      </w:pPr>
      <w:r>
        <w:t xml:space="preserve">                bot.set("rx" -&gt; delta.x, "ry" -&gt; delta.y)</w:t>
      </w:r>
    </w:p>
    <w:p w14:paraId="17FCFB94" w14:textId="77777777" w:rsidR="00C86446" w:rsidRDefault="00C86446" w:rsidP="00C86446">
      <w:pPr>
        <w:ind w:firstLine="0"/>
      </w:pPr>
    </w:p>
    <w:p w14:paraId="5F4C0F01" w14:textId="77777777" w:rsidR="00C86446" w:rsidRDefault="00C86446" w:rsidP="00C86446">
      <w:pPr>
        <w:ind w:firstLine="0"/>
      </w:pPr>
      <w:r>
        <w:t xml:space="preserve">            case None =&gt;</w:t>
      </w:r>
    </w:p>
    <w:p w14:paraId="03E87E55" w14:textId="77777777" w:rsidR="00C86446" w:rsidRDefault="00C86446" w:rsidP="00C86446">
      <w:pPr>
        <w:ind w:firstLine="0"/>
      </w:pPr>
      <w:r>
        <w:t xml:space="preserve">                // no target visible -- follow our targeting strategy</w:t>
      </w:r>
    </w:p>
    <w:p w14:paraId="09434053" w14:textId="77777777" w:rsidR="00C86446" w:rsidRDefault="00C86446" w:rsidP="00C86446">
      <w:pPr>
        <w:ind w:firstLine="0"/>
      </w:pPr>
      <w:r>
        <w:t xml:space="preserve">                val target = bot.inputAsXYOrElse("target", XY.Zero)</w:t>
      </w:r>
    </w:p>
    <w:p w14:paraId="74076187" w14:textId="77777777" w:rsidR="00C86446" w:rsidRDefault="00C86446" w:rsidP="00C86446">
      <w:pPr>
        <w:ind w:firstLine="0"/>
      </w:pPr>
    </w:p>
    <w:p w14:paraId="5A356CC8" w14:textId="77777777" w:rsidR="00C86446" w:rsidRDefault="00C86446" w:rsidP="00C86446">
      <w:pPr>
        <w:ind w:firstLine="0"/>
      </w:pPr>
      <w:r>
        <w:t xml:space="preserve">                // did we arrive at the target?</w:t>
      </w:r>
    </w:p>
    <w:p w14:paraId="4E9B0E7F" w14:textId="77777777" w:rsidR="00C86446" w:rsidRDefault="00C86446" w:rsidP="00C86446">
      <w:pPr>
        <w:ind w:firstLine="0"/>
      </w:pPr>
      <w:r>
        <w:t xml:space="preserve">                if(target.isNonZero) {</w:t>
      </w:r>
    </w:p>
    <w:p w14:paraId="2D87EFCF" w14:textId="77777777" w:rsidR="00C86446" w:rsidRDefault="00C86446" w:rsidP="00C86446">
      <w:pPr>
        <w:ind w:firstLine="0"/>
      </w:pPr>
      <w:r>
        <w:t xml:space="preserve">                    // no -- keep going</w:t>
      </w:r>
    </w:p>
    <w:p w14:paraId="5307B196" w14:textId="77777777" w:rsidR="00C86446" w:rsidRDefault="00C86446" w:rsidP="00C86446">
      <w:pPr>
        <w:ind w:firstLine="0"/>
      </w:pPr>
      <w:r>
        <w:t xml:space="preserve">                    val unitDelta = target.signum // e.g. CellPos(-8,6) =&gt; CellPos(-1,1)</w:t>
      </w:r>
    </w:p>
    <w:p w14:paraId="6934BC14" w14:textId="77777777" w:rsidR="00C86446" w:rsidRDefault="00C86446" w:rsidP="00C86446">
      <w:pPr>
        <w:ind w:firstLine="0"/>
      </w:pPr>
      <w:r>
        <w:t xml:space="preserve">                    bot.move(unitDelta)</w:t>
      </w:r>
    </w:p>
    <w:p w14:paraId="27203D62" w14:textId="77777777" w:rsidR="00C86446" w:rsidRDefault="00C86446" w:rsidP="00C86446">
      <w:pPr>
        <w:ind w:firstLine="0"/>
      </w:pPr>
    </w:p>
    <w:p w14:paraId="1ADFA495" w14:textId="77777777" w:rsidR="00C86446" w:rsidRDefault="00C86446" w:rsidP="00C86446">
      <w:pPr>
        <w:ind w:firstLine="0"/>
      </w:pPr>
      <w:r>
        <w:t xml:space="preserve">                    // compute the remaining delta and encode it into a new 'target' property</w:t>
      </w:r>
    </w:p>
    <w:p w14:paraId="10B9A2A7" w14:textId="77777777" w:rsidR="00C86446" w:rsidRDefault="00C86446" w:rsidP="00C86446">
      <w:pPr>
        <w:ind w:firstLine="0"/>
      </w:pPr>
      <w:r>
        <w:t xml:space="preserve">                    val remainder = target - unitDelta // e.g. = CellPos(-7,5)</w:t>
      </w:r>
    </w:p>
    <w:p w14:paraId="3CA18ED3" w14:textId="77777777" w:rsidR="00C86446" w:rsidRDefault="00C86446" w:rsidP="00C86446">
      <w:pPr>
        <w:ind w:firstLine="0"/>
      </w:pPr>
      <w:r>
        <w:t xml:space="preserve">                    bot.set("target" -&gt; remainder)</w:t>
      </w:r>
    </w:p>
    <w:p w14:paraId="1CF10A4C" w14:textId="77777777" w:rsidR="00C86446" w:rsidRDefault="00C86446" w:rsidP="00C86446">
      <w:pPr>
        <w:ind w:firstLine="0"/>
      </w:pPr>
      <w:r>
        <w:t xml:space="preserve">                } else {</w:t>
      </w:r>
    </w:p>
    <w:p w14:paraId="6624D0AF" w14:textId="77777777" w:rsidR="00C86446" w:rsidRDefault="00C86446" w:rsidP="00C86446">
      <w:pPr>
        <w:ind w:firstLine="0"/>
      </w:pPr>
      <w:r>
        <w:t xml:space="preserve">                    // yes -- but we did not annihilate yet, and are not pursuing anything?!? =&gt; switch purpose</w:t>
      </w:r>
    </w:p>
    <w:p w14:paraId="2D66C9EE" w14:textId="77777777" w:rsidR="00C86446" w:rsidRDefault="00C86446" w:rsidP="00C86446">
      <w:pPr>
        <w:ind w:firstLine="0"/>
      </w:pPr>
      <w:r>
        <w:t xml:space="preserve">                    bot.set("mood" -&gt; "Lurking", "target" -&gt; "")</w:t>
      </w:r>
    </w:p>
    <w:p w14:paraId="5B5D68B4" w14:textId="77777777" w:rsidR="00C86446" w:rsidRDefault="00C86446" w:rsidP="00C86446">
      <w:pPr>
        <w:ind w:firstLine="0"/>
      </w:pPr>
      <w:r>
        <w:t xml:space="preserve">                    bot.say("Lurking")</w:t>
      </w:r>
    </w:p>
    <w:p w14:paraId="2986B8E7" w14:textId="77777777" w:rsidR="00C86446" w:rsidRDefault="00C86446" w:rsidP="00C86446">
      <w:pPr>
        <w:ind w:firstLine="0"/>
      </w:pPr>
      <w:r>
        <w:t xml:space="preserve">                }</w:t>
      </w:r>
    </w:p>
    <w:p w14:paraId="307044E5" w14:textId="77777777" w:rsidR="00C86446" w:rsidRDefault="00C86446" w:rsidP="00C86446">
      <w:pPr>
        <w:ind w:firstLine="0"/>
      </w:pPr>
      <w:r>
        <w:t xml:space="preserve">        }</w:t>
      </w:r>
    </w:p>
    <w:p w14:paraId="5E0FC9E6" w14:textId="77777777" w:rsidR="00C86446" w:rsidRDefault="00C86446" w:rsidP="00C86446">
      <w:pPr>
        <w:ind w:firstLine="0"/>
      </w:pPr>
      <w:r>
        <w:t xml:space="preserve">    }</w:t>
      </w:r>
    </w:p>
    <w:p w14:paraId="1EC16C0D" w14:textId="77777777" w:rsidR="00C86446" w:rsidRDefault="00C86446" w:rsidP="00C86446">
      <w:pPr>
        <w:ind w:firstLine="0"/>
      </w:pPr>
      <w:r>
        <w:t xml:space="preserve">    </w:t>
      </w:r>
    </w:p>
    <w:p w14:paraId="7D5AECFC" w14:textId="77777777" w:rsidR="00C86446" w:rsidRDefault="00C86446" w:rsidP="00C86446">
      <w:pPr>
        <w:ind w:firstLine="0"/>
      </w:pPr>
      <w:r>
        <w:t xml:space="preserve">    </w:t>
      </w:r>
    </w:p>
    <w:p w14:paraId="24427D94" w14:textId="77777777" w:rsidR="00C86446" w:rsidRDefault="00C86446" w:rsidP="00C86446">
      <w:pPr>
        <w:ind w:firstLine="0"/>
      </w:pPr>
      <w:r>
        <w:t xml:space="preserve">    </w:t>
      </w:r>
    </w:p>
    <w:p w14:paraId="25D85E53" w14:textId="77777777" w:rsidR="00C86446" w:rsidRDefault="00C86446" w:rsidP="00C86446">
      <w:pPr>
        <w:ind w:firstLine="0"/>
      </w:pPr>
      <w:r>
        <w:t xml:space="preserve">    //------------------------ MANO -----------------------</w:t>
      </w:r>
    </w:p>
    <w:p w14:paraId="78A75B88" w14:textId="77777777" w:rsidR="00C86446" w:rsidRDefault="00C86446" w:rsidP="00C86446">
      <w:pPr>
        <w:ind w:firstLine="0"/>
      </w:pPr>
      <w:r>
        <w:t xml:space="preserve">    def getLow(nodes: ArrayBuffer[Node]) = {</w:t>
      </w:r>
    </w:p>
    <w:p w14:paraId="476F7840" w14:textId="77777777" w:rsidR="00C86446" w:rsidRDefault="00C86446" w:rsidP="00C86446">
      <w:pPr>
        <w:ind w:firstLine="0"/>
      </w:pPr>
      <w:r>
        <w:lastRenderedPageBreak/>
        <w:t xml:space="preserve">    var cost = 999</w:t>
      </w:r>
    </w:p>
    <w:p w14:paraId="1A65153B" w14:textId="77777777" w:rsidR="00C86446" w:rsidRDefault="00C86446" w:rsidP="00C86446">
      <w:pPr>
        <w:ind w:firstLine="0"/>
      </w:pPr>
      <w:r>
        <w:t xml:space="preserve">    var index = -1</w:t>
      </w:r>
    </w:p>
    <w:p w14:paraId="32EC3414" w14:textId="77777777" w:rsidR="00C86446" w:rsidRDefault="00C86446" w:rsidP="00C86446">
      <w:pPr>
        <w:ind w:firstLine="0"/>
      </w:pPr>
      <w:r>
        <w:t xml:space="preserve">    var tempindex = 0</w:t>
      </w:r>
    </w:p>
    <w:p w14:paraId="2A96AD39" w14:textId="77777777" w:rsidR="00C86446" w:rsidRDefault="00C86446" w:rsidP="00C86446">
      <w:pPr>
        <w:ind w:firstLine="0"/>
      </w:pPr>
    </w:p>
    <w:p w14:paraId="718021E5" w14:textId="77777777" w:rsidR="00C86446" w:rsidRDefault="00C86446" w:rsidP="00C86446">
      <w:pPr>
        <w:ind w:firstLine="0"/>
      </w:pPr>
      <w:r>
        <w:t xml:space="preserve">    for (i &lt;- nodes) {</w:t>
      </w:r>
    </w:p>
    <w:p w14:paraId="5BA14540" w14:textId="77777777" w:rsidR="00C86446" w:rsidRDefault="00C86446" w:rsidP="00C86446">
      <w:pPr>
        <w:ind w:firstLine="0"/>
      </w:pPr>
    </w:p>
    <w:p w14:paraId="54EA9A37" w14:textId="77777777" w:rsidR="00C86446" w:rsidRDefault="00C86446" w:rsidP="00C86446">
      <w:pPr>
        <w:ind w:firstLine="0"/>
      </w:pPr>
      <w:r>
        <w:t xml:space="preserve">      if (cost &gt; i.cost) {</w:t>
      </w:r>
    </w:p>
    <w:p w14:paraId="472B1462" w14:textId="77777777" w:rsidR="00C86446" w:rsidRDefault="00C86446" w:rsidP="00C86446">
      <w:pPr>
        <w:ind w:firstLine="0"/>
      </w:pPr>
      <w:r>
        <w:t xml:space="preserve">        cost = i.cost</w:t>
      </w:r>
    </w:p>
    <w:p w14:paraId="5AB9DCBA" w14:textId="77777777" w:rsidR="00C86446" w:rsidRDefault="00C86446" w:rsidP="00C86446">
      <w:pPr>
        <w:ind w:firstLine="0"/>
      </w:pPr>
      <w:r>
        <w:t xml:space="preserve">        index = tempindex</w:t>
      </w:r>
    </w:p>
    <w:p w14:paraId="27559F58" w14:textId="77777777" w:rsidR="00C86446" w:rsidRDefault="00C86446" w:rsidP="00C86446">
      <w:pPr>
        <w:ind w:firstLine="0"/>
      </w:pPr>
      <w:r>
        <w:t xml:space="preserve">      }</w:t>
      </w:r>
    </w:p>
    <w:p w14:paraId="1ACEA94B" w14:textId="77777777" w:rsidR="00C86446" w:rsidRDefault="00C86446" w:rsidP="00C86446">
      <w:pPr>
        <w:ind w:firstLine="0"/>
      </w:pPr>
      <w:r>
        <w:t xml:space="preserve">      tempindex = tempindex + 1</w:t>
      </w:r>
    </w:p>
    <w:p w14:paraId="0541702D" w14:textId="77777777" w:rsidR="00C86446" w:rsidRDefault="00C86446" w:rsidP="00C86446">
      <w:pPr>
        <w:ind w:firstLine="0"/>
      </w:pPr>
      <w:r>
        <w:t xml:space="preserve">    }</w:t>
      </w:r>
    </w:p>
    <w:p w14:paraId="3A791E3A" w14:textId="77777777" w:rsidR="00C86446" w:rsidRDefault="00C86446" w:rsidP="00C86446">
      <w:pPr>
        <w:ind w:firstLine="0"/>
      </w:pPr>
      <w:r>
        <w:t xml:space="preserve">    index</w:t>
      </w:r>
    </w:p>
    <w:p w14:paraId="53897388" w14:textId="77777777" w:rsidR="00C86446" w:rsidRDefault="00C86446" w:rsidP="00C86446">
      <w:pPr>
        <w:ind w:firstLine="0"/>
      </w:pPr>
      <w:r>
        <w:t xml:space="preserve">  }</w:t>
      </w:r>
    </w:p>
    <w:p w14:paraId="5B2207CA" w14:textId="77777777" w:rsidR="00C86446" w:rsidRDefault="00C86446" w:rsidP="00C86446">
      <w:pPr>
        <w:ind w:firstLine="0"/>
      </w:pPr>
      <w:r>
        <w:t xml:space="preserve">  </w:t>
      </w:r>
    </w:p>
    <w:p w14:paraId="4391B2FD" w14:textId="77777777" w:rsidR="00C86446" w:rsidRDefault="00C86446" w:rsidP="00C86446">
      <w:pPr>
        <w:ind w:firstLine="0"/>
      </w:pPr>
      <w:r>
        <w:t xml:space="preserve">  def prepare(bot: String) = {</w:t>
      </w:r>
    </w:p>
    <w:p w14:paraId="478C6F3F" w14:textId="77777777" w:rsidR="00C86446" w:rsidRDefault="00C86446" w:rsidP="00C86446">
      <w:pPr>
        <w:ind w:firstLine="0"/>
      </w:pPr>
    </w:p>
    <w:p w14:paraId="7194ADD5" w14:textId="77777777" w:rsidR="00C86446" w:rsidRDefault="00C86446" w:rsidP="00C86446">
      <w:pPr>
        <w:ind w:firstLine="0"/>
      </w:pPr>
      <w:r>
        <w:t xml:space="preserve">    var map = Array.ofDim[Char](31, 31)</w:t>
      </w:r>
    </w:p>
    <w:p w14:paraId="6FDDBE6F" w14:textId="77777777" w:rsidR="00C86446" w:rsidRDefault="00C86446" w:rsidP="00C86446">
      <w:pPr>
        <w:ind w:firstLine="0"/>
      </w:pPr>
      <w:r>
        <w:t xml:space="preserve">    var nodes = Array.ofDim[Node](31, 31)</w:t>
      </w:r>
    </w:p>
    <w:p w14:paraId="28DFA47B" w14:textId="77777777" w:rsidR="00C86446" w:rsidRDefault="00C86446" w:rsidP="00C86446">
      <w:pPr>
        <w:ind w:firstLine="0"/>
      </w:pPr>
      <w:r>
        <w:t xml:space="preserve">    </w:t>
      </w:r>
    </w:p>
    <w:p w14:paraId="26B5DBC6" w14:textId="77777777" w:rsidR="00C86446" w:rsidRDefault="00C86446" w:rsidP="00C86446">
      <w:pPr>
        <w:ind w:firstLine="0"/>
      </w:pPr>
      <w:r>
        <w:t xml:space="preserve">    var ss: Int = 0</w:t>
      </w:r>
    </w:p>
    <w:p w14:paraId="29BD13A5" w14:textId="77777777" w:rsidR="00C86446" w:rsidRDefault="00C86446" w:rsidP="00C86446">
      <w:pPr>
        <w:ind w:firstLine="0"/>
      </w:pPr>
    </w:p>
    <w:p w14:paraId="55A77D2D" w14:textId="77777777" w:rsidR="00C86446" w:rsidRDefault="00C86446" w:rsidP="00C86446">
      <w:pPr>
        <w:ind w:firstLine="0"/>
      </w:pPr>
      <w:r>
        <w:t xml:space="preserve">    for (i &lt;- 0 to 30) {</w:t>
      </w:r>
    </w:p>
    <w:p w14:paraId="157A1831" w14:textId="77777777" w:rsidR="00C86446" w:rsidRDefault="00C86446" w:rsidP="00C86446">
      <w:pPr>
        <w:ind w:firstLine="0"/>
      </w:pPr>
      <w:r>
        <w:t xml:space="preserve">      for (j &lt;- 0 to 30) {</w:t>
      </w:r>
    </w:p>
    <w:p w14:paraId="07FED869" w14:textId="77777777" w:rsidR="00C86446" w:rsidRDefault="00C86446" w:rsidP="00C86446">
      <w:pPr>
        <w:ind w:firstLine="0"/>
      </w:pPr>
      <w:r>
        <w:t xml:space="preserve">        map(i)(j) = bot(ss)</w:t>
      </w:r>
    </w:p>
    <w:p w14:paraId="56C0E7FE" w14:textId="77777777" w:rsidR="00C86446" w:rsidRDefault="00C86446" w:rsidP="00C86446">
      <w:pPr>
        <w:ind w:firstLine="0"/>
      </w:pPr>
      <w:r>
        <w:t xml:space="preserve">        print(map(i)(j) + "")</w:t>
      </w:r>
    </w:p>
    <w:p w14:paraId="4190EFCA" w14:textId="77777777" w:rsidR="00C86446" w:rsidRDefault="00C86446" w:rsidP="00C86446">
      <w:pPr>
        <w:ind w:firstLine="0"/>
      </w:pPr>
      <w:r>
        <w:t xml:space="preserve">        nodes(i)(j) = new Node(i, j, 999, ArrayBuffer(), map(i)(j))</w:t>
      </w:r>
    </w:p>
    <w:p w14:paraId="704BDD2A" w14:textId="77777777" w:rsidR="00C86446" w:rsidRDefault="00C86446" w:rsidP="00C86446">
      <w:pPr>
        <w:ind w:firstLine="0"/>
      </w:pPr>
      <w:r>
        <w:t xml:space="preserve">        ss = ss + 1</w:t>
      </w:r>
    </w:p>
    <w:p w14:paraId="29708AB9" w14:textId="77777777" w:rsidR="00C86446" w:rsidRDefault="00C86446" w:rsidP="00C86446">
      <w:pPr>
        <w:ind w:firstLine="0"/>
      </w:pPr>
      <w:r>
        <w:t xml:space="preserve">      }</w:t>
      </w:r>
    </w:p>
    <w:p w14:paraId="5D86956D" w14:textId="77777777" w:rsidR="00C86446" w:rsidRDefault="00C86446" w:rsidP="00C86446">
      <w:pPr>
        <w:ind w:firstLine="0"/>
      </w:pPr>
      <w:r>
        <w:t xml:space="preserve">      print("\n")</w:t>
      </w:r>
    </w:p>
    <w:p w14:paraId="0F1F559C" w14:textId="77777777" w:rsidR="00C86446" w:rsidRDefault="00C86446" w:rsidP="00C86446">
      <w:pPr>
        <w:ind w:firstLine="0"/>
      </w:pPr>
      <w:r>
        <w:t xml:space="preserve">    }</w:t>
      </w:r>
    </w:p>
    <w:p w14:paraId="40240170" w14:textId="77777777" w:rsidR="00C86446" w:rsidRDefault="00C86446" w:rsidP="00C86446">
      <w:pPr>
        <w:ind w:firstLine="0"/>
      </w:pPr>
      <w:r>
        <w:t xml:space="preserve">    </w:t>
      </w:r>
    </w:p>
    <w:p w14:paraId="4057EF44" w14:textId="77777777" w:rsidR="00C86446" w:rsidRDefault="00C86446" w:rsidP="00C86446">
      <w:pPr>
        <w:ind w:firstLine="0"/>
      </w:pPr>
      <w:r>
        <w:t xml:space="preserve">    var start = new Node(15, 15, 0, ArrayBuffer(), 'M')</w:t>
      </w:r>
    </w:p>
    <w:p w14:paraId="0882EBC8" w14:textId="77777777" w:rsidR="00C86446" w:rsidRDefault="00C86446" w:rsidP="00C86446">
      <w:pPr>
        <w:ind w:firstLine="0"/>
      </w:pPr>
      <w:r>
        <w:t xml:space="preserve">    for (i &lt;- 0 to 30) {</w:t>
      </w:r>
    </w:p>
    <w:p w14:paraId="219C1699" w14:textId="77777777" w:rsidR="00C86446" w:rsidRDefault="00C86446" w:rsidP="00C86446">
      <w:pPr>
        <w:ind w:firstLine="0"/>
      </w:pPr>
      <w:r>
        <w:t xml:space="preserve">      for (j &lt;- 0 to 30) {</w:t>
      </w:r>
    </w:p>
    <w:p w14:paraId="7C1BB53C" w14:textId="77777777" w:rsidR="00C86446" w:rsidRDefault="00C86446" w:rsidP="00C86446">
      <w:pPr>
        <w:ind w:firstLine="0"/>
      </w:pPr>
      <w:r>
        <w:t xml:space="preserve">        </w:t>
      </w:r>
    </w:p>
    <w:p w14:paraId="4E04ADD7" w14:textId="77777777" w:rsidR="00C86446" w:rsidRDefault="00C86446" w:rsidP="00C86446">
      <w:pPr>
        <w:ind w:firstLine="0"/>
      </w:pPr>
      <w:r>
        <w:t xml:space="preserve">         // iskiriamos "sienos" (sonines, virsutines ir apatines reiksmes)</w:t>
      </w:r>
    </w:p>
    <w:p w14:paraId="248DF270" w14:textId="77777777" w:rsidR="00C86446" w:rsidRDefault="00C86446" w:rsidP="00C86446">
      <w:pPr>
        <w:ind w:firstLine="0"/>
      </w:pPr>
      <w:r>
        <w:t xml:space="preserve">        </w:t>
      </w:r>
    </w:p>
    <w:p w14:paraId="749A8AA7" w14:textId="77777777" w:rsidR="00C86446" w:rsidRDefault="00C86446" w:rsidP="00C86446">
      <w:pPr>
        <w:ind w:firstLine="0"/>
      </w:pPr>
      <w:r>
        <w:t xml:space="preserve">        if (i &gt; 0 &amp;&amp; j &gt; 0 &amp;&amp; i &lt; 30 &amp;&amp; j &lt; 30 &amp;&amp; map(i)(j) != 'W') {</w:t>
      </w:r>
    </w:p>
    <w:p w14:paraId="67C60BF2" w14:textId="77777777" w:rsidR="00C86446" w:rsidRDefault="00C86446" w:rsidP="00C86446">
      <w:pPr>
        <w:ind w:firstLine="0"/>
      </w:pPr>
    </w:p>
    <w:p w14:paraId="33C536AE" w14:textId="77777777" w:rsidR="00C86446" w:rsidRDefault="00C86446" w:rsidP="00C86446">
      <w:pPr>
        <w:ind w:firstLine="0"/>
      </w:pPr>
      <w:r>
        <w:t xml:space="preserve">          if (map(i)(j + 1) != 'W')</w:t>
      </w:r>
    </w:p>
    <w:p w14:paraId="2FCF7D0A" w14:textId="77777777" w:rsidR="00C86446" w:rsidRDefault="00C86446" w:rsidP="00C86446">
      <w:pPr>
        <w:ind w:firstLine="0"/>
      </w:pPr>
      <w:r>
        <w:t xml:space="preserve">            nodes(i)(j).neighbors += nodes(i)(j + 1)</w:t>
      </w:r>
    </w:p>
    <w:p w14:paraId="45FCBB94" w14:textId="77777777" w:rsidR="00C86446" w:rsidRDefault="00C86446" w:rsidP="00C86446">
      <w:pPr>
        <w:ind w:firstLine="0"/>
      </w:pPr>
      <w:r>
        <w:t xml:space="preserve">          if (map(i)(j - 1) != 'W')</w:t>
      </w:r>
    </w:p>
    <w:p w14:paraId="0BB4F988" w14:textId="77777777" w:rsidR="00C86446" w:rsidRDefault="00C86446" w:rsidP="00C86446">
      <w:pPr>
        <w:ind w:firstLine="0"/>
      </w:pPr>
      <w:r>
        <w:t xml:space="preserve">            nodes(i)(j).neighbors += nodes(i)(j - 1)</w:t>
      </w:r>
    </w:p>
    <w:p w14:paraId="38D584F0" w14:textId="77777777" w:rsidR="00C86446" w:rsidRDefault="00C86446" w:rsidP="00C86446">
      <w:pPr>
        <w:ind w:firstLine="0"/>
      </w:pPr>
      <w:r>
        <w:t xml:space="preserve">          if (map(i + 1)(j) != 'W')</w:t>
      </w:r>
    </w:p>
    <w:p w14:paraId="7259BD4E" w14:textId="77777777" w:rsidR="00C86446" w:rsidRDefault="00C86446" w:rsidP="00C86446">
      <w:pPr>
        <w:ind w:firstLine="0"/>
      </w:pPr>
      <w:r>
        <w:t xml:space="preserve">            nodes(i)(j).neighbors += nodes(i + 1)(j)</w:t>
      </w:r>
    </w:p>
    <w:p w14:paraId="77C05C88" w14:textId="77777777" w:rsidR="00C86446" w:rsidRDefault="00C86446" w:rsidP="00C86446">
      <w:pPr>
        <w:ind w:firstLine="0"/>
      </w:pPr>
      <w:r>
        <w:t xml:space="preserve">          if (map(i - 1)(j) != 'W')</w:t>
      </w:r>
    </w:p>
    <w:p w14:paraId="29AACFB5" w14:textId="77777777" w:rsidR="00C86446" w:rsidRDefault="00C86446" w:rsidP="00C86446">
      <w:pPr>
        <w:ind w:firstLine="0"/>
      </w:pPr>
      <w:r>
        <w:t xml:space="preserve">            nodes(i)(j).neighbors += nodes(i - 1)(j)</w:t>
      </w:r>
    </w:p>
    <w:p w14:paraId="18EF27CD" w14:textId="77777777" w:rsidR="00C86446" w:rsidRDefault="00C86446" w:rsidP="00C86446">
      <w:pPr>
        <w:ind w:firstLine="0"/>
      </w:pPr>
      <w:r>
        <w:t xml:space="preserve">        }</w:t>
      </w:r>
    </w:p>
    <w:p w14:paraId="29D69D2B" w14:textId="77777777" w:rsidR="00C86446" w:rsidRDefault="00C86446" w:rsidP="00C86446">
      <w:pPr>
        <w:ind w:firstLine="0"/>
      </w:pPr>
      <w:r>
        <w:t xml:space="preserve">        </w:t>
      </w:r>
    </w:p>
    <w:p w14:paraId="29584F38" w14:textId="77777777" w:rsidR="00C86446" w:rsidRDefault="00C86446" w:rsidP="00C86446">
      <w:pPr>
        <w:ind w:firstLine="0"/>
      </w:pPr>
      <w:r>
        <w:t xml:space="preserve">        // kairaiusias virsutinis kampas</w:t>
      </w:r>
    </w:p>
    <w:p w14:paraId="3BE3CD98" w14:textId="77777777" w:rsidR="00C86446" w:rsidRDefault="00C86446" w:rsidP="00C86446">
      <w:pPr>
        <w:ind w:firstLine="0"/>
      </w:pPr>
      <w:r>
        <w:t xml:space="preserve">        if (i == 0 &amp;&amp; j == 0 &amp;&amp; map(i)(j) != 'W') {</w:t>
      </w:r>
    </w:p>
    <w:p w14:paraId="2D53072D" w14:textId="77777777" w:rsidR="00C86446" w:rsidRDefault="00C86446" w:rsidP="00C86446">
      <w:pPr>
        <w:ind w:firstLine="0"/>
      </w:pPr>
    </w:p>
    <w:p w14:paraId="654723B6" w14:textId="77777777" w:rsidR="00C86446" w:rsidRDefault="00C86446" w:rsidP="00C86446">
      <w:pPr>
        <w:ind w:firstLine="0"/>
      </w:pPr>
      <w:r>
        <w:t xml:space="preserve">          if (map(i)(j + 1) != 'W')</w:t>
      </w:r>
    </w:p>
    <w:p w14:paraId="7531D933" w14:textId="77777777" w:rsidR="00C86446" w:rsidRDefault="00C86446" w:rsidP="00C86446">
      <w:pPr>
        <w:ind w:firstLine="0"/>
      </w:pPr>
      <w:r>
        <w:t xml:space="preserve">            nodes(i)(j).neighbors += nodes(i)(j + 1)</w:t>
      </w:r>
    </w:p>
    <w:p w14:paraId="146682CD" w14:textId="77777777" w:rsidR="00C86446" w:rsidRDefault="00C86446" w:rsidP="00C86446">
      <w:pPr>
        <w:ind w:firstLine="0"/>
      </w:pPr>
      <w:r>
        <w:t xml:space="preserve">          if (map(i + 1)(j) != 'W')</w:t>
      </w:r>
    </w:p>
    <w:p w14:paraId="3BB49CF5" w14:textId="77777777" w:rsidR="00C86446" w:rsidRDefault="00C86446" w:rsidP="00C86446">
      <w:pPr>
        <w:ind w:firstLine="0"/>
      </w:pPr>
      <w:r>
        <w:t xml:space="preserve">            nodes(i)(j).neighbors += nodes(i + 1)(j)</w:t>
      </w:r>
    </w:p>
    <w:p w14:paraId="1AF63C79" w14:textId="77777777" w:rsidR="00C86446" w:rsidRDefault="00C86446" w:rsidP="00C86446">
      <w:pPr>
        <w:ind w:firstLine="0"/>
      </w:pPr>
      <w:r>
        <w:t xml:space="preserve">        }</w:t>
      </w:r>
    </w:p>
    <w:p w14:paraId="737A9CC9" w14:textId="77777777" w:rsidR="00C86446" w:rsidRDefault="00C86446" w:rsidP="00C86446">
      <w:pPr>
        <w:ind w:firstLine="0"/>
      </w:pPr>
      <w:r>
        <w:t xml:space="preserve">        // desiniausias virsutinis kampas</w:t>
      </w:r>
    </w:p>
    <w:p w14:paraId="41DDB904" w14:textId="77777777" w:rsidR="00C86446" w:rsidRDefault="00C86446" w:rsidP="00C86446">
      <w:pPr>
        <w:ind w:firstLine="0"/>
      </w:pPr>
      <w:r>
        <w:lastRenderedPageBreak/>
        <w:t xml:space="preserve">        if (i == 0 &amp;&amp; j == 30 &amp;&amp; map(i)(j) != 'W') {</w:t>
      </w:r>
    </w:p>
    <w:p w14:paraId="720F9ACD" w14:textId="77777777" w:rsidR="00C86446" w:rsidRDefault="00C86446" w:rsidP="00C86446">
      <w:pPr>
        <w:ind w:firstLine="0"/>
      </w:pPr>
      <w:r>
        <w:t xml:space="preserve">          if (map(i)(j - 1) != 'W')</w:t>
      </w:r>
    </w:p>
    <w:p w14:paraId="5BB2AE32" w14:textId="77777777" w:rsidR="00C86446" w:rsidRDefault="00C86446" w:rsidP="00C86446">
      <w:pPr>
        <w:ind w:firstLine="0"/>
      </w:pPr>
      <w:r>
        <w:t xml:space="preserve">            nodes(i)(j).neighbors += nodes(i)(j - 1)</w:t>
      </w:r>
    </w:p>
    <w:p w14:paraId="70D19A97" w14:textId="77777777" w:rsidR="00C86446" w:rsidRDefault="00C86446" w:rsidP="00C86446">
      <w:pPr>
        <w:ind w:firstLine="0"/>
      </w:pPr>
      <w:r>
        <w:t xml:space="preserve">          if (map(i + 1)(j) != 'W')</w:t>
      </w:r>
    </w:p>
    <w:p w14:paraId="3424784F" w14:textId="77777777" w:rsidR="00C86446" w:rsidRDefault="00C86446" w:rsidP="00C86446">
      <w:pPr>
        <w:ind w:firstLine="0"/>
      </w:pPr>
      <w:r>
        <w:t xml:space="preserve">            nodes(i)(j).neighbors += nodes(i + 1)(j)</w:t>
      </w:r>
    </w:p>
    <w:p w14:paraId="76284670" w14:textId="77777777" w:rsidR="00C86446" w:rsidRDefault="00C86446" w:rsidP="00C86446">
      <w:pPr>
        <w:ind w:firstLine="0"/>
      </w:pPr>
      <w:r>
        <w:t xml:space="preserve">        }</w:t>
      </w:r>
    </w:p>
    <w:p w14:paraId="02232B6E" w14:textId="77777777" w:rsidR="00C86446" w:rsidRDefault="00C86446" w:rsidP="00C86446">
      <w:pPr>
        <w:ind w:firstLine="0"/>
      </w:pPr>
      <w:r>
        <w:t xml:space="preserve">        // desiniausias apatinis kampas</w:t>
      </w:r>
    </w:p>
    <w:p w14:paraId="1A45CE70" w14:textId="77777777" w:rsidR="00C86446" w:rsidRDefault="00C86446" w:rsidP="00C86446">
      <w:pPr>
        <w:ind w:firstLine="0"/>
      </w:pPr>
      <w:r>
        <w:t xml:space="preserve">        if (i == 30 &amp;&amp; j == 30 &amp;&amp; map(i)(j) != 'W') {</w:t>
      </w:r>
    </w:p>
    <w:p w14:paraId="030D705E" w14:textId="77777777" w:rsidR="00C86446" w:rsidRDefault="00C86446" w:rsidP="00C86446">
      <w:pPr>
        <w:ind w:firstLine="0"/>
      </w:pPr>
    </w:p>
    <w:p w14:paraId="359C69D1" w14:textId="77777777" w:rsidR="00C86446" w:rsidRDefault="00C86446" w:rsidP="00C86446">
      <w:pPr>
        <w:ind w:firstLine="0"/>
      </w:pPr>
      <w:r>
        <w:t xml:space="preserve">          if (map(i)(j - 1) != 'W')</w:t>
      </w:r>
    </w:p>
    <w:p w14:paraId="4C943C16" w14:textId="77777777" w:rsidR="00C86446" w:rsidRDefault="00C86446" w:rsidP="00C86446">
      <w:pPr>
        <w:ind w:firstLine="0"/>
      </w:pPr>
      <w:r>
        <w:t xml:space="preserve">            nodes(i)(j).neighbors += nodes(i)(j - 1)</w:t>
      </w:r>
    </w:p>
    <w:p w14:paraId="6DD1FB92" w14:textId="77777777" w:rsidR="00C86446" w:rsidRDefault="00C86446" w:rsidP="00C86446">
      <w:pPr>
        <w:ind w:firstLine="0"/>
      </w:pPr>
      <w:r>
        <w:t xml:space="preserve">          if (map(i - 1)(j) != 'W')</w:t>
      </w:r>
    </w:p>
    <w:p w14:paraId="2BACF93D" w14:textId="77777777" w:rsidR="00C86446" w:rsidRDefault="00C86446" w:rsidP="00C86446">
      <w:pPr>
        <w:ind w:firstLine="0"/>
      </w:pPr>
      <w:r>
        <w:t xml:space="preserve">            nodes(i)(j).neighbors += nodes(i - 1)(j)</w:t>
      </w:r>
    </w:p>
    <w:p w14:paraId="25E273E6" w14:textId="77777777" w:rsidR="00C86446" w:rsidRDefault="00C86446" w:rsidP="00C86446">
      <w:pPr>
        <w:ind w:firstLine="0"/>
      </w:pPr>
      <w:r>
        <w:t xml:space="preserve">        }</w:t>
      </w:r>
    </w:p>
    <w:p w14:paraId="7B85171E" w14:textId="77777777" w:rsidR="00C86446" w:rsidRDefault="00C86446" w:rsidP="00C86446">
      <w:pPr>
        <w:ind w:firstLine="0"/>
      </w:pPr>
      <w:r>
        <w:t xml:space="preserve">        // kairiausias apatinis kampas</w:t>
      </w:r>
    </w:p>
    <w:p w14:paraId="3BD4CE90" w14:textId="77777777" w:rsidR="00C86446" w:rsidRDefault="00C86446" w:rsidP="00C86446">
      <w:pPr>
        <w:ind w:firstLine="0"/>
      </w:pPr>
      <w:r>
        <w:t xml:space="preserve">        if (i == 30 &amp;&amp; j == 0 &amp;&amp; map(i)(j) != 'W') {</w:t>
      </w:r>
    </w:p>
    <w:p w14:paraId="6E053D1B" w14:textId="77777777" w:rsidR="00C86446" w:rsidRDefault="00C86446" w:rsidP="00C86446">
      <w:pPr>
        <w:ind w:firstLine="0"/>
      </w:pPr>
    </w:p>
    <w:p w14:paraId="5A0629FF" w14:textId="77777777" w:rsidR="00C86446" w:rsidRDefault="00C86446" w:rsidP="00C86446">
      <w:pPr>
        <w:ind w:firstLine="0"/>
      </w:pPr>
      <w:r>
        <w:t xml:space="preserve">          if (map(i)(j + 1) != 'W')</w:t>
      </w:r>
    </w:p>
    <w:p w14:paraId="3985F8C6" w14:textId="77777777" w:rsidR="00C86446" w:rsidRDefault="00C86446" w:rsidP="00C86446">
      <w:pPr>
        <w:ind w:firstLine="0"/>
      </w:pPr>
      <w:r>
        <w:t xml:space="preserve">            nodes(i)(j).neighbors += nodes(i)(j + 1)</w:t>
      </w:r>
    </w:p>
    <w:p w14:paraId="63A5954D" w14:textId="77777777" w:rsidR="00C86446" w:rsidRDefault="00C86446" w:rsidP="00C86446">
      <w:pPr>
        <w:ind w:firstLine="0"/>
      </w:pPr>
      <w:r>
        <w:t xml:space="preserve">          if (map(i - 1)(j) != 'W')</w:t>
      </w:r>
    </w:p>
    <w:p w14:paraId="625D8EDA" w14:textId="77777777" w:rsidR="00C86446" w:rsidRDefault="00C86446" w:rsidP="00C86446">
      <w:pPr>
        <w:ind w:firstLine="0"/>
      </w:pPr>
      <w:r>
        <w:t xml:space="preserve">            nodes(i)(j).neighbors += nodes(i - 1)(j)</w:t>
      </w:r>
    </w:p>
    <w:p w14:paraId="3A3E1FE8" w14:textId="77777777" w:rsidR="00C86446" w:rsidRDefault="00C86446" w:rsidP="00C86446">
      <w:pPr>
        <w:ind w:firstLine="0"/>
      </w:pPr>
      <w:r>
        <w:t xml:space="preserve">        }</w:t>
      </w:r>
    </w:p>
    <w:p w14:paraId="7C5AD188" w14:textId="77777777" w:rsidR="00C86446" w:rsidRDefault="00C86446" w:rsidP="00C86446">
      <w:pPr>
        <w:ind w:firstLine="0"/>
      </w:pPr>
      <w:r>
        <w:t xml:space="preserve">        // virsus be kampu</w:t>
      </w:r>
    </w:p>
    <w:p w14:paraId="43254ED5" w14:textId="77777777" w:rsidR="00C86446" w:rsidRDefault="00C86446" w:rsidP="00C86446">
      <w:pPr>
        <w:ind w:firstLine="0"/>
      </w:pPr>
      <w:r>
        <w:t xml:space="preserve">        if (i == 0 &amp;&amp; j &gt; 0 &amp;&amp; j &lt; 30 &amp;&amp; map(i)(j) != 'W') {</w:t>
      </w:r>
    </w:p>
    <w:p w14:paraId="094E281C" w14:textId="77777777" w:rsidR="00C86446" w:rsidRDefault="00C86446" w:rsidP="00C86446">
      <w:pPr>
        <w:ind w:firstLine="0"/>
      </w:pPr>
    </w:p>
    <w:p w14:paraId="16656EC6" w14:textId="77777777" w:rsidR="00C86446" w:rsidRDefault="00C86446" w:rsidP="00C86446">
      <w:pPr>
        <w:ind w:firstLine="0"/>
      </w:pPr>
      <w:r>
        <w:t xml:space="preserve">          if (map(i)(j + 1) != 'W')</w:t>
      </w:r>
    </w:p>
    <w:p w14:paraId="4C576909" w14:textId="77777777" w:rsidR="00C86446" w:rsidRDefault="00C86446" w:rsidP="00C86446">
      <w:pPr>
        <w:ind w:firstLine="0"/>
      </w:pPr>
      <w:r>
        <w:t xml:space="preserve">            nodes(i)(j).neighbors += nodes(i)(j + 1)</w:t>
      </w:r>
    </w:p>
    <w:p w14:paraId="50656692" w14:textId="77777777" w:rsidR="00C86446" w:rsidRDefault="00C86446" w:rsidP="00C86446">
      <w:pPr>
        <w:ind w:firstLine="0"/>
      </w:pPr>
      <w:r>
        <w:t xml:space="preserve">          if (map(i)(j - 1) != 'W')</w:t>
      </w:r>
    </w:p>
    <w:p w14:paraId="5D1CC2E2" w14:textId="77777777" w:rsidR="00C86446" w:rsidRDefault="00C86446" w:rsidP="00C86446">
      <w:pPr>
        <w:ind w:firstLine="0"/>
      </w:pPr>
      <w:r>
        <w:t xml:space="preserve">            nodes(i)(j).neighbors += nodes(i)(j - 1)</w:t>
      </w:r>
    </w:p>
    <w:p w14:paraId="336D3BC2" w14:textId="77777777" w:rsidR="00C86446" w:rsidRDefault="00C86446" w:rsidP="00C86446">
      <w:pPr>
        <w:ind w:firstLine="0"/>
      </w:pPr>
      <w:r>
        <w:t xml:space="preserve">        }</w:t>
      </w:r>
    </w:p>
    <w:p w14:paraId="009A4B49" w14:textId="77777777" w:rsidR="00C86446" w:rsidRDefault="00C86446" w:rsidP="00C86446">
      <w:pPr>
        <w:ind w:firstLine="0"/>
      </w:pPr>
      <w:r>
        <w:t xml:space="preserve">        // desine be kampu</w:t>
      </w:r>
    </w:p>
    <w:p w14:paraId="3A46DFC6" w14:textId="77777777" w:rsidR="00C86446" w:rsidRDefault="00C86446" w:rsidP="00C86446">
      <w:pPr>
        <w:ind w:firstLine="0"/>
      </w:pPr>
      <w:r>
        <w:t xml:space="preserve">        if (j == 30 &amp;&amp; i &gt; 0 &amp;&amp; i &lt; 30 &amp;&amp; map(i)(j) != 'W' &amp;&amp; map(i)(j) != 'p' &amp;&amp; map(</w:t>
      </w:r>
    </w:p>
    <w:p w14:paraId="4C0387DF" w14:textId="77777777" w:rsidR="00C86446" w:rsidRDefault="00C86446" w:rsidP="00C86446">
      <w:pPr>
        <w:ind w:firstLine="0"/>
      </w:pPr>
      <w:r>
        <w:t xml:space="preserve">              i)(j) != 'b') {</w:t>
      </w:r>
    </w:p>
    <w:p w14:paraId="3E804C41" w14:textId="77777777" w:rsidR="00C86446" w:rsidRDefault="00C86446" w:rsidP="00C86446">
      <w:pPr>
        <w:ind w:firstLine="0"/>
      </w:pPr>
    </w:p>
    <w:p w14:paraId="5AFA3613" w14:textId="77777777" w:rsidR="00C86446" w:rsidRDefault="00C86446" w:rsidP="00C86446">
      <w:pPr>
        <w:ind w:firstLine="0"/>
      </w:pPr>
      <w:r>
        <w:t xml:space="preserve">          if (map(i + 1)(j) != 'W')</w:t>
      </w:r>
    </w:p>
    <w:p w14:paraId="4BF95649" w14:textId="77777777" w:rsidR="00C86446" w:rsidRDefault="00C86446" w:rsidP="00C86446">
      <w:pPr>
        <w:ind w:firstLine="0"/>
      </w:pPr>
      <w:r>
        <w:t xml:space="preserve">            nodes(i)(j).neighbors += nodes(i + 1)(j)</w:t>
      </w:r>
    </w:p>
    <w:p w14:paraId="37701120" w14:textId="77777777" w:rsidR="00C86446" w:rsidRDefault="00C86446" w:rsidP="00C86446">
      <w:pPr>
        <w:ind w:firstLine="0"/>
      </w:pPr>
      <w:r>
        <w:t xml:space="preserve">          if (map(i - 1)(j) != 'W')</w:t>
      </w:r>
    </w:p>
    <w:p w14:paraId="614DD3F6" w14:textId="77777777" w:rsidR="00C86446" w:rsidRDefault="00C86446" w:rsidP="00C86446">
      <w:pPr>
        <w:ind w:firstLine="0"/>
      </w:pPr>
      <w:r>
        <w:t xml:space="preserve">            nodes(i)(j).neighbors += nodes(i - 1)(j)</w:t>
      </w:r>
    </w:p>
    <w:p w14:paraId="01C96E52" w14:textId="77777777" w:rsidR="00C86446" w:rsidRDefault="00C86446" w:rsidP="00C86446">
      <w:pPr>
        <w:ind w:firstLine="0"/>
      </w:pPr>
      <w:r>
        <w:t xml:space="preserve">        }</w:t>
      </w:r>
    </w:p>
    <w:p w14:paraId="2799ED1F" w14:textId="77777777" w:rsidR="00C86446" w:rsidRDefault="00C86446" w:rsidP="00C86446">
      <w:pPr>
        <w:ind w:firstLine="0"/>
      </w:pPr>
      <w:r>
        <w:t xml:space="preserve">        // apacia be kampu</w:t>
      </w:r>
    </w:p>
    <w:p w14:paraId="572A93FB" w14:textId="77777777" w:rsidR="00C86446" w:rsidRDefault="00C86446" w:rsidP="00C86446">
      <w:pPr>
        <w:ind w:firstLine="0"/>
      </w:pPr>
      <w:r>
        <w:t xml:space="preserve">        if (i == 30 &amp;&amp; j &gt; 0 &amp;&amp; j &lt; 30 &amp;&amp; map(i)(j) != 'W') {</w:t>
      </w:r>
    </w:p>
    <w:p w14:paraId="177BED3C" w14:textId="77777777" w:rsidR="00C86446" w:rsidRDefault="00C86446" w:rsidP="00C86446">
      <w:pPr>
        <w:ind w:firstLine="0"/>
      </w:pPr>
    </w:p>
    <w:p w14:paraId="0848E39A" w14:textId="77777777" w:rsidR="00C86446" w:rsidRDefault="00C86446" w:rsidP="00C86446">
      <w:pPr>
        <w:ind w:firstLine="0"/>
      </w:pPr>
      <w:r>
        <w:t xml:space="preserve">          if (map(i)(j + 1) != 'W')</w:t>
      </w:r>
    </w:p>
    <w:p w14:paraId="6F504563" w14:textId="77777777" w:rsidR="00C86446" w:rsidRDefault="00C86446" w:rsidP="00C86446">
      <w:pPr>
        <w:ind w:firstLine="0"/>
      </w:pPr>
      <w:r>
        <w:t xml:space="preserve">            nodes(i)(j).neighbors += nodes(i)(j + 1)</w:t>
      </w:r>
    </w:p>
    <w:p w14:paraId="7582DAE0" w14:textId="77777777" w:rsidR="00C86446" w:rsidRDefault="00C86446" w:rsidP="00C86446">
      <w:pPr>
        <w:ind w:firstLine="0"/>
      </w:pPr>
      <w:r>
        <w:t xml:space="preserve">          if (map(i)(j - 1) != 'W')</w:t>
      </w:r>
    </w:p>
    <w:p w14:paraId="3813C394" w14:textId="77777777" w:rsidR="00C86446" w:rsidRDefault="00C86446" w:rsidP="00C86446">
      <w:pPr>
        <w:ind w:firstLine="0"/>
      </w:pPr>
      <w:r>
        <w:t xml:space="preserve">            nodes(i)(j).neighbors += nodes(i)(j - 1)</w:t>
      </w:r>
    </w:p>
    <w:p w14:paraId="6942D683" w14:textId="77777777" w:rsidR="00C86446" w:rsidRDefault="00C86446" w:rsidP="00C86446">
      <w:pPr>
        <w:ind w:firstLine="0"/>
      </w:pPr>
      <w:r>
        <w:t xml:space="preserve">        }</w:t>
      </w:r>
    </w:p>
    <w:p w14:paraId="442C3FF3" w14:textId="77777777" w:rsidR="00C86446" w:rsidRDefault="00C86446" w:rsidP="00C86446">
      <w:pPr>
        <w:ind w:firstLine="0"/>
      </w:pPr>
      <w:r>
        <w:t xml:space="preserve">        // kaire be kampu</w:t>
      </w:r>
    </w:p>
    <w:p w14:paraId="709E1761" w14:textId="77777777" w:rsidR="00C86446" w:rsidRDefault="00C86446" w:rsidP="00C86446">
      <w:pPr>
        <w:ind w:firstLine="0"/>
      </w:pPr>
      <w:r>
        <w:t xml:space="preserve">        if (j == 0 &amp;&amp; i &gt; 0 &amp;&amp; i &lt; 30 &amp;&amp; map(i)(j) != 'W') {</w:t>
      </w:r>
    </w:p>
    <w:p w14:paraId="7BF3D6BA" w14:textId="77777777" w:rsidR="00C86446" w:rsidRDefault="00C86446" w:rsidP="00C86446">
      <w:pPr>
        <w:ind w:firstLine="0"/>
      </w:pPr>
    </w:p>
    <w:p w14:paraId="54818C63" w14:textId="77777777" w:rsidR="00C86446" w:rsidRDefault="00C86446" w:rsidP="00C86446">
      <w:pPr>
        <w:ind w:firstLine="0"/>
      </w:pPr>
      <w:r>
        <w:t xml:space="preserve">          if (map(i + 1)(j) != 'W')</w:t>
      </w:r>
    </w:p>
    <w:p w14:paraId="08F3A4AF" w14:textId="77777777" w:rsidR="00C86446" w:rsidRDefault="00C86446" w:rsidP="00C86446">
      <w:pPr>
        <w:ind w:firstLine="0"/>
      </w:pPr>
      <w:r>
        <w:t xml:space="preserve">            nodes(i)(j).neighbors += nodes(i + 1)(j)</w:t>
      </w:r>
    </w:p>
    <w:p w14:paraId="06018493" w14:textId="77777777" w:rsidR="00C86446" w:rsidRDefault="00C86446" w:rsidP="00C86446">
      <w:pPr>
        <w:ind w:firstLine="0"/>
      </w:pPr>
      <w:r>
        <w:t xml:space="preserve">          if (map(i - 1)(j) != 'W')</w:t>
      </w:r>
    </w:p>
    <w:p w14:paraId="0347BB52" w14:textId="77777777" w:rsidR="00C86446" w:rsidRDefault="00C86446" w:rsidP="00C86446">
      <w:pPr>
        <w:ind w:firstLine="0"/>
      </w:pPr>
      <w:r>
        <w:t xml:space="preserve">            nodes(i)(j).neighbors += nodes(i - 1)(j)</w:t>
      </w:r>
    </w:p>
    <w:p w14:paraId="71E9E9F0" w14:textId="77777777" w:rsidR="00C86446" w:rsidRDefault="00C86446" w:rsidP="00C86446">
      <w:pPr>
        <w:ind w:firstLine="0"/>
      </w:pPr>
      <w:r>
        <w:t xml:space="preserve">        }</w:t>
      </w:r>
    </w:p>
    <w:p w14:paraId="35C0A263" w14:textId="77777777" w:rsidR="00C86446" w:rsidRDefault="00C86446" w:rsidP="00C86446">
      <w:pPr>
        <w:ind w:firstLine="0"/>
      </w:pPr>
      <w:r>
        <w:t xml:space="preserve">        if (map(i)(j) == 'M') {</w:t>
      </w:r>
    </w:p>
    <w:p w14:paraId="3A2286A8" w14:textId="77777777" w:rsidR="00C86446" w:rsidRDefault="00C86446" w:rsidP="00C86446">
      <w:pPr>
        <w:ind w:firstLine="0"/>
      </w:pPr>
      <w:r>
        <w:t xml:space="preserve">          start = nodes(i)(j)</w:t>
      </w:r>
    </w:p>
    <w:p w14:paraId="5994BAF0" w14:textId="77777777" w:rsidR="00C86446" w:rsidRDefault="00C86446" w:rsidP="00C86446">
      <w:pPr>
        <w:ind w:firstLine="0"/>
      </w:pPr>
      <w:r>
        <w:t xml:space="preserve">          nodes(i)(j).cost = 0</w:t>
      </w:r>
    </w:p>
    <w:p w14:paraId="39D47635" w14:textId="77777777" w:rsidR="00C86446" w:rsidRDefault="00C86446" w:rsidP="00C86446">
      <w:pPr>
        <w:ind w:firstLine="0"/>
      </w:pPr>
      <w:r>
        <w:t xml:space="preserve">        }</w:t>
      </w:r>
    </w:p>
    <w:p w14:paraId="26C7B41C" w14:textId="77777777" w:rsidR="00C86446" w:rsidRDefault="00C86446" w:rsidP="00C86446">
      <w:pPr>
        <w:ind w:firstLine="0"/>
      </w:pPr>
      <w:r>
        <w:lastRenderedPageBreak/>
        <w:t xml:space="preserve">      }</w:t>
      </w:r>
    </w:p>
    <w:p w14:paraId="56555C61" w14:textId="77777777" w:rsidR="00C86446" w:rsidRDefault="00C86446" w:rsidP="00C86446">
      <w:pPr>
        <w:ind w:firstLine="0"/>
      </w:pPr>
      <w:r>
        <w:t xml:space="preserve">    }</w:t>
      </w:r>
    </w:p>
    <w:p w14:paraId="23C5D6A6" w14:textId="77777777" w:rsidR="00C86446" w:rsidRDefault="00C86446" w:rsidP="00C86446">
      <w:pPr>
        <w:ind w:firstLine="0"/>
      </w:pPr>
      <w:r>
        <w:t xml:space="preserve">    (start, nodes)</w:t>
      </w:r>
    </w:p>
    <w:p w14:paraId="77C856DF" w14:textId="77777777" w:rsidR="00C86446" w:rsidRDefault="00C86446" w:rsidP="00C86446">
      <w:pPr>
        <w:ind w:firstLine="0"/>
      </w:pPr>
      <w:r>
        <w:t xml:space="preserve">  }</w:t>
      </w:r>
    </w:p>
    <w:p w14:paraId="5BB9AE88" w14:textId="77777777" w:rsidR="00C86446" w:rsidRDefault="00C86446" w:rsidP="00C86446">
      <w:pPr>
        <w:ind w:firstLine="0"/>
      </w:pPr>
      <w:r>
        <w:t xml:space="preserve">  </w:t>
      </w:r>
    </w:p>
    <w:p w14:paraId="7D698B9E" w14:textId="77777777" w:rsidR="00C86446" w:rsidRDefault="00C86446" w:rsidP="00C86446">
      <w:pPr>
        <w:ind w:firstLine="0"/>
      </w:pPr>
      <w:r>
        <w:t xml:space="preserve">    def Dijkstra(bot: String) = {</w:t>
      </w:r>
    </w:p>
    <w:p w14:paraId="551E2209" w14:textId="77777777" w:rsidR="00C86446" w:rsidRDefault="00C86446" w:rsidP="00C86446">
      <w:pPr>
        <w:ind w:firstLine="0"/>
      </w:pPr>
      <w:r>
        <w:t xml:space="preserve">    var (start, nodes) = prepare(bot)</w:t>
      </w:r>
    </w:p>
    <w:p w14:paraId="000C9402" w14:textId="77777777" w:rsidR="00C86446" w:rsidRDefault="00C86446" w:rsidP="00C86446">
      <w:pPr>
        <w:ind w:firstLine="0"/>
      </w:pPr>
    </w:p>
    <w:p w14:paraId="7D96B0F1" w14:textId="77777777" w:rsidR="00C86446" w:rsidRDefault="00C86446" w:rsidP="00C86446">
      <w:pPr>
        <w:ind w:firstLine="0"/>
      </w:pPr>
      <w:r>
        <w:t xml:space="preserve">    val visited: ArrayBuffer[Node] = new ArrayBuffer[Node]()</w:t>
      </w:r>
    </w:p>
    <w:p w14:paraId="190F11CE" w14:textId="77777777" w:rsidR="00C86446" w:rsidRDefault="00C86446" w:rsidP="00C86446">
      <w:pPr>
        <w:ind w:firstLine="0"/>
      </w:pPr>
      <w:r>
        <w:t xml:space="preserve">    val unvisited: ArrayBuffer[Node] = new ArrayBuffer[Node]()</w:t>
      </w:r>
    </w:p>
    <w:p w14:paraId="722ABD83" w14:textId="77777777" w:rsidR="00C86446" w:rsidRDefault="00C86446" w:rsidP="00C86446">
      <w:pPr>
        <w:ind w:firstLine="0"/>
      </w:pPr>
    </w:p>
    <w:p w14:paraId="6CB534D6" w14:textId="77777777" w:rsidR="00C86446" w:rsidRDefault="00C86446" w:rsidP="00C86446">
      <w:pPr>
        <w:ind w:firstLine="0"/>
      </w:pPr>
      <w:r>
        <w:t xml:space="preserve">    var it: Int = 0</w:t>
      </w:r>
    </w:p>
    <w:p w14:paraId="7EB8E575" w14:textId="77777777" w:rsidR="00C86446" w:rsidRDefault="00C86446" w:rsidP="00C86446">
      <w:pPr>
        <w:ind w:firstLine="0"/>
      </w:pPr>
      <w:r>
        <w:t xml:space="preserve">    var itt: Int = 0</w:t>
      </w:r>
    </w:p>
    <w:p w14:paraId="1647B31E" w14:textId="77777777" w:rsidR="00C86446" w:rsidRDefault="00C86446" w:rsidP="00C86446">
      <w:pPr>
        <w:ind w:firstLine="0"/>
      </w:pPr>
      <w:r>
        <w:t xml:space="preserve">    for (i &lt;- 0 to 30) {</w:t>
      </w:r>
    </w:p>
    <w:p w14:paraId="57AF31E1" w14:textId="77777777" w:rsidR="00C86446" w:rsidRDefault="00C86446" w:rsidP="00C86446">
      <w:pPr>
        <w:ind w:firstLine="0"/>
      </w:pPr>
      <w:r>
        <w:t xml:space="preserve">      for (j &lt;- 0 to 30) {</w:t>
      </w:r>
    </w:p>
    <w:p w14:paraId="7719767A" w14:textId="77777777" w:rsidR="00C86446" w:rsidRDefault="00C86446" w:rsidP="00C86446">
      <w:pPr>
        <w:ind w:firstLine="0"/>
      </w:pPr>
      <w:r>
        <w:t xml:space="preserve">        if (nodes(i)(j).symbol != 'W'){</w:t>
      </w:r>
    </w:p>
    <w:p w14:paraId="26E31C2F" w14:textId="77777777" w:rsidR="00C86446" w:rsidRDefault="00C86446" w:rsidP="00C86446">
      <w:pPr>
        <w:ind w:firstLine="0"/>
      </w:pPr>
      <w:r>
        <w:t xml:space="preserve">              unvisited += nodes(i)(j)</w:t>
      </w:r>
    </w:p>
    <w:p w14:paraId="71BD0645" w14:textId="77777777" w:rsidR="00C86446" w:rsidRDefault="00C86446" w:rsidP="00C86446">
      <w:pPr>
        <w:ind w:firstLine="0"/>
      </w:pPr>
      <w:r>
        <w:t xml:space="preserve">              it = it + 1</w:t>
      </w:r>
    </w:p>
    <w:p w14:paraId="7BA6850A" w14:textId="77777777" w:rsidR="00C86446" w:rsidRDefault="00C86446" w:rsidP="00C86446">
      <w:pPr>
        <w:ind w:firstLine="0"/>
      </w:pPr>
      <w:r>
        <w:t xml:space="preserve">         }</w:t>
      </w:r>
    </w:p>
    <w:p w14:paraId="3E4ADA20" w14:textId="77777777" w:rsidR="00C86446" w:rsidRDefault="00C86446" w:rsidP="00C86446">
      <w:pPr>
        <w:ind w:firstLine="0"/>
      </w:pPr>
      <w:r>
        <w:t xml:space="preserve">         if(i == 15 &amp;&amp; j == 15){</w:t>
      </w:r>
    </w:p>
    <w:p w14:paraId="589EE374" w14:textId="77777777" w:rsidR="00C86446" w:rsidRDefault="00C86446" w:rsidP="00C86446">
      <w:pPr>
        <w:ind w:firstLine="0"/>
      </w:pPr>
      <w:r>
        <w:t xml:space="preserve">             itt = it</w:t>
      </w:r>
    </w:p>
    <w:p w14:paraId="6288AD35" w14:textId="77777777" w:rsidR="00C86446" w:rsidRDefault="00C86446" w:rsidP="00C86446">
      <w:pPr>
        <w:ind w:firstLine="0"/>
      </w:pPr>
      <w:r>
        <w:t xml:space="preserve">         }</w:t>
      </w:r>
    </w:p>
    <w:p w14:paraId="3069C2D1" w14:textId="77777777" w:rsidR="00C86446" w:rsidRDefault="00C86446" w:rsidP="00C86446">
      <w:pPr>
        <w:ind w:firstLine="0"/>
      </w:pPr>
      <w:r>
        <w:t xml:space="preserve">      }</w:t>
      </w:r>
    </w:p>
    <w:p w14:paraId="6463895D" w14:textId="77777777" w:rsidR="00C86446" w:rsidRDefault="00C86446" w:rsidP="00C86446">
      <w:pPr>
        <w:ind w:firstLine="0"/>
      </w:pPr>
      <w:r>
        <w:t xml:space="preserve">    }</w:t>
      </w:r>
    </w:p>
    <w:p w14:paraId="5999B2E3" w14:textId="77777777" w:rsidR="00C86446" w:rsidRDefault="00C86446" w:rsidP="00C86446">
      <w:pPr>
        <w:ind w:firstLine="0"/>
      </w:pPr>
      <w:r>
        <w:t xml:space="preserve">    start.cost = 0</w:t>
      </w:r>
    </w:p>
    <w:p w14:paraId="7870A333" w14:textId="77777777" w:rsidR="00C86446" w:rsidRDefault="00C86446" w:rsidP="00C86446">
      <w:pPr>
        <w:ind w:firstLine="0"/>
      </w:pPr>
      <w:r>
        <w:t xml:space="preserve">    start.xi = 15</w:t>
      </w:r>
    </w:p>
    <w:p w14:paraId="1431DB95" w14:textId="77777777" w:rsidR="00C86446" w:rsidRDefault="00C86446" w:rsidP="00C86446">
      <w:pPr>
        <w:ind w:firstLine="0"/>
      </w:pPr>
      <w:r>
        <w:t xml:space="preserve">    start.yi = 15</w:t>
      </w:r>
    </w:p>
    <w:p w14:paraId="57C1A6F0" w14:textId="77777777" w:rsidR="00C86446" w:rsidRDefault="00C86446" w:rsidP="00C86446">
      <w:pPr>
        <w:ind w:firstLine="0"/>
      </w:pPr>
      <w:r>
        <w:t xml:space="preserve">    start.previous = null</w:t>
      </w:r>
    </w:p>
    <w:p w14:paraId="3B2E2DCA" w14:textId="77777777" w:rsidR="00C86446" w:rsidRDefault="00C86446" w:rsidP="00C86446">
      <w:pPr>
        <w:ind w:firstLine="0"/>
      </w:pPr>
      <w:r>
        <w:t xml:space="preserve">    start.symbol = 'M'</w:t>
      </w:r>
    </w:p>
    <w:p w14:paraId="759F67BC" w14:textId="77777777" w:rsidR="00C86446" w:rsidRDefault="00C86446" w:rsidP="00C86446">
      <w:pPr>
        <w:ind w:firstLine="0"/>
      </w:pPr>
      <w:r>
        <w:t xml:space="preserve">    </w:t>
      </w:r>
    </w:p>
    <w:p w14:paraId="7F5B90D4" w14:textId="77777777" w:rsidR="00C86446" w:rsidRDefault="00C86446" w:rsidP="00C86446">
      <w:pPr>
        <w:ind w:firstLine="0"/>
      </w:pPr>
      <w:r>
        <w:t xml:space="preserve">    var current = start</w:t>
      </w:r>
    </w:p>
    <w:p w14:paraId="76D006D4" w14:textId="77777777" w:rsidR="00C86446" w:rsidRDefault="00C86446" w:rsidP="00C86446">
      <w:pPr>
        <w:ind w:firstLine="0"/>
      </w:pPr>
      <w:r>
        <w:t xml:space="preserve">    while (unvisited.length - 1 &gt; 0) {</w:t>
      </w:r>
    </w:p>
    <w:p w14:paraId="25A2EFEC" w14:textId="77777777" w:rsidR="00C86446" w:rsidRDefault="00C86446" w:rsidP="00C86446">
      <w:pPr>
        <w:ind w:firstLine="0"/>
      </w:pPr>
      <w:r>
        <w:t xml:space="preserve">        for(n &lt;- 0 to unvisited(itt).neighbors.length-1){</w:t>
      </w:r>
    </w:p>
    <w:p w14:paraId="76DB02C7" w14:textId="77777777" w:rsidR="00C86446" w:rsidRDefault="00C86446" w:rsidP="00C86446">
      <w:pPr>
        <w:ind w:firstLine="0"/>
      </w:pPr>
      <w:r>
        <w:t xml:space="preserve">            if(unvisited(itt).neighbors(n).cost &gt; unvisited(itt).cost+1){</w:t>
      </w:r>
    </w:p>
    <w:p w14:paraId="4B068886" w14:textId="77777777" w:rsidR="00C86446" w:rsidRDefault="00C86446" w:rsidP="00C86446">
      <w:pPr>
        <w:ind w:firstLine="0"/>
      </w:pPr>
      <w:r>
        <w:t xml:space="preserve">                unvisited(itt).neighbors(n).cost = unvisited(itt).cost+1</w:t>
      </w:r>
    </w:p>
    <w:p w14:paraId="54B05CD0" w14:textId="77777777" w:rsidR="00C86446" w:rsidRDefault="00C86446" w:rsidP="00C86446">
      <w:pPr>
        <w:ind w:firstLine="0"/>
      </w:pPr>
      <w:r>
        <w:t xml:space="preserve">                unvisited(itt).neighbors(n).previous = unvisited(itt)</w:t>
      </w:r>
    </w:p>
    <w:p w14:paraId="0CE57321" w14:textId="77777777" w:rsidR="00C86446" w:rsidRDefault="00C86446" w:rsidP="00C86446">
      <w:pPr>
        <w:ind w:firstLine="0"/>
      </w:pPr>
      <w:r>
        <w:t xml:space="preserve">            }</w:t>
      </w:r>
    </w:p>
    <w:p w14:paraId="597E6B1D" w14:textId="77777777" w:rsidR="00C86446" w:rsidRDefault="00C86446" w:rsidP="00C86446">
      <w:pPr>
        <w:ind w:firstLine="0"/>
      </w:pPr>
      <w:r>
        <w:t xml:space="preserve">        }</w:t>
      </w:r>
    </w:p>
    <w:p w14:paraId="61E0253A" w14:textId="77777777" w:rsidR="00C86446" w:rsidRDefault="00C86446" w:rsidP="00C86446">
      <w:pPr>
        <w:ind w:firstLine="0"/>
      </w:pPr>
      <w:r>
        <w:t xml:space="preserve">        visited += unvisited(itt)</w:t>
      </w:r>
    </w:p>
    <w:p w14:paraId="6F011F46" w14:textId="77777777" w:rsidR="00C86446" w:rsidRDefault="00C86446" w:rsidP="00C86446">
      <w:pPr>
        <w:ind w:firstLine="0"/>
      </w:pPr>
      <w:r>
        <w:t xml:space="preserve">        unvisited.remove(itt)</w:t>
      </w:r>
    </w:p>
    <w:p w14:paraId="1919AE47" w14:textId="77777777" w:rsidR="00C86446" w:rsidRDefault="00C86446" w:rsidP="00C86446">
      <w:pPr>
        <w:ind w:firstLine="0"/>
      </w:pPr>
      <w:r>
        <w:t xml:space="preserve">        var index = getLow(unvisited)</w:t>
      </w:r>
    </w:p>
    <w:p w14:paraId="093F985D" w14:textId="77777777" w:rsidR="00C86446" w:rsidRDefault="00C86446" w:rsidP="00C86446">
      <w:pPr>
        <w:ind w:firstLine="0"/>
      </w:pPr>
      <w:r>
        <w:t xml:space="preserve">        itt = index       </w:t>
      </w:r>
    </w:p>
    <w:p w14:paraId="67C4CE99" w14:textId="77777777" w:rsidR="00C86446" w:rsidRDefault="00C86446" w:rsidP="00C86446">
      <w:pPr>
        <w:ind w:firstLine="0"/>
      </w:pPr>
      <w:r>
        <w:t xml:space="preserve">    }</w:t>
      </w:r>
    </w:p>
    <w:p w14:paraId="0436A0DF" w14:textId="77777777" w:rsidR="00C86446" w:rsidRDefault="00C86446" w:rsidP="00C86446">
      <w:pPr>
        <w:ind w:firstLine="0"/>
      </w:pPr>
      <w:r>
        <w:t xml:space="preserve">    var target: Node = null</w:t>
      </w:r>
    </w:p>
    <w:p w14:paraId="3EC643F5" w14:textId="77777777" w:rsidR="00C86446" w:rsidRDefault="00C86446" w:rsidP="00C86446">
      <w:pPr>
        <w:ind w:firstLine="0"/>
      </w:pPr>
      <w:r>
        <w:t xml:space="preserve">    var lowCost: Int = 999</w:t>
      </w:r>
    </w:p>
    <w:p w14:paraId="5729E9A4" w14:textId="77777777" w:rsidR="00C86446" w:rsidRDefault="00C86446" w:rsidP="00C86446">
      <w:pPr>
        <w:ind w:firstLine="0"/>
      </w:pPr>
      <w:r>
        <w:t xml:space="preserve">    for(v &lt;- visited)</w:t>
      </w:r>
    </w:p>
    <w:p w14:paraId="7DF51809" w14:textId="77777777" w:rsidR="00C86446" w:rsidRDefault="00C86446" w:rsidP="00C86446">
      <w:pPr>
        <w:ind w:firstLine="0"/>
      </w:pPr>
      <w:r>
        <w:t xml:space="preserve">    {</w:t>
      </w:r>
    </w:p>
    <w:p w14:paraId="3EA7FAD8" w14:textId="77777777" w:rsidR="00C86446" w:rsidRDefault="00C86446" w:rsidP="00C86446">
      <w:pPr>
        <w:ind w:firstLine="0"/>
      </w:pPr>
      <w:r>
        <w:t xml:space="preserve">         if(v.symbol == 'P' || v.symbol == 'B'){</w:t>
      </w:r>
    </w:p>
    <w:p w14:paraId="4D4F07C2" w14:textId="77777777" w:rsidR="00C86446" w:rsidRDefault="00C86446" w:rsidP="00C86446">
      <w:pPr>
        <w:ind w:firstLine="0"/>
      </w:pPr>
      <w:r>
        <w:t xml:space="preserve">             if(v.cost &lt; lowCost){</w:t>
      </w:r>
    </w:p>
    <w:p w14:paraId="6BE98EC4" w14:textId="77777777" w:rsidR="00C86446" w:rsidRDefault="00C86446" w:rsidP="00C86446">
      <w:pPr>
        <w:ind w:firstLine="0"/>
      </w:pPr>
      <w:r>
        <w:t xml:space="preserve">               lowCost = v.cost</w:t>
      </w:r>
    </w:p>
    <w:p w14:paraId="7A16E79E" w14:textId="77777777" w:rsidR="00C86446" w:rsidRDefault="00C86446" w:rsidP="00C86446">
      <w:pPr>
        <w:ind w:firstLine="0"/>
      </w:pPr>
      <w:r>
        <w:t xml:space="preserve">               target = v</w:t>
      </w:r>
    </w:p>
    <w:p w14:paraId="5BC08053" w14:textId="77777777" w:rsidR="00C86446" w:rsidRDefault="00C86446" w:rsidP="00C86446">
      <w:pPr>
        <w:ind w:firstLine="0"/>
      </w:pPr>
      <w:r>
        <w:t xml:space="preserve">             }</w:t>
      </w:r>
    </w:p>
    <w:p w14:paraId="0307C799" w14:textId="77777777" w:rsidR="00C86446" w:rsidRDefault="00C86446" w:rsidP="00C86446">
      <w:pPr>
        <w:ind w:firstLine="0"/>
      </w:pPr>
      <w:r>
        <w:t xml:space="preserve">        }</w:t>
      </w:r>
    </w:p>
    <w:p w14:paraId="5C80EB15" w14:textId="77777777" w:rsidR="00C86446" w:rsidRDefault="00C86446" w:rsidP="00C86446">
      <w:pPr>
        <w:ind w:firstLine="0"/>
      </w:pPr>
      <w:r>
        <w:t xml:space="preserve">    }</w:t>
      </w:r>
    </w:p>
    <w:p w14:paraId="58C76ECE" w14:textId="77777777" w:rsidR="00C86446" w:rsidRDefault="00C86446" w:rsidP="00C86446">
      <w:pPr>
        <w:ind w:firstLine="0"/>
      </w:pPr>
      <w:r>
        <w:t xml:space="preserve">    val road: ArrayBuffer[Node] = new ArrayBuffer[Node]()</w:t>
      </w:r>
    </w:p>
    <w:p w14:paraId="75F2AE13" w14:textId="77777777" w:rsidR="00C86446" w:rsidRDefault="00C86446" w:rsidP="00C86446">
      <w:pPr>
        <w:ind w:firstLine="0"/>
      </w:pPr>
    </w:p>
    <w:p w14:paraId="7A0CF58D" w14:textId="77777777" w:rsidR="00C86446" w:rsidRDefault="00C86446" w:rsidP="00C86446">
      <w:pPr>
        <w:ind w:firstLine="0"/>
      </w:pPr>
      <w:r>
        <w:t xml:space="preserve">    // veikia</w:t>
      </w:r>
    </w:p>
    <w:p w14:paraId="5E351CBB" w14:textId="77777777" w:rsidR="00C86446" w:rsidRDefault="00C86446" w:rsidP="00C86446">
      <w:pPr>
        <w:ind w:firstLine="0"/>
      </w:pPr>
      <w:r>
        <w:t xml:space="preserve">    val instrunctions: ArrayBuffer[String] = new ArrayBuffer[String]()</w:t>
      </w:r>
    </w:p>
    <w:p w14:paraId="369C0B2D" w14:textId="77777777" w:rsidR="00C86446" w:rsidRDefault="00C86446" w:rsidP="00C86446">
      <w:pPr>
        <w:ind w:firstLine="0"/>
      </w:pPr>
      <w:r>
        <w:t xml:space="preserve">    </w:t>
      </w:r>
    </w:p>
    <w:p w14:paraId="1B657DA4" w14:textId="77777777" w:rsidR="00C86446" w:rsidRDefault="00C86446" w:rsidP="00C86446">
      <w:pPr>
        <w:ind w:firstLine="0"/>
      </w:pPr>
      <w:r>
        <w:lastRenderedPageBreak/>
        <w:t xml:space="preserve">    if(target != null)</w:t>
      </w:r>
    </w:p>
    <w:p w14:paraId="1F91AA36" w14:textId="77777777" w:rsidR="00C86446" w:rsidRDefault="00C86446" w:rsidP="00C86446">
      <w:pPr>
        <w:ind w:firstLine="0"/>
      </w:pPr>
      <w:r>
        <w:t xml:space="preserve">    {</w:t>
      </w:r>
    </w:p>
    <w:p w14:paraId="323BA4D9" w14:textId="77777777" w:rsidR="00C86446" w:rsidRDefault="00C86446" w:rsidP="00C86446">
      <w:pPr>
        <w:ind w:firstLine="0"/>
      </w:pPr>
      <w:r>
        <w:t xml:space="preserve">    </w:t>
      </w:r>
    </w:p>
    <w:p w14:paraId="352FDA65" w14:textId="77777777" w:rsidR="00C86446" w:rsidRDefault="00C86446" w:rsidP="00C86446">
      <w:pPr>
        <w:ind w:firstLine="0"/>
      </w:pPr>
      <w:r>
        <w:t xml:space="preserve">     while(target.previous != null)</w:t>
      </w:r>
    </w:p>
    <w:p w14:paraId="07DA2C10" w14:textId="77777777" w:rsidR="00C86446" w:rsidRDefault="00C86446" w:rsidP="00C86446">
      <w:pPr>
        <w:ind w:firstLine="0"/>
      </w:pPr>
      <w:r>
        <w:t xml:space="preserve">     {</w:t>
      </w:r>
    </w:p>
    <w:p w14:paraId="57D90D58" w14:textId="77777777" w:rsidR="00C86446" w:rsidRDefault="00C86446" w:rsidP="00C86446">
      <w:pPr>
        <w:ind w:firstLine="0"/>
      </w:pPr>
      <w:r>
        <w:t xml:space="preserve">       road += target</w:t>
      </w:r>
    </w:p>
    <w:p w14:paraId="3CE1D744" w14:textId="77777777" w:rsidR="00C86446" w:rsidRDefault="00C86446" w:rsidP="00C86446">
      <w:pPr>
        <w:ind w:firstLine="0"/>
      </w:pPr>
      <w:r>
        <w:t xml:space="preserve">       target = target.previous</w:t>
      </w:r>
    </w:p>
    <w:p w14:paraId="3F0C0D91" w14:textId="77777777" w:rsidR="00C86446" w:rsidRDefault="00C86446" w:rsidP="00C86446">
      <w:pPr>
        <w:ind w:firstLine="0"/>
      </w:pPr>
      <w:r>
        <w:t xml:space="preserve">     }</w:t>
      </w:r>
    </w:p>
    <w:p w14:paraId="4C71408D" w14:textId="77777777" w:rsidR="00C86446" w:rsidRDefault="00C86446" w:rsidP="00C86446">
      <w:pPr>
        <w:ind w:firstLine="0"/>
      </w:pPr>
    </w:p>
    <w:p w14:paraId="2FC64900" w14:textId="77777777" w:rsidR="00C86446" w:rsidRDefault="00C86446" w:rsidP="00C86446">
      <w:pPr>
        <w:ind w:firstLine="0"/>
      </w:pPr>
      <w:r>
        <w:t xml:space="preserve">     target = target.previous;</w:t>
      </w:r>
    </w:p>
    <w:p w14:paraId="64EB4E6E" w14:textId="77777777" w:rsidR="00C86446" w:rsidRDefault="00C86446" w:rsidP="00C86446">
      <w:pPr>
        <w:ind w:firstLine="0"/>
      </w:pPr>
    </w:p>
    <w:p w14:paraId="322CAC1A" w14:textId="77777777" w:rsidR="00C86446" w:rsidRDefault="00C86446" w:rsidP="00C86446">
      <w:pPr>
        <w:ind w:firstLine="0"/>
      </w:pPr>
      <w:r>
        <w:t xml:space="preserve">     for(r &lt;- road){</w:t>
      </w:r>
    </w:p>
    <w:p w14:paraId="76D328A0" w14:textId="77777777" w:rsidR="00C86446" w:rsidRDefault="00C86446" w:rsidP="00C86446">
      <w:pPr>
        <w:ind w:firstLine="0"/>
      </w:pPr>
      <w:r>
        <w:t xml:space="preserve">       if(r.xi &lt; r.previous.xi &amp;&amp; nodes(14)(15).symbol != 'W')</w:t>
      </w:r>
    </w:p>
    <w:p w14:paraId="1DCA7165" w14:textId="77777777" w:rsidR="00C86446" w:rsidRDefault="00C86446" w:rsidP="00C86446">
      <w:pPr>
        <w:ind w:firstLine="0"/>
      </w:pPr>
      <w:r>
        <w:t xml:space="preserve">           instrunctions += "Up"</w:t>
      </w:r>
    </w:p>
    <w:p w14:paraId="7A6CFF7D" w14:textId="77777777" w:rsidR="00C86446" w:rsidRDefault="00C86446" w:rsidP="00C86446">
      <w:pPr>
        <w:ind w:firstLine="0"/>
      </w:pPr>
      <w:r>
        <w:t xml:space="preserve">       if(r.xi &gt; r.previous.xi &amp;&amp; nodes(16)(15).symbol != 'W')</w:t>
      </w:r>
    </w:p>
    <w:p w14:paraId="42924968" w14:textId="77777777" w:rsidR="00C86446" w:rsidRDefault="00C86446" w:rsidP="00C86446">
      <w:pPr>
        <w:ind w:firstLine="0"/>
      </w:pPr>
      <w:r>
        <w:t xml:space="preserve">           instrunctions += "Down"</w:t>
      </w:r>
    </w:p>
    <w:p w14:paraId="0117034F" w14:textId="77777777" w:rsidR="00C86446" w:rsidRDefault="00C86446" w:rsidP="00C86446">
      <w:pPr>
        <w:ind w:firstLine="0"/>
      </w:pPr>
      <w:r>
        <w:t xml:space="preserve">       if(r.yi &lt; r.previous.yi &amp;&amp; nodes(15)(14).symbol != 'W')</w:t>
      </w:r>
    </w:p>
    <w:p w14:paraId="6AE6B015" w14:textId="77777777" w:rsidR="00C86446" w:rsidRDefault="00C86446" w:rsidP="00C86446">
      <w:pPr>
        <w:ind w:firstLine="0"/>
      </w:pPr>
      <w:r>
        <w:t xml:space="preserve">           instrunctions += "Left"</w:t>
      </w:r>
    </w:p>
    <w:p w14:paraId="2EFE1349" w14:textId="77777777" w:rsidR="00C86446" w:rsidRDefault="00C86446" w:rsidP="00C86446">
      <w:pPr>
        <w:ind w:firstLine="0"/>
      </w:pPr>
      <w:r>
        <w:t xml:space="preserve">       if(r.yi &gt; r.previous.yi &amp;&amp; nodes(15)(16).symbol != 'W')</w:t>
      </w:r>
    </w:p>
    <w:p w14:paraId="6436AE0F" w14:textId="77777777" w:rsidR="00C86446" w:rsidRDefault="00C86446" w:rsidP="00C86446">
      <w:pPr>
        <w:ind w:firstLine="0"/>
      </w:pPr>
      <w:r>
        <w:t xml:space="preserve">           instrunctions += "Rigth"</w:t>
      </w:r>
    </w:p>
    <w:p w14:paraId="20C06DC9" w14:textId="77777777" w:rsidR="00C86446" w:rsidRDefault="00C86446" w:rsidP="00C86446">
      <w:pPr>
        <w:ind w:firstLine="0"/>
      </w:pPr>
      <w:r>
        <w:t xml:space="preserve">     }</w:t>
      </w:r>
    </w:p>
    <w:p w14:paraId="114086EC" w14:textId="77777777" w:rsidR="00C86446" w:rsidRDefault="00C86446" w:rsidP="00C86446">
      <w:pPr>
        <w:ind w:firstLine="0"/>
      </w:pPr>
      <w:r>
        <w:t xml:space="preserve">    }</w:t>
      </w:r>
    </w:p>
    <w:p w14:paraId="7384C979" w14:textId="77777777" w:rsidR="00C86446" w:rsidRDefault="00C86446" w:rsidP="00C86446">
      <w:pPr>
        <w:ind w:firstLine="0"/>
      </w:pPr>
      <w:r>
        <w:t xml:space="preserve">        instrunctions</w:t>
      </w:r>
    </w:p>
    <w:p w14:paraId="48321A92" w14:textId="77777777" w:rsidR="00C86446" w:rsidRDefault="00C86446" w:rsidP="00C86446">
      <w:pPr>
        <w:ind w:firstLine="0"/>
      </w:pPr>
      <w:r>
        <w:t xml:space="preserve">  }</w:t>
      </w:r>
    </w:p>
    <w:p w14:paraId="4532375E" w14:textId="77777777" w:rsidR="00C86446" w:rsidRDefault="00C86446" w:rsidP="00C86446">
      <w:pPr>
        <w:ind w:firstLine="0"/>
      </w:pPr>
      <w:r>
        <w:t xml:space="preserve">    def reactAsMine(bot: MiniBot) {</w:t>
      </w:r>
    </w:p>
    <w:p w14:paraId="3282F34E" w14:textId="77777777" w:rsidR="00C86446" w:rsidRDefault="00C86446" w:rsidP="00C86446">
      <w:pPr>
        <w:ind w:firstLine="0"/>
      </w:pPr>
      <w:r>
        <w:t xml:space="preserve">        bot.view.offsetToNearest('m') match {</w:t>
      </w:r>
    </w:p>
    <w:p w14:paraId="64BCCF3A" w14:textId="77777777" w:rsidR="00C86446" w:rsidRDefault="00C86446" w:rsidP="00C86446">
      <w:pPr>
        <w:ind w:firstLine="0"/>
      </w:pPr>
      <w:r>
        <w:t xml:space="preserve">            case Some(delta: XY) =&gt;</w:t>
      </w:r>
    </w:p>
    <w:p w14:paraId="3A66C062" w14:textId="77777777" w:rsidR="00C86446" w:rsidRDefault="00C86446" w:rsidP="00C86446">
      <w:pPr>
        <w:ind w:firstLine="0"/>
      </w:pPr>
      <w:r>
        <w:t xml:space="preserve">                // another master is visible at the given relative position (i.e. position delta)</w:t>
      </w:r>
    </w:p>
    <w:p w14:paraId="12EF410D" w14:textId="77777777" w:rsidR="00C86446" w:rsidRDefault="00C86446" w:rsidP="00C86446">
      <w:pPr>
        <w:ind w:firstLine="0"/>
      </w:pPr>
    </w:p>
    <w:p w14:paraId="7F9F5434" w14:textId="77777777" w:rsidR="00C86446" w:rsidRDefault="00C86446" w:rsidP="00C86446">
      <w:pPr>
        <w:ind w:firstLine="0"/>
      </w:pPr>
      <w:r>
        <w:t xml:space="preserve">                // close enough to blow it up?</w:t>
      </w:r>
    </w:p>
    <w:p w14:paraId="1E6E4FD8" w14:textId="77777777" w:rsidR="00C86446" w:rsidRDefault="00C86446" w:rsidP="00C86446">
      <w:pPr>
        <w:ind w:firstLine="0"/>
      </w:pPr>
      <w:r>
        <w:t xml:space="preserve">                if(delta.length &lt;= 1) {</w:t>
      </w:r>
    </w:p>
    <w:p w14:paraId="08F9DC2D" w14:textId="77777777" w:rsidR="00C86446" w:rsidRDefault="00C86446" w:rsidP="00C86446">
      <w:pPr>
        <w:ind w:firstLine="0"/>
      </w:pPr>
      <w:r>
        <w:t xml:space="preserve">                    // yes -- blow it up!</w:t>
      </w:r>
    </w:p>
    <w:p w14:paraId="7480617E" w14:textId="77777777" w:rsidR="00C86446" w:rsidRDefault="00C86446" w:rsidP="00C86446">
      <w:pPr>
        <w:ind w:firstLine="0"/>
      </w:pPr>
      <w:r>
        <w:t xml:space="preserve">                    bot.explode(2)</w:t>
      </w:r>
    </w:p>
    <w:p w14:paraId="7C2912FC" w14:textId="77777777" w:rsidR="00C86446" w:rsidRDefault="00C86446" w:rsidP="00C86446">
      <w:pPr>
        <w:ind w:firstLine="0"/>
      </w:pPr>
    </w:p>
    <w:p w14:paraId="4ECA4342" w14:textId="77777777" w:rsidR="00C86446" w:rsidRDefault="00C86446" w:rsidP="00C86446">
      <w:pPr>
        <w:ind w:firstLine="0"/>
      </w:pPr>
      <w:r>
        <w:t xml:space="preserve">                } else {</w:t>
      </w:r>
    </w:p>
    <w:p w14:paraId="4083229A" w14:textId="77777777" w:rsidR="00C86446" w:rsidRDefault="00C86446" w:rsidP="00C86446">
      <w:pPr>
        <w:ind w:firstLine="0"/>
      </w:pPr>
      <w:r>
        <w:t xml:space="preserve">                    // no -- move closer!</w:t>
      </w:r>
    </w:p>
    <w:p w14:paraId="01D34FCE" w14:textId="77777777" w:rsidR="00C86446" w:rsidRDefault="00C86446" w:rsidP="00C86446">
      <w:pPr>
        <w:ind w:firstLine="0"/>
      </w:pPr>
      <w:r>
        <w:t xml:space="preserve">                }</w:t>
      </w:r>
    </w:p>
    <w:p w14:paraId="22A94DDB" w14:textId="77777777" w:rsidR="00C86446" w:rsidRDefault="00C86446" w:rsidP="00C86446">
      <w:pPr>
        <w:ind w:firstLine="0"/>
      </w:pPr>
      <w:r>
        <w:t xml:space="preserve">            case None =&gt;</w:t>
      </w:r>
    </w:p>
    <w:p w14:paraId="541C90FE" w14:textId="77777777" w:rsidR="00C86446" w:rsidRDefault="00C86446" w:rsidP="00C86446">
      <w:pPr>
        <w:ind w:firstLine="0"/>
      </w:pPr>
      <w:r>
        <w:t xml:space="preserve">            bot.set("mood" -&gt; "Lurking", "target" -&gt; "")</w:t>
      </w:r>
    </w:p>
    <w:p w14:paraId="66F34739" w14:textId="77777777" w:rsidR="00C86446" w:rsidRDefault="00C86446" w:rsidP="00C86446">
      <w:pPr>
        <w:ind w:firstLine="0"/>
      </w:pPr>
      <w:r>
        <w:t xml:space="preserve">            bot.say("Im a snakeee")</w:t>
      </w:r>
    </w:p>
    <w:p w14:paraId="1E004594" w14:textId="77777777" w:rsidR="00C86446" w:rsidRDefault="00C86446" w:rsidP="00C86446">
      <w:pPr>
        <w:ind w:firstLine="0"/>
      </w:pPr>
      <w:r>
        <w:t xml:space="preserve">        }</w:t>
      </w:r>
    </w:p>
    <w:p w14:paraId="0B79F983" w14:textId="77777777" w:rsidR="00C86446" w:rsidRDefault="00C86446" w:rsidP="00C86446">
      <w:pPr>
        <w:ind w:firstLine="0"/>
      </w:pPr>
      <w:r>
        <w:t xml:space="preserve">    }</w:t>
      </w:r>
    </w:p>
    <w:p w14:paraId="6165D9A6" w14:textId="77777777" w:rsidR="00C86446" w:rsidRDefault="00C86446" w:rsidP="00C86446">
      <w:pPr>
        <w:ind w:firstLine="0"/>
      </w:pPr>
      <w:r>
        <w:t xml:space="preserve">    </w:t>
      </w:r>
    </w:p>
    <w:p w14:paraId="1B5BA4F3" w14:textId="77777777" w:rsidR="00C86446" w:rsidRDefault="00C86446" w:rsidP="00C86446">
      <w:pPr>
        <w:ind w:firstLine="0"/>
      </w:pPr>
      <w:r>
        <w:t xml:space="preserve">    </w:t>
      </w:r>
    </w:p>
    <w:p w14:paraId="25D3CA7B" w14:textId="77777777" w:rsidR="00C86446" w:rsidRDefault="00C86446" w:rsidP="00C86446">
      <w:pPr>
        <w:ind w:firstLine="0"/>
      </w:pPr>
      <w:r>
        <w:t xml:space="preserve">    def reactAsGatherer(bot: MiniBot) {</w:t>
      </w:r>
    </w:p>
    <w:p w14:paraId="490BA01B" w14:textId="77777777" w:rsidR="00C86446" w:rsidRDefault="00C86446" w:rsidP="00C86446">
      <w:pPr>
        <w:ind w:firstLine="0"/>
      </w:pPr>
      <w:r>
        <w:t xml:space="preserve">        val (directionValue, nearestEnemyMaster, nearestEnemySlave) = analyzeViewAsGatherer(bot.view)</w:t>
      </w:r>
    </w:p>
    <w:p w14:paraId="5E0A1A54" w14:textId="77777777" w:rsidR="00C86446" w:rsidRDefault="00C86446" w:rsidP="00C86446">
      <w:pPr>
        <w:ind w:firstLine="0"/>
      </w:pPr>
      <w:r>
        <w:t xml:space="preserve">        </w:t>
      </w:r>
    </w:p>
    <w:p w14:paraId="44A0DF48" w14:textId="77777777" w:rsidR="00C86446" w:rsidRDefault="00C86446" w:rsidP="00C86446">
      <w:pPr>
        <w:ind w:firstLine="0"/>
      </w:pPr>
      <w:r>
        <w:t xml:space="preserve">        val lastDirection = bot.inputAsIntOrElse("lastDirection", 0)</w:t>
      </w:r>
    </w:p>
    <w:p w14:paraId="6AA2B408" w14:textId="77777777" w:rsidR="00C86446" w:rsidRDefault="00C86446" w:rsidP="00C86446">
      <w:pPr>
        <w:ind w:firstLine="0"/>
      </w:pPr>
      <w:r>
        <w:t xml:space="preserve">        directionValue(lastDirection) += 10</w:t>
      </w:r>
    </w:p>
    <w:p w14:paraId="7EE17FCD" w14:textId="77777777" w:rsidR="00C86446" w:rsidRDefault="00C86446" w:rsidP="00C86446">
      <w:pPr>
        <w:ind w:firstLine="0"/>
      </w:pPr>
      <w:r>
        <w:t xml:space="preserve">        val bestDirection45 = directionValue.zipWithIndex.maxBy(_._1)._2</w:t>
      </w:r>
    </w:p>
    <w:p w14:paraId="2BF0E711" w14:textId="77777777" w:rsidR="00C86446" w:rsidRDefault="00C86446" w:rsidP="00C86446">
      <w:pPr>
        <w:ind w:firstLine="0"/>
      </w:pPr>
      <w:r>
        <w:t xml:space="preserve">        val direction = XY.fromDirection45(bestDirection45)</w:t>
      </w:r>
    </w:p>
    <w:p w14:paraId="53DD39F0" w14:textId="77777777" w:rsidR="00C86446" w:rsidRDefault="00C86446" w:rsidP="00C86446">
      <w:pPr>
        <w:ind w:firstLine="0"/>
      </w:pPr>
      <w:r>
        <w:t xml:space="preserve">        bot.move(direction)</w:t>
      </w:r>
    </w:p>
    <w:p w14:paraId="69047FF5" w14:textId="77777777" w:rsidR="00C86446" w:rsidRDefault="00C86446" w:rsidP="00C86446">
      <w:pPr>
        <w:ind w:firstLine="0"/>
      </w:pPr>
      <w:r>
        <w:t xml:space="preserve">        bot.set("lastDirection" -&gt; bestDirection45)</w:t>
      </w:r>
    </w:p>
    <w:p w14:paraId="6CADB6B0" w14:textId="77777777" w:rsidR="00C86446" w:rsidRDefault="00C86446" w:rsidP="00C86446">
      <w:pPr>
        <w:ind w:firstLine="0"/>
      </w:pPr>
      <w:r>
        <w:t xml:space="preserve">        </w:t>
      </w:r>
    </w:p>
    <w:p w14:paraId="5F46723A" w14:textId="77777777" w:rsidR="00C86446" w:rsidRDefault="00C86446" w:rsidP="00C86446">
      <w:pPr>
        <w:ind w:firstLine="0"/>
      </w:pPr>
      <w:r>
        <w:t xml:space="preserve">    }</w:t>
      </w:r>
    </w:p>
    <w:p w14:paraId="2C98F150" w14:textId="77777777" w:rsidR="00C86446" w:rsidRDefault="00C86446" w:rsidP="00C86446">
      <w:pPr>
        <w:ind w:firstLine="0"/>
      </w:pPr>
      <w:r>
        <w:t xml:space="preserve">    </w:t>
      </w:r>
    </w:p>
    <w:p w14:paraId="026E6687" w14:textId="77777777" w:rsidR="00C86446" w:rsidRDefault="00C86446" w:rsidP="00C86446">
      <w:pPr>
        <w:ind w:firstLine="0"/>
      </w:pPr>
      <w:r>
        <w:t xml:space="preserve">    def analyzeViewAsGatherer(view: View) = {</w:t>
      </w:r>
    </w:p>
    <w:p w14:paraId="60600210" w14:textId="77777777" w:rsidR="00C86446" w:rsidRDefault="00C86446" w:rsidP="00C86446">
      <w:pPr>
        <w:ind w:firstLine="0"/>
      </w:pPr>
      <w:r>
        <w:t xml:space="preserve">        val directionValue = Array.ofDim[Double](8)</w:t>
      </w:r>
    </w:p>
    <w:p w14:paraId="5E3C026B" w14:textId="77777777" w:rsidR="00C86446" w:rsidRDefault="00C86446" w:rsidP="00C86446">
      <w:pPr>
        <w:ind w:firstLine="0"/>
      </w:pPr>
      <w:r>
        <w:t xml:space="preserve">        var nearestEnemyMaster: Option[XY] = None</w:t>
      </w:r>
    </w:p>
    <w:p w14:paraId="3F35B536" w14:textId="77777777" w:rsidR="00C86446" w:rsidRDefault="00C86446" w:rsidP="00C86446">
      <w:pPr>
        <w:ind w:firstLine="0"/>
      </w:pPr>
      <w:r>
        <w:lastRenderedPageBreak/>
        <w:t xml:space="preserve">        var nearestEnemySlave: Option[XY] = None</w:t>
      </w:r>
    </w:p>
    <w:p w14:paraId="0A75B981" w14:textId="77777777" w:rsidR="00C86446" w:rsidRDefault="00C86446" w:rsidP="00C86446">
      <w:pPr>
        <w:ind w:firstLine="0"/>
      </w:pPr>
      <w:r>
        <w:t xml:space="preserve">        </w:t>
      </w:r>
    </w:p>
    <w:p w14:paraId="615A3804" w14:textId="77777777" w:rsidR="00C86446" w:rsidRDefault="00C86446" w:rsidP="00C86446">
      <w:pPr>
        <w:ind w:firstLine="0"/>
      </w:pPr>
    </w:p>
    <w:p w14:paraId="5D23ED75" w14:textId="77777777" w:rsidR="00C86446" w:rsidRDefault="00C86446" w:rsidP="00C86446">
      <w:pPr>
        <w:ind w:firstLine="0"/>
      </w:pPr>
      <w:r>
        <w:t xml:space="preserve">        val cells = view.cells</w:t>
      </w:r>
    </w:p>
    <w:p w14:paraId="465992F2" w14:textId="77777777" w:rsidR="00C86446" w:rsidRDefault="00C86446" w:rsidP="00C86446">
      <w:pPr>
        <w:ind w:firstLine="0"/>
      </w:pPr>
      <w:r>
        <w:t xml:space="preserve">        val cellCount = cells.length</w:t>
      </w:r>
    </w:p>
    <w:p w14:paraId="756727E6" w14:textId="77777777" w:rsidR="00C86446" w:rsidRDefault="00C86446" w:rsidP="00C86446">
      <w:pPr>
        <w:ind w:firstLine="0"/>
      </w:pPr>
      <w:r>
        <w:t xml:space="preserve">        for(i &lt;- 0 until cellCount) {</w:t>
      </w:r>
    </w:p>
    <w:p w14:paraId="1172A888" w14:textId="77777777" w:rsidR="00C86446" w:rsidRDefault="00C86446" w:rsidP="00C86446">
      <w:pPr>
        <w:ind w:firstLine="0"/>
      </w:pPr>
      <w:r>
        <w:t xml:space="preserve">            val cellRelPos = view.relPosFromIndex(i)</w:t>
      </w:r>
    </w:p>
    <w:p w14:paraId="76B81430" w14:textId="77777777" w:rsidR="00C86446" w:rsidRDefault="00C86446" w:rsidP="00C86446">
      <w:pPr>
        <w:ind w:firstLine="0"/>
      </w:pPr>
      <w:r>
        <w:t xml:space="preserve">            if(cellRelPos.isNonZero) {</w:t>
      </w:r>
    </w:p>
    <w:p w14:paraId="0EEB6AC7" w14:textId="77777777" w:rsidR="00C86446" w:rsidRDefault="00C86446" w:rsidP="00C86446">
      <w:pPr>
        <w:ind w:firstLine="0"/>
      </w:pPr>
      <w:r>
        <w:t xml:space="preserve">                val stepDistance = cellRelPos.stepCount</w:t>
      </w:r>
    </w:p>
    <w:p w14:paraId="786C1926" w14:textId="77777777" w:rsidR="00C86446" w:rsidRDefault="00C86446" w:rsidP="00C86446">
      <w:pPr>
        <w:ind w:firstLine="0"/>
      </w:pPr>
      <w:r>
        <w:t xml:space="preserve">                val value: Double = cells(i) match {</w:t>
      </w:r>
    </w:p>
    <w:p w14:paraId="660DC43C" w14:textId="77777777" w:rsidR="00C86446" w:rsidRDefault="00C86446" w:rsidP="00C86446">
      <w:pPr>
        <w:ind w:firstLine="0"/>
      </w:pPr>
      <w:r>
        <w:t xml:space="preserve">                    case 'm' =&gt; // another master: not dangerous, but an obstacle</w:t>
      </w:r>
    </w:p>
    <w:p w14:paraId="392E0E56" w14:textId="77777777" w:rsidR="00C86446" w:rsidRDefault="00C86446" w:rsidP="00C86446">
      <w:pPr>
        <w:ind w:firstLine="0"/>
      </w:pPr>
      <w:r>
        <w:t xml:space="preserve">                        nearestEnemyMaster = Some(cellRelPos)</w:t>
      </w:r>
    </w:p>
    <w:p w14:paraId="36E8B93B" w14:textId="77777777" w:rsidR="00C86446" w:rsidRDefault="00C86446" w:rsidP="00C86446">
      <w:pPr>
        <w:ind w:firstLine="0"/>
      </w:pPr>
      <w:r>
        <w:t xml:space="preserve">                        if(stepDistance &lt; 2) -1000 else 0</w:t>
      </w:r>
    </w:p>
    <w:p w14:paraId="1916EAEC" w14:textId="77777777" w:rsidR="00C86446" w:rsidRDefault="00C86446" w:rsidP="00C86446">
      <w:pPr>
        <w:ind w:firstLine="0"/>
      </w:pPr>
    </w:p>
    <w:p w14:paraId="1F3F1516" w14:textId="77777777" w:rsidR="00C86446" w:rsidRDefault="00C86446" w:rsidP="00C86446">
      <w:pPr>
        <w:ind w:firstLine="0"/>
      </w:pPr>
      <w:r>
        <w:t xml:space="preserve">                    case 's' =&gt; // another slave: potentially dangerous?</w:t>
      </w:r>
    </w:p>
    <w:p w14:paraId="5218AD0E" w14:textId="77777777" w:rsidR="00C86446" w:rsidRDefault="00C86446" w:rsidP="00C86446">
      <w:pPr>
        <w:ind w:firstLine="0"/>
      </w:pPr>
      <w:r>
        <w:t xml:space="preserve">                        nearestEnemySlave = Some(cellRelPos)</w:t>
      </w:r>
    </w:p>
    <w:p w14:paraId="17B3D78B" w14:textId="77777777" w:rsidR="00C86446" w:rsidRDefault="00C86446" w:rsidP="00C86446">
      <w:pPr>
        <w:ind w:firstLine="0"/>
      </w:pPr>
      <w:r>
        <w:t xml:space="preserve">                        -100 / stepDistance</w:t>
      </w:r>
    </w:p>
    <w:p w14:paraId="6960A0B9" w14:textId="77777777" w:rsidR="00C86446" w:rsidRDefault="00C86446" w:rsidP="00C86446">
      <w:pPr>
        <w:ind w:firstLine="0"/>
      </w:pPr>
    </w:p>
    <w:p w14:paraId="3B02C002" w14:textId="77777777" w:rsidR="00C86446" w:rsidRDefault="00C86446" w:rsidP="00C86446">
      <w:pPr>
        <w:ind w:firstLine="0"/>
      </w:pPr>
      <w:r>
        <w:t xml:space="preserve">                    case 'S' =&gt; // out own slave</w:t>
      </w:r>
    </w:p>
    <w:p w14:paraId="738CEEA8" w14:textId="77777777" w:rsidR="00C86446" w:rsidRDefault="00C86446" w:rsidP="00C86446">
      <w:pPr>
        <w:ind w:firstLine="0"/>
      </w:pPr>
      <w:r>
        <w:t xml:space="preserve">                        0.0</w:t>
      </w:r>
    </w:p>
    <w:p w14:paraId="00AC8C62" w14:textId="77777777" w:rsidR="00C86446" w:rsidRDefault="00C86446" w:rsidP="00C86446">
      <w:pPr>
        <w:ind w:firstLine="0"/>
      </w:pPr>
    </w:p>
    <w:p w14:paraId="76924E0F" w14:textId="77777777" w:rsidR="00C86446" w:rsidRDefault="00C86446" w:rsidP="00C86446">
      <w:pPr>
        <w:ind w:firstLine="0"/>
      </w:pPr>
      <w:r>
        <w:t xml:space="preserve">                    case 'B' =&gt; // good beast: valuable, but runs away</w:t>
      </w:r>
    </w:p>
    <w:p w14:paraId="65C99A12" w14:textId="77777777" w:rsidR="00C86446" w:rsidRDefault="00C86446" w:rsidP="00C86446">
      <w:pPr>
        <w:ind w:firstLine="0"/>
      </w:pPr>
      <w:r>
        <w:t xml:space="preserve">                        if(stepDistance == 1) 600</w:t>
      </w:r>
    </w:p>
    <w:p w14:paraId="02289D41" w14:textId="77777777" w:rsidR="00C86446" w:rsidRDefault="00C86446" w:rsidP="00C86446">
      <w:pPr>
        <w:ind w:firstLine="0"/>
      </w:pPr>
      <w:r>
        <w:t xml:space="preserve">                        else if(stepDistance == 2) 300</w:t>
      </w:r>
    </w:p>
    <w:p w14:paraId="6B256BA0" w14:textId="77777777" w:rsidR="00C86446" w:rsidRDefault="00C86446" w:rsidP="00C86446">
      <w:pPr>
        <w:ind w:firstLine="0"/>
      </w:pPr>
      <w:r>
        <w:t xml:space="preserve">                        else (150 - stepDistance * 15).max(10)</w:t>
      </w:r>
    </w:p>
    <w:p w14:paraId="159ECEFE" w14:textId="77777777" w:rsidR="00C86446" w:rsidRDefault="00C86446" w:rsidP="00C86446">
      <w:pPr>
        <w:ind w:firstLine="0"/>
      </w:pPr>
    </w:p>
    <w:p w14:paraId="0877A60B" w14:textId="77777777" w:rsidR="00C86446" w:rsidRDefault="00C86446" w:rsidP="00C86446">
      <w:pPr>
        <w:ind w:firstLine="0"/>
      </w:pPr>
      <w:r>
        <w:t xml:space="preserve">                    case 'P' =&gt; // good plant: less valuable, but does not run</w:t>
      </w:r>
    </w:p>
    <w:p w14:paraId="71299736" w14:textId="77777777" w:rsidR="00C86446" w:rsidRDefault="00C86446" w:rsidP="00C86446">
      <w:pPr>
        <w:ind w:firstLine="0"/>
      </w:pPr>
      <w:r>
        <w:t xml:space="preserve">                        if(stepDistance == 1) 500</w:t>
      </w:r>
    </w:p>
    <w:p w14:paraId="639ADAB1" w14:textId="77777777" w:rsidR="00C86446" w:rsidRDefault="00C86446" w:rsidP="00C86446">
      <w:pPr>
        <w:ind w:firstLine="0"/>
      </w:pPr>
      <w:r>
        <w:t xml:space="preserve">                        else if(stepDistance == 2) 300</w:t>
      </w:r>
    </w:p>
    <w:p w14:paraId="46C49DAE" w14:textId="77777777" w:rsidR="00C86446" w:rsidRDefault="00C86446" w:rsidP="00C86446">
      <w:pPr>
        <w:ind w:firstLine="0"/>
      </w:pPr>
      <w:r>
        <w:t xml:space="preserve">                        else (150 - stepDistance * 10).max(10)</w:t>
      </w:r>
    </w:p>
    <w:p w14:paraId="7FE1ECD5" w14:textId="77777777" w:rsidR="00C86446" w:rsidRDefault="00C86446" w:rsidP="00C86446">
      <w:pPr>
        <w:ind w:firstLine="0"/>
      </w:pPr>
    </w:p>
    <w:p w14:paraId="1947924E" w14:textId="77777777" w:rsidR="00C86446" w:rsidRDefault="00C86446" w:rsidP="00C86446">
      <w:pPr>
        <w:ind w:firstLine="0"/>
      </w:pPr>
      <w:r>
        <w:t xml:space="preserve">                    case 'b' =&gt; // bad beast: dangerous, but only if very close</w:t>
      </w:r>
    </w:p>
    <w:p w14:paraId="69C4759A" w14:textId="77777777" w:rsidR="00C86446" w:rsidRDefault="00C86446" w:rsidP="00C86446">
      <w:pPr>
        <w:ind w:firstLine="0"/>
      </w:pPr>
      <w:r>
        <w:t xml:space="preserve">                        if(stepDistance &lt; 4) -400 / stepDistance else -50 / stepDistance</w:t>
      </w:r>
    </w:p>
    <w:p w14:paraId="30E088C9" w14:textId="77777777" w:rsidR="00C86446" w:rsidRDefault="00C86446" w:rsidP="00C86446">
      <w:pPr>
        <w:ind w:firstLine="0"/>
      </w:pPr>
    </w:p>
    <w:p w14:paraId="30EC59D1" w14:textId="77777777" w:rsidR="00C86446" w:rsidRDefault="00C86446" w:rsidP="00C86446">
      <w:pPr>
        <w:ind w:firstLine="0"/>
      </w:pPr>
      <w:r>
        <w:t xml:space="preserve">                    case 'p' =&gt; // bad plant: bad, but only if I step on it</w:t>
      </w:r>
    </w:p>
    <w:p w14:paraId="763E75BF" w14:textId="77777777" w:rsidR="00C86446" w:rsidRDefault="00C86446" w:rsidP="00C86446">
      <w:pPr>
        <w:ind w:firstLine="0"/>
      </w:pPr>
      <w:r>
        <w:t xml:space="preserve">                        if(stepDistance &lt; 2) -1000 else 0</w:t>
      </w:r>
    </w:p>
    <w:p w14:paraId="553823E3" w14:textId="77777777" w:rsidR="00C86446" w:rsidRDefault="00C86446" w:rsidP="00C86446">
      <w:pPr>
        <w:ind w:firstLine="0"/>
      </w:pPr>
    </w:p>
    <w:p w14:paraId="65C58CE9" w14:textId="77777777" w:rsidR="00C86446" w:rsidRDefault="00C86446" w:rsidP="00C86446">
      <w:pPr>
        <w:ind w:firstLine="0"/>
      </w:pPr>
      <w:r>
        <w:t xml:space="preserve">                    case 'W' =&gt; // wall: harmless, just don't walk into it</w:t>
      </w:r>
    </w:p>
    <w:p w14:paraId="66BBB17E" w14:textId="77777777" w:rsidR="00C86446" w:rsidRDefault="00C86446" w:rsidP="00C86446">
      <w:pPr>
        <w:ind w:firstLine="0"/>
      </w:pPr>
      <w:r>
        <w:t xml:space="preserve">                        if(stepDistance &lt; 2) -1000 else 0</w:t>
      </w:r>
    </w:p>
    <w:p w14:paraId="4995095D" w14:textId="77777777" w:rsidR="00C86446" w:rsidRDefault="00C86446" w:rsidP="00C86446">
      <w:pPr>
        <w:ind w:firstLine="0"/>
      </w:pPr>
    </w:p>
    <w:p w14:paraId="7594FF69" w14:textId="77777777" w:rsidR="00C86446" w:rsidRDefault="00C86446" w:rsidP="00C86446">
      <w:pPr>
        <w:ind w:firstLine="0"/>
      </w:pPr>
      <w:r>
        <w:t xml:space="preserve">                    case _ =&gt; 0.0</w:t>
      </w:r>
    </w:p>
    <w:p w14:paraId="70175C0C" w14:textId="77777777" w:rsidR="00C86446" w:rsidRDefault="00C86446" w:rsidP="00C86446">
      <w:pPr>
        <w:ind w:firstLine="0"/>
      </w:pPr>
      <w:r>
        <w:t xml:space="preserve">                }</w:t>
      </w:r>
    </w:p>
    <w:p w14:paraId="4B3330C5" w14:textId="77777777" w:rsidR="00C86446" w:rsidRDefault="00C86446" w:rsidP="00C86446">
      <w:pPr>
        <w:ind w:firstLine="0"/>
      </w:pPr>
      <w:r>
        <w:t xml:space="preserve">                val direction45 = cellRelPos.toDirection45</w:t>
      </w:r>
    </w:p>
    <w:p w14:paraId="05E2CB83" w14:textId="77777777" w:rsidR="00C86446" w:rsidRDefault="00C86446" w:rsidP="00C86446">
      <w:pPr>
        <w:ind w:firstLine="0"/>
      </w:pPr>
      <w:r>
        <w:t xml:space="preserve">                directionValue(direction45) += value</w:t>
      </w:r>
    </w:p>
    <w:p w14:paraId="68A6212D" w14:textId="77777777" w:rsidR="00C86446" w:rsidRDefault="00C86446" w:rsidP="00C86446">
      <w:pPr>
        <w:ind w:firstLine="0"/>
      </w:pPr>
      <w:r>
        <w:t xml:space="preserve">            }</w:t>
      </w:r>
    </w:p>
    <w:p w14:paraId="4853AB37" w14:textId="77777777" w:rsidR="00C86446" w:rsidRDefault="00C86446" w:rsidP="00C86446">
      <w:pPr>
        <w:ind w:firstLine="0"/>
      </w:pPr>
      <w:r>
        <w:t xml:space="preserve">        }</w:t>
      </w:r>
    </w:p>
    <w:p w14:paraId="4CDC3E16" w14:textId="77777777" w:rsidR="00C86446" w:rsidRDefault="00C86446" w:rsidP="00C86446">
      <w:pPr>
        <w:ind w:firstLine="0"/>
      </w:pPr>
      <w:r>
        <w:t xml:space="preserve">        (directionValue, nearestEnemyMaster, nearestEnemySlave)</w:t>
      </w:r>
    </w:p>
    <w:p w14:paraId="3846BB6B" w14:textId="77777777" w:rsidR="00C86446" w:rsidRDefault="00C86446" w:rsidP="00C86446">
      <w:pPr>
        <w:ind w:firstLine="0"/>
      </w:pPr>
      <w:r>
        <w:t xml:space="preserve">    }</w:t>
      </w:r>
    </w:p>
    <w:p w14:paraId="0C90C128" w14:textId="77777777" w:rsidR="00C86446" w:rsidRDefault="00C86446" w:rsidP="00C86446">
      <w:pPr>
        <w:ind w:firstLine="0"/>
      </w:pPr>
      <w:r>
        <w:t xml:space="preserve">    </w:t>
      </w:r>
    </w:p>
    <w:p w14:paraId="284EC15F" w14:textId="77777777" w:rsidR="00C86446" w:rsidRDefault="00C86446" w:rsidP="00C86446">
      <w:pPr>
        <w:ind w:firstLine="0"/>
      </w:pPr>
      <w:r>
        <w:t xml:space="preserve">    //------------------------ /MANO ----------------------</w:t>
      </w:r>
    </w:p>
    <w:p w14:paraId="705D28EF" w14:textId="77777777" w:rsidR="00C86446" w:rsidRDefault="00C86446" w:rsidP="00C86446">
      <w:pPr>
        <w:ind w:firstLine="0"/>
      </w:pPr>
    </w:p>
    <w:p w14:paraId="40F84758" w14:textId="77777777" w:rsidR="00C86446" w:rsidRDefault="00C86446" w:rsidP="00C86446">
      <w:pPr>
        <w:ind w:firstLine="0"/>
      </w:pPr>
      <w:r>
        <w:t>//Buvo</w:t>
      </w:r>
    </w:p>
    <w:p w14:paraId="0FD5D1D0" w14:textId="77777777" w:rsidR="00C86446" w:rsidRDefault="00C86446" w:rsidP="00C86446">
      <w:pPr>
        <w:ind w:firstLine="0"/>
      </w:pPr>
      <w:r>
        <w:t xml:space="preserve">    /** Analyze the view, building a map of attractiveness for the 45-degree directions and</w:t>
      </w:r>
    </w:p>
    <w:p w14:paraId="18DEE00C" w14:textId="77777777" w:rsidR="00C86446" w:rsidRDefault="00C86446" w:rsidP="00C86446">
      <w:pPr>
        <w:ind w:firstLine="0"/>
      </w:pPr>
      <w:r>
        <w:t xml:space="preserve">      * recording other relevant data, such as the nearest elements of various kinds.</w:t>
      </w:r>
    </w:p>
    <w:p w14:paraId="3945EAC6" w14:textId="77777777" w:rsidR="00C86446" w:rsidRDefault="00C86446" w:rsidP="00C86446">
      <w:pPr>
        <w:ind w:firstLine="0"/>
      </w:pPr>
      <w:r>
        <w:t xml:space="preserve">      */</w:t>
      </w:r>
    </w:p>
    <w:p w14:paraId="4A4C9388" w14:textId="77777777" w:rsidR="00C86446" w:rsidRDefault="00C86446" w:rsidP="00C86446">
      <w:pPr>
        <w:ind w:firstLine="0"/>
      </w:pPr>
      <w:r>
        <w:t xml:space="preserve">    def analyzeViewAsMaster(view: View) = {</w:t>
      </w:r>
    </w:p>
    <w:p w14:paraId="76C4ADEE" w14:textId="77777777" w:rsidR="00C86446" w:rsidRDefault="00C86446" w:rsidP="00C86446">
      <w:pPr>
        <w:ind w:firstLine="0"/>
      </w:pPr>
      <w:r>
        <w:t xml:space="preserve">        val directionValue = Array.ofDim[Double](8)</w:t>
      </w:r>
    </w:p>
    <w:p w14:paraId="72518862" w14:textId="77777777" w:rsidR="00C86446" w:rsidRDefault="00C86446" w:rsidP="00C86446">
      <w:pPr>
        <w:ind w:firstLine="0"/>
      </w:pPr>
      <w:r>
        <w:t xml:space="preserve">        var nearestEnemyMaster: Option[XY] = None</w:t>
      </w:r>
    </w:p>
    <w:p w14:paraId="3CE9FA6F" w14:textId="77777777" w:rsidR="00C86446" w:rsidRDefault="00C86446" w:rsidP="00C86446">
      <w:pPr>
        <w:ind w:firstLine="0"/>
      </w:pPr>
      <w:r>
        <w:t xml:space="preserve">        var nearestEnemySlave: Option[XY] = None</w:t>
      </w:r>
    </w:p>
    <w:p w14:paraId="77393E47" w14:textId="77777777" w:rsidR="00C86446" w:rsidRDefault="00C86446" w:rsidP="00C86446">
      <w:pPr>
        <w:ind w:firstLine="0"/>
      </w:pPr>
      <w:r>
        <w:lastRenderedPageBreak/>
        <w:t xml:space="preserve">        </w:t>
      </w:r>
    </w:p>
    <w:p w14:paraId="6A170E58" w14:textId="77777777" w:rsidR="00C86446" w:rsidRDefault="00C86446" w:rsidP="00C86446">
      <w:pPr>
        <w:ind w:firstLine="0"/>
      </w:pPr>
      <w:r>
        <w:t xml:space="preserve">        var nearestEnemyMasterAround: Int = -1</w:t>
      </w:r>
    </w:p>
    <w:p w14:paraId="118E3D2F" w14:textId="77777777" w:rsidR="00C86446" w:rsidRDefault="00C86446" w:rsidP="00C86446">
      <w:pPr>
        <w:ind w:firstLine="0"/>
      </w:pPr>
    </w:p>
    <w:p w14:paraId="18CDE72E" w14:textId="77777777" w:rsidR="00C86446" w:rsidRDefault="00C86446" w:rsidP="00C86446">
      <w:pPr>
        <w:ind w:firstLine="0"/>
      </w:pPr>
      <w:r>
        <w:t xml:space="preserve">        val cells = view.cells</w:t>
      </w:r>
    </w:p>
    <w:p w14:paraId="2E2A7E8B" w14:textId="77777777" w:rsidR="00C86446" w:rsidRDefault="00C86446" w:rsidP="00C86446">
      <w:pPr>
        <w:ind w:firstLine="0"/>
      </w:pPr>
      <w:r>
        <w:t xml:space="preserve">        val cellCount = cells.length</w:t>
      </w:r>
    </w:p>
    <w:p w14:paraId="2F456221" w14:textId="77777777" w:rsidR="00C86446" w:rsidRDefault="00C86446" w:rsidP="00C86446">
      <w:pPr>
        <w:ind w:firstLine="0"/>
      </w:pPr>
      <w:r>
        <w:t xml:space="preserve">        for(i &lt;- 0 until cellCount) {</w:t>
      </w:r>
    </w:p>
    <w:p w14:paraId="13D25858" w14:textId="77777777" w:rsidR="00C86446" w:rsidRDefault="00C86446" w:rsidP="00C86446">
      <w:pPr>
        <w:ind w:firstLine="0"/>
      </w:pPr>
      <w:r>
        <w:t xml:space="preserve">            val cellRelPos = view.relPosFromIndex(i)</w:t>
      </w:r>
    </w:p>
    <w:p w14:paraId="0793DEF8" w14:textId="77777777" w:rsidR="00C86446" w:rsidRDefault="00C86446" w:rsidP="00C86446">
      <w:pPr>
        <w:ind w:firstLine="0"/>
      </w:pPr>
      <w:r>
        <w:t xml:space="preserve">            if(cellRelPos.isNonZero) {</w:t>
      </w:r>
    </w:p>
    <w:p w14:paraId="4EDD9002" w14:textId="77777777" w:rsidR="00C86446" w:rsidRDefault="00C86446" w:rsidP="00C86446">
      <w:pPr>
        <w:ind w:firstLine="0"/>
      </w:pPr>
      <w:r>
        <w:t xml:space="preserve">                val stepDistance = cellRelPos.stepCount</w:t>
      </w:r>
    </w:p>
    <w:p w14:paraId="24EA743F" w14:textId="77777777" w:rsidR="00C86446" w:rsidRDefault="00C86446" w:rsidP="00C86446">
      <w:pPr>
        <w:ind w:firstLine="0"/>
      </w:pPr>
      <w:r>
        <w:t xml:space="preserve">                val value: Double = cells(i) match {</w:t>
      </w:r>
    </w:p>
    <w:p w14:paraId="517A4E5B" w14:textId="77777777" w:rsidR="00C86446" w:rsidRDefault="00C86446" w:rsidP="00C86446">
      <w:pPr>
        <w:ind w:firstLine="0"/>
      </w:pPr>
      <w:r>
        <w:t xml:space="preserve">                    case 'm' =&gt; // another master: not dangerous, but an obstacle</w:t>
      </w:r>
    </w:p>
    <w:p w14:paraId="5C1CDF1C" w14:textId="77777777" w:rsidR="00C86446" w:rsidRDefault="00C86446" w:rsidP="00C86446">
      <w:pPr>
        <w:ind w:firstLine="0"/>
      </w:pPr>
      <w:r>
        <w:t xml:space="preserve">                        nearestEnemyMaster = Some(cellRelPos)</w:t>
      </w:r>
    </w:p>
    <w:p w14:paraId="5AA81E25" w14:textId="77777777" w:rsidR="00C86446" w:rsidRDefault="00C86446" w:rsidP="00C86446">
      <w:pPr>
        <w:ind w:firstLine="0"/>
      </w:pPr>
      <w:r>
        <w:t xml:space="preserve">                        nearestEnemyMasterAround = i</w:t>
      </w:r>
    </w:p>
    <w:p w14:paraId="7E995DA2" w14:textId="77777777" w:rsidR="00C86446" w:rsidRDefault="00C86446" w:rsidP="00C86446">
      <w:pPr>
        <w:ind w:firstLine="0"/>
      </w:pPr>
      <w:r>
        <w:t xml:space="preserve">                        if(stepDistance &lt; 2) -1000 else 0</w:t>
      </w:r>
    </w:p>
    <w:p w14:paraId="5CAA1B24" w14:textId="77777777" w:rsidR="00C86446" w:rsidRDefault="00C86446" w:rsidP="00C86446">
      <w:pPr>
        <w:ind w:firstLine="0"/>
      </w:pPr>
    </w:p>
    <w:p w14:paraId="04E027B2" w14:textId="77777777" w:rsidR="00C86446" w:rsidRDefault="00C86446" w:rsidP="00C86446">
      <w:pPr>
        <w:ind w:firstLine="0"/>
      </w:pPr>
      <w:r>
        <w:t xml:space="preserve">                    case 's' =&gt; // another slave: potentially dangerous?</w:t>
      </w:r>
    </w:p>
    <w:p w14:paraId="265F958F" w14:textId="77777777" w:rsidR="00C86446" w:rsidRDefault="00C86446" w:rsidP="00C86446">
      <w:pPr>
        <w:ind w:firstLine="0"/>
      </w:pPr>
      <w:r>
        <w:t xml:space="preserve">                        nearestEnemySlave = Some(cellRelPos)</w:t>
      </w:r>
    </w:p>
    <w:p w14:paraId="3BF943C6" w14:textId="77777777" w:rsidR="00C86446" w:rsidRDefault="00C86446" w:rsidP="00C86446">
      <w:pPr>
        <w:ind w:firstLine="0"/>
      </w:pPr>
      <w:r>
        <w:t xml:space="preserve">                        -100 / stepDistance</w:t>
      </w:r>
    </w:p>
    <w:p w14:paraId="64A9DEF1" w14:textId="77777777" w:rsidR="00C86446" w:rsidRDefault="00C86446" w:rsidP="00C86446">
      <w:pPr>
        <w:ind w:firstLine="0"/>
      </w:pPr>
    </w:p>
    <w:p w14:paraId="63DA9F7C" w14:textId="77777777" w:rsidR="00C86446" w:rsidRDefault="00C86446" w:rsidP="00C86446">
      <w:pPr>
        <w:ind w:firstLine="0"/>
      </w:pPr>
      <w:r>
        <w:t xml:space="preserve">                    case 'S' =&gt; // out own slave</w:t>
      </w:r>
    </w:p>
    <w:p w14:paraId="55255361" w14:textId="77777777" w:rsidR="00C86446" w:rsidRDefault="00C86446" w:rsidP="00C86446">
      <w:pPr>
        <w:ind w:firstLine="0"/>
      </w:pPr>
      <w:r>
        <w:t xml:space="preserve">                        0.0</w:t>
      </w:r>
    </w:p>
    <w:p w14:paraId="13FC8955" w14:textId="77777777" w:rsidR="00C86446" w:rsidRDefault="00C86446" w:rsidP="00C86446">
      <w:pPr>
        <w:ind w:firstLine="0"/>
      </w:pPr>
    </w:p>
    <w:p w14:paraId="5A2D343B" w14:textId="77777777" w:rsidR="00C86446" w:rsidRDefault="00C86446" w:rsidP="00C86446">
      <w:pPr>
        <w:ind w:firstLine="0"/>
      </w:pPr>
      <w:r>
        <w:t xml:space="preserve">                    case 'B' =&gt; // good beast: valuable, but runs away</w:t>
      </w:r>
    </w:p>
    <w:p w14:paraId="133997AC" w14:textId="77777777" w:rsidR="00C86446" w:rsidRDefault="00C86446" w:rsidP="00C86446">
      <w:pPr>
        <w:ind w:firstLine="0"/>
      </w:pPr>
      <w:r>
        <w:t xml:space="preserve">                        if(stepDistance == 1) 600</w:t>
      </w:r>
    </w:p>
    <w:p w14:paraId="237C6BF7" w14:textId="77777777" w:rsidR="00C86446" w:rsidRDefault="00C86446" w:rsidP="00C86446">
      <w:pPr>
        <w:ind w:firstLine="0"/>
      </w:pPr>
      <w:r>
        <w:t xml:space="preserve">                        else if(stepDistance == 2) 300</w:t>
      </w:r>
    </w:p>
    <w:p w14:paraId="7746AB55" w14:textId="77777777" w:rsidR="00C86446" w:rsidRDefault="00C86446" w:rsidP="00C86446">
      <w:pPr>
        <w:ind w:firstLine="0"/>
      </w:pPr>
      <w:r>
        <w:t xml:space="preserve">                        else (150 - stepDistance * 15).max(10)</w:t>
      </w:r>
    </w:p>
    <w:p w14:paraId="6D27DC74" w14:textId="77777777" w:rsidR="00C86446" w:rsidRDefault="00C86446" w:rsidP="00C86446">
      <w:pPr>
        <w:ind w:firstLine="0"/>
      </w:pPr>
    </w:p>
    <w:p w14:paraId="2D4142A8" w14:textId="77777777" w:rsidR="00C86446" w:rsidRDefault="00C86446" w:rsidP="00C86446">
      <w:pPr>
        <w:ind w:firstLine="0"/>
      </w:pPr>
      <w:r>
        <w:t xml:space="preserve">                    case 'P' =&gt; // good plant: less valuable, but does not run</w:t>
      </w:r>
    </w:p>
    <w:p w14:paraId="3BA6EBE4" w14:textId="77777777" w:rsidR="00C86446" w:rsidRDefault="00C86446" w:rsidP="00C86446">
      <w:pPr>
        <w:ind w:firstLine="0"/>
      </w:pPr>
      <w:r>
        <w:t xml:space="preserve">                        if(stepDistance == 1) 500</w:t>
      </w:r>
    </w:p>
    <w:p w14:paraId="0DB460E6" w14:textId="77777777" w:rsidR="00C86446" w:rsidRDefault="00C86446" w:rsidP="00C86446">
      <w:pPr>
        <w:ind w:firstLine="0"/>
      </w:pPr>
      <w:r>
        <w:t xml:space="preserve">                        else if(stepDistance == 2) 300</w:t>
      </w:r>
    </w:p>
    <w:p w14:paraId="5BF60D94" w14:textId="77777777" w:rsidR="00C86446" w:rsidRDefault="00C86446" w:rsidP="00C86446">
      <w:pPr>
        <w:ind w:firstLine="0"/>
      </w:pPr>
      <w:r>
        <w:t xml:space="preserve">                        else (150 - stepDistance * 10).max(10)</w:t>
      </w:r>
    </w:p>
    <w:p w14:paraId="0973BF2F" w14:textId="77777777" w:rsidR="00C86446" w:rsidRDefault="00C86446" w:rsidP="00C86446">
      <w:pPr>
        <w:ind w:firstLine="0"/>
      </w:pPr>
    </w:p>
    <w:p w14:paraId="387A2E70" w14:textId="77777777" w:rsidR="00C86446" w:rsidRDefault="00C86446" w:rsidP="00C86446">
      <w:pPr>
        <w:ind w:firstLine="0"/>
      </w:pPr>
      <w:r>
        <w:t xml:space="preserve">                    case 'b' =&gt; // bad beast: dangerous, but only if very close</w:t>
      </w:r>
    </w:p>
    <w:p w14:paraId="425459A7" w14:textId="77777777" w:rsidR="00C86446" w:rsidRDefault="00C86446" w:rsidP="00C86446">
      <w:pPr>
        <w:ind w:firstLine="0"/>
      </w:pPr>
      <w:r>
        <w:t xml:space="preserve">                        if(stepDistance &lt; 4) -400 / stepDistance else -50 / stepDistance</w:t>
      </w:r>
    </w:p>
    <w:p w14:paraId="390022C7" w14:textId="77777777" w:rsidR="00C86446" w:rsidRDefault="00C86446" w:rsidP="00C86446">
      <w:pPr>
        <w:ind w:firstLine="0"/>
      </w:pPr>
    </w:p>
    <w:p w14:paraId="5542EE3B" w14:textId="77777777" w:rsidR="00C86446" w:rsidRDefault="00C86446" w:rsidP="00C86446">
      <w:pPr>
        <w:ind w:firstLine="0"/>
      </w:pPr>
      <w:r>
        <w:t xml:space="preserve">                    case 'p' =&gt; // bad plant: bad, but only if I step on it</w:t>
      </w:r>
    </w:p>
    <w:p w14:paraId="03BA2148" w14:textId="77777777" w:rsidR="00C86446" w:rsidRDefault="00C86446" w:rsidP="00C86446">
      <w:pPr>
        <w:ind w:firstLine="0"/>
      </w:pPr>
      <w:r>
        <w:t xml:space="preserve">                        if(stepDistance &lt; 2) -1000 else 0</w:t>
      </w:r>
    </w:p>
    <w:p w14:paraId="169B8473" w14:textId="77777777" w:rsidR="00C86446" w:rsidRDefault="00C86446" w:rsidP="00C86446">
      <w:pPr>
        <w:ind w:firstLine="0"/>
      </w:pPr>
    </w:p>
    <w:p w14:paraId="6734F994" w14:textId="77777777" w:rsidR="00C86446" w:rsidRDefault="00C86446" w:rsidP="00C86446">
      <w:pPr>
        <w:ind w:firstLine="0"/>
      </w:pPr>
      <w:r>
        <w:t xml:space="preserve">                    case 'W' =&gt; // wall: harmless, just don't walk into it</w:t>
      </w:r>
    </w:p>
    <w:p w14:paraId="76579FBE" w14:textId="77777777" w:rsidR="00C86446" w:rsidRDefault="00C86446" w:rsidP="00C86446">
      <w:pPr>
        <w:ind w:firstLine="0"/>
      </w:pPr>
      <w:r>
        <w:t xml:space="preserve">                        if(stepDistance &lt; 2) -1000 else 0</w:t>
      </w:r>
    </w:p>
    <w:p w14:paraId="1A983B54" w14:textId="77777777" w:rsidR="00C86446" w:rsidRDefault="00C86446" w:rsidP="00C86446">
      <w:pPr>
        <w:ind w:firstLine="0"/>
      </w:pPr>
    </w:p>
    <w:p w14:paraId="5D28D05E" w14:textId="77777777" w:rsidR="00C86446" w:rsidRDefault="00C86446" w:rsidP="00C86446">
      <w:pPr>
        <w:ind w:firstLine="0"/>
      </w:pPr>
      <w:r>
        <w:t xml:space="preserve">                    case _ =&gt; 0.0</w:t>
      </w:r>
    </w:p>
    <w:p w14:paraId="01CE919A" w14:textId="77777777" w:rsidR="00C86446" w:rsidRDefault="00C86446" w:rsidP="00C86446">
      <w:pPr>
        <w:ind w:firstLine="0"/>
      </w:pPr>
      <w:r>
        <w:t xml:space="preserve">                }</w:t>
      </w:r>
    </w:p>
    <w:p w14:paraId="6CB46030" w14:textId="77777777" w:rsidR="00C86446" w:rsidRDefault="00C86446" w:rsidP="00C86446">
      <w:pPr>
        <w:ind w:firstLine="0"/>
      </w:pPr>
      <w:r>
        <w:t xml:space="preserve">                val direction45 = cellRelPos.toDirection45</w:t>
      </w:r>
    </w:p>
    <w:p w14:paraId="5EDB07D3" w14:textId="77777777" w:rsidR="00C86446" w:rsidRDefault="00C86446" w:rsidP="00C86446">
      <w:pPr>
        <w:ind w:firstLine="0"/>
      </w:pPr>
      <w:r>
        <w:t xml:space="preserve">                directionValue(direction45) += value</w:t>
      </w:r>
    </w:p>
    <w:p w14:paraId="13C81A46" w14:textId="77777777" w:rsidR="00C86446" w:rsidRDefault="00C86446" w:rsidP="00C86446">
      <w:pPr>
        <w:ind w:firstLine="0"/>
      </w:pPr>
      <w:r>
        <w:t xml:space="preserve">            }</w:t>
      </w:r>
    </w:p>
    <w:p w14:paraId="7EA4A320" w14:textId="77777777" w:rsidR="00C86446" w:rsidRDefault="00C86446" w:rsidP="00C86446">
      <w:pPr>
        <w:ind w:firstLine="0"/>
      </w:pPr>
      <w:r>
        <w:t xml:space="preserve">        }</w:t>
      </w:r>
    </w:p>
    <w:p w14:paraId="0D130F92" w14:textId="77777777" w:rsidR="00C86446" w:rsidRDefault="00C86446" w:rsidP="00C86446">
      <w:pPr>
        <w:ind w:firstLine="0"/>
      </w:pPr>
      <w:r>
        <w:t xml:space="preserve">        (directionValue, nearestEnemyMaster, nearestEnemySlave, nearestEnemyMasterAround)</w:t>
      </w:r>
    </w:p>
    <w:p w14:paraId="2F48FAC7" w14:textId="77777777" w:rsidR="00C86446" w:rsidRDefault="00C86446" w:rsidP="00C86446">
      <w:pPr>
        <w:ind w:firstLine="0"/>
      </w:pPr>
      <w:r>
        <w:t xml:space="preserve">    }</w:t>
      </w:r>
    </w:p>
    <w:p w14:paraId="1DC97A9D" w14:textId="77777777" w:rsidR="00C86446" w:rsidRDefault="00C86446" w:rsidP="00C86446">
      <w:pPr>
        <w:ind w:firstLine="0"/>
      </w:pPr>
      <w:r>
        <w:t>}</w:t>
      </w:r>
    </w:p>
    <w:p w14:paraId="5571961A" w14:textId="77777777" w:rsidR="00C86446" w:rsidRDefault="00C86446" w:rsidP="00C86446">
      <w:pPr>
        <w:ind w:firstLine="0"/>
      </w:pPr>
    </w:p>
    <w:p w14:paraId="01983EB6" w14:textId="77777777" w:rsidR="00C86446" w:rsidRDefault="00C86446" w:rsidP="00C86446">
      <w:pPr>
        <w:ind w:firstLine="0"/>
      </w:pPr>
    </w:p>
    <w:p w14:paraId="48AA88BC" w14:textId="77777777" w:rsidR="00C86446" w:rsidRDefault="00C86446" w:rsidP="00C86446">
      <w:pPr>
        <w:ind w:firstLine="0"/>
      </w:pPr>
    </w:p>
    <w:p w14:paraId="514C6C1D" w14:textId="77777777" w:rsidR="00C86446" w:rsidRDefault="00C86446" w:rsidP="00C86446">
      <w:pPr>
        <w:ind w:firstLine="0"/>
      </w:pPr>
      <w:r>
        <w:t>// -------------------------------------------------------------------------------------------------</w:t>
      </w:r>
    </w:p>
    <w:p w14:paraId="7BDC7557" w14:textId="77777777" w:rsidR="00C86446" w:rsidRDefault="00C86446" w:rsidP="00C86446">
      <w:pPr>
        <w:ind w:firstLine="0"/>
      </w:pPr>
      <w:r>
        <w:t>// Framework</w:t>
      </w:r>
    </w:p>
    <w:p w14:paraId="538E7E85" w14:textId="77777777" w:rsidR="00C86446" w:rsidRDefault="00C86446" w:rsidP="00C86446">
      <w:pPr>
        <w:ind w:firstLine="0"/>
      </w:pPr>
      <w:r>
        <w:t>// -------------------------------------------------------------------------------------------------</w:t>
      </w:r>
    </w:p>
    <w:p w14:paraId="1C988E28" w14:textId="77777777" w:rsidR="00C86446" w:rsidRDefault="00C86446" w:rsidP="00C86446">
      <w:pPr>
        <w:ind w:firstLine="0"/>
      </w:pPr>
    </w:p>
    <w:p w14:paraId="23926635" w14:textId="77777777" w:rsidR="00C86446" w:rsidRDefault="00C86446" w:rsidP="00C86446">
      <w:pPr>
        <w:ind w:firstLine="0"/>
      </w:pPr>
      <w:r>
        <w:t>//Buvo</w:t>
      </w:r>
    </w:p>
    <w:p w14:paraId="4267B248" w14:textId="77777777" w:rsidR="00C86446" w:rsidRDefault="00C86446" w:rsidP="00C86446">
      <w:pPr>
        <w:ind w:firstLine="0"/>
      </w:pPr>
      <w:r>
        <w:t>class ControlFunctionFactory {</w:t>
      </w:r>
    </w:p>
    <w:p w14:paraId="1F2F4262" w14:textId="77777777" w:rsidR="00C86446" w:rsidRDefault="00C86446" w:rsidP="00C86446">
      <w:pPr>
        <w:ind w:firstLine="0"/>
      </w:pPr>
      <w:r>
        <w:lastRenderedPageBreak/>
        <w:t xml:space="preserve">    def create = (input: String) =&gt; {</w:t>
      </w:r>
    </w:p>
    <w:p w14:paraId="7312755A" w14:textId="77777777" w:rsidR="00C86446" w:rsidRDefault="00C86446" w:rsidP="00C86446">
      <w:pPr>
        <w:ind w:firstLine="0"/>
      </w:pPr>
      <w:r>
        <w:t xml:space="preserve">        val (opcode, params) = CommandParser(input)</w:t>
      </w:r>
    </w:p>
    <w:p w14:paraId="262CF00A" w14:textId="77777777" w:rsidR="00C86446" w:rsidRDefault="00C86446" w:rsidP="00C86446">
      <w:pPr>
        <w:ind w:firstLine="0"/>
      </w:pPr>
      <w:r>
        <w:t xml:space="preserve">        opcode match {</w:t>
      </w:r>
    </w:p>
    <w:p w14:paraId="25016A4E" w14:textId="77777777" w:rsidR="00C86446" w:rsidRDefault="00C86446" w:rsidP="00C86446">
      <w:pPr>
        <w:ind w:firstLine="0"/>
      </w:pPr>
      <w:r>
        <w:t xml:space="preserve">            case "React" =&gt;</w:t>
      </w:r>
    </w:p>
    <w:p w14:paraId="4257EE6E" w14:textId="77777777" w:rsidR="00C86446" w:rsidRDefault="00C86446" w:rsidP="00C86446">
      <w:pPr>
        <w:ind w:firstLine="0"/>
      </w:pPr>
      <w:r>
        <w:t xml:space="preserve">                val bot = new BotImpl(params)</w:t>
      </w:r>
    </w:p>
    <w:p w14:paraId="4262BF5D" w14:textId="77777777" w:rsidR="00C86446" w:rsidRDefault="00C86446" w:rsidP="00C86446">
      <w:pPr>
        <w:ind w:firstLine="0"/>
      </w:pPr>
      <w:r>
        <w:t xml:space="preserve">                if( bot.generation == 0 ) {</w:t>
      </w:r>
    </w:p>
    <w:p w14:paraId="61541E9C" w14:textId="77777777" w:rsidR="00C86446" w:rsidRDefault="00C86446" w:rsidP="00C86446">
      <w:pPr>
        <w:ind w:firstLine="0"/>
      </w:pPr>
      <w:r>
        <w:t xml:space="preserve">                    ControlFunction.forMaster(bot)</w:t>
      </w:r>
    </w:p>
    <w:p w14:paraId="73273FFA" w14:textId="77777777" w:rsidR="00C86446" w:rsidRDefault="00C86446" w:rsidP="00C86446">
      <w:pPr>
        <w:ind w:firstLine="0"/>
      </w:pPr>
      <w:r>
        <w:t xml:space="preserve">                } else {</w:t>
      </w:r>
    </w:p>
    <w:p w14:paraId="43CE5CF2" w14:textId="77777777" w:rsidR="00C86446" w:rsidRDefault="00C86446" w:rsidP="00C86446">
      <w:pPr>
        <w:ind w:firstLine="0"/>
      </w:pPr>
      <w:r>
        <w:t xml:space="preserve">                    ControlFunction.forSlave(bot)</w:t>
      </w:r>
    </w:p>
    <w:p w14:paraId="5ED084F5" w14:textId="77777777" w:rsidR="00C86446" w:rsidRDefault="00C86446" w:rsidP="00C86446">
      <w:pPr>
        <w:ind w:firstLine="0"/>
      </w:pPr>
      <w:r>
        <w:t xml:space="preserve">                }</w:t>
      </w:r>
    </w:p>
    <w:p w14:paraId="00898B11" w14:textId="77777777" w:rsidR="00C86446" w:rsidRDefault="00C86446" w:rsidP="00C86446">
      <w:pPr>
        <w:ind w:firstLine="0"/>
      </w:pPr>
      <w:r>
        <w:t xml:space="preserve">                bot.toString</w:t>
      </w:r>
    </w:p>
    <w:p w14:paraId="37A8B968" w14:textId="77777777" w:rsidR="00C86446" w:rsidRDefault="00C86446" w:rsidP="00C86446">
      <w:pPr>
        <w:ind w:firstLine="0"/>
      </w:pPr>
      <w:r>
        <w:t xml:space="preserve">            case _ =&gt; "" // OK</w:t>
      </w:r>
    </w:p>
    <w:p w14:paraId="5EDDA764" w14:textId="77777777" w:rsidR="00C86446" w:rsidRDefault="00C86446" w:rsidP="00C86446">
      <w:pPr>
        <w:ind w:firstLine="0"/>
      </w:pPr>
      <w:r>
        <w:t xml:space="preserve">        }</w:t>
      </w:r>
    </w:p>
    <w:p w14:paraId="786BA01C" w14:textId="77777777" w:rsidR="00C86446" w:rsidRDefault="00C86446" w:rsidP="00C86446">
      <w:pPr>
        <w:ind w:firstLine="0"/>
      </w:pPr>
      <w:r>
        <w:t xml:space="preserve">    }</w:t>
      </w:r>
    </w:p>
    <w:p w14:paraId="53EA4AE1" w14:textId="77777777" w:rsidR="00C86446" w:rsidRDefault="00C86446" w:rsidP="00C86446">
      <w:pPr>
        <w:ind w:firstLine="0"/>
      </w:pPr>
      <w:r>
        <w:t>}</w:t>
      </w:r>
    </w:p>
    <w:p w14:paraId="5E478B8E" w14:textId="77777777" w:rsidR="00C86446" w:rsidRDefault="00C86446" w:rsidP="00C86446">
      <w:pPr>
        <w:ind w:firstLine="0"/>
      </w:pPr>
    </w:p>
    <w:p w14:paraId="79C19D0D" w14:textId="77777777" w:rsidR="00C86446" w:rsidRDefault="00C86446" w:rsidP="00C86446">
      <w:pPr>
        <w:ind w:firstLine="0"/>
      </w:pPr>
      <w:r>
        <w:t>//Buvo</w:t>
      </w:r>
    </w:p>
    <w:p w14:paraId="13B2ED18" w14:textId="77777777" w:rsidR="00C86446" w:rsidRDefault="00C86446" w:rsidP="00C86446">
      <w:pPr>
        <w:ind w:firstLine="0"/>
      </w:pPr>
      <w:r>
        <w:t>trait Bot {</w:t>
      </w:r>
    </w:p>
    <w:p w14:paraId="523E5E73" w14:textId="77777777" w:rsidR="00C86446" w:rsidRDefault="00C86446" w:rsidP="00C86446">
      <w:pPr>
        <w:ind w:firstLine="0"/>
      </w:pPr>
      <w:r>
        <w:t xml:space="preserve">    // inputs</w:t>
      </w:r>
    </w:p>
    <w:p w14:paraId="3DBA4C7A" w14:textId="77777777" w:rsidR="00C86446" w:rsidRDefault="00C86446" w:rsidP="00C86446">
      <w:pPr>
        <w:ind w:firstLine="0"/>
      </w:pPr>
      <w:r>
        <w:t xml:space="preserve">    def inputOrElse(key: String, fallback: String): String</w:t>
      </w:r>
    </w:p>
    <w:p w14:paraId="2F14B0F9" w14:textId="77777777" w:rsidR="00C86446" w:rsidRDefault="00C86446" w:rsidP="00C86446">
      <w:pPr>
        <w:ind w:firstLine="0"/>
      </w:pPr>
      <w:r>
        <w:t xml:space="preserve">    def inputAsIntOrElse(key: String, fallback: Int): Int</w:t>
      </w:r>
    </w:p>
    <w:p w14:paraId="47D61354" w14:textId="77777777" w:rsidR="00C86446" w:rsidRDefault="00C86446" w:rsidP="00C86446">
      <w:pPr>
        <w:ind w:firstLine="0"/>
      </w:pPr>
      <w:r>
        <w:t xml:space="preserve">    def inputAsXYOrElse(keyPrefix: String, fallback: XY): XY</w:t>
      </w:r>
    </w:p>
    <w:p w14:paraId="7AB0534E" w14:textId="77777777" w:rsidR="00C86446" w:rsidRDefault="00C86446" w:rsidP="00C86446">
      <w:pPr>
        <w:ind w:firstLine="0"/>
      </w:pPr>
      <w:r>
        <w:t xml:space="preserve">    def view: View</w:t>
      </w:r>
    </w:p>
    <w:p w14:paraId="5978D6B6" w14:textId="77777777" w:rsidR="00C86446" w:rsidRDefault="00C86446" w:rsidP="00C86446">
      <w:pPr>
        <w:ind w:firstLine="0"/>
      </w:pPr>
      <w:r>
        <w:t xml:space="preserve">    def energy: Int</w:t>
      </w:r>
    </w:p>
    <w:p w14:paraId="0BD1FC3B" w14:textId="77777777" w:rsidR="00C86446" w:rsidRDefault="00C86446" w:rsidP="00C86446">
      <w:pPr>
        <w:ind w:firstLine="0"/>
      </w:pPr>
      <w:r>
        <w:t xml:space="preserve">    def time: Int</w:t>
      </w:r>
    </w:p>
    <w:p w14:paraId="11C61D6E" w14:textId="77777777" w:rsidR="00C86446" w:rsidRDefault="00C86446" w:rsidP="00C86446">
      <w:pPr>
        <w:ind w:firstLine="0"/>
      </w:pPr>
      <w:r>
        <w:t xml:space="preserve">    def generation: Int</w:t>
      </w:r>
    </w:p>
    <w:p w14:paraId="7863CF10" w14:textId="77777777" w:rsidR="00C86446" w:rsidRDefault="00C86446" w:rsidP="00C86446">
      <w:pPr>
        <w:ind w:firstLine="0"/>
      </w:pPr>
      <w:r>
        <w:t xml:space="preserve">    def viewString: String</w:t>
      </w:r>
    </w:p>
    <w:p w14:paraId="280B8B4E" w14:textId="77777777" w:rsidR="00C86446" w:rsidRDefault="00C86446" w:rsidP="00C86446">
      <w:pPr>
        <w:ind w:firstLine="0"/>
      </w:pPr>
    </w:p>
    <w:p w14:paraId="5DEBF7CA" w14:textId="77777777" w:rsidR="00C86446" w:rsidRDefault="00C86446" w:rsidP="00C86446">
      <w:pPr>
        <w:ind w:firstLine="0"/>
      </w:pPr>
      <w:r>
        <w:t xml:space="preserve">    // outputs</w:t>
      </w:r>
    </w:p>
    <w:p w14:paraId="408DF306" w14:textId="77777777" w:rsidR="00C86446" w:rsidRDefault="00C86446" w:rsidP="00C86446">
      <w:pPr>
        <w:ind w:firstLine="0"/>
      </w:pPr>
      <w:r>
        <w:t xml:space="preserve">    def move(delta: XY) : Bot</w:t>
      </w:r>
    </w:p>
    <w:p w14:paraId="20B10393" w14:textId="77777777" w:rsidR="00C86446" w:rsidRDefault="00C86446" w:rsidP="00C86446">
      <w:pPr>
        <w:ind w:firstLine="0"/>
      </w:pPr>
      <w:r>
        <w:t xml:space="preserve">    def say(text: String) : Bot</w:t>
      </w:r>
    </w:p>
    <w:p w14:paraId="41E2E270" w14:textId="77777777" w:rsidR="00C86446" w:rsidRDefault="00C86446" w:rsidP="00C86446">
      <w:pPr>
        <w:ind w:firstLine="0"/>
      </w:pPr>
      <w:r>
        <w:t xml:space="preserve">    def status(text: String) : Bot</w:t>
      </w:r>
    </w:p>
    <w:p w14:paraId="3815B9D4" w14:textId="77777777" w:rsidR="00C86446" w:rsidRDefault="00C86446" w:rsidP="00C86446">
      <w:pPr>
        <w:ind w:firstLine="0"/>
      </w:pPr>
      <w:r>
        <w:t xml:space="preserve">    def spawn(offset: XY, params: (String,Any)*) : Bot</w:t>
      </w:r>
    </w:p>
    <w:p w14:paraId="3486DD5F" w14:textId="77777777" w:rsidR="00C86446" w:rsidRDefault="00C86446" w:rsidP="00C86446">
      <w:pPr>
        <w:ind w:firstLine="0"/>
      </w:pPr>
      <w:r>
        <w:t xml:space="preserve">    def set(params: (String,Any)*) : Bot</w:t>
      </w:r>
    </w:p>
    <w:p w14:paraId="34E759CF" w14:textId="77777777" w:rsidR="00C86446" w:rsidRDefault="00C86446" w:rsidP="00C86446">
      <w:pPr>
        <w:ind w:firstLine="0"/>
      </w:pPr>
      <w:r>
        <w:t xml:space="preserve">    def log(text: String) : Bot</w:t>
      </w:r>
    </w:p>
    <w:p w14:paraId="2A6D1AF0" w14:textId="77777777" w:rsidR="00C86446" w:rsidRDefault="00C86446" w:rsidP="00C86446">
      <w:pPr>
        <w:ind w:firstLine="0"/>
      </w:pPr>
      <w:r>
        <w:t>}</w:t>
      </w:r>
    </w:p>
    <w:p w14:paraId="36AF40A1" w14:textId="77777777" w:rsidR="00C86446" w:rsidRDefault="00C86446" w:rsidP="00C86446">
      <w:pPr>
        <w:ind w:firstLine="0"/>
      </w:pPr>
    </w:p>
    <w:p w14:paraId="7C4F395A" w14:textId="77777777" w:rsidR="00C86446" w:rsidRDefault="00C86446" w:rsidP="00C86446">
      <w:pPr>
        <w:ind w:firstLine="0"/>
      </w:pPr>
      <w:r>
        <w:t>//Buvo</w:t>
      </w:r>
    </w:p>
    <w:p w14:paraId="06581BDF" w14:textId="77777777" w:rsidR="00C86446" w:rsidRDefault="00C86446" w:rsidP="00C86446">
      <w:pPr>
        <w:ind w:firstLine="0"/>
      </w:pPr>
      <w:r>
        <w:t>trait MiniBot extends Bot {</w:t>
      </w:r>
    </w:p>
    <w:p w14:paraId="7D31FC52" w14:textId="77777777" w:rsidR="00C86446" w:rsidRDefault="00C86446" w:rsidP="00C86446">
      <w:pPr>
        <w:ind w:firstLine="0"/>
      </w:pPr>
      <w:r>
        <w:t xml:space="preserve">    // inputs</w:t>
      </w:r>
    </w:p>
    <w:p w14:paraId="01A9CC7B" w14:textId="77777777" w:rsidR="00C86446" w:rsidRDefault="00C86446" w:rsidP="00C86446">
      <w:pPr>
        <w:ind w:firstLine="0"/>
      </w:pPr>
      <w:r>
        <w:t xml:space="preserve">    def offsetToMaster: XY</w:t>
      </w:r>
    </w:p>
    <w:p w14:paraId="6A16335E" w14:textId="77777777" w:rsidR="00C86446" w:rsidRDefault="00C86446" w:rsidP="00C86446">
      <w:pPr>
        <w:ind w:firstLine="0"/>
      </w:pPr>
    </w:p>
    <w:p w14:paraId="70BD8F30" w14:textId="77777777" w:rsidR="00C86446" w:rsidRDefault="00C86446" w:rsidP="00C86446">
      <w:pPr>
        <w:ind w:firstLine="0"/>
      </w:pPr>
      <w:r>
        <w:t xml:space="preserve">    // outputs</w:t>
      </w:r>
    </w:p>
    <w:p w14:paraId="332B1B46" w14:textId="77777777" w:rsidR="00C86446" w:rsidRDefault="00C86446" w:rsidP="00C86446">
      <w:pPr>
        <w:ind w:firstLine="0"/>
      </w:pPr>
      <w:r>
        <w:t xml:space="preserve">    def explode(blastRadius: Int) : Bot</w:t>
      </w:r>
    </w:p>
    <w:p w14:paraId="17C22991" w14:textId="77777777" w:rsidR="00C86446" w:rsidRDefault="00C86446" w:rsidP="00C86446">
      <w:pPr>
        <w:ind w:firstLine="0"/>
      </w:pPr>
      <w:r>
        <w:t>}</w:t>
      </w:r>
    </w:p>
    <w:p w14:paraId="0EC1710D" w14:textId="77777777" w:rsidR="00C86446" w:rsidRDefault="00C86446" w:rsidP="00C86446">
      <w:pPr>
        <w:ind w:firstLine="0"/>
      </w:pPr>
    </w:p>
    <w:p w14:paraId="2E1ABD3D" w14:textId="77777777" w:rsidR="00C86446" w:rsidRDefault="00C86446" w:rsidP="00C86446">
      <w:pPr>
        <w:ind w:firstLine="0"/>
      </w:pPr>
      <w:r>
        <w:t>//Buvo</w:t>
      </w:r>
    </w:p>
    <w:p w14:paraId="52DAABDE" w14:textId="77777777" w:rsidR="00C86446" w:rsidRDefault="00C86446" w:rsidP="00C86446">
      <w:pPr>
        <w:ind w:firstLine="0"/>
      </w:pPr>
      <w:r>
        <w:t>case class BotImpl(inputParams: Map[String, String]) extends MiniBot {</w:t>
      </w:r>
    </w:p>
    <w:p w14:paraId="2A005444" w14:textId="77777777" w:rsidR="00C86446" w:rsidRDefault="00C86446" w:rsidP="00C86446">
      <w:pPr>
        <w:ind w:firstLine="0"/>
      </w:pPr>
      <w:r>
        <w:t xml:space="preserve">    // input</w:t>
      </w:r>
    </w:p>
    <w:p w14:paraId="69AD8EC4" w14:textId="77777777" w:rsidR="00C86446" w:rsidRDefault="00C86446" w:rsidP="00C86446">
      <w:pPr>
        <w:ind w:firstLine="0"/>
      </w:pPr>
      <w:r>
        <w:t xml:space="preserve">    def inputOrElse(key: String, fallback: String) = inputParams.getOrElse(key, fallback)</w:t>
      </w:r>
    </w:p>
    <w:p w14:paraId="424ADBC8" w14:textId="77777777" w:rsidR="00C86446" w:rsidRDefault="00C86446" w:rsidP="00C86446">
      <w:pPr>
        <w:ind w:firstLine="0"/>
      </w:pPr>
      <w:r>
        <w:t xml:space="preserve">    def inputAsIntOrElse(key: String, fallback: Int) = inputParams.get(key).map(_.toInt).getOrElse(fallback)</w:t>
      </w:r>
    </w:p>
    <w:p w14:paraId="4CDE54AF" w14:textId="77777777" w:rsidR="00C86446" w:rsidRDefault="00C86446" w:rsidP="00C86446">
      <w:pPr>
        <w:ind w:firstLine="0"/>
      </w:pPr>
      <w:r>
        <w:t xml:space="preserve">    def inputAsXYOrElse(key: String, fallback: XY) = inputParams.get(key).map(s =&gt; XY(s)).getOrElse(fallback)</w:t>
      </w:r>
    </w:p>
    <w:p w14:paraId="08638CED" w14:textId="77777777" w:rsidR="00C86446" w:rsidRDefault="00C86446" w:rsidP="00C86446">
      <w:pPr>
        <w:ind w:firstLine="0"/>
      </w:pPr>
    </w:p>
    <w:p w14:paraId="6E222148" w14:textId="77777777" w:rsidR="00C86446" w:rsidRDefault="00C86446" w:rsidP="00C86446">
      <w:pPr>
        <w:ind w:firstLine="0"/>
      </w:pPr>
      <w:r>
        <w:t xml:space="preserve">    val view = View(inputParams("view"))</w:t>
      </w:r>
    </w:p>
    <w:p w14:paraId="2E63C869" w14:textId="77777777" w:rsidR="00C86446" w:rsidRDefault="00C86446" w:rsidP="00C86446">
      <w:pPr>
        <w:ind w:firstLine="0"/>
      </w:pPr>
      <w:r>
        <w:t xml:space="preserve">    val energy = inputParams("energy").toInt</w:t>
      </w:r>
    </w:p>
    <w:p w14:paraId="450C245C" w14:textId="77777777" w:rsidR="00C86446" w:rsidRDefault="00C86446" w:rsidP="00C86446">
      <w:pPr>
        <w:ind w:firstLine="0"/>
      </w:pPr>
      <w:r>
        <w:t xml:space="preserve">    val time = inputParams("time").toInt</w:t>
      </w:r>
    </w:p>
    <w:p w14:paraId="7DDBAA72" w14:textId="77777777" w:rsidR="00C86446" w:rsidRDefault="00C86446" w:rsidP="00C86446">
      <w:pPr>
        <w:ind w:firstLine="0"/>
      </w:pPr>
      <w:r>
        <w:t xml:space="preserve">    val generation = inputParams("generation").toInt</w:t>
      </w:r>
    </w:p>
    <w:p w14:paraId="6F26CD20" w14:textId="77777777" w:rsidR="00C86446" w:rsidRDefault="00C86446" w:rsidP="00C86446">
      <w:pPr>
        <w:ind w:firstLine="0"/>
      </w:pPr>
      <w:r>
        <w:t xml:space="preserve">    def offsetToMaster = inputAsXYOrElse("master", XY.Zero)</w:t>
      </w:r>
    </w:p>
    <w:p w14:paraId="3E982C40" w14:textId="77777777" w:rsidR="00C86446" w:rsidRDefault="00C86446" w:rsidP="00C86446">
      <w:pPr>
        <w:ind w:firstLine="0"/>
      </w:pPr>
      <w:r>
        <w:lastRenderedPageBreak/>
        <w:t xml:space="preserve">    val viewString = inputParams("view")</w:t>
      </w:r>
    </w:p>
    <w:p w14:paraId="6EE6752E" w14:textId="77777777" w:rsidR="00C86446" w:rsidRDefault="00C86446" w:rsidP="00C86446">
      <w:pPr>
        <w:ind w:firstLine="0"/>
      </w:pPr>
    </w:p>
    <w:p w14:paraId="1A2A4F10" w14:textId="77777777" w:rsidR="00C86446" w:rsidRDefault="00C86446" w:rsidP="00C86446">
      <w:pPr>
        <w:ind w:firstLine="0"/>
      </w:pPr>
    </w:p>
    <w:p w14:paraId="6427DB46" w14:textId="77777777" w:rsidR="00C86446" w:rsidRDefault="00C86446" w:rsidP="00C86446">
      <w:pPr>
        <w:ind w:firstLine="0"/>
      </w:pPr>
      <w:r>
        <w:t xml:space="preserve">    // output</w:t>
      </w:r>
    </w:p>
    <w:p w14:paraId="6813EAB0" w14:textId="77777777" w:rsidR="00C86446" w:rsidRDefault="00C86446" w:rsidP="00C86446">
      <w:pPr>
        <w:ind w:firstLine="0"/>
      </w:pPr>
    </w:p>
    <w:p w14:paraId="5F1F4F1B" w14:textId="77777777" w:rsidR="00C86446" w:rsidRDefault="00C86446" w:rsidP="00C86446">
      <w:pPr>
        <w:ind w:firstLine="0"/>
      </w:pPr>
      <w:r>
        <w:t xml:space="preserve">    private var stateParams = Map.empty[String,Any]     // holds "Set()" commands</w:t>
      </w:r>
    </w:p>
    <w:p w14:paraId="4F2AB199" w14:textId="77777777" w:rsidR="00C86446" w:rsidRDefault="00C86446" w:rsidP="00C86446">
      <w:pPr>
        <w:ind w:firstLine="0"/>
      </w:pPr>
      <w:r>
        <w:t xml:space="preserve">    private var commands = ""                           // holds all other commands</w:t>
      </w:r>
    </w:p>
    <w:p w14:paraId="33EC1EE9" w14:textId="77777777" w:rsidR="00C86446" w:rsidRDefault="00C86446" w:rsidP="00C86446">
      <w:pPr>
        <w:ind w:firstLine="0"/>
      </w:pPr>
      <w:r>
        <w:t xml:space="preserve">    private var debugOutput = ""                        // holds all "Log()" output</w:t>
      </w:r>
    </w:p>
    <w:p w14:paraId="046AB2CE" w14:textId="77777777" w:rsidR="00C86446" w:rsidRDefault="00C86446" w:rsidP="00C86446">
      <w:pPr>
        <w:ind w:firstLine="0"/>
      </w:pPr>
    </w:p>
    <w:p w14:paraId="0C5A3A5E" w14:textId="77777777" w:rsidR="00C86446" w:rsidRDefault="00C86446" w:rsidP="00C86446">
      <w:pPr>
        <w:ind w:firstLine="0"/>
      </w:pPr>
      <w:r>
        <w:t xml:space="preserve">    /** Appends a new command to the command string; returns 'this' for fluent API. */</w:t>
      </w:r>
    </w:p>
    <w:p w14:paraId="7C7DDE18" w14:textId="77777777" w:rsidR="00C86446" w:rsidRDefault="00C86446" w:rsidP="00C86446">
      <w:pPr>
        <w:ind w:firstLine="0"/>
      </w:pPr>
      <w:r>
        <w:t xml:space="preserve">    private def append(s: String) : Bot = { commands += (if(commands.isEmpty) s else "|" + s); this }</w:t>
      </w:r>
    </w:p>
    <w:p w14:paraId="03BE3688" w14:textId="77777777" w:rsidR="00C86446" w:rsidRDefault="00C86446" w:rsidP="00C86446">
      <w:pPr>
        <w:ind w:firstLine="0"/>
      </w:pPr>
    </w:p>
    <w:p w14:paraId="333EC3F7" w14:textId="77777777" w:rsidR="00C86446" w:rsidRDefault="00C86446" w:rsidP="00C86446">
      <w:pPr>
        <w:ind w:firstLine="0"/>
      </w:pPr>
      <w:r>
        <w:t xml:space="preserve">    /** Renders commands and stateParams into a control function return string. */</w:t>
      </w:r>
    </w:p>
    <w:p w14:paraId="09F0BC4A" w14:textId="77777777" w:rsidR="00C86446" w:rsidRDefault="00C86446" w:rsidP="00C86446">
      <w:pPr>
        <w:ind w:firstLine="0"/>
      </w:pPr>
      <w:r>
        <w:t xml:space="preserve">    override def toString = {</w:t>
      </w:r>
    </w:p>
    <w:p w14:paraId="73742963" w14:textId="77777777" w:rsidR="00C86446" w:rsidRDefault="00C86446" w:rsidP="00C86446">
      <w:pPr>
        <w:ind w:firstLine="0"/>
      </w:pPr>
      <w:r>
        <w:t xml:space="preserve">        var result = commands</w:t>
      </w:r>
    </w:p>
    <w:p w14:paraId="4A64B83F" w14:textId="77777777" w:rsidR="00C86446" w:rsidRDefault="00C86446" w:rsidP="00C86446">
      <w:pPr>
        <w:ind w:firstLine="0"/>
      </w:pPr>
      <w:r>
        <w:t xml:space="preserve">        if(!stateParams.isEmpty) {</w:t>
      </w:r>
    </w:p>
    <w:p w14:paraId="14FD1757" w14:textId="77777777" w:rsidR="00C86446" w:rsidRDefault="00C86446" w:rsidP="00C86446">
      <w:pPr>
        <w:ind w:firstLine="0"/>
      </w:pPr>
      <w:r>
        <w:t xml:space="preserve">            if(!result.isEmpty) result += "|"</w:t>
      </w:r>
    </w:p>
    <w:p w14:paraId="4C751EE6" w14:textId="77777777" w:rsidR="00C86446" w:rsidRDefault="00C86446" w:rsidP="00C86446">
      <w:pPr>
        <w:ind w:firstLine="0"/>
      </w:pPr>
      <w:r>
        <w:t xml:space="preserve">            result += stateParams.map(e =&gt; e._1 + "=" + e._2).mkString("Set(",",",")")</w:t>
      </w:r>
    </w:p>
    <w:p w14:paraId="442F4388" w14:textId="77777777" w:rsidR="00C86446" w:rsidRDefault="00C86446" w:rsidP="00C86446">
      <w:pPr>
        <w:ind w:firstLine="0"/>
      </w:pPr>
      <w:r>
        <w:t xml:space="preserve">        }</w:t>
      </w:r>
    </w:p>
    <w:p w14:paraId="643E9A69" w14:textId="77777777" w:rsidR="00C86446" w:rsidRDefault="00C86446" w:rsidP="00C86446">
      <w:pPr>
        <w:ind w:firstLine="0"/>
      </w:pPr>
      <w:r>
        <w:t xml:space="preserve">        if(!debugOutput.isEmpty) {</w:t>
      </w:r>
    </w:p>
    <w:p w14:paraId="50B69E76" w14:textId="77777777" w:rsidR="00C86446" w:rsidRDefault="00C86446" w:rsidP="00C86446">
      <w:pPr>
        <w:ind w:firstLine="0"/>
      </w:pPr>
      <w:r>
        <w:t xml:space="preserve">            if(!result.isEmpty) result += "|"</w:t>
      </w:r>
    </w:p>
    <w:p w14:paraId="08E9F96D" w14:textId="77777777" w:rsidR="00C86446" w:rsidRDefault="00C86446" w:rsidP="00C86446">
      <w:pPr>
        <w:ind w:firstLine="0"/>
      </w:pPr>
      <w:r>
        <w:t xml:space="preserve">            result += "Log(text=" + debugOutput + ")"</w:t>
      </w:r>
    </w:p>
    <w:p w14:paraId="131274EF" w14:textId="77777777" w:rsidR="00C86446" w:rsidRDefault="00C86446" w:rsidP="00C86446">
      <w:pPr>
        <w:ind w:firstLine="0"/>
      </w:pPr>
      <w:r>
        <w:t xml:space="preserve">        }</w:t>
      </w:r>
    </w:p>
    <w:p w14:paraId="461CC05A" w14:textId="77777777" w:rsidR="00C86446" w:rsidRDefault="00C86446" w:rsidP="00C86446">
      <w:pPr>
        <w:ind w:firstLine="0"/>
      </w:pPr>
      <w:r>
        <w:t xml:space="preserve">        result</w:t>
      </w:r>
    </w:p>
    <w:p w14:paraId="580C1A21" w14:textId="77777777" w:rsidR="00C86446" w:rsidRDefault="00C86446" w:rsidP="00C86446">
      <w:pPr>
        <w:ind w:firstLine="0"/>
      </w:pPr>
      <w:r>
        <w:t xml:space="preserve">    }</w:t>
      </w:r>
    </w:p>
    <w:p w14:paraId="6353513B" w14:textId="77777777" w:rsidR="00C86446" w:rsidRDefault="00C86446" w:rsidP="00C86446">
      <w:pPr>
        <w:ind w:firstLine="0"/>
      </w:pPr>
    </w:p>
    <w:p w14:paraId="0E603E32" w14:textId="77777777" w:rsidR="00C86446" w:rsidRDefault="00C86446" w:rsidP="00C86446">
      <w:pPr>
        <w:ind w:firstLine="0"/>
      </w:pPr>
      <w:r>
        <w:t xml:space="preserve">    def log(text: String) = { debugOutput += text + "\n"; this }</w:t>
      </w:r>
    </w:p>
    <w:p w14:paraId="1D3EBE03" w14:textId="77777777" w:rsidR="00C86446" w:rsidRDefault="00C86446" w:rsidP="00C86446">
      <w:pPr>
        <w:ind w:firstLine="0"/>
      </w:pPr>
      <w:r>
        <w:t xml:space="preserve">    def move(direction: XY) = append("Move(direction=" + direction + ")")</w:t>
      </w:r>
    </w:p>
    <w:p w14:paraId="0B0C3543" w14:textId="77777777" w:rsidR="00C86446" w:rsidRDefault="00C86446" w:rsidP="00C86446">
      <w:pPr>
        <w:ind w:firstLine="0"/>
      </w:pPr>
      <w:r>
        <w:t xml:space="preserve">    def say(text: String) = append("Say(text=" + text + ")")</w:t>
      </w:r>
    </w:p>
    <w:p w14:paraId="6E63F958" w14:textId="77777777" w:rsidR="00C86446" w:rsidRDefault="00C86446" w:rsidP="00C86446">
      <w:pPr>
        <w:ind w:firstLine="0"/>
      </w:pPr>
      <w:r>
        <w:t xml:space="preserve">    def status(text: String) = append("Status(text=" + text + ")")</w:t>
      </w:r>
    </w:p>
    <w:p w14:paraId="0C61930B" w14:textId="77777777" w:rsidR="00C86446" w:rsidRDefault="00C86446" w:rsidP="00C86446">
      <w:pPr>
        <w:ind w:firstLine="0"/>
      </w:pPr>
      <w:r>
        <w:t xml:space="preserve">    def explode(blastRadius: Int) = append("Explode(size=" + blastRadius + ")")</w:t>
      </w:r>
    </w:p>
    <w:p w14:paraId="1652BA08" w14:textId="77777777" w:rsidR="00C86446" w:rsidRDefault="00C86446" w:rsidP="00C86446">
      <w:pPr>
        <w:ind w:firstLine="0"/>
      </w:pPr>
      <w:r>
        <w:t xml:space="preserve">    def spawn(offset: XY, params: (String,Any)*) =</w:t>
      </w:r>
    </w:p>
    <w:p w14:paraId="7EB77EBF" w14:textId="77777777" w:rsidR="00C86446" w:rsidRDefault="00C86446" w:rsidP="00C86446">
      <w:pPr>
        <w:ind w:firstLine="0"/>
      </w:pPr>
      <w:r>
        <w:t xml:space="preserve">        append("Spawn(direction=" + offset +</w:t>
      </w:r>
    </w:p>
    <w:p w14:paraId="60866E47" w14:textId="77777777" w:rsidR="00C86446" w:rsidRDefault="00C86446" w:rsidP="00C86446">
      <w:pPr>
        <w:ind w:firstLine="0"/>
      </w:pPr>
      <w:r>
        <w:t xml:space="preserve">            (if(params.isEmpty) "" else "," + params.map(e =&gt; e._1 + "=" + e._2).mkString(",")) +</w:t>
      </w:r>
    </w:p>
    <w:p w14:paraId="2041949A" w14:textId="77777777" w:rsidR="00C86446" w:rsidRDefault="00C86446" w:rsidP="00C86446">
      <w:pPr>
        <w:ind w:firstLine="0"/>
      </w:pPr>
      <w:r>
        <w:t xml:space="preserve">            ")")</w:t>
      </w:r>
    </w:p>
    <w:p w14:paraId="0EEEA6A0" w14:textId="77777777" w:rsidR="00C86446" w:rsidRDefault="00C86446" w:rsidP="00C86446">
      <w:pPr>
        <w:ind w:firstLine="0"/>
      </w:pPr>
      <w:r>
        <w:t xml:space="preserve">    def set(params: (String,Any)*) = { stateParams ++= params; this }</w:t>
      </w:r>
    </w:p>
    <w:p w14:paraId="747AF0F5" w14:textId="77777777" w:rsidR="00C86446" w:rsidRDefault="00C86446" w:rsidP="00C86446">
      <w:pPr>
        <w:ind w:firstLine="0"/>
      </w:pPr>
      <w:r>
        <w:t xml:space="preserve">    def set(keyPrefix: String, xy: XY) = { stateParams ++= List(keyPrefix+"x" -&gt; xy.x, keyPrefix+"y" -&gt; xy.y); this }</w:t>
      </w:r>
    </w:p>
    <w:p w14:paraId="2B7AE6FC" w14:textId="77777777" w:rsidR="00C86446" w:rsidRDefault="00C86446" w:rsidP="00C86446">
      <w:pPr>
        <w:ind w:firstLine="0"/>
      </w:pPr>
      <w:r>
        <w:t>}</w:t>
      </w:r>
    </w:p>
    <w:p w14:paraId="24FC0E51" w14:textId="77777777" w:rsidR="00C86446" w:rsidRDefault="00C86446" w:rsidP="00C86446">
      <w:pPr>
        <w:ind w:firstLine="0"/>
      </w:pPr>
    </w:p>
    <w:p w14:paraId="74BDF8D0" w14:textId="77777777" w:rsidR="00C86446" w:rsidRDefault="00C86446" w:rsidP="00C86446">
      <w:pPr>
        <w:ind w:firstLine="0"/>
      </w:pPr>
      <w:r>
        <w:t>//Buvo</w:t>
      </w:r>
    </w:p>
    <w:p w14:paraId="36FF3707" w14:textId="77777777" w:rsidR="00C86446" w:rsidRDefault="00C86446" w:rsidP="00C86446">
      <w:pPr>
        <w:ind w:firstLine="0"/>
      </w:pPr>
      <w:r>
        <w:t>/** Utility methods for parsing strings containing a single command of the format</w:t>
      </w:r>
    </w:p>
    <w:p w14:paraId="77EEDDEF" w14:textId="77777777" w:rsidR="00C86446" w:rsidRDefault="00C86446" w:rsidP="00C86446">
      <w:pPr>
        <w:ind w:firstLine="0"/>
      </w:pPr>
      <w:r>
        <w:t xml:space="preserve">  * "Command(key=value,key=value,...)"</w:t>
      </w:r>
    </w:p>
    <w:p w14:paraId="21C50439" w14:textId="77777777" w:rsidR="00C86446" w:rsidRDefault="00C86446" w:rsidP="00C86446">
      <w:pPr>
        <w:ind w:firstLine="0"/>
      </w:pPr>
      <w:r>
        <w:t xml:space="preserve">  */</w:t>
      </w:r>
    </w:p>
    <w:p w14:paraId="1E3FD5DA" w14:textId="77777777" w:rsidR="00C86446" w:rsidRDefault="00C86446" w:rsidP="00C86446">
      <w:pPr>
        <w:ind w:firstLine="0"/>
      </w:pPr>
      <w:r>
        <w:t>object CommandParser {</w:t>
      </w:r>
    </w:p>
    <w:p w14:paraId="11FBC931" w14:textId="77777777" w:rsidR="00C86446" w:rsidRDefault="00C86446" w:rsidP="00C86446">
      <w:pPr>
        <w:ind w:firstLine="0"/>
      </w:pPr>
      <w:r>
        <w:t xml:space="preserve">    /** "Command(..)" =&gt; ("Command", Map( ("key" -&gt; "value"), ("key" -&gt; "value"), ..}) */</w:t>
      </w:r>
    </w:p>
    <w:p w14:paraId="03620ABC" w14:textId="77777777" w:rsidR="00C86446" w:rsidRDefault="00C86446" w:rsidP="00C86446">
      <w:pPr>
        <w:ind w:firstLine="0"/>
      </w:pPr>
      <w:r>
        <w:t xml:space="preserve">    def apply(command: String): (String, Map[String, String]) = {</w:t>
      </w:r>
    </w:p>
    <w:p w14:paraId="63428F08" w14:textId="77777777" w:rsidR="00C86446" w:rsidRDefault="00C86446" w:rsidP="00C86446">
      <w:pPr>
        <w:ind w:firstLine="0"/>
      </w:pPr>
      <w:r>
        <w:t xml:space="preserve">        /** "key=value" =&gt; ("key","value") */</w:t>
      </w:r>
    </w:p>
    <w:p w14:paraId="0B7623B7" w14:textId="77777777" w:rsidR="00C86446" w:rsidRDefault="00C86446" w:rsidP="00C86446">
      <w:pPr>
        <w:ind w:firstLine="0"/>
      </w:pPr>
      <w:r>
        <w:t xml:space="preserve">        def splitParameterIntoKeyValue(param: String): (String, String) = {</w:t>
      </w:r>
    </w:p>
    <w:p w14:paraId="4E44D5FB" w14:textId="77777777" w:rsidR="00C86446" w:rsidRDefault="00C86446" w:rsidP="00C86446">
      <w:pPr>
        <w:ind w:firstLine="0"/>
      </w:pPr>
      <w:r>
        <w:t xml:space="preserve">            val segments = param.split('=')</w:t>
      </w:r>
    </w:p>
    <w:p w14:paraId="41D1E85B" w14:textId="77777777" w:rsidR="00C86446" w:rsidRDefault="00C86446" w:rsidP="00C86446">
      <w:pPr>
        <w:ind w:firstLine="0"/>
      </w:pPr>
      <w:r>
        <w:t xml:space="preserve">            (segments(0), if(segments.length&gt;=2) segments(1) else "")</w:t>
      </w:r>
    </w:p>
    <w:p w14:paraId="2CCBD3A9" w14:textId="77777777" w:rsidR="00C86446" w:rsidRDefault="00C86446" w:rsidP="00C86446">
      <w:pPr>
        <w:ind w:firstLine="0"/>
      </w:pPr>
      <w:r>
        <w:t xml:space="preserve">        }</w:t>
      </w:r>
    </w:p>
    <w:p w14:paraId="2283C3C0" w14:textId="77777777" w:rsidR="00C86446" w:rsidRDefault="00C86446" w:rsidP="00C86446">
      <w:pPr>
        <w:ind w:firstLine="0"/>
      </w:pPr>
    </w:p>
    <w:p w14:paraId="33F96FEC" w14:textId="77777777" w:rsidR="00C86446" w:rsidRDefault="00C86446" w:rsidP="00C86446">
      <w:pPr>
        <w:ind w:firstLine="0"/>
      </w:pPr>
      <w:r>
        <w:t xml:space="preserve">        val segments = command.split('(')</w:t>
      </w:r>
    </w:p>
    <w:p w14:paraId="03477C0B" w14:textId="77777777" w:rsidR="00C86446" w:rsidRDefault="00C86446" w:rsidP="00C86446">
      <w:pPr>
        <w:ind w:firstLine="0"/>
      </w:pPr>
      <w:r>
        <w:t xml:space="preserve">        if( segments.length != 2 )</w:t>
      </w:r>
    </w:p>
    <w:p w14:paraId="686E5429" w14:textId="77777777" w:rsidR="00C86446" w:rsidRDefault="00C86446" w:rsidP="00C86446">
      <w:pPr>
        <w:ind w:firstLine="0"/>
      </w:pPr>
      <w:r>
        <w:t xml:space="preserve">            throw new IllegalStateException("invalid command: " + command)</w:t>
      </w:r>
    </w:p>
    <w:p w14:paraId="6B9FA281" w14:textId="77777777" w:rsidR="00C86446" w:rsidRDefault="00C86446" w:rsidP="00C86446">
      <w:pPr>
        <w:ind w:firstLine="0"/>
      </w:pPr>
      <w:r>
        <w:t xml:space="preserve">        val opcode = segments(0)</w:t>
      </w:r>
    </w:p>
    <w:p w14:paraId="662A1823" w14:textId="77777777" w:rsidR="00C86446" w:rsidRDefault="00C86446" w:rsidP="00C86446">
      <w:pPr>
        <w:ind w:firstLine="0"/>
      </w:pPr>
      <w:r>
        <w:t xml:space="preserve">        val params = segments(1).dropRight(1).split(',')</w:t>
      </w:r>
    </w:p>
    <w:p w14:paraId="77ECD87E" w14:textId="77777777" w:rsidR="00C86446" w:rsidRDefault="00C86446" w:rsidP="00C86446">
      <w:pPr>
        <w:ind w:firstLine="0"/>
      </w:pPr>
      <w:r>
        <w:t xml:space="preserve">        val keyValuePairs = params.map(splitParameterIntoKeyValue).toMap</w:t>
      </w:r>
    </w:p>
    <w:p w14:paraId="543A5B8C" w14:textId="77777777" w:rsidR="00C86446" w:rsidRDefault="00C86446" w:rsidP="00C86446">
      <w:pPr>
        <w:ind w:firstLine="0"/>
      </w:pPr>
      <w:r>
        <w:lastRenderedPageBreak/>
        <w:t xml:space="preserve">        (opcode, keyValuePairs)</w:t>
      </w:r>
    </w:p>
    <w:p w14:paraId="5DD6FAC6" w14:textId="77777777" w:rsidR="00C86446" w:rsidRDefault="00C86446" w:rsidP="00C86446">
      <w:pPr>
        <w:ind w:firstLine="0"/>
      </w:pPr>
      <w:r>
        <w:t xml:space="preserve">    }</w:t>
      </w:r>
    </w:p>
    <w:p w14:paraId="1B5F73DF" w14:textId="77777777" w:rsidR="00C86446" w:rsidRDefault="00C86446" w:rsidP="00C86446">
      <w:pPr>
        <w:ind w:firstLine="0"/>
      </w:pPr>
      <w:r>
        <w:t>}</w:t>
      </w:r>
    </w:p>
    <w:p w14:paraId="37ECE1BE" w14:textId="77777777" w:rsidR="00C86446" w:rsidRDefault="00C86446" w:rsidP="00C86446">
      <w:pPr>
        <w:ind w:firstLine="0"/>
      </w:pPr>
    </w:p>
    <w:p w14:paraId="159D048D" w14:textId="77777777" w:rsidR="00C86446" w:rsidRDefault="00C86446" w:rsidP="00C86446">
      <w:pPr>
        <w:ind w:firstLine="0"/>
      </w:pPr>
      <w:r>
        <w:t>//Buvo</w:t>
      </w:r>
    </w:p>
    <w:p w14:paraId="43C4567C" w14:textId="77777777" w:rsidR="00C86446" w:rsidRDefault="00C86446" w:rsidP="00C86446">
      <w:pPr>
        <w:ind w:firstLine="0"/>
      </w:pPr>
      <w:r>
        <w:t>/** Utility class for managing 2D cell coordinates.</w:t>
      </w:r>
    </w:p>
    <w:p w14:paraId="5E36B4E7" w14:textId="77777777" w:rsidR="00C86446" w:rsidRDefault="00C86446" w:rsidP="00C86446">
      <w:pPr>
        <w:ind w:firstLine="0"/>
      </w:pPr>
      <w:r>
        <w:t xml:space="preserve">  * The coordinate (0,0) corresponds to the top-left corner of the arena on screen.</w:t>
      </w:r>
    </w:p>
    <w:p w14:paraId="73C6E44C" w14:textId="77777777" w:rsidR="00C86446" w:rsidRDefault="00C86446" w:rsidP="00C86446">
      <w:pPr>
        <w:ind w:firstLine="0"/>
      </w:pPr>
      <w:r>
        <w:t xml:space="preserve">  * The direction (1,-1) points right and up.</w:t>
      </w:r>
    </w:p>
    <w:p w14:paraId="30312468" w14:textId="77777777" w:rsidR="00C86446" w:rsidRDefault="00C86446" w:rsidP="00C86446">
      <w:pPr>
        <w:ind w:firstLine="0"/>
      </w:pPr>
      <w:r>
        <w:t xml:space="preserve">  */</w:t>
      </w:r>
    </w:p>
    <w:p w14:paraId="684E79BA" w14:textId="77777777" w:rsidR="00C86446" w:rsidRDefault="00C86446" w:rsidP="00C86446">
      <w:pPr>
        <w:ind w:firstLine="0"/>
      </w:pPr>
      <w:r>
        <w:t>case class XY(x: Int, y: Int) {</w:t>
      </w:r>
    </w:p>
    <w:p w14:paraId="25A0CD82" w14:textId="77777777" w:rsidR="00C86446" w:rsidRDefault="00C86446" w:rsidP="00C86446">
      <w:pPr>
        <w:ind w:firstLine="0"/>
      </w:pPr>
      <w:r>
        <w:t xml:space="preserve">    override def toString = x + ":" + y</w:t>
      </w:r>
    </w:p>
    <w:p w14:paraId="24F8AE26" w14:textId="77777777" w:rsidR="00C86446" w:rsidRDefault="00C86446" w:rsidP="00C86446">
      <w:pPr>
        <w:ind w:firstLine="0"/>
      </w:pPr>
    </w:p>
    <w:p w14:paraId="733DAAF0" w14:textId="77777777" w:rsidR="00C86446" w:rsidRDefault="00C86446" w:rsidP="00C86446">
      <w:pPr>
        <w:ind w:firstLine="0"/>
      </w:pPr>
      <w:r>
        <w:t xml:space="preserve">    def isNonZero = x != 0 || y != 0</w:t>
      </w:r>
    </w:p>
    <w:p w14:paraId="1FD3AFCD" w14:textId="77777777" w:rsidR="00C86446" w:rsidRDefault="00C86446" w:rsidP="00C86446">
      <w:pPr>
        <w:ind w:firstLine="0"/>
      </w:pPr>
      <w:r>
        <w:t xml:space="preserve">    def isZero = x == 0 &amp;&amp; y == 0</w:t>
      </w:r>
    </w:p>
    <w:p w14:paraId="170C13A2" w14:textId="77777777" w:rsidR="00C86446" w:rsidRDefault="00C86446" w:rsidP="00C86446">
      <w:pPr>
        <w:ind w:firstLine="0"/>
      </w:pPr>
      <w:r>
        <w:t xml:space="preserve">    def isNonNegative = x &gt;= 0 &amp;&amp; y &gt;= 0</w:t>
      </w:r>
    </w:p>
    <w:p w14:paraId="4559DE41" w14:textId="77777777" w:rsidR="00C86446" w:rsidRDefault="00C86446" w:rsidP="00C86446">
      <w:pPr>
        <w:ind w:firstLine="0"/>
      </w:pPr>
    </w:p>
    <w:p w14:paraId="23B04A7E" w14:textId="77777777" w:rsidR="00C86446" w:rsidRDefault="00C86446" w:rsidP="00C86446">
      <w:pPr>
        <w:ind w:firstLine="0"/>
      </w:pPr>
      <w:r>
        <w:t xml:space="preserve">    def updateX(newX: Int) = XY(newX, y)</w:t>
      </w:r>
    </w:p>
    <w:p w14:paraId="3D26864F" w14:textId="77777777" w:rsidR="00C86446" w:rsidRDefault="00C86446" w:rsidP="00C86446">
      <w:pPr>
        <w:ind w:firstLine="0"/>
      </w:pPr>
      <w:r>
        <w:t xml:space="preserve">    def updateY(newY: Int) = XY(x, newY)</w:t>
      </w:r>
    </w:p>
    <w:p w14:paraId="09FB69EE" w14:textId="77777777" w:rsidR="00C86446" w:rsidRDefault="00C86446" w:rsidP="00C86446">
      <w:pPr>
        <w:ind w:firstLine="0"/>
      </w:pPr>
    </w:p>
    <w:p w14:paraId="0D1B9227" w14:textId="77777777" w:rsidR="00C86446" w:rsidRDefault="00C86446" w:rsidP="00C86446">
      <w:pPr>
        <w:ind w:firstLine="0"/>
      </w:pPr>
      <w:r>
        <w:t xml:space="preserve">    def addToX(dx: Int) = XY(x + dx, y)</w:t>
      </w:r>
    </w:p>
    <w:p w14:paraId="75C2889A" w14:textId="77777777" w:rsidR="00C86446" w:rsidRDefault="00C86446" w:rsidP="00C86446">
      <w:pPr>
        <w:ind w:firstLine="0"/>
      </w:pPr>
      <w:r>
        <w:t xml:space="preserve">    def addToY(dy: Int) = XY(x, y + dy)</w:t>
      </w:r>
    </w:p>
    <w:p w14:paraId="42FF831E" w14:textId="77777777" w:rsidR="00C86446" w:rsidRDefault="00C86446" w:rsidP="00C86446">
      <w:pPr>
        <w:ind w:firstLine="0"/>
      </w:pPr>
    </w:p>
    <w:p w14:paraId="5F55E373" w14:textId="77777777" w:rsidR="00C86446" w:rsidRDefault="00C86446" w:rsidP="00C86446">
      <w:pPr>
        <w:ind w:firstLine="0"/>
      </w:pPr>
      <w:r>
        <w:t xml:space="preserve">    def +(pos: XY) = XY(x + pos.x, y + pos.y)</w:t>
      </w:r>
    </w:p>
    <w:p w14:paraId="7D038C8A" w14:textId="77777777" w:rsidR="00C86446" w:rsidRDefault="00C86446" w:rsidP="00C86446">
      <w:pPr>
        <w:ind w:firstLine="0"/>
      </w:pPr>
      <w:r>
        <w:t xml:space="preserve">    def -(pos: XY) = XY(x - pos.x, y - pos.y)</w:t>
      </w:r>
    </w:p>
    <w:p w14:paraId="0C337B34" w14:textId="77777777" w:rsidR="00C86446" w:rsidRDefault="00C86446" w:rsidP="00C86446">
      <w:pPr>
        <w:ind w:firstLine="0"/>
      </w:pPr>
      <w:r>
        <w:t xml:space="preserve">    def *(factor: Double) = XY((x * factor).intValue, (y * factor).intValue)</w:t>
      </w:r>
    </w:p>
    <w:p w14:paraId="2E0A311D" w14:textId="77777777" w:rsidR="00C86446" w:rsidRDefault="00C86446" w:rsidP="00C86446">
      <w:pPr>
        <w:ind w:firstLine="0"/>
      </w:pPr>
    </w:p>
    <w:p w14:paraId="580AFA5A" w14:textId="77777777" w:rsidR="00C86446" w:rsidRDefault="00C86446" w:rsidP="00C86446">
      <w:pPr>
        <w:ind w:firstLine="0"/>
      </w:pPr>
      <w:r>
        <w:t xml:space="preserve">    def distanceTo(pos: XY): Double = (this - pos).length // Phythagorean</w:t>
      </w:r>
    </w:p>
    <w:p w14:paraId="38334036" w14:textId="77777777" w:rsidR="00C86446" w:rsidRDefault="00C86446" w:rsidP="00C86446">
      <w:pPr>
        <w:ind w:firstLine="0"/>
      </w:pPr>
      <w:r>
        <w:t xml:space="preserve">    def length: Double = math.sqrt(x * x + y * y) // Phythagorean</w:t>
      </w:r>
    </w:p>
    <w:p w14:paraId="21333894" w14:textId="77777777" w:rsidR="00C86446" w:rsidRDefault="00C86446" w:rsidP="00C86446">
      <w:pPr>
        <w:ind w:firstLine="0"/>
      </w:pPr>
    </w:p>
    <w:p w14:paraId="450E3AE4" w14:textId="77777777" w:rsidR="00C86446" w:rsidRDefault="00C86446" w:rsidP="00C86446">
      <w:pPr>
        <w:ind w:firstLine="0"/>
      </w:pPr>
      <w:r>
        <w:t xml:space="preserve">    def stepsTo(pos: XY): Int = (this - pos).stepCount // steps to reach pos: max delta X or Y</w:t>
      </w:r>
    </w:p>
    <w:p w14:paraId="4DF60E59" w14:textId="77777777" w:rsidR="00C86446" w:rsidRDefault="00C86446" w:rsidP="00C86446">
      <w:pPr>
        <w:ind w:firstLine="0"/>
      </w:pPr>
      <w:r>
        <w:t xml:space="preserve">    def stepCount: Int = x.abs.max(y.abs) // steps from (0,0) to get here: max X or Y</w:t>
      </w:r>
    </w:p>
    <w:p w14:paraId="73915E25" w14:textId="77777777" w:rsidR="00C86446" w:rsidRDefault="00C86446" w:rsidP="00C86446">
      <w:pPr>
        <w:ind w:firstLine="0"/>
      </w:pPr>
    </w:p>
    <w:p w14:paraId="2AD5AE46" w14:textId="77777777" w:rsidR="00C86446" w:rsidRDefault="00C86446" w:rsidP="00C86446">
      <w:pPr>
        <w:ind w:firstLine="0"/>
      </w:pPr>
      <w:r>
        <w:t xml:space="preserve">    def signum = XY(x.signum, y.signum)</w:t>
      </w:r>
    </w:p>
    <w:p w14:paraId="628B7E95" w14:textId="77777777" w:rsidR="00C86446" w:rsidRDefault="00C86446" w:rsidP="00C86446">
      <w:pPr>
        <w:ind w:firstLine="0"/>
      </w:pPr>
    </w:p>
    <w:p w14:paraId="1C83FB17" w14:textId="77777777" w:rsidR="00C86446" w:rsidRDefault="00C86446" w:rsidP="00C86446">
      <w:pPr>
        <w:ind w:firstLine="0"/>
      </w:pPr>
      <w:r>
        <w:t xml:space="preserve">    def negate = XY(-x, -y)</w:t>
      </w:r>
    </w:p>
    <w:p w14:paraId="0E44567C" w14:textId="77777777" w:rsidR="00C86446" w:rsidRDefault="00C86446" w:rsidP="00C86446">
      <w:pPr>
        <w:ind w:firstLine="0"/>
      </w:pPr>
      <w:r>
        <w:t xml:space="preserve">    def negateX = XY(-x, y)</w:t>
      </w:r>
    </w:p>
    <w:p w14:paraId="6EB67E34" w14:textId="77777777" w:rsidR="00C86446" w:rsidRDefault="00C86446" w:rsidP="00C86446">
      <w:pPr>
        <w:ind w:firstLine="0"/>
      </w:pPr>
      <w:r>
        <w:t xml:space="preserve">    def negateY = XY(x, -y)</w:t>
      </w:r>
    </w:p>
    <w:p w14:paraId="6A1482B4" w14:textId="77777777" w:rsidR="00C86446" w:rsidRDefault="00C86446" w:rsidP="00C86446">
      <w:pPr>
        <w:ind w:firstLine="0"/>
      </w:pPr>
    </w:p>
    <w:p w14:paraId="2FE7304C" w14:textId="77777777" w:rsidR="00C86446" w:rsidRDefault="00C86446" w:rsidP="00C86446">
      <w:pPr>
        <w:ind w:firstLine="0"/>
      </w:pPr>
      <w:r>
        <w:t xml:space="preserve">    /** Returns the direction index with 'Right' being index 0, then clockwise in 45 degree steps. */</w:t>
      </w:r>
    </w:p>
    <w:p w14:paraId="5334A595" w14:textId="77777777" w:rsidR="00C86446" w:rsidRDefault="00C86446" w:rsidP="00C86446">
      <w:pPr>
        <w:ind w:firstLine="0"/>
      </w:pPr>
      <w:r>
        <w:t xml:space="preserve">    def toDirection45: Int = {</w:t>
      </w:r>
    </w:p>
    <w:p w14:paraId="25C11408" w14:textId="77777777" w:rsidR="00C86446" w:rsidRDefault="00C86446" w:rsidP="00C86446">
      <w:pPr>
        <w:ind w:firstLine="0"/>
      </w:pPr>
      <w:r>
        <w:t xml:space="preserve">        val unit = signum</w:t>
      </w:r>
    </w:p>
    <w:p w14:paraId="7B2A34A5" w14:textId="77777777" w:rsidR="00C86446" w:rsidRDefault="00C86446" w:rsidP="00C86446">
      <w:pPr>
        <w:ind w:firstLine="0"/>
      </w:pPr>
      <w:r>
        <w:t xml:space="preserve">        unit.x match {</w:t>
      </w:r>
    </w:p>
    <w:p w14:paraId="1D32918F" w14:textId="77777777" w:rsidR="00C86446" w:rsidRDefault="00C86446" w:rsidP="00C86446">
      <w:pPr>
        <w:ind w:firstLine="0"/>
      </w:pPr>
      <w:r>
        <w:t xml:space="preserve">            case -1 =&gt;</w:t>
      </w:r>
    </w:p>
    <w:p w14:paraId="3806D8EA" w14:textId="77777777" w:rsidR="00C86446" w:rsidRDefault="00C86446" w:rsidP="00C86446">
      <w:pPr>
        <w:ind w:firstLine="0"/>
      </w:pPr>
      <w:r>
        <w:t xml:space="preserve">                unit.y match {</w:t>
      </w:r>
    </w:p>
    <w:p w14:paraId="79BC6B29" w14:textId="77777777" w:rsidR="00C86446" w:rsidRDefault="00C86446" w:rsidP="00C86446">
      <w:pPr>
        <w:ind w:firstLine="0"/>
      </w:pPr>
      <w:r>
        <w:t xml:space="preserve">                    case -1 =&gt;</w:t>
      </w:r>
    </w:p>
    <w:p w14:paraId="4C680226" w14:textId="77777777" w:rsidR="00C86446" w:rsidRDefault="00C86446" w:rsidP="00C86446">
      <w:pPr>
        <w:ind w:firstLine="0"/>
      </w:pPr>
      <w:r>
        <w:t xml:space="preserve">                        if(x &lt; y * 3) Direction45.Left</w:t>
      </w:r>
    </w:p>
    <w:p w14:paraId="4D274831" w14:textId="77777777" w:rsidR="00C86446" w:rsidRDefault="00C86446" w:rsidP="00C86446">
      <w:pPr>
        <w:ind w:firstLine="0"/>
      </w:pPr>
      <w:r>
        <w:t xml:space="preserve">                        else if(y &lt; x * 3) Direction45.Up</w:t>
      </w:r>
    </w:p>
    <w:p w14:paraId="77095837" w14:textId="77777777" w:rsidR="00C86446" w:rsidRDefault="00C86446" w:rsidP="00C86446">
      <w:pPr>
        <w:ind w:firstLine="0"/>
      </w:pPr>
      <w:r>
        <w:t xml:space="preserve">                        else Direction45.UpLeft</w:t>
      </w:r>
    </w:p>
    <w:p w14:paraId="3C8A1CB5" w14:textId="77777777" w:rsidR="00C86446" w:rsidRDefault="00C86446" w:rsidP="00C86446">
      <w:pPr>
        <w:ind w:firstLine="0"/>
      </w:pPr>
      <w:r>
        <w:t xml:space="preserve">                    case 0 =&gt;</w:t>
      </w:r>
    </w:p>
    <w:p w14:paraId="197C26CB" w14:textId="77777777" w:rsidR="00C86446" w:rsidRDefault="00C86446" w:rsidP="00C86446">
      <w:pPr>
        <w:ind w:firstLine="0"/>
      </w:pPr>
      <w:r>
        <w:t xml:space="preserve">                        Direction45.Left</w:t>
      </w:r>
    </w:p>
    <w:p w14:paraId="4AE907D2" w14:textId="77777777" w:rsidR="00C86446" w:rsidRDefault="00C86446" w:rsidP="00C86446">
      <w:pPr>
        <w:ind w:firstLine="0"/>
      </w:pPr>
      <w:r>
        <w:t xml:space="preserve">                    case 1 =&gt;</w:t>
      </w:r>
    </w:p>
    <w:p w14:paraId="68DDE777" w14:textId="77777777" w:rsidR="00C86446" w:rsidRDefault="00C86446" w:rsidP="00C86446">
      <w:pPr>
        <w:ind w:firstLine="0"/>
      </w:pPr>
      <w:r>
        <w:t xml:space="preserve">                        if(-x &gt; y * 3) Direction45.Left</w:t>
      </w:r>
    </w:p>
    <w:p w14:paraId="2405BAD1" w14:textId="77777777" w:rsidR="00C86446" w:rsidRDefault="00C86446" w:rsidP="00C86446">
      <w:pPr>
        <w:ind w:firstLine="0"/>
      </w:pPr>
      <w:r>
        <w:t xml:space="preserve">                        else if(y &gt; -x * 3) Direction45.Down</w:t>
      </w:r>
    </w:p>
    <w:p w14:paraId="0ADC9DB3" w14:textId="77777777" w:rsidR="00C86446" w:rsidRDefault="00C86446" w:rsidP="00C86446">
      <w:pPr>
        <w:ind w:firstLine="0"/>
      </w:pPr>
      <w:r>
        <w:t xml:space="preserve">                        else Direction45.LeftDown</w:t>
      </w:r>
    </w:p>
    <w:p w14:paraId="4C9A913A" w14:textId="77777777" w:rsidR="00C86446" w:rsidRDefault="00C86446" w:rsidP="00C86446">
      <w:pPr>
        <w:ind w:firstLine="0"/>
      </w:pPr>
      <w:r>
        <w:t xml:space="preserve">                }</w:t>
      </w:r>
    </w:p>
    <w:p w14:paraId="60C2368F" w14:textId="77777777" w:rsidR="00C86446" w:rsidRDefault="00C86446" w:rsidP="00C86446">
      <w:pPr>
        <w:ind w:firstLine="0"/>
      </w:pPr>
      <w:r>
        <w:t xml:space="preserve">            case 0 =&gt;</w:t>
      </w:r>
    </w:p>
    <w:p w14:paraId="15B3F9A6" w14:textId="77777777" w:rsidR="00C86446" w:rsidRDefault="00C86446" w:rsidP="00C86446">
      <w:pPr>
        <w:ind w:firstLine="0"/>
      </w:pPr>
      <w:r>
        <w:t xml:space="preserve">                unit.y match {</w:t>
      </w:r>
    </w:p>
    <w:p w14:paraId="347D05C9" w14:textId="77777777" w:rsidR="00C86446" w:rsidRDefault="00C86446" w:rsidP="00C86446">
      <w:pPr>
        <w:ind w:firstLine="0"/>
      </w:pPr>
      <w:r>
        <w:t xml:space="preserve">                    case 1 =&gt; Direction45.Down</w:t>
      </w:r>
    </w:p>
    <w:p w14:paraId="3B53B780" w14:textId="77777777" w:rsidR="00C86446" w:rsidRDefault="00C86446" w:rsidP="00C86446">
      <w:pPr>
        <w:ind w:firstLine="0"/>
      </w:pPr>
      <w:r>
        <w:t xml:space="preserve">                    case 0 =&gt; throw new IllegalArgumentException("cannot compute direction index for (0,0)")</w:t>
      </w:r>
    </w:p>
    <w:p w14:paraId="15B38E48" w14:textId="77777777" w:rsidR="00C86446" w:rsidRDefault="00C86446" w:rsidP="00C86446">
      <w:pPr>
        <w:ind w:firstLine="0"/>
      </w:pPr>
      <w:r>
        <w:lastRenderedPageBreak/>
        <w:t xml:space="preserve">                    case -1 =&gt; Direction45.Up</w:t>
      </w:r>
    </w:p>
    <w:p w14:paraId="24661F66" w14:textId="77777777" w:rsidR="00C86446" w:rsidRDefault="00C86446" w:rsidP="00C86446">
      <w:pPr>
        <w:ind w:firstLine="0"/>
      </w:pPr>
      <w:r>
        <w:t xml:space="preserve">                }</w:t>
      </w:r>
    </w:p>
    <w:p w14:paraId="7CCF4B37" w14:textId="77777777" w:rsidR="00C86446" w:rsidRDefault="00C86446" w:rsidP="00C86446">
      <w:pPr>
        <w:ind w:firstLine="0"/>
      </w:pPr>
      <w:r>
        <w:t xml:space="preserve">            case 1 =&gt;</w:t>
      </w:r>
    </w:p>
    <w:p w14:paraId="378581E7" w14:textId="77777777" w:rsidR="00C86446" w:rsidRDefault="00C86446" w:rsidP="00C86446">
      <w:pPr>
        <w:ind w:firstLine="0"/>
      </w:pPr>
      <w:r>
        <w:t xml:space="preserve">                unit.y match {</w:t>
      </w:r>
    </w:p>
    <w:p w14:paraId="17D55DC0" w14:textId="77777777" w:rsidR="00C86446" w:rsidRDefault="00C86446" w:rsidP="00C86446">
      <w:pPr>
        <w:ind w:firstLine="0"/>
      </w:pPr>
      <w:r>
        <w:t xml:space="preserve">                    case -1 =&gt;</w:t>
      </w:r>
    </w:p>
    <w:p w14:paraId="6F7A58A0" w14:textId="77777777" w:rsidR="00C86446" w:rsidRDefault="00C86446" w:rsidP="00C86446">
      <w:pPr>
        <w:ind w:firstLine="0"/>
      </w:pPr>
      <w:r>
        <w:t xml:space="preserve">                        if(x &gt; -y * 3) Direction45.Right</w:t>
      </w:r>
    </w:p>
    <w:p w14:paraId="43A6F613" w14:textId="77777777" w:rsidR="00C86446" w:rsidRDefault="00C86446" w:rsidP="00C86446">
      <w:pPr>
        <w:ind w:firstLine="0"/>
      </w:pPr>
      <w:r>
        <w:t xml:space="preserve">                        else if(-y &gt; x * 3) Direction45.Up</w:t>
      </w:r>
    </w:p>
    <w:p w14:paraId="773B0BCB" w14:textId="77777777" w:rsidR="00C86446" w:rsidRDefault="00C86446" w:rsidP="00C86446">
      <w:pPr>
        <w:ind w:firstLine="0"/>
      </w:pPr>
      <w:r>
        <w:t xml:space="preserve">                        else Direction45.RightUp</w:t>
      </w:r>
    </w:p>
    <w:p w14:paraId="2F40633B" w14:textId="77777777" w:rsidR="00C86446" w:rsidRDefault="00C86446" w:rsidP="00C86446">
      <w:pPr>
        <w:ind w:firstLine="0"/>
      </w:pPr>
      <w:r>
        <w:t xml:space="preserve">                    case 0 =&gt;</w:t>
      </w:r>
    </w:p>
    <w:p w14:paraId="542BAB45" w14:textId="77777777" w:rsidR="00C86446" w:rsidRDefault="00C86446" w:rsidP="00C86446">
      <w:pPr>
        <w:ind w:firstLine="0"/>
      </w:pPr>
      <w:r>
        <w:t xml:space="preserve">                        Direction45.Right</w:t>
      </w:r>
    </w:p>
    <w:p w14:paraId="2A5651EE" w14:textId="77777777" w:rsidR="00C86446" w:rsidRDefault="00C86446" w:rsidP="00C86446">
      <w:pPr>
        <w:ind w:firstLine="0"/>
      </w:pPr>
      <w:r>
        <w:t xml:space="preserve">                    case 1 =&gt;</w:t>
      </w:r>
    </w:p>
    <w:p w14:paraId="4C91E576" w14:textId="77777777" w:rsidR="00C86446" w:rsidRDefault="00C86446" w:rsidP="00C86446">
      <w:pPr>
        <w:ind w:firstLine="0"/>
      </w:pPr>
      <w:r>
        <w:t xml:space="preserve">                        if(x &gt; y * 3) Direction45.Right</w:t>
      </w:r>
    </w:p>
    <w:p w14:paraId="141CBD15" w14:textId="77777777" w:rsidR="00C86446" w:rsidRDefault="00C86446" w:rsidP="00C86446">
      <w:pPr>
        <w:ind w:firstLine="0"/>
      </w:pPr>
      <w:r>
        <w:t xml:space="preserve">                        else if(y &gt; x * 3) Direction45.Down</w:t>
      </w:r>
    </w:p>
    <w:p w14:paraId="2D8E809C" w14:textId="77777777" w:rsidR="00C86446" w:rsidRDefault="00C86446" w:rsidP="00C86446">
      <w:pPr>
        <w:ind w:firstLine="0"/>
      </w:pPr>
      <w:r>
        <w:t xml:space="preserve">                        else Direction45.DownRight</w:t>
      </w:r>
    </w:p>
    <w:p w14:paraId="4EE89A11" w14:textId="77777777" w:rsidR="00C86446" w:rsidRDefault="00C86446" w:rsidP="00C86446">
      <w:pPr>
        <w:ind w:firstLine="0"/>
      </w:pPr>
      <w:r>
        <w:t xml:space="preserve">                }</w:t>
      </w:r>
    </w:p>
    <w:p w14:paraId="4C6B5D42" w14:textId="77777777" w:rsidR="00C86446" w:rsidRDefault="00C86446" w:rsidP="00C86446">
      <w:pPr>
        <w:ind w:firstLine="0"/>
      </w:pPr>
      <w:r>
        <w:t xml:space="preserve">        }</w:t>
      </w:r>
    </w:p>
    <w:p w14:paraId="4DE59A12" w14:textId="77777777" w:rsidR="00C86446" w:rsidRDefault="00C86446" w:rsidP="00C86446">
      <w:pPr>
        <w:ind w:firstLine="0"/>
      </w:pPr>
      <w:r>
        <w:t xml:space="preserve">    }</w:t>
      </w:r>
    </w:p>
    <w:p w14:paraId="7C54905C" w14:textId="77777777" w:rsidR="00C86446" w:rsidRDefault="00C86446" w:rsidP="00C86446">
      <w:pPr>
        <w:ind w:firstLine="0"/>
      </w:pPr>
    </w:p>
    <w:p w14:paraId="533301DF" w14:textId="77777777" w:rsidR="00C86446" w:rsidRDefault="00C86446" w:rsidP="00C86446">
      <w:pPr>
        <w:ind w:firstLine="0"/>
      </w:pPr>
      <w:r>
        <w:t xml:space="preserve">    def rotateCounterClockwise45 = XY.fromDirection45((signum.toDirection45 + 1) % 8)</w:t>
      </w:r>
    </w:p>
    <w:p w14:paraId="66DBA9F1" w14:textId="77777777" w:rsidR="00C86446" w:rsidRDefault="00C86446" w:rsidP="00C86446">
      <w:pPr>
        <w:ind w:firstLine="0"/>
      </w:pPr>
      <w:r>
        <w:t xml:space="preserve">    def rotateCounterClockwise90 = XY.fromDirection45((signum.toDirection45 + 2) % 8)</w:t>
      </w:r>
    </w:p>
    <w:p w14:paraId="14136BE7" w14:textId="77777777" w:rsidR="00C86446" w:rsidRDefault="00C86446" w:rsidP="00C86446">
      <w:pPr>
        <w:ind w:firstLine="0"/>
      </w:pPr>
      <w:r>
        <w:t xml:space="preserve">    def rotateClockwise45 = XY.fromDirection45((signum.toDirection45 + 7) % 8)</w:t>
      </w:r>
    </w:p>
    <w:p w14:paraId="481F3F3B" w14:textId="77777777" w:rsidR="00C86446" w:rsidRDefault="00C86446" w:rsidP="00C86446">
      <w:pPr>
        <w:ind w:firstLine="0"/>
      </w:pPr>
      <w:r>
        <w:t xml:space="preserve">    def rotateClockwise90 = XY.fromDirection45((signum.toDirection45 + 6) % 8)</w:t>
      </w:r>
    </w:p>
    <w:p w14:paraId="71C98AC1" w14:textId="77777777" w:rsidR="00C86446" w:rsidRDefault="00C86446" w:rsidP="00C86446">
      <w:pPr>
        <w:ind w:firstLine="0"/>
      </w:pPr>
    </w:p>
    <w:p w14:paraId="5BDD0386" w14:textId="77777777" w:rsidR="00C86446" w:rsidRDefault="00C86446" w:rsidP="00C86446">
      <w:pPr>
        <w:ind w:firstLine="0"/>
      </w:pPr>
    </w:p>
    <w:p w14:paraId="48DD1DCC" w14:textId="77777777" w:rsidR="00C86446" w:rsidRDefault="00C86446" w:rsidP="00C86446">
      <w:pPr>
        <w:ind w:firstLine="0"/>
      </w:pPr>
      <w:r>
        <w:t xml:space="preserve">    def wrap(boardSize: XY) = {</w:t>
      </w:r>
    </w:p>
    <w:p w14:paraId="65CCE716" w14:textId="77777777" w:rsidR="00C86446" w:rsidRDefault="00C86446" w:rsidP="00C86446">
      <w:pPr>
        <w:ind w:firstLine="0"/>
      </w:pPr>
      <w:r>
        <w:t xml:space="preserve">        val fixedX = if(x &lt; 0) boardSize.x + x else if(x &gt;= boardSize.x) x - boardSize.x else x</w:t>
      </w:r>
    </w:p>
    <w:p w14:paraId="00CA17E1" w14:textId="77777777" w:rsidR="00C86446" w:rsidRDefault="00C86446" w:rsidP="00C86446">
      <w:pPr>
        <w:ind w:firstLine="0"/>
      </w:pPr>
      <w:r>
        <w:t xml:space="preserve">        val fixedY = if(y &lt; 0) boardSize.y + y else if(y &gt;= boardSize.y) y - boardSize.y else y</w:t>
      </w:r>
    </w:p>
    <w:p w14:paraId="6402C0E4" w14:textId="77777777" w:rsidR="00C86446" w:rsidRDefault="00C86446" w:rsidP="00C86446">
      <w:pPr>
        <w:ind w:firstLine="0"/>
      </w:pPr>
      <w:r>
        <w:t xml:space="preserve">        if(fixedX != x || fixedY != y) XY(fixedX, fixedY) else this</w:t>
      </w:r>
    </w:p>
    <w:p w14:paraId="58AEE6D6" w14:textId="77777777" w:rsidR="00C86446" w:rsidRDefault="00C86446" w:rsidP="00C86446">
      <w:pPr>
        <w:ind w:firstLine="0"/>
      </w:pPr>
      <w:r>
        <w:t xml:space="preserve">    }</w:t>
      </w:r>
    </w:p>
    <w:p w14:paraId="48DA7649" w14:textId="77777777" w:rsidR="00C86446" w:rsidRDefault="00C86446" w:rsidP="00C86446">
      <w:pPr>
        <w:ind w:firstLine="0"/>
      </w:pPr>
      <w:r>
        <w:t>}</w:t>
      </w:r>
    </w:p>
    <w:p w14:paraId="7FF8A07D" w14:textId="77777777" w:rsidR="00C86446" w:rsidRDefault="00C86446" w:rsidP="00C86446">
      <w:pPr>
        <w:ind w:firstLine="0"/>
      </w:pPr>
    </w:p>
    <w:p w14:paraId="0031D0AD" w14:textId="77777777" w:rsidR="00C86446" w:rsidRDefault="00C86446" w:rsidP="00C86446">
      <w:pPr>
        <w:ind w:firstLine="0"/>
      </w:pPr>
      <w:r>
        <w:t>//Buvo</w:t>
      </w:r>
    </w:p>
    <w:p w14:paraId="121F3AAB" w14:textId="77777777" w:rsidR="00C86446" w:rsidRDefault="00C86446" w:rsidP="00C86446">
      <w:pPr>
        <w:ind w:firstLine="0"/>
      </w:pPr>
      <w:r>
        <w:t>object XY {</w:t>
      </w:r>
    </w:p>
    <w:p w14:paraId="531A5FFA" w14:textId="77777777" w:rsidR="00C86446" w:rsidRDefault="00C86446" w:rsidP="00C86446">
      <w:pPr>
        <w:ind w:firstLine="0"/>
      </w:pPr>
      <w:r>
        <w:t xml:space="preserve">    /** Parse an XY value from XY.toString format, e.g. "2:3". */</w:t>
      </w:r>
    </w:p>
    <w:p w14:paraId="35E0E852" w14:textId="77777777" w:rsidR="00C86446" w:rsidRDefault="00C86446" w:rsidP="00C86446">
      <w:pPr>
        <w:ind w:firstLine="0"/>
      </w:pPr>
      <w:r>
        <w:t xml:space="preserve">    def apply(s: String) : XY = { val a = s.split(':'); XY(a(0).toInt,a(1).toInt) }</w:t>
      </w:r>
    </w:p>
    <w:p w14:paraId="103D706D" w14:textId="77777777" w:rsidR="00C86446" w:rsidRDefault="00C86446" w:rsidP="00C86446">
      <w:pPr>
        <w:ind w:firstLine="0"/>
      </w:pPr>
    </w:p>
    <w:p w14:paraId="200EC8E3" w14:textId="77777777" w:rsidR="00C86446" w:rsidRDefault="00C86446" w:rsidP="00C86446">
      <w:pPr>
        <w:ind w:firstLine="0"/>
      </w:pPr>
      <w:r>
        <w:t xml:space="preserve">    val Zero = XY(0, 0)</w:t>
      </w:r>
    </w:p>
    <w:p w14:paraId="723D6449" w14:textId="77777777" w:rsidR="00C86446" w:rsidRDefault="00C86446" w:rsidP="00C86446">
      <w:pPr>
        <w:ind w:firstLine="0"/>
      </w:pPr>
      <w:r>
        <w:t xml:space="preserve">    val One = XY(1, 1)</w:t>
      </w:r>
    </w:p>
    <w:p w14:paraId="383D2AB9" w14:textId="77777777" w:rsidR="00C86446" w:rsidRDefault="00C86446" w:rsidP="00C86446">
      <w:pPr>
        <w:ind w:firstLine="0"/>
      </w:pPr>
    </w:p>
    <w:p w14:paraId="1D9CCBC2" w14:textId="77777777" w:rsidR="00C86446" w:rsidRDefault="00C86446" w:rsidP="00C86446">
      <w:pPr>
        <w:ind w:firstLine="0"/>
      </w:pPr>
      <w:r>
        <w:t xml:space="preserve">    val Right     = XY( 1,  0)</w:t>
      </w:r>
    </w:p>
    <w:p w14:paraId="23418F12" w14:textId="77777777" w:rsidR="00C86446" w:rsidRDefault="00C86446" w:rsidP="00C86446">
      <w:pPr>
        <w:ind w:firstLine="0"/>
      </w:pPr>
      <w:r>
        <w:t xml:space="preserve">    val RightUp   = XY( 1, -1)</w:t>
      </w:r>
    </w:p>
    <w:p w14:paraId="251A64DB" w14:textId="77777777" w:rsidR="00C86446" w:rsidRDefault="00C86446" w:rsidP="00C86446">
      <w:pPr>
        <w:ind w:firstLine="0"/>
      </w:pPr>
      <w:r>
        <w:t xml:space="preserve">    val Up        = XY( 0, -1)</w:t>
      </w:r>
    </w:p>
    <w:p w14:paraId="009BEBB2" w14:textId="77777777" w:rsidR="00C86446" w:rsidRDefault="00C86446" w:rsidP="00C86446">
      <w:pPr>
        <w:ind w:firstLine="0"/>
      </w:pPr>
      <w:r>
        <w:t xml:space="preserve">    val UpLeft    = XY(-1, -1)</w:t>
      </w:r>
    </w:p>
    <w:p w14:paraId="78ADBFBC" w14:textId="77777777" w:rsidR="00C86446" w:rsidRDefault="00C86446" w:rsidP="00C86446">
      <w:pPr>
        <w:ind w:firstLine="0"/>
      </w:pPr>
      <w:r>
        <w:t xml:space="preserve">    val Left      = XY(-1,  0)</w:t>
      </w:r>
    </w:p>
    <w:p w14:paraId="3CA198B8" w14:textId="77777777" w:rsidR="00C86446" w:rsidRDefault="00C86446" w:rsidP="00C86446">
      <w:pPr>
        <w:ind w:firstLine="0"/>
      </w:pPr>
      <w:r>
        <w:t xml:space="preserve">    val LeftDown  = XY(-1,  1)</w:t>
      </w:r>
    </w:p>
    <w:p w14:paraId="1E6C8ECE" w14:textId="77777777" w:rsidR="00C86446" w:rsidRDefault="00C86446" w:rsidP="00C86446">
      <w:pPr>
        <w:ind w:firstLine="0"/>
      </w:pPr>
      <w:r>
        <w:t xml:space="preserve">    val Down      = XY( 0,  1)</w:t>
      </w:r>
    </w:p>
    <w:p w14:paraId="45AF4502" w14:textId="77777777" w:rsidR="00C86446" w:rsidRDefault="00C86446" w:rsidP="00C86446">
      <w:pPr>
        <w:ind w:firstLine="0"/>
      </w:pPr>
      <w:r>
        <w:t xml:space="preserve">    val DownRight = XY( 1,  1)</w:t>
      </w:r>
    </w:p>
    <w:p w14:paraId="6FF74533" w14:textId="77777777" w:rsidR="00C86446" w:rsidRDefault="00C86446" w:rsidP="00C86446">
      <w:pPr>
        <w:ind w:firstLine="0"/>
      </w:pPr>
    </w:p>
    <w:p w14:paraId="7C26AFCF" w14:textId="77777777" w:rsidR="00C86446" w:rsidRDefault="00C86446" w:rsidP="00C86446">
      <w:pPr>
        <w:ind w:firstLine="0"/>
      </w:pPr>
      <w:r>
        <w:t xml:space="preserve">    def fromDirection45(index: Int): XY = index match {</w:t>
      </w:r>
    </w:p>
    <w:p w14:paraId="733382D2" w14:textId="77777777" w:rsidR="00C86446" w:rsidRDefault="00C86446" w:rsidP="00C86446">
      <w:pPr>
        <w:ind w:firstLine="0"/>
      </w:pPr>
      <w:r>
        <w:t xml:space="preserve">        case Direction45.Right =&gt; Right</w:t>
      </w:r>
    </w:p>
    <w:p w14:paraId="1A2E9E6A" w14:textId="77777777" w:rsidR="00C86446" w:rsidRDefault="00C86446" w:rsidP="00C86446">
      <w:pPr>
        <w:ind w:firstLine="0"/>
      </w:pPr>
      <w:r>
        <w:t xml:space="preserve">        case Direction45.RightUp =&gt; RightUp</w:t>
      </w:r>
    </w:p>
    <w:p w14:paraId="0980002F" w14:textId="77777777" w:rsidR="00C86446" w:rsidRDefault="00C86446" w:rsidP="00C86446">
      <w:pPr>
        <w:ind w:firstLine="0"/>
      </w:pPr>
      <w:r>
        <w:t xml:space="preserve">        case Direction45.Up =&gt; Up</w:t>
      </w:r>
    </w:p>
    <w:p w14:paraId="0E93BCFB" w14:textId="77777777" w:rsidR="00C86446" w:rsidRDefault="00C86446" w:rsidP="00C86446">
      <w:pPr>
        <w:ind w:firstLine="0"/>
      </w:pPr>
      <w:r>
        <w:t xml:space="preserve">        case Direction45.UpLeft =&gt; UpLeft</w:t>
      </w:r>
    </w:p>
    <w:p w14:paraId="54C59B9C" w14:textId="77777777" w:rsidR="00C86446" w:rsidRDefault="00C86446" w:rsidP="00C86446">
      <w:pPr>
        <w:ind w:firstLine="0"/>
      </w:pPr>
      <w:r>
        <w:t xml:space="preserve">        case Direction45.Left =&gt; Left</w:t>
      </w:r>
    </w:p>
    <w:p w14:paraId="3BEF92E1" w14:textId="77777777" w:rsidR="00C86446" w:rsidRDefault="00C86446" w:rsidP="00C86446">
      <w:pPr>
        <w:ind w:firstLine="0"/>
      </w:pPr>
      <w:r>
        <w:t xml:space="preserve">        case Direction45.LeftDown =&gt; LeftDown</w:t>
      </w:r>
    </w:p>
    <w:p w14:paraId="70E28818" w14:textId="77777777" w:rsidR="00C86446" w:rsidRDefault="00C86446" w:rsidP="00C86446">
      <w:pPr>
        <w:ind w:firstLine="0"/>
      </w:pPr>
      <w:r>
        <w:t xml:space="preserve">        case Direction45.Down =&gt; Down</w:t>
      </w:r>
    </w:p>
    <w:p w14:paraId="3D8BF010" w14:textId="77777777" w:rsidR="00C86446" w:rsidRDefault="00C86446" w:rsidP="00C86446">
      <w:pPr>
        <w:ind w:firstLine="0"/>
      </w:pPr>
      <w:r>
        <w:t xml:space="preserve">        case Direction45.DownRight =&gt; DownRight</w:t>
      </w:r>
    </w:p>
    <w:p w14:paraId="3C856CA8" w14:textId="77777777" w:rsidR="00C86446" w:rsidRDefault="00C86446" w:rsidP="00C86446">
      <w:pPr>
        <w:ind w:firstLine="0"/>
      </w:pPr>
      <w:r>
        <w:t xml:space="preserve">    }</w:t>
      </w:r>
    </w:p>
    <w:p w14:paraId="65A63083" w14:textId="77777777" w:rsidR="00C86446" w:rsidRDefault="00C86446" w:rsidP="00C86446">
      <w:pPr>
        <w:ind w:firstLine="0"/>
      </w:pPr>
    </w:p>
    <w:p w14:paraId="339FF65F" w14:textId="77777777" w:rsidR="00C86446" w:rsidRDefault="00C86446" w:rsidP="00C86446">
      <w:pPr>
        <w:ind w:firstLine="0"/>
      </w:pPr>
      <w:r>
        <w:lastRenderedPageBreak/>
        <w:t xml:space="preserve">    def fromDirection90(index: Int): XY = index match {</w:t>
      </w:r>
    </w:p>
    <w:p w14:paraId="1ABB59C1" w14:textId="77777777" w:rsidR="00C86446" w:rsidRDefault="00C86446" w:rsidP="00C86446">
      <w:pPr>
        <w:ind w:firstLine="0"/>
      </w:pPr>
      <w:r>
        <w:t xml:space="preserve">        case Direction90.Right =&gt; Right</w:t>
      </w:r>
    </w:p>
    <w:p w14:paraId="206F0048" w14:textId="77777777" w:rsidR="00C86446" w:rsidRDefault="00C86446" w:rsidP="00C86446">
      <w:pPr>
        <w:ind w:firstLine="0"/>
      </w:pPr>
      <w:r>
        <w:t xml:space="preserve">        case Direction90.Up =&gt; Up</w:t>
      </w:r>
    </w:p>
    <w:p w14:paraId="5D6A825A" w14:textId="77777777" w:rsidR="00C86446" w:rsidRDefault="00C86446" w:rsidP="00C86446">
      <w:pPr>
        <w:ind w:firstLine="0"/>
      </w:pPr>
      <w:r>
        <w:t xml:space="preserve">        case Direction90.Left =&gt; Left</w:t>
      </w:r>
    </w:p>
    <w:p w14:paraId="5A179960" w14:textId="77777777" w:rsidR="00C86446" w:rsidRDefault="00C86446" w:rsidP="00C86446">
      <w:pPr>
        <w:ind w:firstLine="0"/>
      </w:pPr>
      <w:r>
        <w:t xml:space="preserve">        case Direction90.Down =&gt; Down</w:t>
      </w:r>
    </w:p>
    <w:p w14:paraId="5663DA2E" w14:textId="77777777" w:rsidR="00C86446" w:rsidRDefault="00C86446" w:rsidP="00C86446">
      <w:pPr>
        <w:ind w:firstLine="0"/>
      </w:pPr>
      <w:r>
        <w:t xml:space="preserve">    }</w:t>
      </w:r>
    </w:p>
    <w:p w14:paraId="4FB5FC8A" w14:textId="77777777" w:rsidR="00C86446" w:rsidRDefault="00C86446" w:rsidP="00C86446">
      <w:pPr>
        <w:ind w:firstLine="0"/>
      </w:pPr>
    </w:p>
    <w:p w14:paraId="13A60E35" w14:textId="77777777" w:rsidR="00C86446" w:rsidRDefault="00C86446" w:rsidP="00C86446">
      <w:pPr>
        <w:ind w:firstLine="0"/>
      </w:pPr>
      <w:r>
        <w:t xml:space="preserve">    def apply(array: Array[Int]): XY = XY(array(0), array(1))</w:t>
      </w:r>
    </w:p>
    <w:p w14:paraId="647BB316" w14:textId="77777777" w:rsidR="00C86446" w:rsidRDefault="00C86446" w:rsidP="00C86446">
      <w:pPr>
        <w:ind w:firstLine="0"/>
      </w:pPr>
      <w:r>
        <w:t>}</w:t>
      </w:r>
    </w:p>
    <w:p w14:paraId="789236CB" w14:textId="77777777" w:rsidR="00C86446" w:rsidRDefault="00C86446" w:rsidP="00C86446">
      <w:pPr>
        <w:ind w:firstLine="0"/>
      </w:pPr>
    </w:p>
    <w:p w14:paraId="1C4D07DA" w14:textId="77777777" w:rsidR="00C86446" w:rsidRDefault="00C86446" w:rsidP="00C86446">
      <w:pPr>
        <w:ind w:firstLine="0"/>
      </w:pPr>
      <w:r>
        <w:t>//Buvo</w:t>
      </w:r>
    </w:p>
    <w:p w14:paraId="523304A5" w14:textId="77777777" w:rsidR="00C86446" w:rsidRDefault="00C86446" w:rsidP="00C86446">
      <w:pPr>
        <w:ind w:firstLine="0"/>
      </w:pPr>
      <w:r>
        <w:t>object Direction45 {</w:t>
      </w:r>
    </w:p>
    <w:p w14:paraId="0A460E9A" w14:textId="77777777" w:rsidR="00C86446" w:rsidRDefault="00C86446" w:rsidP="00C86446">
      <w:pPr>
        <w:ind w:firstLine="0"/>
      </w:pPr>
      <w:r>
        <w:t xml:space="preserve">    val Right = 0</w:t>
      </w:r>
    </w:p>
    <w:p w14:paraId="3CAAE98F" w14:textId="77777777" w:rsidR="00C86446" w:rsidRDefault="00C86446" w:rsidP="00C86446">
      <w:pPr>
        <w:ind w:firstLine="0"/>
      </w:pPr>
      <w:r>
        <w:t xml:space="preserve">    val RightUp = 1</w:t>
      </w:r>
    </w:p>
    <w:p w14:paraId="03CEF4F6" w14:textId="77777777" w:rsidR="00C86446" w:rsidRDefault="00C86446" w:rsidP="00C86446">
      <w:pPr>
        <w:ind w:firstLine="0"/>
      </w:pPr>
      <w:r>
        <w:t xml:space="preserve">    val Up = 2</w:t>
      </w:r>
    </w:p>
    <w:p w14:paraId="359824F6" w14:textId="77777777" w:rsidR="00C86446" w:rsidRDefault="00C86446" w:rsidP="00C86446">
      <w:pPr>
        <w:ind w:firstLine="0"/>
      </w:pPr>
      <w:r>
        <w:t xml:space="preserve">    val UpLeft = 3</w:t>
      </w:r>
    </w:p>
    <w:p w14:paraId="28CEAF8F" w14:textId="77777777" w:rsidR="00C86446" w:rsidRDefault="00C86446" w:rsidP="00C86446">
      <w:pPr>
        <w:ind w:firstLine="0"/>
      </w:pPr>
      <w:r>
        <w:t xml:space="preserve">    val Left = 4</w:t>
      </w:r>
    </w:p>
    <w:p w14:paraId="1C31D1A6" w14:textId="77777777" w:rsidR="00C86446" w:rsidRDefault="00C86446" w:rsidP="00C86446">
      <w:pPr>
        <w:ind w:firstLine="0"/>
      </w:pPr>
      <w:r>
        <w:t xml:space="preserve">    val LeftDown = 5</w:t>
      </w:r>
    </w:p>
    <w:p w14:paraId="3E4498D5" w14:textId="77777777" w:rsidR="00C86446" w:rsidRDefault="00C86446" w:rsidP="00C86446">
      <w:pPr>
        <w:ind w:firstLine="0"/>
      </w:pPr>
      <w:r>
        <w:t xml:space="preserve">    val Down = 6</w:t>
      </w:r>
    </w:p>
    <w:p w14:paraId="68A800D0" w14:textId="77777777" w:rsidR="00C86446" w:rsidRDefault="00C86446" w:rsidP="00C86446">
      <w:pPr>
        <w:ind w:firstLine="0"/>
      </w:pPr>
      <w:r>
        <w:t xml:space="preserve">    val DownRight = 7</w:t>
      </w:r>
    </w:p>
    <w:p w14:paraId="103418D0" w14:textId="77777777" w:rsidR="00C86446" w:rsidRDefault="00C86446" w:rsidP="00C86446">
      <w:pPr>
        <w:ind w:firstLine="0"/>
      </w:pPr>
      <w:r>
        <w:t>}</w:t>
      </w:r>
    </w:p>
    <w:p w14:paraId="39A89098" w14:textId="77777777" w:rsidR="00C86446" w:rsidRDefault="00C86446" w:rsidP="00C86446">
      <w:pPr>
        <w:ind w:firstLine="0"/>
      </w:pPr>
    </w:p>
    <w:p w14:paraId="12BFF76E" w14:textId="77777777" w:rsidR="00C86446" w:rsidRDefault="00C86446" w:rsidP="00C86446">
      <w:pPr>
        <w:ind w:firstLine="0"/>
      </w:pPr>
      <w:r>
        <w:t>//Buvo</w:t>
      </w:r>
    </w:p>
    <w:p w14:paraId="6983F320" w14:textId="77777777" w:rsidR="00C86446" w:rsidRDefault="00C86446" w:rsidP="00C86446">
      <w:pPr>
        <w:ind w:firstLine="0"/>
      </w:pPr>
      <w:r>
        <w:t>object Direction90 {</w:t>
      </w:r>
    </w:p>
    <w:p w14:paraId="06130D5D" w14:textId="77777777" w:rsidR="00C86446" w:rsidRDefault="00C86446" w:rsidP="00C86446">
      <w:pPr>
        <w:ind w:firstLine="0"/>
      </w:pPr>
      <w:r>
        <w:t xml:space="preserve">    val Right = 0</w:t>
      </w:r>
    </w:p>
    <w:p w14:paraId="23F44A21" w14:textId="77777777" w:rsidR="00C86446" w:rsidRDefault="00C86446" w:rsidP="00C86446">
      <w:pPr>
        <w:ind w:firstLine="0"/>
      </w:pPr>
      <w:r>
        <w:t xml:space="preserve">    val Up = 1</w:t>
      </w:r>
    </w:p>
    <w:p w14:paraId="6DCCA74E" w14:textId="77777777" w:rsidR="00C86446" w:rsidRDefault="00C86446" w:rsidP="00C86446">
      <w:pPr>
        <w:ind w:firstLine="0"/>
      </w:pPr>
      <w:r>
        <w:t xml:space="preserve">    val Left = 2</w:t>
      </w:r>
    </w:p>
    <w:p w14:paraId="5F3B5AF0" w14:textId="77777777" w:rsidR="00C86446" w:rsidRDefault="00C86446" w:rsidP="00C86446">
      <w:pPr>
        <w:ind w:firstLine="0"/>
      </w:pPr>
      <w:r>
        <w:t xml:space="preserve">    val Down = 3</w:t>
      </w:r>
    </w:p>
    <w:p w14:paraId="031C8FEB" w14:textId="77777777" w:rsidR="00C86446" w:rsidRDefault="00C86446" w:rsidP="00C86446">
      <w:pPr>
        <w:ind w:firstLine="0"/>
      </w:pPr>
      <w:r>
        <w:t>}</w:t>
      </w:r>
    </w:p>
    <w:p w14:paraId="79C9DEF8" w14:textId="77777777" w:rsidR="00C86446" w:rsidRDefault="00C86446" w:rsidP="00C86446">
      <w:pPr>
        <w:ind w:firstLine="0"/>
      </w:pPr>
    </w:p>
    <w:p w14:paraId="507BBD91" w14:textId="77777777" w:rsidR="00C86446" w:rsidRDefault="00C86446" w:rsidP="00C86446">
      <w:pPr>
        <w:ind w:firstLine="0"/>
      </w:pPr>
      <w:r>
        <w:t>// Buvo</w:t>
      </w:r>
    </w:p>
    <w:p w14:paraId="36243C9E" w14:textId="77777777" w:rsidR="00C86446" w:rsidRDefault="00C86446" w:rsidP="00C86446">
      <w:pPr>
        <w:ind w:firstLine="0"/>
      </w:pPr>
      <w:r>
        <w:t>case class View(cells: String) {</w:t>
      </w:r>
    </w:p>
    <w:p w14:paraId="2736442E" w14:textId="77777777" w:rsidR="00C86446" w:rsidRDefault="00C86446" w:rsidP="00C86446">
      <w:pPr>
        <w:ind w:firstLine="0"/>
      </w:pPr>
      <w:r>
        <w:t xml:space="preserve">    val size = math.sqrt(cells.length).toInt</w:t>
      </w:r>
    </w:p>
    <w:p w14:paraId="67E256D3" w14:textId="77777777" w:rsidR="00C86446" w:rsidRDefault="00C86446" w:rsidP="00C86446">
      <w:pPr>
        <w:ind w:firstLine="0"/>
      </w:pPr>
      <w:r>
        <w:t xml:space="preserve">    val center = XY(size / 2, size / 2)</w:t>
      </w:r>
    </w:p>
    <w:p w14:paraId="7129CCBE" w14:textId="77777777" w:rsidR="00C86446" w:rsidRDefault="00C86446" w:rsidP="00C86446">
      <w:pPr>
        <w:ind w:firstLine="0"/>
      </w:pPr>
    </w:p>
    <w:p w14:paraId="6BA08B08" w14:textId="77777777" w:rsidR="00C86446" w:rsidRDefault="00C86446" w:rsidP="00C86446">
      <w:pPr>
        <w:ind w:firstLine="0"/>
      </w:pPr>
      <w:r>
        <w:t xml:space="preserve">    def apply(relPos: XY) = cellAtRelPos(relPos)</w:t>
      </w:r>
    </w:p>
    <w:p w14:paraId="0902B569" w14:textId="77777777" w:rsidR="00C86446" w:rsidRDefault="00C86446" w:rsidP="00C86446">
      <w:pPr>
        <w:ind w:firstLine="0"/>
      </w:pPr>
    </w:p>
    <w:p w14:paraId="47F6283A" w14:textId="77777777" w:rsidR="00C86446" w:rsidRDefault="00C86446" w:rsidP="00C86446">
      <w:pPr>
        <w:ind w:firstLine="0"/>
      </w:pPr>
      <w:r>
        <w:t xml:space="preserve">    def indexFromAbsPos(absPos: XY) = absPos.x + absPos.y * size</w:t>
      </w:r>
    </w:p>
    <w:p w14:paraId="497223EB" w14:textId="77777777" w:rsidR="00C86446" w:rsidRDefault="00C86446" w:rsidP="00C86446">
      <w:pPr>
        <w:ind w:firstLine="0"/>
      </w:pPr>
      <w:r>
        <w:t xml:space="preserve">    def absPosFromIndex(index: Int) = XY(index % size, index / size)</w:t>
      </w:r>
    </w:p>
    <w:p w14:paraId="3AD8C8F6" w14:textId="77777777" w:rsidR="00C86446" w:rsidRDefault="00C86446" w:rsidP="00C86446">
      <w:pPr>
        <w:ind w:firstLine="0"/>
      </w:pPr>
      <w:r>
        <w:t xml:space="preserve">    def absPosFromRelPos(relPos: XY) = relPos + center</w:t>
      </w:r>
    </w:p>
    <w:p w14:paraId="29A24FFF" w14:textId="77777777" w:rsidR="00C86446" w:rsidRDefault="00C86446" w:rsidP="00C86446">
      <w:pPr>
        <w:ind w:firstLine="0"/>
      </w:pPr>
      <w:r>
        <w:t xml:space="preserve">    def cellAtAbsPos(absPos: XY) = cells.charAt(indexFromAbsPos(absPos))</w:t>
      </w:r>
    </w:p>
    <w:p w14:paraId="52E3C02E" w14:textId="77777777" w:rsidR="00C86446" w:rsidRDefault="00C86446" w:rsidP="00C86446">
      <w:pPr>
        <w:ind w:firstLine="0"/>
      </w:pPr>
    </w:p>
    <w:p w14:paraId="065076B0" w14:textId="77777777" w:rsidR="00C86446" w:rsidRDefault="00C86446" w:rsidP="00C86446">
      <w:pPr>
        <w:ind w:firstLine="0"/>
      </w:pPr>
      <w:r>
        <w:t xml:space="preserve">    def indexFromRelPos(relPos: XY) = indexFromAbsPos(absPosFromRelPos(relPos))</w:t>
      </w:r>
    </w:p>
    <w:p w14:paraId="57E5E679" w14:textId="77777777" w:rsidR="00C86446" w:rsidRDefault="00C86446" w:rsidP="00C86446">
      <w:pPr>
        <w:ind w:firstLine="0"/>
      </w:pPr>
      <w:r>
        <w:t xml:space="preserve">    def relPosFromAbsPos(absPos: XY) = absPos - center</w:t>
      </w:r>
    </w:p>
    <w:p w14:paraId="29C79410" w14:textId="77777777" w:rsidR="00C86446" w:rsidRDefault="00C86446" w:rsidP="00C86446">
      <w:pPr>
        <w:ind w:firstLine="0"/>
      </w:pPr>
      <w:r>
        <w:t xml:space="preserve">    def relPosFromIndex(index: Int) = relPosFromAbsPos(absPosFromIndex(index))</w:t>
      </w:r>
    </w:p>
    <w:p w14:paraId="6887F710" w14:textId="77777777" w:rsidR="00C86446" w:rsidRDefault="00C86446" w:rsidP="00C86446">
      <w:pPr>
        <w:ind w:firstLine="0"/>
      </w:pPr>
      <w:r>
        <w:t xml:space="preserve">    def cellAtRelPos(relPos: XY) = cells.charAt(indexFromRelPos(relPos))</w:t>
      </w:r>
    </w:p>
    <w:p w14:paraId="431E0511" w14:textId="77777777" w:rsidR="00C86446" w:rsidRDefault="00C86446" w:rsidP="00C86446">
      <w:pPr>
        <w:ind w:firstLine="0"/>
      </w:pPr>
    </w:p>
    <w:p w14:paraId="71B5385C" w14:textId="77777777" w:rsidR="00C86446" w:rsidRDefault="00C86446" w:rsidP="00C86446">
      <w:pPr>
        <w:ind w:firstLine="0"/>
      </w:pPr>
      <w:r>
        <w:t xml:space="preserve">    def offsetToNearest(c: Char) = {</w:t>
      </w:r>
    </w:p>
    <w:p w14:paraId="504023CC" w14:textId="77777777" w:rsidR="00C86446" w:rsidRDefault="00C86446" w:rsidP="00C86446">
      <w:pPr>
        <w:ind w:firstLine="0"/>
      </w:pPr>
      <w:r>
        <w:t xml:space="preserve">        val matchingXY = cells.view.zipWithIndex.filter(_._1 == c)</w:t>
      </w:r>
    </w:p>
    <w:p w14:paraId="47AA250C" w14:textId="77777777" w:rsidR="00C86446" w:rsidRDefault="00C86446" w:rsidP="00C86446">
      <w:pPr>
        <w:ind w:firstLine="0"/>
      </w:pPr>
      <w:r>
        <w:t xml:space="preserve">        if( matchingXY.isEmpty )</w:t>
      </w:r>
    </w:p>
    <w:p w14:paraId="655C1253" w14:textId="77777777" w:rsidR="00C86446" w:rsidRDefault="00C86446" w:rsidP="00C86446">
      <w:pPr>
        <w:ind w:firstLine="0"/>
      </w:pPr>
      <w:r>
        <w:t xml:space="preserve">            None</w:t>
      </w:r>
    </w:p>
    <w:p w14:paraId="1837F99C" w14:textId="77777777" w:rsidR="00C86446" w:rsidRDefault="00C86446" w:rsidP="00C86446">
      <w:pPr>
        <w:ind w:firstLine="0"/>
      </w:pPr>
      <w:r>
        <w:t xml:space="preserve">        else {</w:t>
      </w:r>
    </w:p>
    <w:p w14:paraId="366F8806" w14:textId="77777777" w:rsidR="00C86446" w:rsidRDefault="00C86446" w:rsidP="00C86446">
      <w:pPr>
        <w:ind w:firstLine="0"/>
      </w:pPr>
      <w:r>
        <w:t xml:space="preserve">            val nearest = matchingXY.map(p =&gt; relPosFromIndex(p._2)).minBy(_.length)</w:t>
      </w:r>
    </w:p>
    <w:p w14:paraId="6FC22A6A" w14:textId="77777777" w:rsidR="00C86446" w:rsidRDefault="00C86446" w:rsidP="00C86446">
      <w:pPr>
        <w:ind w:firstLine="0"/>
      </w:pPr>
      <w:r>
        <w:t xml:space="preserve">            Some(nearest)</w:t>
      </w:r>
    </w:p>
    <w:p w14:paraId="06E2155B" w14:textId="77777777" w:rsidR="00C86446" w:rsidRDefault="00C86446" w:rsidP="00C86446">
      <w:pPr>
        <w:ind w:firstLine="0"/>
      </w:pPr>
      <w:r>
        <w:t xml:space="preserve">        }</w:t>
      </w:r>
    </w:p>
    <w:p w14:paraId="2A59E674" w14:textId="77777777" w:rsidR="00C86446" w:rsidRDefault="00C86446" w:rsidP="00C86446">
      <w:pPr>
        <w:ind w:firstLine="0"/>
      </w:pPr>
      <w:r>
        <w:t xml:space="preserve">    }</w:t>
      </w:r>
    </w:p>
    <w:p w14:paraId="55EAB1ED" w14:textId="77777777" w:rsidR="00C86446" w:rsidRDefault="00C86446" w:rsidP="00C86446">
      <w:pPr>
        <w:ind w:firstLine="0"/>
      </w:pPr>
      <w:r>
        <w:t>}</w:t>
      </w:r>
    </w:p>
    <w:p w14:paraId="27B8BD5F" w14:textId="77777777" w:rsidR="00C86446" w:rsidRDefault="00C86446" w:rsidP="00C86446">
      <w:pPr>
        <w:ind w:firstLine="0"/>
      </w:pPr>
      <w:r>
        <w:t>//----------------------MOVEMENT-----------------------</w:t>
      </w:r>
    </w:p>
    <w:p w14:paraId="7545AB0B" w14:textId="77777777" w:rsidR="00C86446" w:rsidRDefault="00C86446" w:rsidP="00C86446">
      <w:pPr>
        <w:ind w:firstLine="0"/>
      </w:pPr>
      <w:r>
        <w:t>case class Test(bot: Bot, view: String){</w:t>
      </w:r>
    </w:p>
    <w:p w14:paraId="0CBFB46B" w14:textId="77777777" w:rsidR="00C86446" w:rsidRDefault="00C86446" w:rsidP="00C86446">
      <w:pPr>
        <w:ind w:firstLine="0"/>
      </w:pPr>
      <w:r>
        <w:lastRenderedPageBreak/>
        <w:t xml:space="preserve">    val viewMatrix = Array.ofDim[Char](31,31)</w:t>
      </w:r>
    </w:p>
    <w:p w14:paraId="3179243F" w14:textId="77777777" w:rsidR="00C86446" w:rsidRDefault="00C86446" w:rsidP="00C86446">
      <w:pPr>
        <w:ind w:firstLine="0"/>
      </w:pPr>
      <w:r>
        <w:t xml:space="preserve">    val center = 480    </w:t>
      </w:r>
    </w:p>
    <w:p w14:paraId="0F704148" w14:textId="77777777" w:rsidR="00C86446" w:rsidRDefault="00C86446" w:rsidP="00C86446">
      <w:pPr>
        <w:ind w:firstLine="0"/>
      </w:pPr>
      <w:r>
        <w:t xml:space="preserve">    val up = XY(480, 480)</w:t>
      </w:r>
    </w:p>
    <w:p w14:paraId="60852A11" w14:textId="77777777" w:rsidR="00C86446" w:rsidRDefault="00C86446" w:rsidP="00C86446">
      <w:pPr>
        <w:ind w:firstLine="0"/>
      </w:pPr>
      <w:r>
        <w:t xml:space="preserve">        </w:t>
      </w:r>
    </w:p>
    <w:p w14:paraId="6FABAFE1" w14:textId="77777777" w:rsidR="00C86446" w:rsidRDefault="00C86446" w:rsidP="00C86446">
      <w:pPr>
        <w:ind w:firstLine="0"/>
      </w:pPr>
      <w:r>
        <w:t xml:space="preserve">    def stringViewToMatrix() = for(i &lt;- 0 to 30) viewMatrix(i) = bot.viewString.substring(i*31, (i+1)*31).toArray</w:t>
      </w:r>
    </w:p>
    <w:p w14:paraId="2887458C" w14:textId="77777777" w:rsidR="00C86446" w:rsidRDefault="00C86446" w:rsidP="00C86446">
      <w:pPr>
        <w:ind w:firstLine="0"/>
      </w:pPr>
      <w:r>
        <w:t xml:space="preserve">    bot.log("N  " + bot.view.cells(center-31))</w:t>
      </w:r>
    </w:p>
    <w:p w14:paraId="6883DA9B" w14:textId="77777777" w:rsidR="00C86446" w:rsidRDefault="00C86446" w:rsidP="00C86446">
      <w:pPr>
        <w:ind w:firstLine="0"/>
      </w:pPr>
      <w:r>
        <w:t xml:space="preserve">    bot.log("E  " + bot.view.cells(center+1))</w:t>
      </w:r>
    </w:p>
    <w:p w14:paraId="256668D7" w14:textId="77777777" w:rsidR="00C86446" w:rsidRDefault="00C86446" w:rsidP="00C86446">
      <w:pPr>
        <w:ind w:firstLine="0"/>
      </w:pPr>
      <w:r>
        <w:t xml:space="preserve">    bot.log("S  " + bot.view.cells(center+31))</w:t>
      </w:r>
    </w:p>
    <w:p w14:paraId="64D0D599" w14:textId="77777777" w:rsidR="00C86446" w:rsidRDefault="00C86446" w:rsidP="00C86446">
      <w:pPr>
        <w:ind w:firstLine="0"/>
      </w:pPr>
      <w:r>
        <w:t xml:space="preserve">    bot.log("W  " + bot.view.cells(center-1))</w:t>
      </w:r>
    </w:p>
    <w:p w14:paraId="3A9F3216" w14:textId="77777777" w:rsidR="00C86446" w:rsidRDefault="00C86446" w:rsidP="00C86446">
      <w:pPr>
        <w:ind w:firstLine="0"/>
      </w:pPr>
      <w:r>
        <w:t>}</w:t>
      </w:r>
    </w:p>
    <w:p w14:paraId="0851583A" w14:textId="77777777" w:rsidR="00C86446" w:rsidRDefault="00C86446" w:rsidP="00C86446">
      <w:pPr>
        <w:ind w:firstLine="0"/>
      </w:pPr>
      <w:r>
        <w:t xml:space="preserve">    </w:t>
      </w:r>
    </w:p>
    <w:p w14:paraId="33B26191" w14:textId="77777777" w:rsidR="00C86446" w:rsidRDefault="00C86446" w:rsidP="00C86446">
      <w:pPr>
        <w:ind w:firstLine="0"/>
      </w:pPr>
      <w:r>
        <w:t>class Node(var xi: Int, var yi: Int, var cost: Int, var neighbors: ArrayBuffer[Node], var symbol: Char) {</w:t>
      </w:r>
    </w:p>
    <w:p w14:paraId="5D55CFDD" w14:textId="77777777" w:rsidR="00C86446" w:rsidRDefault="00C86446" w:rsidP="00C86446">
      <w:pPr>
        <w:ind w:firstLine="0"/>
      </w:pPr>
      <w:r>
        <w:t xml:space="preserve">    var previous: Node = null</w:t>
      </w:r>
    </w:p>
    <w:p w14:paraId="40144978" w14:textId="77777777" w:rsidR="00C86446" w:rsidRDefault="00C86446" w:rsidP="00C86446">
      <w:pPr>
        <w:ind w:firstLine="0"/>
      </w:pPr>
      <w:r>
        <w:t>}</w:t>
      </w:r>
    </w:p>
    <w:p w14:paraId="05FCFE23" w14:textId="48343E5A" w:rsidR="00C86446" w:rsidRDefault="00C86446" w:rsidP="00C86446">
      <w:pPr>
        <w:ind w:firstLine="0"/>
      </w:pPr>
      <w:r>
        <w:t>//---------------------/MOVEMENT-----------------------</w:t>
      </w:r>
    </w:p>
    <w:p w14:paraId="1748E8E6" w14:textId="77777777" w:rsidR="00C86446" w:rsidRDefault="00C86446" w:rsidP="00C86446">
      <w:pPr>
        <w:ind w:firstLine="0"/>
      </w:pPr>
      <w:bookmarkStart w:id="0" w:name="_GoBack"/>
      <w:bookmarkEnd w:id="0"/>
    </w:p>
    <w:p w14:paraId="55AE3BB6" w14:textId="77777777" w:rsidR="00C86446" w:rsidRDefault="00C86446" w:rsidP="00C86446">
      <w:pPr>
        <w:pStyle w:val="Heading4"/>
        <w:jc w:val="center"/>
      </w:pPr>
      <w:r>
        <w:t>1.3 Pradiniai duomenys ir rezultatai</w:t>
      </w:r>
    </w:p>
    <w:p w14:paraId="18359B66" w14:textId="1B5DF559" w:rsidR="00C86446" w:rsidRDefault="00C86446" w:rsidP="00C86446">
      <w:pPr>
        <w:ind w:firstLine="0"/>
        <w:jc w:val="left"/>
      </w:pPr>
    </w:p>
    <w:p w14:paraId="6DC29C4A" w14:textId="2B7F2828" w:rsidR="00C86446" w:rsidRDefault="00C86446" w:rsidP="00C86446">
      <w:pPr>
        <w:ind w:firstLine="0"/>
        <w:jc w:val="left"/>
      </w:pPr>
      <w:r>
        <w:t>Rezultatas: Botas vaikščiojantis po žemėlapį, dėliojantis vergus kurie renka taškus ir dėliojantis minas kurios sprogsta priešui priėjus arti.</w:t>
      </w:r>
    </w:p>
    <w:p w14:paraId="5DF2A7CF" w14:textId="77777777" w:rsidR="00C86446" w:rsidRDefault="00C86446" w:rsidP="00C86446">
      <w:pPr>
        <w:ind w:firstLine="0"/>
        <w:jc w:val="left"/>
      </w:pPr>
      <w:r>
        <w:br w:type="page"/>
      </w:r>
    </w:p>
    <w:p w14:paraId="369E0B24" w14:textId="77777777" w:rsidR="0020165C" w:rsidRDefault="0020165C">
      <w:pPr>
        <w:ind w:firstLine="0"/>
        <w:jc w:val="left"/>
      </w:pPr>
    </w:p>
    <w:p w14:paraId="0848BE78" w14:textId="7A5EE8A5" w:rsidR="0020165C" w:rsidRDefault="0020165C" w:rsidP="00CB38AC">
      <w:pPr>
        <w:pStyle w:val="Heading4"/>
        <w:numPr>
          <w:ilvl w:val="1"/>
          <w:numId w:val="2"/>
        </w:numPr>
        <w:jc w:val="center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23E41D6" wp14:editId="67636B77">
            <wp:simplePos x="0" y="0"/>
            <wp:positionH relativeFrom="column">
              <wp:posOffset>372</wp:posOffset>
            </wp:positionH>
            <wp:positionV relativeFrom="paragraph">
              <wp:posOffset>304536</wp:posOffset>
            </wp:positionV>
            <wp:extent cx="5886450" cy="55435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Darbo užduotis</w:t>
      </w:r>
    </w:p>
    <w:p w14:paraId="3110CE43" w14:textId="614049DF" w:rsidR="0020165C" w:rsidRPr="0020165C" w:rsidRDefault="0020165C" w:rsidP="0020165C"/>
    <w:p w14:paraId="69BFC22E" w14:textId="77777777" w:rsidR="0020165C" w:rsidRPr="00113AE8" w:rsidRDefault="0020165C" w:rsidP="0020165C">
      <w:pPr>
        <w:ind w:firstLine="0"/>
        <w:jc w:val="left"/>
        <w:rPr>
          <w:lang w:val="en-US"/>
        </w:rPr>
      </w:pPr>
      <w:r>
        <w:t>Pav #1 Darbo užduotis</w:t>
      </w:r>
    </w:p>
    <w:p w14:paraId="7C894E93" w14:textId="77777777" w:rsidR="0020165C" w:rsidRDefault="0020165C" w:rsidP="0020165C">
      <w:pPr>
        <w:pStyle w:val="ListParagraph"/>
        <w:ind w:left="360" w:firstLine="0"/>
        <w:jc w:val="left"/>
      </w:pPr>
    </w:p>
    <w:p w14:paraId="3A9864E0" w14:textId="77777777" w:rsidR="0020165C" w:rsidRDefault="0020165C" w:rsidP="0020165C">
      <w:pPr>
        <w:pStyle w:val="Heading4"/>
        <w:jc w:val="center"/>
      </w:pPr>
      <w:r>
        <w:t>1.2 Programos tekstas</w:t>
      </w:r>
    </w:p>
    <w:p w14:paraId="3F13941A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// Tadas Laurinaitis, IFF - 6/8,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uzduoties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nr. - 294, Divisors https://uva.onlinejudge.org/index.php?option=com_onlinejudge&amp;Itemid=8&amp;category=4&amp;page=show_problem&amp;problem=230</w:t>
      </w:r>
    </w:p>
    <w:p w14:paraId="6D2582E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531C083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</w:t>
      </w:r>
    </w:p>
    <w:p w14:paraId="75745BFA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System.IO</w:t>
      </w:r>
    </w:p>
    <w:p w14:paraId="0BF98DE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7FC5384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readDataFromFile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file =</w:t>
      </w:r>
    </w:p>
    <w:p w14:paraId="4C0CA41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(file)</w:t>
      </w:r>
    </w:p>
    <w:p w14:paraId="1C006F2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57B5391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writeResultToFile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file L 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</w:p>
    <w:p w14:paraId="5E5BB58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file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(file)</w:t>
      </w:r>
    </w:p>
    <w:p w14:paraId="7F4F6F7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"Between {0} and {1}, {2} has a maximum of {3} divisors"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L, U,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2573A19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"Between {0} and {1}, {2} has a maximum of {3} divisors"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L, U,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6009E4D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()</w:t>
      </w:r>
    </w:p>
    <w:p w14:paraId="769D93B3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16383AAF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//let rec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number : int,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: int, current : int) =</w:t>
      </w:r>
    </w:p>
    <w:p w14:paraId="062FFA6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number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current =</w:t>
      </w:r>
    </w:p>
    <w:p w14:paraId="79A62F6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(number % current = 0 &amp;&amp; current &lt;= number)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</w:p>
    <w:p w14:paraId="7775C1D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+ 1</w:t>
      </w:r>
    </w:p>
    <w:p w14:paraId="7B9AF25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temp2 = current + 1</w:t>
      </w:r>
    </w:p>
    <w:p w14:paraId="02507A62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number temp1 temp2</w:t>
      </w:r>
    </w:p>
    <w:p w14:paraId="6473B5A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(number % current &lt;&gt; 0 &amp;&amp; current &lt;= number)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</w:p>
    <w:p w14:paraId="460D90E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temp2 = current + 1</w:t>
      </w:r>
    </w:p>
    <w:p w14:paraId="117CE3B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number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temp2</w:t>
      </w:r>
    </w:p>
    <w:p w14:paraId="7F385EE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</w:p>
    <w:p w14:paraId="309DE76A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</w:p>
    <w:p w14:paraId="34C38E2C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temp</w:t>
      </w:r>
    </w:p>
    <w:p w14:paraId="4D31FE7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11FBAB7E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current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</w:t>
      </w:r>
    </w:p>
    <w:p w14:paraId="7EEEC43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current 0 1</w:t>
      </w:r>
    </w:p>
    <w:p w14:paraId="28EA1161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)</w:t>
      </w:r>
    </w:p>
    <w:p w14:paraId="36A96DE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&amp;&amp; current &lt;= U)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</w:p>
    <w:p w14:paraId="1CEA5BEA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 + 1</w:t>
      </w:r>
    </w:p>
    <w:p w14:paraId="65D4D26F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currentMaxNum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</w:t>
      </w:r>
    </w:p>
    <w:p w14:paraId="3099CF8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currentMaxCount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</w:p>
    <w:p w14:paraId="17BB5AC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currentMaxNum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</w:p>
    <w:p w14:paraId="0995DA3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&amp;&amp; current &lt;= U)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</w:p>
    <w:p w14:paraId="54E013C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 + 1</w:t>
      </w:r>
    </w:p>
    <w:p w14:paraId="3363261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</w:p>
    <w:p w14:paraId="7DB9ED3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</w:p>
    <w:p w14:paraId="60CD55A7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</w:p>
    <w:p w14:paraId="405BD46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writeResultToFile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"Results.txt"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</w:p>
    <w:p w14:paraId="1DEFC95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temp</w:t>
      </w:r>
    </w:p>
    <w:p w14:paraId="130AB26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1C6A863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doStuff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current =</w:t>
      </w:r>
    </w:p>
    <w:p w14:paraId="3DAC98D1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numbers = readDataFromFile(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"D:\Tadas\KALBUTEORIJA\Fsharp\Lab3\Lab3\Data.txt"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216F6EC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firstLine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numbers.[0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4AF9B4D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firstLine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.[0])</w:t>
      </w:r>
    </w:p>
    <w:p w14:paraId="689C63B1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current &gt; NN)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</w:p>
    <w:p w14:paraId="52A95C3C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"Job is done "</w:t>
      </w:r>
    </w:p>
    <w:p w14:paraId="464448F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</w:p>
    <w:p w14:paraId="44AFACB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strings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numbers.[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current].Split(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22815D1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= Int32.Parse(strings.[0])</w:t>
      </w:r>
    </w:p>
    <w:p w14:paraId="57DD242E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U = Int32.Parse(strings.[1])</w:t>
      </w:r>
    </w:p>
    <w:p w14:paraId="59C1D6F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(NN)</w:t>
      </w:r>
    </w:p>
    <w:p w14:paraId="7C60D543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(current)</w:t>
      </w:r>
    </w:p>
    <w:p w14:paraId="29E25E22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(L)</w:t>
      </w:r>
    </w:p>
    <w:p w14:paraId="6C41FC51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(U)</w:t>
      </w:r>
    </w:p>
    <w:p w14:paraId="3A79919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(U - L &gt;= 0 &amp;&amp; U - L &lt;= 10000 &amp;&amp; current &lt;= NN)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</w:p>
    <w:p w14:paraId="64D2D92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"Data looks fine "</w:t>
      </w:r>
    </w:p>
    <w:p w14:paraId="07E230E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L 0 0</w:t>
      </w:r>
    </w:p>
    <w:p w14:paraId="0B79A43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 + 1</w:t>
      </w:r>
    </w:p>
    <w:p w14:paraId="549DBD9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doStuff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</w:p>
    <w:p w14:paraId="427EAA5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U - L &lt; 0 || U - L &gt; 10000 &amp;&amp; current &lt;= NN)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</w:p>
    <w:p w14:paraId="105886D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"The Data is incorrect "</w:t>
      </w:r>
    </w:p>
    <w:p w14:paraId="2F39E6C2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 + 1</w:t>
      </w:r>
    </w:p>
    <w:p w14:paraId="5B56759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doStuff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</w:p>
    <w:p w14:paraId="1EEA2F3F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</w:p>
    <w:p w14:paraId="1923545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EntryPoint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&gt;]</w:t>
      </w:r>
    </w:p>
    <w:p w14:paraId="7B682A6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main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</w:t>
      </w:r>
    </w:p>
    <w:p w14:paraId="662FC19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doStuff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1</w:t>
      </w:r>
    </w:p>
    <w:p w14:paraId="6852D0B5" w14:textId="30BF8931" w:rsidR="0020165C" w:rsidRDefault="0020165C" w:rsidP="0020165C">
      <w:pPr>
        <w:ind w:firstLine="0"/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0</w:t>
      </w:r>
    </w:p>
    <w:p w14:paraId="4C1DB14E" w14:textId="0B41C1C0" w:rsidR="0020165C" w:rsidRDefault="0020165C" w:rsidP="0020165C">
      <w:pPr>
        <w:pStyle w:val="Heading4"/>
        <w:jc w:val="center"/>
      </w:pPr>
      <w:r>
        <w:t>1.3 Pradiniai duomenys ir rezultatai</w:t>
      </w:r>
    </w:p>
    <w:p w14:paraId="2A27D959" w14:textId="74B2A881" w:rsidR="0020165C" w:rsidRDefault="0020165C" w:rsidP="0020165C">
      <w:pPr>
        <w:ind w:firstLine="0"/>
        <w:jc w:val="left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8D22FE8" wp14:editId="21583FE3">
            <wp:simplePos x="0" y="0"/>
            <wp:positionH relativeFrom="column">
              <wp:posOffset>1905</wp:posOffset>
            </wp:positionH>
            <wp:positionV relativeFrom="paragraph">
              <wp:posOffset>173990</wp:posOffset>
            </wp:positionV>
            <wp:extent cx="3276600" cy="7048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A0745" w14:textId="501BD513" w:rsidR="0020165C" w:rsidRPr="00113AE8" w:rsidRDefault="0020165C" w:rsidP="0020165C">
      <w:pPr>
        <w:ind w:firstLine="0"/>
        <w:jc w:val="left"/>
        <w:rPr>
          <w:lang w:val="en-US"/>
        </w:rPr>
      </w:pPr>
      <w:r>
        <w:t>Pav #2 Duomenų failas</w:t>
      </w:r>
    </w:p>
    <w:p w14:paraId="4285B709" w14:textId="77777777" w:rsidR="0020165C" w:rsidRDefault="0020165C" w:rsidP="0020165C">
      <w:pPr>
        <w:ind w:firstLine="0"/>
        <w:jc w:val="left"/>
      </w:pPr>
    </w:p>
    <w:p w14:paraId="1ECBAD5D" w14:textId="50475219" w:rsidR="0020165C" w:rsidRDefault="0020165C" w:rsidP="0020165C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5B2572A8" wp14:editId="46AC6E3F">
            <wp:extent cx="547687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7B24" w14:textId="77777777" w:rsidR="0020165C" w:rsidRPr="00113AE8" w:rsidRDefault="0020165C" w:rsidP="0020165C">
      <w:pPr>
        <w:ind w:firstLine="0"/>
        <w:jc w:val="left"/>
        <w:rPr>
          <w:lang w:val="en-US"/>
        </w:rPr>
      </w:pPr>
      <w:r>
        <w:t>Pav #3 Gauti rezultatai</w:t>
      </w:r>
    </w:p>
    <w:p w14:paraId="0F8F0631" w14:textId="55E1773A" w:rsidR="00581000" w:rsidRDefault="00581000" w:rsidP="00113AE8">
      <w:pPr>
        <w:ind w:firstLine="0"/>
        <w:jc w:val="left"/>
      </w:pPr>
    </w:p>
    <w:p w14:paraId="45A7C802" w14:textId="40CAD6CA" w:rsidR="00581000" w:rsidRDefault="00581000" w:rsidP="00113AE8">
      <w:pPr>
        <w:ind w:firstLine="0"/>
        <w:jc w:val="left"/>
      </w:pPr>
    </w:p>
    <w:p w14:paraId="409ED787" w14:textId="28BF2F36" w:rsidR="00581000" w:rsidRDefault="00581000" w:rsidP="00113AE8">
      <w:pPr>
        <w:ind w:firstLine="0"/>
        <w:jc w:val="left"/>
      </w:pPr>
    </w:p>
    <w:p w14:paraId="4982E3F0" w14:textId="3D6F464E" w:rsidR="00581000" w:rsidRDefault="00581000" w:rsidP="00113AE8">
      <w:pPr>
        <w:ind w:firstLine="0"/>
        <w:jc w:val="left"/>
      </w:pPr>
    </w:p>
    <w:p w14:paraId="70E8E930" w14:textId="3246C1E3" w:rsidR="00581000" w:rsidRDefault="00581000" w:rsidP="00113AE8">
      <w:pPr>
        <w:ind w:firstLine="0"/>
        <w:jc w:val="left"/>
      </w:pPr>
    </w:p>
    <w:p w14:paraId="5F88E739" w14:textId="221B53AB" w:rsidR="00581000" w:rsidRDefault="00581000" w:rsidP="00113AE8">
      <w:pPr>
        <w:ind w:firstLine="0"/>
        <w:jc w:val="left"/>
      </w:pPr>
    </w:p>
    <w:p w14:paraId="0D65986C" w14:textId="77777777" w:rsidR="00581000" w:rsidRDefault="00581000" w:rsidP="00113AE8">
      <w:pPr>
        <w:ind w:firstLine="0"/>
        <w:jc w:val="left"/>
      </w:pPr>
    </w:p>
    <w:p w14:paraId="2C75E6D4" w14:textId="7C3DBA15" w:rsidR="00581000" w:rsidRDefault="00581000" w:rsidP="00CB38AC">
      <w:pPr>
        <w:pStyle w:val="Heading4"/>
        <w:numPr>
          <w:ilvl w:val="1"/>
          <w:numId w:val="3"/>
        </w:numPr>
        <w:jc w:val="center"/>
      </w:pPr>
      <w:r>
        <w:t>Darbo užduotis</w:t>
      </w:r>
    </w:p>
    <w:p w14:paraId="3E54B053" w14:textId="464838CE" w:rsidR="00581000" w:rsidRDefault="00581000" w:rsidP="00581000">
      <w:pPr>
        <w:ind w:firstLine="0"/>
        <w:jc w:val="left"/>
      </w:pPr>
      <w:r>
        <w:t>Darbo užduotis:</w:t>
      </w:r>
    </w:p>
    <w:p w14:paraId="5BB82115" w14:textId="60269A56" w:rsidR="00581000" w:rsidRDefault="00581000" w:rsidP="00CB38AC">
      <w:pPr>
        <w:pStyle w:val="ListParagraph"/>
        <w:numPr>
          <w:ilvl w:val="0"/>
          <w:numId w:val="4"/>
        </w:numPr>
        <w:jc w:val="left"/>
      </w:pPr>
      <w:r>
        <w:t>Surasti ar du skaičiai yra kopiriminiai</w:t>
      </w:r>
    </w:p>
    <w:p w14:paraId="5548AD20" w14:textId="0D951DC9" w:rsidR="00581000" w:rsidRDefault="00581000" w:rsidP="00CB38AC">
      <w:pPr>
        <w:pStyle w:val="ListParagraph"/>
        <w:numPr>
          <w:ilvl w:val="0"/>
          <w:numId w:val="4"/>
        </w:numPr>
        <w:jc w:val="left"/>
      </w:pPr>
      <w:r>
        <w:t>Surasti ar skaičius yra pirminis</w:t>
      </w:r>
    </w:p>
    <w:p w14:paraId="2CA4647D" w14:textId="77777777" w:rsidR="00581000" w:rsidRDefault="00581000" w:rsidP="00581000">
      <w:pPr>
        <w:pStyle w:val="ListParagraph"/>
        <w:ind w:firstLine="0"/>
        <w:jc w:val="left"/>
      </w:pPr>
    </w:p>
    <w:p w14:paraId="51FD3A5E" w14:textId="1CADC6EA" w:rsidR="00581000" w:rsidRDefault="00581000" w:rsidP="00CB38AC">
      <w:pPr>
        <w:pStyle w:val="Heading4"/>
        <w:numPr>
          <w:ilvl w:val="1"/>
          <w:numId w:val="3"/>
        </w:numPr>
        <w:jc w:val="center"/>
      </w:pPr>
      <w:r>
        <w:t>Programos tekstas</w:t>
      </w:r>
    </w:p>
    <w:p w14:paraId="206431C3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% Tadas Laurinaitis IFF - 6/8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suma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39, 12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ir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13</w:t>
      </w:r>
    </w:p>
    <w:p w14:paraId="3ED5D185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%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Surasti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ar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du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skaiciai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yra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kopirminiai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- 12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uzduotis</w:t>
      </w:r>
      <w:proofErr w:type="spellEnd"/>
    </w:p>
    <w:p w14:paraId="2BD3A054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X, Y,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, Output) :-</w:t>
      </w:r>
    </w:p>
    <w:p w14:paraId="70BA7527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(X == </w:t>
      </w:r>
      <w:proofErr w:type="spellStart"/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;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Y ==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-&gt;</w:t>
      </w:r>
    </w:p>
    <w:p w14:paraId="3C2D53AD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 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 Finished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EFED17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    ;(X &gt;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, Y &gt;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-&gt;</w:t>
      </w:r>
    </w:p>
    <w:p w14:paraId="5C674BA4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"Still going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1CDCCF1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R1 is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X, Y),</w:t>
      </w:r>
    </w:p>
    <w:p w14:paraId="4F3BDE6A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        R2 is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Y, X),</w:t>
      </w:r>
    </w:p>
    <w:p w14:paraId="46D07070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        (R1 \== 0, R2 \== 0 -&gt;</w:t>
      </w:r>
    </w:p>
    <w:p w14:paraId="457640B2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 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"3333_"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49CB57E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AEB91E4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                R3 is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X,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A48BFFA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    R4 is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Y,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3F9C63F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(R3),</w:t>
      </w:r>
    </w:p>
    <w:p w14:paraId="20370BFF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(R4),</w:t>
      </w:r>
    </w:p>
    <w:p w14:paraId="7AD3F672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((  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R3 \== 0 ; R4 \== 0) -&gt;</w:t>
      </w:r>
    </w:p>
    <w:p w14:paraId="30A27830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 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"4444"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3E99E2E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        Output = </w:t>
      </w:r>
      <w:r w:rsidRPr="00581000">
        <w:rPr>
          <w:rFonts w:ascii="Consolas" w:hAnsi="Consolas"/>
          <w:color w:val="CE9178"/>
          <w:sz w:val="21"/>
          <w:szCs w:val="21"/>
          <w:lang w:val="en-US"/>
        </w:rPr>
        <w:t>'true'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4663543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Z is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+ 1,</w:t>
      </w:r>
    </w:p>
    <w:p w14:paraId="30160A0E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        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X, Y, Z, Output)</w:t>
      </w:r>
    </w:p>
    <w:p w14:paraId="588C9633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        ;(R3 == 0, R4 == 0 -&gt; </w:t>
      </w:r>
    </w:p>
    <w:p w14:paraId="246AF793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"5555"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6A87C19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            Output2 = </w:t>
      </w:r>
      <w:r w:rsidRPr="00581000">
        <w:rPr>
          <w:rFonts w:ascii="Consolas" w:hAnsi="Consolas"/>
          <w:color w:val="CE9178"/>
          <w:sz w:val="21"/>
          <w:szCs w:val="21"/>
          <w:lang w:val="en-US"/>
        </w:rPr>
        <w:t>'false'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8AD9FAC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100, 100, 100, Output2)</w:t>
      </w:r>
    </w:p>
    <w:p w14:paraId="37D38C76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        )</w:t>
      </w:r>
    </w:p>
    <w:p w14:paraId="49C051D3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    )</w:t>
      </w:r>
    </w:p>
    <w:p w14:paraId="720FE603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            ;(R1 ==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0 ;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R2 == 0 -&gt;</w:t>
      </w:r>
    </w:p>
    <w:p w14:paraId="66F8038A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 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"6666"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3ACA81D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        Output = </w:t>
      </w:r>
      <w:r w:rsidRPr="00581000">
        <w:rPr>
          <w:rFonts w:ascii="Consolas" w:hAnsi="Consolas"/>
          <w:color w:val="CE9178"/>
          <w:sz w:val="21"/>
          <w:szCs w:val="21"/>
          <w:lang w:val="en-US"/>
        </w:rPr>
        <w:t>'false'</w:t>
      </w:r>
    </w:p>
    <w:p w14:paraId="21BA385A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    )</w:t>
      </w:r>
    </w:p>
    <w:p w14:paraId="0010AA0B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        )</w:t>
      </w:r>
    </w:p>
    <w:p w14:paraId="1A581734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)</w:t>
      </w:r>
    </w:p>
    <w:p w14:paraId="407EEA01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).</w:t>
      </w:r>
    </w:p>
    <w:p w14:paraId="5FE3EDC4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62551D1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9CDCFE"/>
          <w:sz w:val="21"/>
          <w:szCs w:val="21"/>
          <w:lang w:val="en-US"/>
        </w:rPr>
        <w:t>%</w:t>
      </w:r>
      <w:proofErr w:type="spellStart"/>
      <w:r w:rsidRPr="00581000">
        <w:rPr>
          <w:rFonts w:ascii="Consolas" w:hAnsi="Consolas"/>
          <w:color w:val="9CDCFE"/>
          <w:sz w:val="21"/>
          <w:szCs w:val="21"/>
          <w:lang w:val="en-US"/>
        </w:rPr>
        <w:t>Surasti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ar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skaicius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yra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pirminis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- 13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uzduotis</w:t>
      </w:r>
      <w:proofErr w:type="spellEnd"/>
    </w:p>
    <w:p w14:paraId="20C0A20F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isprime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1) :-</w:t>
      </w:r>
    </w:p>
    <w:p w14:paraId="1915D8D7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"The number 1 is prime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).</w:t>
      </w:r>
    </w:p>
    <w:p w14:paraId="762C7D34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3CC3093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isprime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2) :-</w:t>
      </w:r>
    </w:p>
    <w:p w14:paraId="6B703477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"The number 2 is prime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).</w:t>
      </w:r>
    </w:p>
    <w:p w14:paraId="4A99BADB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6A246B1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isprime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(X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) :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-</w:t>
      </w:r>
    </w:p>
    <w:p w14:paraId="1A7EB3B1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X &gt; 2,</w:t>
      </w:r>
    </w:p>
    <w:p w14:paraId="09C05A68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isprimee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X, 2, Output).</w:t>
      </w:r>
    </w:p>
    <w:p w14:paraId="3358F7BD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724CAB9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isprimee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X, Y, Output) :-</w:t>
      </w:r>
    </w:p>
    <w:p w14:paraId="59821CD5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(Y &lt; X -&gt;  </w:t>
      </w:r>
    </w:p>
    <w:p w14:paraId="6F98FA82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        R1 is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X, Y),</w:t>
      </w:r>
    </w:p>
    <w:p w14:paraId="5ACF32FA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>        (R1 \== 0 -&gt;</w:t>
      </w:r>
    </w:p>
    <w:p w14:paraId="59E3946F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Output = </w:t>
      </w:r>
      <w:r w:rsidRPr="00581000">
        <w:rPr>
          <w:rFonts w:ascii="Consolas" w:hAnsi="Consolas"/>
          <w:color w:val="CE9178"/>
          <w:sz w:val="21"/>
          <w:szCs w:val="21"/>
          <w:lang w:val="en-US"/>
        </w:rPr>
        <w:t>"true"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AC24A95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</w:t>
      </w:r>
      <w:proofErr w:type="spellStart"/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isprimee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X, Y+1, Output)</w:t>
      </w:r>
    </w:p>
    <w:p w14:paraId="5AB3EAF4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(R1 == 0 -&gt;</w:t>
      </w:r>
    </w:p>
    <w:p w14:paraId="43496EA7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 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"The number is not a prime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26D89A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)</w:t>
      </w:r>
    </w:p>
    <w:p w14:paraId="34508747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)</w:t>
      </w:r>
    </w:p>
    <w:p w14:paraId="10628809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(   Y &gt;= X -&gt;  </w:t>
      </w:r>
    </w:p>
    <w:p w14:paraId="2F09818F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Output = </w:t>
      </w:r>
      <w:r w:rsidRPr="00581000">
        <w:rPr>
          <w:rFonts w:ascii="Consolas" w:hAnsi="Consolas"/>
          <w:color w:val="CE9178"/>
          <w:sz w:val="21"/>
          <w:szCs w:val="21"/>
          <w:lang w:val="en-US"/>
        </w:rPr>
        <w:t>"true"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ABC1EF2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"The number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DFBF524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(X),</w:t>
      </w:r>
    </w:p>
    <w:p w14:paraId="05F84E02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 is prime.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1D553BB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)</w:t>
      </w:r>
    </w:p>
    <w:p w14:paraId="0FF9FED5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). </w:t>
      </w:r>
    </w:p>
    <w:p w14:paraId="04B1F950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AB633ED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>/*</w:t>
      </w:r>
    </w:p>
    <w:p w14:paraId="7AF2D7F9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something(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Y) :-</w:t>
      </w:r>
    </w:p>
    <w:p w14:paraId="5154533B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( X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&gt; Y ; X &lt; Y -&gt;  </w:t>
      </w:r>
    </w:p>
    <w:p w14:paraId="2B09EE4E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"11111111"),</w:t>
      </w:r>
    </w:p>
    <w:p w14:paraId="3707E115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"111111111111111111"),</w:t>
      </w:r>
    </w:p>
    <w:p w14:paraId="4452A5B1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something(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 - 1,Y)</w:t>
      </w:r>
    </w:p>
    <w:p w14:paraId="31AB4095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 X = Y -&gt;  </w:t>
      </w:r>
    </w:p>
    <w:p w14:paraId="11D96056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write("aaa222222222"),</w:t>
      </w:r>
    </w:p>
    <w:p w14:paraId="5B516C4D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write("bbb2222222222222222222"),</w:t>
      </w:r>
    </w:p>
    <w:p w14:paraId="5DB4B47E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something(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X,Y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+1)</w:t>
      </w:r>
    </w:p>
    <w:p w14:paraId="787D1C8A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72BCC102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).</w:t>
      </w:r>
    </w:p>
    <w:p w14:paraId="4E4552B3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482894C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Y, Divider, Output) :-</w:t>
      </w:r>
    </w:p>
    <w:p w14:paraId="2EDA1482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R1 is mod(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X,Y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),</w:t>
      </w:r>
    </w:p>
    <w:p w14:paraId="7F518847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R2 is mod(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Y,X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),</w:t>
      </w:r>
    </w:p>
    <w:p w14:paraId="75E60FD0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(R1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= 0, R2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= 0 -&gt;  </w:t>
      </w:r>
    </w:p>
    <w:p w14:paraId="15F9A0DE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R3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Divider),</w:t>
      </w:r>
    </w:p>
    <w:p w14:paraId="249D1355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R4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Y, Divider),</w:t>
      </w:r>
    </w:p>
    <w:p w14:paraId="38FB5D93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(R3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= 0, R4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0 -&gt;</w:t>
      </w:r>
    </w:p>
    <w:p w14:paraId="1E41A500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    Output = "true",</w:t>
      </w:r>
    </w:p>
    <w:p w14:paraId="5763A73F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lastRenderedPageBreak/>
        <w:t xml:space="preserve">        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Y, Divider, Output),</w:t>
      </w:r>
    </w:p>
    <w:p w14:paraId="25140936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(R3 == 0 ; R4 == 0 -&gt;  </w:t>
      </w:r>
    </w:p>
    <w:p w14:paraId="0CB2109F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    Output = "false"</w:t>
      </w:r>
    </w:p>
    <w:p w14:paraId="2634597D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)</w:t>
      </w:r>
    </w:p>
    <w:p w14:paraId="4159CCF4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)</w:t>
      </w:r>
    </w:p>
    <w:p w14:paraId="2D187D7D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(R1 == 0 ; R2 == 0 -&gt;  </w:t>
      </w:r>
    </w:p>
    <w:p w14:paraId="1F92FDE0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"false";</w:t>
      </w:r>
    </w:p>
    <w:p w14:paraId="65224F91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70535BAB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).</w:t>
      </w:r>
    </w:p>
    <w:p w14:paraId="48F0A1D6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X, Y,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, Output) :-</w:t>
      </w:r>
    </w:p>
    <w:p w14:paraId="527D6C2D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write("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iejau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"),</w:t>
      </w:r>
    </w:p>
    <w:p w14:paraId="30ABE798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X ==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; Y ==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-&gt;</w:t>
      </w:r>
    </w:p>
    <w:p w14:paraId="4DE0859D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"as lygus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esu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"),</w:t>
      </w:r>
    </w:p>
    <w:p w14:paraId="3972B83E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Output = "true",</w:t>
      </w:r>
    </w:p>
    <w:p w14:paraId="0113050F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X, Y,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+ 1, Output)</w:t>
      </w:r>
    </w:p>
    <w:p w14:paraId="51B5BE74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)</w:t>
      </w:r>
    </w:p>
    <w:p w14:paraId="44585636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R1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Y),</w:t>
      </w:r>
    </w:p>
    <w:p w14:paraId="0BF03468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R2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Y, X),</w:t>
      </w:r>
    </w:p>
    <w:p w14:paraId="191724A5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(R1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= 0, R2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0 -&gt;</w:t>
      </w:r>
    </w:p>
    <w:p w14:paraId="27E57D86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praslydau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1"),</w:t>
      </w:r>
    </w:p>
    <w:p w14:paraId="2A0D3E45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R3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X,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),</w:t>
      </w:r>
    </w:p>
    <w:p w14:paraId="591AA692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R4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Y,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),</w:t>
      </w:r>
    </w:p>
    <w:p w14:paraId="6E751025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(R3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= 0, R4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0 -&gt;</w:t>
      </w:r>
    </w:p>
    <w:p w14:paraId="1BF944DE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praslydau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2"),</w:t>
      </w:r>
    </w:p>
    <w:p w14:paraId="44D3C201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"true",</w:t>
      </w:r>
    </w:p>
    <w:p w14:paraId="0AC6738A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Y, Div+1, Output)</w:t>
      </w:r>
    </w:p>
    <w:p w14:paraId="7A4B1A12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(R3 == 0 ; R4 == 0 -&gt; </w:t>
      </w:r>
    </w:p>
    <w:p w14:paraId="2E34136F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nepraslydau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2"),</w:t>
      </w:r>
    </w:p>
    <w:p w14:paraId="1EDA5C92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    Output = "false"</w:t>
      </w:r>
    </w:p>
    <w:p w14:paraId="3A1E1F50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)</w:t>
      </w:r>
    </w:p>
    <w:p w14:paraId="30A40479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1F4C6994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(   R1 == 0 ; R2 == 0 -&gt;</w:t>
      </w:r>
    </w:p>
    <w:p w14:paraId="517B2184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nepraslydau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1"),</w:t>
      </w:r>
    </w:p>
    <w:p w14:paraId="7BC19B1E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"false"</w:t>
      </w:r>
    </w:p>
    <w:p w14:paraId="4D68C9C1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4810D4B1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).   </w:t>
      </w:r>
    </w:p>
    <w:p w14:paraId="48BC7380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Y, Output) :-</w:t>
      </w:r>
    </w:p>
    <w:p w14:paraId="00A7D03E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(Y &lt; X -&gt;  </w:t>
      </w:r>
    </w:p>
    <w:p w14:paraId="40EC8CBA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R1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Y),</w:t>
      </w:r>
    </w:p>
    <w:p w14:paraId="4DDF89DF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(R1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0 -&gt;</w:t>
      </w:r>
    </w:p>
    <w:p w14:paraId="13B90E33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"true",</w:t>
      </w:r>
    </w:p>
    <w:p w14:paraId="3D627A5E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</w:t>
      </w: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Y+1, Output)</w:t>
      </w:r>
    </w:p>
    <w:p w14:paraId="05FD38B3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(R1 == 0 -&gt;  </w:t>
      </w:r>
    </w:p>
    <w:p w14:paraId="5E74E89E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    Output = "false"</w:t>
      </w:r>
    </w:p>
    <w:p w14:paraId="460CDB13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)</w:t>
      </w:r>
    </w:p>
    <w:p w14:paraId="763D5465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29DBA77F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   Y &gt;= X -&gt;  </w:t>
      </w:r>
    </w:p>
    <w:p w14:paraId="6AB56FE7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"true",</w:t>
      </w:r>
    </w:p>
    <w:p w14:paraId="4D92D6AC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"The number "),</w:t>
      </w:r>
    </w:p>
    <w:p w14:paraId="15425197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write(X),</w:t>
      </w:r>
    </w:p>
    <w:p w14:paraId="2C40BDD0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 is prime. ")</w:t>
      </w:r>
    </w:p>
    <w:p w14:paraId="4ABE91A1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0BE5A8C1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).</w:t>
      </w:r>
    </w:p>
    <w:p w14:paraId="0487B0BC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lastRenderedPageBreak/>
        <w:t>coprimary(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Y) :-</w:t>
      </w:r>
    </w:p>
    <w:p w14:paraId="6493CDBF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Output1),</w:t>
      </w:r>
    </w:p>
    <w:p w14:paraId="15491419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Y, Output2),</w:t>
      </w:r>
    </w:p>
    <w:p w14:paraId="2F94B24A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Output1 == "true",</w:t>
      </w:r>
    </w:p>
    <w:p w14:paraId="768884FD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Output2 == "true",</w:t>
      </w:r>
    </w:p>
    <w:p w14:paraId="6E62E262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R1 is mod(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X,Y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),</w:t>
      </w:r>
    </w:p>
    <w:p w14:paraId="6293A8D5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R2 is mod(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Y,X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),</w:t>
      </w:r>
    </w:p>
    <w:p w14:paraId="55C0EE7C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R1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0,</w:t>
      </w:r>
    </w:p>
    <w:p w14:paraId="6589F598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R2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0,</w:t>
      </w:r>
    </w:p>
    <w:p w14:paraId="789FAD4B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"Numbers are coprime").</w:t>
      </w:r>
    </w:p>
    <w:p w14:paraId="20C817B9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1, Output) :-</w:t>
      </w:r>
    </w:p>
    <w:p w14:paraId="3742E940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Output = "true",</w:t>
      </w:r>
    </w:p>
    <w:p w14:paraId="1CFB1C4F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"The number 1 is prime ").</w:t>
      </w:r>
    </w:p>
    <w:p w14:paraId="6879D74B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2, Output) :-</w:t>
      </w:r>
    </w:p>
    <w:p w14:paraId="254534DC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Output = "true",</w:t>
      </w:r>
    </w:p>
    <w:p w14:paraId="6B09A2E0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"The number 2 is prime ").</w:t>
      </w:r>
    </w:p>
    <w:p w14:paraId="6BBA6C19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Output) :-</w:t>
      </w:r>
    </w:p>
    <w:p w14:paraId="69D1FDAE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X &gt; 2,</w:t>
      </w:r>
    </w:p>
    <w:p w14:paraId="37FDED21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2, Output).</w:t>
      </w:r>
    </w:p>
    <w:p w14:paraId="237EDA90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Y, Output) :-</w:t>
      </w:r>
    </w:p>
    <w:p w14:paraId="54939C67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(Y &lt; X -&gt;  </w:t>
      </w:r>
    </w:p>
    <w:p w14:paraId="3DE4104E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R1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Y),</w:t>
      </w:r>
    </w:p>
    <w:p w14:paraId="715267F6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(R1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0 -&gt;</w:t>
      </w:r>
    </w:p>
    <w:p w14:paraId="016B2A3A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"true",</w:t>
      </w:r>
    </w:p>
    <w:p w14:paraId="073FAF3E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</w:t>
      </w: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Y+1, Output)</w:t>
      </w:r>
    </w:p>
    <w:p w14:paraId="31328B88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(R1 == 0 -&gt;  </w:t>
      </w:r>
    </w:p>
    <w:p w14:paraId="7B1FB39C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    Output = "false"</w:t>
      </w:r>
    </w:p>
    <w:p w14:paraId="0A3A7002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)</w:t>
      </w:r>
    </w:p>
    <w:p w14:paraId="7EE7B00D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1959CCD3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   Y &gt;= X -&gt;  </w:t>
      </w:r>
    </w:p>
    <w:p w14:paraId="251375EC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"true",</w:t>
      </w:r>
    </w:p>
    <w:p w14:paraId="769FAC35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"The number "),</w:t>
      </w:r>
    </w:p>
    <w:p w14:paraId="669E6669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write(X),</w:t>
      </w:r>
    </w:p>
    <w:p w14:paraId="65CBBF68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 is prime. ")</w:t>
      </w:r>
    </w:p>
    <w:p w14:paraId="547ADCE2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0878BDB8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).   </w:t>
      </w:r>
    </w:p>
    <w:p w14:paraId="1B12F9BD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jealous(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Y) :-</w:t>
      </w:r>
    </w:p>
    <w:p w14:paraId="42037C7C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loves(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Z),</w:t>
      </w:r>
    </w:p>
    <w:p w14:paraId="1ACB7D10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loves(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Y, Z).</w:t>
      </w:r>
    </w:p>
    <w:p w14:paraId="0B898464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>*/</w:t>
      </w:r>
    </w:p>
    <w:p w14:paraId="35A89EEF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0E60FEB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>/** &lt;examples&gt;</w:t>
      </w:r>
    </w:p>
    <w:p w14:paraId="34FD5CB9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6DB0171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?-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loves(X,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mia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).</w:t>
      </w:r>
    </w:p>
    <w:p w14:paraId="4AD33CE4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?-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jealous(X, Y).</w:t>
      </w:r>
    </w:p>
    <w:p w14:paraId="24D3E5F3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0295D10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>*/</w:t>
      </w:r>
    </w:p>
    <w:p w14:paraId="7DE41B15" w14:textId="77777777" w:rsidR="00581000" w:rsidRPr="00581000" w:rsidRDefault="00581000" w:rsidP="00CB38AC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BF47808" w14:textId="2A2FC978" w:rsidR="00581000" w:rsidRDefault="00581000" w:rsidP="00581000">
      <w:pPr>
        <w:pStyle w:val="ListParagraph"/>
        <w:ind w:left="420" w:firstLine="0"/>
      </w:pPr>
    </w:p>
    <w:p w14:paraId="0650D56B" w14:textId="00EC3A30" w:rsidR="00581000" w:rsidRDefault="00581000" w:rsidP="00581000">
      <w:pPr>
        <w:pStyle w:val="ListParagraph"/>
        <w:ind w:left="420" w:firstLine="0"/>
      </w:pPr>
    </w:p>
    <w:p w14:paraId="0180EE9A" w14:textId="4A4E2F09" w:rsidR="00581000" w:rsidRDefault="00581000" w:rsidP="00581000">
      <w:pPr>
        <w:pStyle w:val="ListParagraph"/>
        <w:ind w:left="420" w:firstLine="0"/>
      </w:pPr>
    </w:p>
    <w:p w14:paraId="346F4E3D" w14:textId="2D193CD9" w:rsidR="00581000" w:rsidRDefault="00581000" w:rsidP="00581000">
      <w:pPr>
        <w:pStyle w:val="ListParagraph"/>
        <w:ind w:left="420" w:firstLine="0"/>
      </w:pPr>
    </w:p>
    <w:p w14:paraId="3C401DA2" w14:textId="77777777" w:rsidR="00581000" w:rsidRPr="00581000" w:rsidRDefault="00581000" w:rsidP="00581000">
      <w:pPr>
        <w:pStyle w:val="ListParagraph"/>
        <w:ind w:left="420" w:firstLine="0"/>
      </w:pPr>
    </w:p>
    <w:p w14:paraId="1BF95689" w14:textId="77777777" w:rsidR="00581000" w:rsidRDefault="00581000" w:rsidP="00581000">
      <w:pPr>
        <w:pStyle w:val="Heading4"/>
        <w:jc w:val="center"/>
      </w:pPr>
      <w:r>
        <w:lastRenderedPageBreak/>
        <w:t>1.3 Pradiniai duomenys ir rezultatai</w:t>
      </w:r>
    </w:p>
    <w:p w14:paraId="477996D8" w14:textId="10655931" w:rsidR="00581000" w:rsidRDefault="00581000" w:rsidP="00581000">
      <w:pPr>
        <w:ind w:firstLine="0"/>
        <w:jc w:val="left"/>
      </w:pPr>
      <w:r>
        <w:t>1užduotis:</w:t>
      </w:r>
    </w:p>
    <w:p w14:paraId="09CE0272" w14:textId="77777777" w:rsidR="00581000" w:rsidRDefault="00581000" w:rsidP="00581000">
      <w:pPr>
        <w:ind w:firstLine="0"/>
        <w:jc w:val="left"/>
      </w:pPr>
    </w:p>
    <w:p w14:paraId="422F10F2" w14:textId="6B54AFAE" w:rsidR="00581000" w:rsidRDefault="00581000" w:rsidP="00581000">
      <w:pPr>
        <w:ind w:firstLine="0"/>
        <w:jc w:val="left"/>
        <w:rPr>
          <w:rStyle w:val="query"/>
          <w:rFonts w:ascii="Helvetica" w:hAnsi="Helvetica" w:cs="Helvetica"/>
          <w:color w:val="333333"/>
          <w:sz w:val="21"/>
          <w:szCs w:val="21"/>
        </w:rPr>
      </w:pPr>
      <w:r>
        <w:t xml:space="preserve">Įvedus užklausą </w:t>
      </w:r>
      <w:r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coprime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(15, 18, 2, </w:t>
      </w:r>
      <w:r>
        <w:rPr>
          <w:rStyle w:val="cm-var"/>
          <w:rFonts w:ascii="Helvetica" w:hAnsi="Helvetica" w:cs="Helvetica"/>
          <w:color w:val="880000"/>
          <w:sz w:val="21"/>
          <w:szCs w:val="21"/>
        </w:rPr>
        <w:t>Out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 xml:space="preserve">), gaunamas rezultatas Out -&gt; True, o įvedus užklausą </w:t>
      </w:r>
    </w:p>
    <w:p w14:paraId="422CCE96" w14:textId="409D77CD" w:rsidR="00581000" w:rsidRDefault="00581000" w:rsidP="00581000">
      <w:pPr>
        <w:ind w:firstLine="0"/>
        <w:jc w:val="left"/>
        <w:rPr>
          <w:rStyle w:val="query"/>
          <w:rFonts w:ascii="Helvetica" w:hAnsi="Helvetica" w:cs="Helvetica"/>
          <w:color w:val="333333"/>
          <w:sz w:val="21"/>
          <w:szCs w:val="21"/>
        </w:rPr>
      </w:pPr>
      <w:r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coprime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(15, 5, 2, </w:t>
      </w:r>
      <w:r>
        <w:rPr>
          <w:rStyle w:val="cm-var"/>
          <w:rFonts w:ascii="Helvetica" w:hAnsi="Helvetica" w:cs="Helvetica"/>
          <w:color w:val="880000"/>
          <w:sz w:val="21"/>
          <w:szCs w:val="21"/>
        </w:rPr>
        <w:t>Out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), Out reikšmė yra false.</w:t>
      </w:r>
    </w:p>
    <w:p w14:paraId="7409BF99" w14:textId="35083F67" w:rsidR="00581000" w:rsidRDefault="00581000" w:rsidP="00581000">
      <w:pPr>
        <w:ind w:firstLine="0"/>
        <w:jc w:val="left"/>
        <w:rPr>
          <w:rStyle w:val="query"/>
          <w:rFonts w:ascii="Helvetica" w:hAnsi="Helvetica" w:cs="Helvetica"/>
          <w:color w:val="333333"/>
          <w:sz w:val="21"/>
          <w:szCs w:val="21"/>
        </w:rPr>
      </w:pPr>
    </w:p>
    <w:p w14:paraId="18751EC6" w14:textId="77777777" w:rsidR="00581000" w:rsidRDefault="00581000" w:rsidP="00581000">
      <w:pPr>
        <w:ind w:firstLine="0"/>
        <w:jc w:val="left"/>
      </w:pPr>
    </w:p>
    <w:p w14:paraId="6C100DEA" w14:textId="163F2B1B" w:rsidR="00581000" w:rsidRDefault="00581000" w:rsidP="00581000">
      <w:pPr>
        <w:ind w:firstLine="0"/>
        <w:jc w:val="left"/>
      </w:pPr>
      <w:r>
        <w:t>2užduotis:</w:t>
      </w:r>
    </w:p>
    <w:p w14:paraId="0A1196CC" w14:textId="49AFD06C" w:rsidR="00581000" w:rsidRDefault="00581000" w:rsidP="00581000">
      <w:pPr>
        <w:ind w:firstLine="0"/>
        <w:jc w:val="left"/>
      </w:pPr>
    </w:p>
    <w:p w14:paraId="5FAF819F" w14:textId="7FA6B18B" w:rsidR="00581000" w:rsidRPr="00581000" w:rsidRDefault="00581000" w:rsidP="00581000">
      <w:pPr>
        <w:ind w:firstLine="0"/>
        <w:jc w:val="left"/>
        <w:rPr>
          <w:rStyle w:val="query"/>
        </w:rPr>
      </w:pPr>
      <w:r>
        <w:t xml:space="preserve">Įvedus užklausą </w:t>
      </w:r>
      <w:r w:rsidRPr="00581000">
        <w:t>isprimee(</w:t>
      </w:r>
      <w:r>
        <w:t>3</w:t>
      </w:r>
      <w:r w:rsidRPr="00581000">
        <w:t xml:space="preserve">, </w:t>
      </w:r>
      <w:r>
        <w:t>2</w:t>
      </w:r>
      <w:r w:rsidRPr="00581000">
        <w:t>, Output)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 xml:space="preserve">, gaunamas rezultatas Output -&gt; True, o įvedus užklausą </w:t>
      </w:r>
    </w:p>
    <w:p w14:paraId="29368AC1" w14:textId="03F525EE" w:rsidR="00581000" w:rsidRPr="00581000" w:rsidRDefault="00581000" w:rsidP="00113AE8">
      <w:pPr>
        <w:ind w:firstLine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581000">
        <w:t>isprimee(</w:t>
      </w:r>
      <w:r>
        <w:t>4</w:t>
      </w:r>
      <w:r w:rsidRPr="00581000">
        <w:t xml:space="preserve">, </w:t>
      </w:r>
      <w:r>
        <w:t>2</w:t>
      </w:r>
      <w:r w:rsidRPr="00581000">
        <w:t>, Output)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 Output reikšmė yra false.</w:t>
      </w:r>
    </w:p>
    <w:sectPr w:rsidR="00581000" w:rsidRPr="00581000" w:rsidSect="00322B4F">
      <w:footerReference w:type="first" r:id="rId18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8F77F" w14:textId="77777777" w:rsidR="00CB38AC" w:rsidRDefault="00CB38AC">
      <w:r>
        <w:separator/>
      </w:r>
    </w:p>
  </w:endnote>
  <w:endnote w:type="continuationSeparator" w:id="0">
    <w:p w14:paraId="7B0885BB" w14:textId="77777777" w:rsidR="00CB38AC" w:rsidRDefault="00CB3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84AEA" w14:textId="77777777" w:rsidR="00CA347D" w:rsidRDefault="00CA347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6B8EF442" w14:textId="77777777" w:rsidR="00CA347D" w:rsidRDefault="00CA347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70AB0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3D2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C44F5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2B4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2FFF5" w14:textId="77777777" w:rsidR="00CB38AC" w:rsidRDefault="00CB38AC">
      <w:r>
        <w:separator/>
      </w:r>
    </w:p>
  </w:footnote>
  <w:footnote w:type="continuationSeparator" w:id="0">
    <w:p w14:paraId="4DF12603" w14:textId="77777777" w:rsidR="00CB38AC" w:rsidRDefault="00CB3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2190B" w14:textId="77777777" w:rsidR="00CA347D" w:rsidRPr="00EB5168" w:rsidRDefault="00CA347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6849"/>
    <w:multiLevelType w:val="multilevel"/>
    <w:tmpl w:val="8A2401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B375F40"/>
    <w:multiLevelType w:val="multilevel"/>
    <w:tmpl w:val="D33AD0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3FB2B86"/>
    <w:multiLevelType w:val="hybridMultilevel"/>
    <w:tmpl w:val="0CB27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94F41"/>
    <w:multiLevelType w:val="multilevel"/>
    <w:tmpl w:val="8A2401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C4"/>
    <w:rsid w:val="00000825"/>
    <w:rsid w:val="0002339E"/>
    <w:rsid w:val="00052178"/>
    <w:rsid w:val="000D7125"/>
    <w:rsid w:val="000F7F7F"/>
    <w:rsid w:val="00100F55"/>
    <w:rsid w:val="00113AE8"/>
    <w:rsid w:val="0015714D"/>
    <w:rsid w:val="0016215D"/>
    <w:rsid w:val="001E733B"/>
    <w:rsid w:val="001F0046"/>
    <w:rsid w:val="0020165C"/>
    <w:rsid w:val="00216997"/>
    <w:rsid w:val="00223B27"/>
    <w:rsid w:val="00260F87"/>
    <w:rsid w:val="0026528E"/>
    <w:rsid w:val="00291C8F"/>
    <w:rsid w:val="002949A3"/>
    <w:rsid w:val="002C56BD"/>
    <w:rsid w:val="002E3EF8"/>
    <w:rsid w:val="00322B4F"/>
    <w:rsid w:val="003F1D21"/>
    <w:rsid w:val="00404E84"/>
    <w:rsid w:val="00415D80"/>
    <w:rsid w:val="00421252"/>
    <w:rsid w:val="0045498C"/>
    <w:rsid w:val="004771C9"/>
    <w:rsid w:val="004965DE"/>
    <w:rsid w:val="004A6A01"/>
    <w:rsid w:val="004C3D88"/>
    <w:rsid w:val="004E181F"/>
    <w:rsid w:val="0052026C"/>
    <w:rsid w:val="00531F74"/>
    <w:rsid w:val="00545231"/>
    <w:rsid w:val="00581000"/>
    <w:rsid w:val="005B13B5"/>
    <w:rsid w:val="005C73ED"/>
    <w:rsid w:val="005F283E"/>
    <w:rsid w:val="00652E82"/>
    <w:rsid w:val="006F141F"/>
    <w:rsid w:val="007016E8"/>
    <w:rsid w:val="007E6559"/>
    <w:rsid w:val="007F39F5"/>
    <w:rsid w:val="007F3AFD"/>
    <w:rsid w:val="00803DB6"/>
    <w:rsid w:val="00816B92"/>
    <w:rsid w:val="00844988"/>
    <w:rsid w:val="009103C4"/>
    <w:rsid w:val="00932992"/>
    <w:rsid w:val="00953893"/>
    <w:rsid w:val="00965287"/>
    <w:rsid w:val="009830DB"/>
    <w:rsid w:val="00990D35"/>
    <w:rsid w:val="009C0211"/>
    <w:rsid w:val="009F6865"/>
    <w:rsid w:val="00A049DD"/>
    <w:rsid w:val="00A6795E"/>
    <w:rsid w:val="00AB26BB"/>
    <w:rsid w:val="00AB7416"/>
    <w:rsid w:val="00AE0E37"/>
    <w:rsid w:val="00AE7C8B"/>
    <w:rsid w:val="00B4162B"/>
    <w:rsid w:val="00B70FA5"/>
    <w:rsid w:val="00B93D28"/>
    <w:rsid w:val="00BA4DB8"/>
    <w:rsid w:val="00BE7267"/>
    <w:rsid w:val="00C25271"/>
    <w:rsid w:val="00C86446"/>
    <w:rsid w:val="00C87140"/>
    <w:rsid w:val="00CA347D"/>
    <w:rsid w:val="00CB38AC"/>
    <w:rsid w:val="00CD083D"/>
    <w:rsid w:val="00CD58DB"/>
    <w:rsid w:val="00D10218"/>
    <w:rsid w:val="00D253F8"/>
    <w:rsid w:val="00D52156"/>
    <w:rsid w:val="00D560C9"/>
    <w:rsid w:val="00DB6F2C"/>
    <w:rsid w:val="00E03A86"/>
    <w:rsid w:val="00E26805"/>
    <w:rsid w:val="00E55394"/>
    <w:rsid w:val="00E768B1"/>
    <w:rsid w:val="00EA7E22"/>
    <w:rsid w:val="00EB5168"/>
    <w:rsid w:val="00ED292B"/>
    <w:rsid w:val="00F16C66"/>
    <w:rsid w:val="00F32903"/>
    <w:rsid w:val="00F45991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852E8D"/>
  <w15:docId w15:val="{0F313B2D-536A-468A-B826-8195DEE3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1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1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113AE8"/>
    <w:pPr>
      <w:ind w:left="720"/>
      <w:contextualSpacing/>
    </w:pPr>
  </w:style>
  <w:style w:type="character" w:customStyle="1" w:styleId="query">
    <w:name w:val="query"/>
    <w:basedOn w:val="DefaultParagraphFont"/>
    <w:rsid w:val="00581000"/>
  </w:style>
  <w:style w:type="character" w:customStyle="1" w:styleId="cm-functor">
    <w:name w:val="cm-functor"/>
    <w:basedOn w:val="DefaultParagraphFont"/>
    <w:rsid w:val="00581000"/>
  </w:style>
  <w:style w:type="character" w:customStyle="1" w:styleId="cm-var">
    <w:name w:val="cm-var"/>
    <w:basedOn w:val="DefaultParagraphFont"/>
    <w:rsid w:val="00581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E1D35-15CE-4038-AB51-3377FAA59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</Template>
  <TotalTime>5</TotalTime>
  <Pages>28</Pages>
  <Words>6306</Words>
  <Characters>35947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42169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Tadas Laurinaitis</cp:lastModifiedBy>
  <cp:revision>3</cp:revision>
  <dcterms:created xsi:type="dcterms:W3CDTF">2019-05-20T10:44:00Z</dcterms:created>
  <dcterms:modified xsi:type="dcterms:W3CDTF">2019-06-05T20:48:00Z</dcterms:modified>
  <cp:contentStatus/>
</cp:coreProperties>
</file>