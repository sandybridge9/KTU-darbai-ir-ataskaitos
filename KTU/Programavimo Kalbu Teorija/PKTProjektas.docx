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587CF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41E7CF24" w14:textId="77777777" w:rsidR="00D560C9" w:rsidRPr="00844988" w:rsidRDefault="00183A05" w:rsidP="004771C9">
      <w:pPr>
        <w:pStyle w:val="Vireliouraai"/>
      </w:pPr>
      <w:r>
        <w:fldChar w:fldCharType="begin">
          <w:ffData>
            <w:name w:val="fakultetas"/>
            <w:enabled/>
            <w:calcOnExit w:val="0"/>
            <w:statusText w:type="text" w:val="Pasirinkite fakultetą, kuriame studijuojate."/>
            <w:ddList>
              <w:listEntry w:val="INFORMATIKOS"/>
              <w:listEntry w:val="&lt;PASIRINKITE TINKAMĄ&gt;"/>
              <w:listEntry w:val="FUNDAMENTALIŲJŲ MOKSLŲ"/>
              <w:listEntry w:val="SOCIALINIŲ, HUMANITARINIŲ MOKSLŲ IR MENŲ"/>
            </w:ddList>
          </w:ffData>
        </w:fldChar>
      </w:r>
      <w:bookmarkStart w:id="0" w:name="fakultetas"/>
      <w:r>
        <w:instrText xml:space="preserve"> FORMDROPDOWN </w:instrText>
      </w:r>
      <w:r w:rsidR="00771AB9">
        <w:fldChar w:fldCharType="separate"/>
      </w:r>
      <w:r>
        <w:fldChar w:fldCharType="end"/>
      </w:r>
      <w:bookmarkEnd w:id="0"/>
      <w:r w:rsidR="00404E84">
        <w:t xml:space="preserve"> </w:t>
      </w:r>
      <w:r>
        <w:t xml:space="preserve"> </w:t>
      </w:r>
      <w:r w:rsidR="00404E84">
        <w:t>FAKULTETAS</w:t>
      </w:r>
    </w:p>
    <w:p w14:paraId="750261BB" w14:textId="77777777" w:rsidR="00D560C9" w:rsidRPr="00844988" w:rsidRDefault="00D560C9" w:rsidP="004771C9">
      <w:pPr>
        <w:pStyle w:val="Vireliouraai"/>
      </w:pPr>
    </w:p>
    <w:p w14:paraId="776C31F9" w14:textId="77777777" w:rsidR="00D560C9" w:rsidRPr="00844988" w:rsidRDefault="00D560C9" w:rsidP="004771C9">
      <w:pPr>
        <w:pStyle w:val="Vireliouraai"/>
      </w:pPr>
    </w:p>
    <w:p w14:paraId="0CC62528" w14:textId="77777777" w:rsidR="00D560C9" w:rsidRPr="00844988" w:rsidRDefault="00D560C9" w:rsidP="004771C9">
      <w:pPr>
        <w:pStyle w:val="Vireliouraai"/>
      </w:pPr>
    </w:p>
    <w:p w14:paraId="288C2136" w14:textId="77777777" w:rsidR="00D560C9" w:rsidRPr="00844988" w:rsidRDefault="00D560C9" w:rsidP="004771C9">
      <w:pPr>
        <w:pStyle w:val="Vireliouraai"/>
      </w:pPr>
    </w:p>
    <w:p w14:paraId="22E2D881" w14:textId="77777777" w:rsidR="00D560C9" w:rsidRPr="00844988" w:rsidRDefault="00D560C9" w:rsidP="004771C9">
      <w:pPr>
        <w:pStyle w:val="Vireliouraai"/>
      </w:pPr>
    </w:p>
    <w:p w14:paraId="73989611" w14:textId="77777777" w:rsidR="00D560C9" w:rsidRPr="00844988" w:rsidRDefault="00D560C9" w:rsidP="004771C9">
      <w:pPr>
        <w:pStyle w:val="Vireliouraai"/>
      </w:pPr>
    </w:p>
    <w:p w14:paraId="3FC1F5C6" w14:textId="77777777" w:rsidR="004C3D88" w:rsidRPr="00844988" w:rsidRDefault="004C3D88" w:rsidP="004771C9">
      <w:pPr>
        <w:pStyle w:val="Vireliouraai"/>
      </w:pPr>
    </w:p>
    <w:p w14:paraId="0EFE807A" w14:textId="77777777" w:rsidR="004C3D88" w:rsidRPr="00844988" w:rsidRDefault="004C3D88" w:rsidP="004771C9">
      <w:pPr>
        <w:pStyle w:val="Vireliouraai"/>
      </w:pPr>
    </w:p>
    <w:p w14:paraId="5493901A" w14:textId="77777777" w:rsidR="00D560C9" w:rsidRPr="00844988" w:rsidRDefault="00D560C9" w:rsidP="004771C9">
      <w:pPr>
        <w:pStyle w:val="Vireliouraai"/>
      </w:pPr>
    </w:p>
    <w:p w14:paraId="3C0C0FBC" w14:textId="77777777" w:rsidR="00D560C9" w:rsidRPr="00844988" w:rsidRDefault="00D560C9" w:rsidP="004771C9">
      <w:pPr>
        <w:pStyle w:val="Vireliouraai"/>
      </w:pPr>
    </w:p>
    <w:p w14:paraId="35C4746B" w14:textId="77777777" w:rsidR="00D560C9" w:rsidRPr="00844988" w:rsidRDefault="00D560C9" w:rsidP="004771C9">
      <w:pPr>
        <w:pStyle w:val="Vireliouraai"/>
      </w:pPr>
    </w:p>
    <w:p w14:paraId="4CB2ED89" w14:textId="77777777"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14:paraId="074F713F" w14:textId="2AF4BBAA" w:rsidR="00D560C9" w:rsidRPr="00844988" w:rsidRDefault="00966C85" w:rsidP="004771C9">
      <w:pPr>
        <w:pStyle w:val="Ataskaita"/>
      </w:pPr>
      <w:r>
        <w:t>Projektas</w:t>
      </w:r>
    </w:p>
    <w:p w14:paraId="0DB83483" w14:textId="77777777" w:rsidR="00D560C9" w:rsidRPr="00844988" w:rsidRDefault="00D560C9" w:rsidP="004771C9">
      <w:pPr>
        <w:pStyle w:val="Vireliouraai"/>
      </w:pPr>
    </w:p>
    <w:p w14:paraId="6EC34906" w14:textId="77777777" w:rsidR="00D560C9" w:rsidRPr="00844988" w:rsidRDefault="00D560C9" w:rsidP="004771C9">
      <w:pPr>
        <w:pStyle w:val="Vireliouraai"/>
      </w:pPr>
    </w:p>
    <w:p w14:paraId="54D5574D" w14:textId="77777777" w:rsidR="00D560C9" w:rsidRPr="00844988" w:rsidRDefault="00D560C9" w:rsidP="004771C9">
      <w:pPr>
        <w:pStyle w:val="Vireliouraai"/>
      </w:pPr>
    </w:p>
    <w:p w14:paraId="17830303" w14:textId="77777777" w:rsidR="00D560C9" w:rsidRPr="00844988" w:rsidRDefault="00D560C9" w:rsidP="004771C9">
      <w:pPr>
        <w:pStyle w:val="Vireliouraai"/>
      </w:pPr>
    </w:p>
    <w:p w14:paraId="18173BFF" w14:textId="77777777" w:rsidR="00D560C9" w:rsidRPr="00844988" w:rsidRDefault="00D560C9" w:rsidP="004771C9">
      <w:pPr>
        <w:pStyle w:val="Vireliouraai"/>
      </w:pPr>
    </w:p>
    <w:p w14:paraId="4E655810" w14:textId="77777777" w:rsidR="00D560C9" w:rsidRPr="00844988" w:rsidRDefault="00D560C9" w:rsidP="004771C9">
      <w:pPr>
        <w:pStyle w:val="Vireliouraai"/>
      </w:pPr>
    </w:p>
    <w:p w14:paraId="20F04105" w14:textId="77777777" w:rsidR="004771C9" w:rsidRDefault="004771C9" w:rsidP="00EB5168">
      <w:pPr>
        <w:pStyle w:val="Autorius"/>
      </w:pPr>
      <w:r>
        <w:t xml:space="preserve">Atliko: </w:t>
      </w:r>
    </w:p>
    <w:p w14:paraId="3BFB232D" w14:textId="13A94F80" w:rsidR="004771C9" w:rsidRDefault="004771C9" w:rsidP="00EB5168">
      <w:pPr>
        <w:pStyle w:val="Autorius"/>
      </w:pPr>
      <w:r>
        <w:tab/>
      </w:r>
      <w:r w:rsidR="00183A05">
        <w:fldChar w:fldCharType="begin">
          <w:ffData>
            <w:name w:val="Grupe"/>
            <w:enabled/>
            <w:calcOnExit w:val="0"/>
            <w:textInput>
              <w:default w:val="IFF-6/8"/>
              <w:maxLength w:val="8"/>
              <w:format w:val="UPPERCASE"/>
            </w:textInput>
          </w:ffData>
        </w:fldChar>
      </w:r>
      <w:bookmarkStart w:id="1" w:name="Grupe"/>
      <w:r w:rsidR="00183A05">
        <w:instrText xml:space="preserve"> FORMTEXT </w:instrText>
      </w:r>
      <w:r w:rsidR="00183A05">
        <w:fldChar w:fldCharType="separate"/>
      </w:r>
      <w:r w:rsidR="00183A05">
        <w:rPr>
          <w:noProof/>
        </w:rPr>
        <w:t>IFF-6/8</w:t>
      </w:r>
      <w:r w:rsidR="00183A05">
        <w:fldChar w:fldCharType="end"/>
      </w:r>
      <w:bookmarkEnd w:id="1"/>
      <w:r w:rsidR="00AE7C8B">
        <w:t xml:space="preserve"> </w:t>
      </w:r>
      <w:r>
        <w:t xml:space="preserve">gr. </w:t>
      </w:r>
      <w:r w:rsidR="00AE7C8B">
        <w:t>studenta</w:t>
      </w:r>
      <w:r w:rsidR="00966C85">
        <w:t>i</w:t>
      </w:r>
    </w:p>
    <w:p w14:paraId="2C813E54" w14:textId="71828D2A" w:rsidR="00D560C9" w:rsidRDefault="004771C9" w:rsidP="00EB5168">
      <w:pPr>
        <w:pStyle w:val="Autorius"/>
      </w:pPr>
      <w:r>
        <w:tab/>
      </w:r>
      <w:r w:rsidR="00966C85">
        <w:t>Tadas Laurinaitis</w:t>
      </w:r>
    </w:p>
    <w:p w14:paraId="386E7CAB" w14:textId="25E808F3" w:rsidR="00966C85" w:rsidRDefault="00966C85" w:rsidP="00EB5168">
      <w:pPr>
        <w:pStyle w:val="Autorius"/>
      </w:pPr>
      <w:r>
        <w:tab/>
        <w:t>Edvardas Ivaškevičius</w:t>
      </w:r>
    </w:p>
    <w:p w14:paraId="51AC17BC" w14:textId="52E8D56B" w:rsidR="00966C85" w:rsidRDefault="00966C85" w:rsidP="00EB5168">
      <w:pPr>
        <w:pStyle w:val="Autorius"/>
      </w:pPr>
      <w:r>
        <w:tab/>
        <w:t>Deividas Ptašnikas</w:t>
      </w:r>
    </w:p>
    <w:p w14:paraId="141B2DB7" w14:textId="7DB3AB72" w:rsidR="00966C85" w:rsidRPr="00844988" w:rsidRDefault="00966C85" w:rsidP="00EB5168">
      <w:pPr>
        <w:pStyle w:val="Autorius"/>
      </w:pPr>
      <w:r>
        <w:tab/>
      </w:r>
    </w:p>
    <w:p w14:paraId="7540F334" w14:textId="2F246725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C67E7E">
        <w:rPr>
          <w:noProof/>
        </w:rPr>
        <w:t>2019 m. gegužės 27 d.</w:t>
      </w:r>
      <w:r w:rsidR="00844988" w:rsidRPr="00844988">
        <w:fldChar w:fldCharType="end"/>
      </w:r>
    </w:p>
    <w:p w14:paraId="57BF1829" w14:textId="77777777" w:rsidR="004771C9" w:rsidRDefault="00D560C9" w:rsidP="00EB5168">
      <w:pPr>
        <w:pStyle w:val="Autorius"/>
      </w:pPr>
      <w:r w:rsidRPr="0052026C">
        <w:t>Priėmė:</w:t>
      </w:r>
    </w:p>
    <w:p w14:paraId="590EC9EA" w14:textId="77777777" w:rsidR="00D560C9" w:rsidRPr="0052026C" w:rsidRDefault="004771C9" w:rsidP="00EB5168">
      <w:pPr>
        <w:pStyle w:val="Autorius"/>
      </w:pPr>
      <w:r>
        <w:tab/>
      </w:r>
      <w:r w:rsidR="00183A05">
        <w:fldChar w:fldCharType="begin">
          <w:ffData>
            <w:name w:val="Destytojas"/>
            <w:enabled/>
            <w:calcOnExit w:val="0"/>
            <w:textInput>
              <w:default w:val="Lekt. Guogis Evaldas"/>
              <w:format w:val="TITLE CASE"/>
            </w:textInput>
          </w:ffData>
        </w:fldChar>
      </w:r>
      <w:bookmarkStart w:id="2" w:name="Destytojas"/>
      <w:r w:rsidR="00183A05">
        <w:instrText xml:space="preserve"> FORMTEXT </w:instrText>
      </w:r>
      <w:r w:rsidR="00183A05">
        <w:fldChar w:fldCharType="separate"/>
      </w:r>
      <w:r w:rsidR="00183A05">
        <w:rPr>
          <w:noProof/>
        </w:rPr>
        <w:t>Lekt. Guogis Evaldas</w:t>
      </w:r>
      <w:r w:rsidR="00183A05">
        <w:fldChar w:fldCharType="end"/>
      </w:r>
      <w:bookmarkEnd w:id="2"/>
    </w:p>
    <w:p w14:paraId="2764FADD" w14:textId="77777777" w:rsidR="00CD58DB" w:rsidRPr="00844988" w:rsidRDefault="00CD58DB" w:rsidP="004771C9">
      <w:pPr>
        <w:pStyle w:val="Vireliouraai"/>
      </w:pPr>
    </w:p>
    <w:p w14:paraId="67F8B67E" w14:textId="77777777" w:rsidR="00D560C9" w:rsidRPr="00844988" w:rsidRDefault="00D560C9" w:rsidP="004771C9">
      <w:pPr>
        <w:pStyle w:val="Vireliouraai"/>
      </w:pPr>
    </w:p>
    <w:p w14:paraId="4B7DE12E" w14:textId="77777777" w:rsidR="00D560C9" w:rsidRPr="00844988" w:rsidRDefault="00D560C9" w:rsidP="004771C9">
      <w:pPr>
        <w:pStyle w:val="Vireliouraai"/>
      </w:pPr>
    </w:p>
    <w:p w14:paraId="373480A5" w14:textId="77777777" w:rsidR="00CD58DB" w:rsidRDefault="00CD58DB" w:rsidP="004771C9">
      <w:pPr>
        <w:pStyle w:val="Vireliouraai"/>
      </w:pPr>
    </w:p>
    <w:p w14:paraId="3C361B38" w14:textId="77777777" w:rsidR="0052026C" w:rsidRPr="00844988" w:rsidRDefault="0052026C" w:rsidP="004771C9">
      <w:pPr>
        <w:pStyle w:val="Vireliouraai"/>
      </w:pPr>
    </w:p>
    <w:p w14:paraId="1CE9D9DB" w14:textId="131052FD" w:rsidR="00966C85" w:rsidRPr="00693181" w:rsidRDefault="00D560C9" w:rsidP="006F5B37">
      <w:pPr>
        <w:pStyle w:val="Vireliouraai"/>
        <w:ind w:firstLine="0"/>
        <w:rPr>
          <w:lang w:val="en-US"/>
        </w:rPr>
      </w:pPr>
      <w:r w:rsidRPr="00844988">
        <w:lastRenderedPageBreak/>
        <w:t>TURINYS</w:t>
      </w:r>
    </w:p>
    <w:p w14:paraId="14175CB9" w14:textId="101ECC41" w:rsidR="006F5B37" w:rsidRDefault="006F5B37">
      <w:pPr>
        <w:ind w:firstLine="0"/>
        <w:jc w:val="left"/>
        <w:rPr>
          <w:rFonts w:ascii="Arial" w:hAnsi="Arial"/>
          <w:b/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val="lt-LT"/>
        </w:rPr>
        <w:id w:val="601924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4CF109" w14:textId="07101C6A" w:rsidR="006F5B37" w:rsidRDefault="006F5B37">
          <w:pPr>
            <w:pStyle w:val="TOCHeading"/>
          </w:pPr>
        </w:p>
        <w:p w14:paraId="05759276" w14:textId="0C94DEF9" w:rsidR="006F5B37" w:rsidRDefault="006F5B3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3461" w:history="1">
            <w:r w:rsidRPr="0055194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551948">
              <w:rPr>
                <w:rStyle w:val="Hyperlink"/>
                <w:noProof/>
              </w:rPr>
              <w:t>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618F" w14:textId="74D170E3" w:rsidR="006F5B37" w:rsidRDefault="00771AB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9253462" w:history="1">
            <w:r w:rsidR="006F5B37" w:rsidRPr="00551948">
              <w:rPr>
                <w:rStyle w:val="Hyperlink"/>
                <w:noProof/>
              </w:rPr>
              <w:t>2.</w:t>
            </w:r>
            <w:r w:rsidR="006F5B3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="006F5B37" w:rsidRPr="00551948">
              <w:rPr>
                <w:rStyle w:val="Hyperlink"/>
                <w:noProof/>
              </w:rPr>
              <w:t>Esminės kalbos savybės</w:t>
            </w:r>
            <w:r w:rsidR="006F5B37">
              <w:rPr>
                <w:noProof/>
                <w:webHidden/>
              </w:rPr>
              <w:tab/>
            </w:r>
            <w:r w:rsidR="006F5B37">
              <w:rPr>
                <w:noProof/>
                <w:webHidden/>
              </w:rPr>
              <w:fldChar w:fldCharType="begin"/>
            </w:r>
            <w:r w:rsidR="006F5B37">
              <w:rPr>
                <w:noProof/>
                <w:webHidden/>
              </w:rPr>
              <w:instrText xml:space="preserve"> PAGEREF _Toc9253462 \h </w:instrText>
            </w:r>
            <w:r w:rsidR="006F5B37">
              <w:rPr>
                <w:noProof/>
                <w:webHidden/>
              </w:rPr>
            </w:r>
            <w:r w:rsidR="006F5B37">
              <w:rPr>
                <w:noProof/>
                <w:webHidden/>
              </w:rPr>
              <w:fldChar w:fldCharType="separate"/>
            </w:r>
            <w:r w:rsidR="006F5B37">
              <w:rPr>
                <w:noProof/>
                <w:webHidden/>
              </w:rPr>
              <w:t>3</w:t>
            </w:r>
            <w:r w:rsidR="006F5B37">
              <w:rPr>
                <w:noProof/>
                <w:webHidden/>
              </w:rPr>
              <w:fldChar w:fldCharType="end"/>
            </w:r>
          </w:hyperlink>
        </w:p>
        <w:p w14:paraId="7A2B5043" w14:textId="78F02CA2" w:rsidR="006F5B37" w:rsidRDefault="00771AB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9253463" w:history="1">
            <w:r w:rsidR="006F5B37" w:rsidRPr="00551948">
              <w:rPr>
                <w:rStyle w:val="Hyperlink"/>
                <w:noProof/>
              </w:rPr>
              <w:t>3.</w:t>
            </w:r>
            <w:r w:rsidR="006F5B3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="006F5B37" w:rsidRPr="00551948">
              <w:rPr>
                <w:rStyle w:val="Hyperlink"/>
                <w:noProof/>
              </w:rPr>
              <w:t>Kūrimo priemonės</w:t>
            </w:r>
            <w:r w:rsidR="006F5B37">
              <w:rPr>
                <w:noProof/>
                <w:webHidden/>
              </w:rPr>
              <w:tab/>
            </w:r>
            <w:r w:rsidR="006F5B37">
              <w:rPr>
                <w:noProof/>
                <w:webHidden/>
              </w:rPr>
              <w:fldChar w:fldCharType="begin"/>
            </w:r>
            <w:r w:rsidR="006F5B37">
              <w:rPr>
                <w:noProof/>
                <w:webHidden/>
              </w:rPr>
              <w:instrText xml:space="preserve"> PAGEREF _Toc9253463 \h </w:instrText>
            </w:r>
            <w:r w:rsidR="006F5B37">
              <w:rPr>
                <w:noProof/>
                <w:webHidden/>
              </w:rPr>
            </w:r>
            <w:r w:rsidR="006F5B37">
              <w:rPr>
                <w:noProof/>
                <w:webHidden/>
              </w:rPr>
              <w:fldChar w:fldCharType="separate"/>
            </w:r>
            <w:r w:rsidR="006F5B37">
              <w:rPr>
                <w:noProof/>
                <w:webHidden/>
              </w:rPr>
              <w:t>3</w:t>
            </w:r>
            <w:r w:rsidR="006F5B37">
              <w:rPr>
                <w:noProof/>
                <w:webHidden/>
              </w:rPr>
              <w:fldChar w:fldCharType="end"/>
            </w:r>
          </w:hyperlink>
        </w:p>
        <w:p w14:paraId="6AB305B6" w14:textId="56524CD9" w:rsidR="006F5B37" w:rsidRDefault="00771AB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9253464" w:history="1">
            <w:r w:rsidR="006F5B37" w:rsidRPr="00551948">
              <w:rPr>
                <w:rStyle w:val="Hyperlink"/>
                <w:noProof/>
              </w:rPr>
              <w:t>4.</w:t>
            </w:r>
            <w:r w:rsidR="006F5B3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="006F5B37" w:rsidRPr="00551948">
              <w:rPr>
                <w:rStyle w:val="Hyperlink"/>
                <w:noProof/>
              </w:rPr>
              <w:t>Galutinė kalbos gramatika</w:t>
            </w:r>
            <w:r w:rsidR="006F5B37">
              <w:rPr>
                <w:noProof/>
                <w:webHidden/>
              </w:rPr>
              <w:tab/>
            </w:r>
            <w:r w:rsidR="006F5B37">
              <w:rPr>
                <w:noProof/>
                <w:webHidden/>
              </w:rPr>
              <w:fldChar w:fldCharType="begin"/>
            </w:r>
            <w:r w:rsidR="006F5B37">
              <w:rPr>
                <w:noProof/>
                <w:webHidden/>
              </w:rPr>
              <w:instrText xml:space="preserve"> PAGEREF _Toc9253464 \h </w:instrText>
            </w:r>
            <w:r w:rsidR="006F5B37">
              <w:rPr>
                <w:noProof/>
                <w:webHidden/>
              </w:rPr>
            </w:r>
            <w:r w:rsidR="006F5B37">
              <w:rPr>
                <w:noProof/>
                <w:webHidden/>
              </w:rPr>
              <w:fldChar w:fldCharType="separate"/>
            </w:r>
            <w:r w:rsidR="006F5B37">
              <w:rPr>
                <w:noProof/>
                <w:webHidden/>
              </w:rPr>
              <w:t>3</w:t>
            </w:r>
            <w:r w:rsidR="006F5B37">
              <w:rPr>
                <w:noProof/>
                <w:webHidden/>
              </w:rPr>
              <w:fldChar w:fldCharType="end"/>
            </w:r>
          </w:hyperlink>
        </w:p>
        <w:p w14:paraId="70EEFC31" w14:textId="08F20E37" w:rsidR="006F5B37" w:rsidRDefault="00771AB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9253465" w:history="1">
            <w:r w:rsidR="006F5B37" w:rsidRPr="00551948">
              <w:rPr>
                <w:rStyle w:val="Hyperlink"/>
                <w:noProof/>
              </w:rPr>
              <w:t>5.</w:t>
            </w:r>
            <w:r w:rsidR="006F5B3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="006F5B37" w:rsidRPr="00551948">
              <w:rPr>
                <w:rStyle w:val="Hyperlink"/>
                <w:noProof/>
              </w:rPr>
              <w:t>Aprobojimai (veikia tik X aplinkoje, Y - nėra realizuota ir pan.)</w:t>
            </w:r>
            <w:r w:rsidR="006F5B37">
              <w:rPr>
                <w:noProof/>
                <w:webHidden/>
              </w:rPr>
              <w:tab/>
            </w:r>
            <w:r w:rsidR="006F5B37">
              <w:rPr>
                <w:noProof/>
                <w:webHidden/>
              </w:rPr>
              <w:fldChar w:fldCharType="begin"/>
            </w:r>
            <w:r w:rsidR="006F5B37">
              <w:rPr>
                <w:noProof/>
                <w:webHidden/>
              </w:rPr>
              <w:instrText xml:space="preserve"> PAGEREF _Toc9253465 \h </w:instrText>
            </w:r>
            <w:r w:rsidR="006F5B37">
              <w:rPr>
                <w:noProof/>
                <w:webHidden/>
              </w:rPr>
            </w:r>
            <w:r w:rsidR="006F5B37">
              <w:rPr>
                <w:noProof/>
                <w:webHidden/>
              </w:rPr>
              <w:fldChar w:fldCharType="separate"/>
            </w:r>
            <w:r w:rsidR="006F5B37">
              <w:rPr>
                <w:noProof/>
                <w:webHidden/>
              </w:rPr>
              <w:t>3</w:t>
            </w:r>
            <w:r w:rsidR="006F5B37">
              <w:rPr>
                <w:noProof/>
                <w:webHidden/>
              </w:rPr>
              <w:fldChar w:fldCharType="end"/>
            </w:r>
          </w:hyperlink>
        </w:p>
        <w:p w14:paraId="1B4DE548" w14:textId="58FE0789" w:rsidR="006F5B37" w:rsidRDefault="00771AB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9253466" w:history="1">
            <w:r w:rsidR="006F5B37" w:rsidRPr="00551948">
              <w:rPr>
                <w:rStyle w:val="Hyperlink"/>
                <w:noProof/>
              </w:rPr>
              <w:t>6.</w:t>
            </w:r>
            <w:r w:rsidR="006F5B3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="006F5B37" w:rsidRPr="00551948">
              <w:rPr>
                <w:rStyle w:val="Hyperlink"/>
                <w:noProof/>
              </w:rPr>
              <w:t>Kompiliavimas ir paleidimas</w:t>
            </w:r>
            <w:r w:rsidR="006F5B37">
              <w:rPr>
                <w:noProof/>
                <w:webHidden/>
              </w:rPr>
              <w:tab/>
            </w:r>
            <w:r w:rsidR="006F5B37">
              <w:rPr>
                <w:noProof/>
                <w:webHidden/>
              </w:rPr>
              <w:fldChar w:fldCharType="begin"/>
            </w:r>
            <w:r w:rsidR="006F5B37">
              <w:rPr>
                <w:noProof/>
                <w:webHidden/>
              </w:rPr>
              <w:instrText xml:space="preserve"> PAGEREF _Toc9253466 \h </w:instrText>
            </w:r>
            <w:r w:rsidR="006F5B37">
              <w:rPr>
                <w:noProof/>
                <w:webHidden/>
              </w:rPr>
            </w:r>
            <w:r w:rsidR="006F5B37">
              <w:rPr>
                <w:noProof/>
                <w:webHidden/>
              </w:rPr>
              <w:fldChar w:fldCharType="separate"/>
            </w:r>
            <w:r w:rsidR="006F5B37">
              <w:rPr>
                <w:noProof/>
                <w:webHidden/>
              </w:rPr>
              <w:t>3</w:t>
            </w:r>
            <w:r w:rsidR="006F5B37">
              <w:rPr>
                <w:noProof/>
                <w:webHidden/>
              </w:rPr>
              <w:fldChar w:fldCharType="end"/>
            </w:r>
          </w:hyperlink>
        </w:p>
        <w:p w14:paraId="1661A9D7" w14:textId="527615EB" w:rsidR="006F5B37" w:rsidRDefault="00771AB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9253467" w:history="1">
            <w:r w:rsidR="006F5B37" w:rsidRPr="00551948">
              <w:rPr>
                <w:rStyle w:val="Hyperlink"/>
                <w:noProof/>
              </w:rPr>
              <w:t>7.</w:t>
            </w:r>
            <w:r w:rsidR="006F5B3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="006F5B37" w:rsidRPr="00551948">
              <w:rPr>
                <w:rStyle w:val="Hyperlink"/>
                <w:noProof/>
              </w:rPr>
              <w:t>Pavyzdinis kodas ir gauti rezultatai vykdant</w:t>
            </w:r>
            <w:r w:rsidR="006F5B37">
              <w:rPr>
                <w:noProof/>
                <w:webHidden/>
              </w:rPr>
              <w:tab/>
            </w:r>
            <w:r w:rsidR="006F5B37">
              <w:rPr>
                <w:noProof/>
                <w:webHidden/>
              </w:rPr>
              <w:fldChar w:fldCharType="begin"/>
            </w:r>
            <w:r w:rsidR="006F5B37">
              <w:rPr>
                <w:noProof/>
                <w:webHidden/>
              </w:rPr>
              <w:instrText xml:space="preserve"> PAGEREF _Toc9253467 \h </w:instrText>
            </w:r>
            <w:r w:rsidR="006F5B37">
              <w:rPr>
                <w:noProof/>
                <w:webHidden/>
              </w:rPr>
            </w:r>
            <w:r w:rsidR="006F5B37">
              <w:rPr>
                <w:noProof/>
                <w:webHidden/>
              </w:rPr>
              <w:fldChar w:fldCharType="separate"/>
            </w:r>
            <w:r w:rsidR="006F5B37">
              <w:rPr>
                <w:noProof/>
                <w:webHidden/>
              </w:rPr>
              <w:t>3</w:t>
            </w:r>
            <w:r w:rsidR="006F5B37">
              <w:rPr>
                <w:noProof/>
                <w:webHidden/>
              </w:rPr>
              <w:fldChar w:fldCharType="end"/>
            </w:r>
          </w:hyperlink>
        </w:p>
        <w:p w14:paraId="25C7D038" w14:textId="1733C28C" w:rsidR="006F5B37" w:rsidRDefault="006F5B37">
          <w:r>
            <w:rPr>
              <w:b/>
              <w:bCs/>
              <w:noProof/>
            </w:rPr>
            <w:fldChar w:fldCharType="end"/>
          </w:r>
        </w:p>
      </w:sdtContent>
    </w:sdt>
    <w:p w14:paraId="549B1300" w14:textId="4C51EDA3" w:rsidR="006F5B37" w:rsidRDefault="006F5B37">
      <w:pPr>
        <w:ind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14:paraId="7E165170" w14:textId="77777777" w:rsidR="00966C85" w:rsidRDefault="00966C85">
      <w:pPr>
        <w:ind w:firstLine="0"/>
        <w:jc w:val="left"/>
        <w:rPr>
          <w:rFonts w:ascii="Arial" w:hAnsi="Arial"/>
          <w:b/>
          <w:sz w:val="28"/>
        </w:rPr>
      </w:pPr>
    </w:p>
    <w:p w14:paraId="72D8FB9B" w14:textId="791D6F5A" w:rsidR="00966C85" w:rsidRDefault="00966C85" w:rsidP="00966C85">
      <w:pPr>
        <w:pStyle w:val="Heading1"/>
      </w:pPr>
      <w:bookmarkStart w:id="3" w:name="_Toc9253461"/>
      <w:r>
        <w:t>Užduotis</w:t>
      </w:r>
      <w:bookmarkEnd w:id="3"/>
    </w:p>
    <w:p w14:paraId="7945CF72" w14:textId="331367DE" w:rsidR="00966C85" w:rsidRDefault="00966C85" w:rsidP="00966C85">
      <w:r>
        <w:t>Sugalvoti bei suprogramuoti savo kompiliatorių, kuris kompiluotų komandos sugalvotą kalbą.</w:t>
      </w:r>
    </w:p>
    <w:p w14:paraId="0A8486CB" w14:textId="5CD84F06" w:rsidR="00966C85" w:rsidRDefault="00966C85" w:rsidP="00966C85">
      <w:r>
        <w:t>Kalba turi turėti kintamuosius, For/While ciklus pasirinktinai, Funkcijas bei pasirinktą savybę.</w:t>
      </w:r>
    </w:p>
    <w:p w14:paraId="715C82FA" w14:textId="05199CF2" w:rsidR="00B811F0" w:rsidRDefault="00B811F0" w:rsidP="00966C85"/>
    <w:p w14:paraId="42A6A796" w14:textId="580B1B81" w:rsidR="00B811F0" w:rsidRDefault="00B811F0" w:rsidP="00B811F0">
      <w:pPr>
        <w:pStyle w:val="Heading1"/>
      </w:pPr>
      <w:bookmarkStart w:id="4" w:name="_Toc9253462"/>
      <w:r>
        <w:t>Esminės kalbos savybės</w:t>
      </w:r>
      <w:bookmarkEnd w:id="4"/>
    </w:p>
    <w:p w14:paraId="3D2B0BF0" w14:textId="69000194" w:rsidR="00B811F0" w:rsidRDefault="00BE0049" w:rsidP="00B811F0">
      <w:r>
        <w:t>Kalba turi 2 tipų kintamuosius: string ir number. Kalba palaiko While ir For ciklus. Realizuotos sąlygos (if, elif ir ifelse)</w:t>
      </w:r>
    </w:p>
    <w:p w14:paraId="40497072" w14:textId="5C6B8B8C" w:rsidR="00BE0049" w:rsidRDefault="00BE0049" w:rsidP="00B811F0"/>
    <w:p w14:paraId="24D5544D" w14:textId="4670F3FF" w:rsidR="00BE0049" w:rsidRDefault="00BE0049" w:rsidP="00B811F0">
      <w:r>
        <w:t>Sintaksė:</w:t>
      </w:r>
    </w:p>
    <w:p w14:paraId="764D5467" w14:textId="0FABDA4C" w:rsidR="00BE0049" w:rsidRDefault="00BE0049" w:rsidP="00B811F0"/>
    <w:p w14:paraId="4EE25838" w14:textId="1521F955" w:rsidR="00BE0049" w:rsidRDefault="00BE0049" w:rsidP="00B811F0">
      <w:pPr>
        <w:rPr>
          <w:lang w:val="en-US"/>
        </w:rPr>
      </w:pPr>
      <w:r>
        <w:t xml:space="preserve">string glob </w:t>
      </w:r>
      <w:r>
        <w:rPr>
          <w:lang w:val="en-US"/>
        </w:rPr>
        <w:t xml:space="preserve"> = “</w:t>
      </w:r>
      <w:proofErr w:type="spellStart"/>
      <w:r>
        <w:rPr>
          <w:lang w:val="en-US"/>
        </w:rPr>
        <w:t>Labas</w:t>
      </w:r>
      <w:proofErr w:type="spellEnd"/>
      <w:r>
        <w:rPr>
          <w:lang w:val="en-US"/>
        </w:rPr>
        <w:t>”;</w:t>
      </w:r>
    </w:p>
    <w:p w14:paraId="5366F277" w14:textId="33940126" w:rsidR="00BE0049" w:rsidRDefault="00BE0049" w:rsidP="00B811F0">
      <w:pPr>
        <w:rPr>
          <w:lang w:val="en-US"/>
        </w:rPr>
      </w:pPr>
      <w:r>
        <w:rPr>
          <w:lang w:val="en-US"/>
        </w:rPr>
        <w:t>number num = 5;</w:t>
      </w:r>
    </w:p>
    <w:p w14:paraId="6780751E" w14:textId="371227B8" w:rsidR="00BE0049" w:rsidRDefault="00BE0049" w:rsidP="00B811F0">
      <w:pPr>
        <w:rPr>
          <w:lang w:val="en-US"/>
        </w:rPr>
      </w:pPr>
      <w:r>
        <w:rPr>
          <w:lang w:val="en-US"/>
        </w:rPr>
        <w:t>number start = 0;</w:t>
      </w:r>
    </w:p>
    <w:p w14:paraId="6DBF3FE9" w14:textId="1F43DBB7" w:rsidR="00BE0049" w:rsidRDefault="00BE0049" w:rsidP="00B811F0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start &lt; num){</w:t>
      </w:r>
    </w:p>
    <w:p w14:paraId="0950C2F7" w14:textId="6273BC36" w:rsidR="00BE0049" w:rsidRDefault="00BE0049" w:rsidP="00B811F0">
      <w:pPr>
        <w:rPr>
          <w:lang w:val="en-US"/>
        </w:rPr>
      </w:pPr>
      <w:r>
        <w:rPr>
          <w:lang w:val="en-US"/>
        </w:rPr>
        <w:tab/>
        <w:t>start = start +1;</w:t>
      </w:r>
    </w:p>
    <w:p w14:paraId="0D083D4F" w14:textId="09E7E60D" w:rsidR="00BE0049" w:rsidRDefault="00BE0049" w:rsidP="00B811F0">
      <w:pPr>
        <w:rPr>
          <w:lang w:val="en-US"/>
        </w:rPr>
      </w:pPr>
      <w:r>
        <w:rPr>
          <w:lang w:val="en-US"/>
        </w:rPr>
        <w:tab/>
        <w:t xml:space="preserve">if (num == </w:t>
      </w:r>
      <w:proofErr w:type="gramStart"/>
      <w:r>
        <w:rPr>
          <w:lang w:val="en-US"/>
        </w:rPr>
        <w:t>5){</w:t>
      </w:r>
      <w:proofErr w:type="gramEnd"/>
    </w:p>
    <w:p w14:paraId="207137A6" w14:textId="5B499B95" w:rsidR="00BE0049" w:rsidRDefault="00BE0049" w:rsidP="00B811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(“E”);</w:t>
      </w:r>
    </w:p>
    <w:p w14:paraId="23F436E4" w14:textId="5CBB92E2" w:rsidR="00BE0049" w:rsidRDefault="00BE0049" w:rsidP="00B811F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</w:t>
      </w:r>
      <w:proofErr w:type="spellStart"/>
      <w:r>
        <w:rPr>
          <w:lang w:val="en-US"/>
        </w:rPr>
        <w:t>elif</w:t>
      </w:r>
      <w:proofErr w:type="spellEnd"/>
      <w:proofErr w:type="gramEnd"/>
      <w:r>
        <w:rPr>
          <w:lang w:val="en-US"/>
        </w:rPr>
        <w:t>(num &gt; 3){</w:t>
      </w:r>
    </w:p>
    <w:p w14:paraId="22FEDC3E" w14:textId="4FC0F438" w:rsidR="00BE0049" w:rsidRDefault="00BE0049" w:rsidP="00B811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print(“FF”);</w:t>
      </w:r>
    </w:p>
    <w:p w14:paraId="7F63EFB7" w14:textId="177FE60C" w:rsidR="00BE0049" w:rsidRDefault="00BE0049" w:rsidP="00B811F0">
      <w:pPr>
        <w:rPr>
          <w:lang w:val="en-US"/>
        </w:rPr>
      </w:pPr>
      <w:r>
        <w:rPr>
          <w:lang w:val="en-US"/>
        </w:rPr>
        <w:tab/>
        <w:t>}</w:t>
      </w:r>
    </w:p>
    <w:p w14:paraId="0F25AD6C" w14:textId="652D9BD7" w:rsidR="00BE0049" w:rsidRDefault="00BE0049" w:rsidP="00B811F0">
      <w:pPr>
        <w:rPr>
          <w:lang w:val="en-US"/>
        </w:rPr>
      </w:pPr>
      <w:r>
        <w:rPr>
          <w:lang w:val="en-US"/>
        </w:rPr>
        <w:tab/>
        <w:t>print(start);</w:t>
      </w:r>
    </w:p>
    <w:p w14:paraId="0C943D0C" w14:textId="30C25844" w:rsidR="00BE0049" w:rsidRDefault="00BE0049" w:rsidP="00B811F0">
      <w:pPr>
        <w:rPr>
          <w:lang w:val="en-US"/>
        </w:rPr>
      </w:pPr>
      <w:r>
        <w:rPr>
          <w:lang w:val="en-US"/>
        </w:rPr>
        <w:t>}</w:t>
      </w:r>
    </w:p>
    <w:p w14:paraId="2AC0FB0D" w14:textId="486BED1A" w:rsidR="0070261C" w:rsidRDefault="0070261C" w:rsidP="00B811F0">
      <w:pPr>
        <w:rPr>
          <w:lang w:val="en-US"/>
        </w:rPr>
      </w:pPr>
    </w:p>
    <w:p w14:paraId="6F73CDF1" w14:textId="10FAD45E" w:rsidR="0070261C" w:rsidRDefault="0070261C" w:rsidP="00B811F0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PrintSmth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number num){</w:t>
      </w:r>
    </w:p>
    <w:p w14:paraId="42539593" w14:textId="6CEB7D93" w:rsidR="0070261C" w:rsidRDefault="0070261C" w:rsidP="00B811F0">
      <w:pPr>
        <w:rPr>
          <w:lang w:val="en-US"/>
        </w:rPr>
      </w:pPr>
      <w:r>
        <w:rPr>
          <w:lang w:val="en-US"/>
        </w:rPr>
        <w:tab/>
        <w:t>print(num);</w:t>
      </w:r>
    </w:p>
    <w:p w14:paraId="16EB8E8B" w14:textId="213D5BC7" w:rsidR="0070261C" w:rsidRDefault="0070261C" w:rsidP="00B811F0">
      <w:pPr>
        <w:rPr>
          <w:lang w:val="en-US"/>
        </w:rPr>
      </w:pPr>
      <w:r>
        <w:rPr>
          <w:lang w:val="en-US"/>
        </w:rPr>
        <w:t>}</w:t>
      </w:r>
    </w:p>
    <w:p w14:paraId="49F6A002" w14:textId="156547D8" w:rsidR="0070261C" w:rsidRDefault="0070261C" w:rsidP="00B811F0">
      <w:pPr>
        <w:rPr>
          <w:lang w:val="en-US"/>
        </w:rPr>
      </w:pPr>
    </w:p>
    <w:p w14:paraId="6981D826" w14:textId="6B2CA81C" w:rsidR="0070261C" w:rsidRPr="00BE0049" w:rsidRDefault="0070261C" w:rsidP="00B811F0">
      <w:pPr>
        <w:rPr>
          <w:lang w:val="en-US"/>
        </w:rPr>
      </w:pPr>
      <w:proofErr w:type="spellStart"/>
      <w:proofErr w:type="gramStart"/>
      <w:r>
        <w:rPr>
          <w:lang w:val="en-US"/>
        </w:rPr>
        <w:t>PrintSmth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5);</w:t>
      </w:r>
    </w:p>
    <w:p w14:paraId="112B96AB" w14:textId="6989B6D7" w:rsidR="00B811F0" w:rsidRDefault="00B811F0" w:rsidP="00B811F0">
      <w:pPr>
        <w:pStyle w:val="Heading1"/>
      </w:pPr>
      <w:bookmarkStart w:id="5" w:name="_Toc9253463"/>
      <w:r>
        <w:t>Kūrimo priemonės</w:t>
      </w:r>
      <w:bookmarkEnd w:id="5"/>
    </w:p>
    <w:p w14:paraId="63384F6A" w14:textId="451FEAEA" w:rsidR="00B811F0" w:rsidRDefault="00B811F0" w:rsidP="00B811F0">
      <w:r>
        <w:t>Kūrimui buvo pasirinktos Bison bei Flex preimonės.</w:t>
      </w:r>
    </w:p>
    <w:p w14:paraId="7483F696" w14:textId="0597C1B2" w:rsidR="00B811F0" w:rsidRDefault="00B811F0" w:rsidP="00B811F0"/>
    <w:p w14:paraId="29EE7E0A" w14:textId="26F7C872" w:rsidR="00B811F0" w:rsidRDefault="00B811F0" w:rsidP="00B811F0">
      <w:pPr>
        <w:pStyle w:val="Heading1"/>
      </w:pPr>
      <w:bookmarkStart w:id="6" w:name="_Toc9253464"/>
      <w:r>
        <w:t>Galutinė kalbos gramatika</w:t>
      </w:r>
      <w:bookmarkEnd w:id="6"/>
    </w:p>
    <w:p w14:paraId="0AD190BD" w14:textId="1AF9BD45" w:rsidR="00B811F0" w:rsidRDefault="00B811F0" w:rsidP="00B811F0">
      <w:pPr>
        <w:pStyle w:val="Heading1"/>
      </w:pPr>
      <w:bookmarkStart w:id="7" w:name="_Toc9253465"/>
      <w:r>
        <w:t xml:space="preserve">Aprobojimai </w:t>
      </w:r>
      <w:r w:rsidRPr="00B811F0">
        <w:t>(veikia tik X aplinkoje, Y - nėra realizuota ir pan.)</w:t>
      </w:r>
      <w:bookmarkEnd w:id="7"/>
    </w:p>
    <w:p w14:paraId="79DEC1A0" w14:textId="20ADBA55" w:rsidR="00B811F0" w:rsidRPr="00B811F0" w:rsidRDefault="00B811F0" w:rsidP="00B811F0">
      <w:r>
        <w:t>Veikia tik Windows aplinkoje, +, -, *, / Operacijos nevekia.</w:t>
      </w:r>
    </w:p>
    <w:p w14:paraId="6C72C110" w14:textId="3585B37E" w:rsidR="00B811F0" w:rsidRDefault="00B811F0" w:rsidP="00B811F0">
      <w:pPr>
        <w:pStyle w:val="Heading1"/>
      </w:pPr>
      <w:bookmarkStart w:id="8" w:name="_Toc9253466"/>
      <w:r>
        <w:t>K</w:t>
      </w:r>
      <w:r w:rsidRPr="00B811F0">
        <w:t>ompili</w:t>
      </w:r>
      <w:r>
        <w:t>avimas</w:t>
      </w:r>
      <w:r w:rsidRPr="00B811F0">
        <w:t xml:space="preserve"> ir palei</w:t>
      </w:r>
      <w:r>
        <w:t>dimas</w:t>
      </w:r>
      <w:bookmarkEnd w:id="8"/>
    </w:p>
    <w:p w14:paraId="6543C59C" w14:textId="642A9F89" w:rsidR="00B811F0" w:rsidRPr="00B811F0" w:rsidRDefault="00B811F0" w:rsidP="00B811F0">
      <w:r>
        <w:t xml:space="preserve">Norint sukompiluoti programą, reikia į „input.txt“ failą surašyti </w:t>
      </w:r>
      <w:r w:rsidR="00D52692">
        <w:t>norimas operacijas, tuomet paspausti Compile Visual Studio aplinkoje.</w:t>
      </w:r>
    </w:p>
    <w:p w14:paraId="6E2FF747" w14:textId="3A67DFA9" w:rsidR="00B811F0" w:rsidRDefault="00B811F0" w:rsidP="00B811F0">
      <w:pPr>
        <w:pStyle w:val="Heading1"/>
      </w:pPr>
      <w:bookmarkStart w:id="9" w:name="_Toc9253467"/>
      <w:r>
        <w:t>P</w:t>
      </w:r>
      <w:r w:rsidRPr="00B811F0">
        <w:t>avyzdinis kodas ir gauti rezultatai vykdant</w:t>
      </w:r>
      <w:bookmarkEnd w:id="9"/>
    </w:p>
    <w:p w14:paraId="3DFC3807" w14:textId="69E65A29" w:rsidR="00913836" w:rsidRPr="00913836" w:rsidRDefault="00913836" w:rsidP="00913836">
      <w:r>
        <w:t>PVZ kodas: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13836" w14:paraId="56C5DE91" w14:textId="77777777" w:rsidTr="00913836">
        <w:tc>
          <w:tcPr>
            <w:tcW w:w="9911" w:type="dxa"/>
          </w:tcPr>
          <w:p w14:paraId="68FFE87F" w14:textId="77777777" w:rsidR="007914CE" w:rsidRDefault="007914CE" w:rsidP="007914CE">
            <w:pPr>
              <w:ind w:firstLine="0"/>
            </w:pPr>
            <w:r>
              <w:t>inStart = true;</w:t>
            </w:r>
          </w:p>
          <w:p w14:paraId="3C873C55" w14:textId="77777777" w:rsidR="007914CE" w:rsidRDefault="007914CE" w:rsidP="007914CE">
            <w:pPr>
              <w:ind w:firstLine="0"/>
            </w:pPr>
          </w:p>
          <w:p w14:paraId="2B226DCF" w14:textId="77777777" w:rsidR="007914CE" w:rsidRDefault="007914CE" w:rsidP="007914CE">
            <w:pPr>
              <w:ind w:firstLine="0"/>
            </w:pPr>
            <w:r>
              <w:t>number fib(string fill, number n)</w:t>
            </w:r>
          </w:p>
          <w:p w14:paraId="62DB6B60" w14:textId="77777777" w:rsidR="007914CE" w:rsidRDefault="007914CE" w:rsidP="007914CE">
            <w:pPr>
              <w:ind w:firstLine="0"/>
            </w:pPr>
            <w:r>
              <w:t>{</w:t>
            </w:r>
          </w:p>
          <w:p w14:paraId="16B31F2A" w14:textId="77777777" w:rsidR="007914CE" w:rsidRDefault="007914CE" w:rsidP="007914CE">
            <w:pPr>
              <w:ind w:firstLine="0"/>
            </w:pPr>
            <w:r>
              <w:tab/>
              <w:t>fill = "d";</w:t>
            </w:r>
          </w:p>
          <w:p w14:paraId="70BF4733" w14:textId="77777777" w:rsidR="007914CE" w:rsidRDefault="007914CE" w:rsidP="007914CE">
            <w:pPr>
              <w:ind w:firstLine="0"/>
            </w:pPr>
            <w:r>
              <w:tab/>
              <w:t>number w = 0;</w:t>
            </w:r>
          </w:p>
          <w:p w14:paraId="751B7186" w14:textId="77777777" w:rsidR="007914CE" w:rsidRDefault="007914CE" w:rsidP="007914CE">
            <w:pPr>
              <w:ind w:firstLine="0"/>
            </w:pPr>
            <w:r>
              <w:tab/>
              <w:t>number q = 0;</w:t>
            </w:r>
          </w:p>
          <w:p w14:paraId="38DF2794" w14:textId="77777777" w:rsidR="007914CE" w:rsidRDefault="007914CE" w:rsidP="007914CE">
            <w:pPr>
              <w:ind w:firstLine="0"/>
            </w:pPr>
            <w:r>
              <w:tab/>
              <w:t>if(n &lt;= 1)</w:t>
            </w:r>
          </w:p>
          <w:p w14:paraId="63FE2305" w14:textId="77777777" w:rsidR="007914CE" w:rsidRDefault="007914CE" w:rsidP="007914CE">
            <w:pPr>
              <w:ind w:firstLine="0"/>
            </w:pPr>
            <w:r>
              <w:tab/>
              <w:t>{</w:t>
            </w:r>
          </w:p>
          <w:p w14:paraId="279250E2" w14:textId="77777777" w:rsidR="007914CE" w:rsidRDefault="007914CE" w:rsidP="007914CE">
            <w:pPr>
              <w:ind w:firstLine="0"/>
            </w:pPr>
            <w:r>
              <w:lastRenderedPageBreak/>
              <w:tab/>
            </w:r>
            <w:r>
              <w:tab/>
              <w:t>return n;</w:t>
            </w:r>
          </w:p>
          <w:p w14:paraId="3335AE51" w14:textId="77777777" w:rsidR="007914CE" w:rsidRDefault="007914CE" w:rsidP="007914CE">
            <w:pPr>
              <w:ind w:firstLine="0"/>
            </w:pPr>
            <w:r>
              <w:tab/>
              <w:t>}</w:t>
            </w:r>
          </w:p>
          <w:p w14:paraId="2D6D2674" w14:textId="77777777" w:rsidR="007914CE" w:rsidRDefault="007914CE" w:rsidP="007914CE">
            <w:pPr>
              <w:ind w:firstLine="0"/>
            </w:pPr>
            <w:r>
              <w:tab/>
              <w:t>n = n - 1;</w:t>
            </w:r>
          </w:p>
          <w:p w14:paraId="4F68FF7D" w14:textId="77777777" w:rsidR="007914CE" w:rsidRDefault="007914CE" w:rsidP="007914CE">
            <w:pPr>
              <w:ind w:firstLine="0"/>
            </w:pPr>
            <w:r>
              <w:tab/>
              <w:t>q = fib(fill, n);</w:t>
            </w:r>
          </w:p>
          <w:p w14:paraId="0A1E45F7" w14:textId="77777777" w:rsidR="007914CE" w:rsidRDefault="007914CE" w:rsidP="007914CE">
            <w:pPr>
              <w:ind w:firstLine="0"/>
            </w:pPr>
            <w:r>
              <w:tab/>
              <w:t>n = n - 1;</w:t>
            </w:r>
          </w:p>
          <w:p w14:paraId="466EC941" w14:textId="77777777" w:rsidR="007914CE" w:rsidRDefault="007914CE" w:rsidP="007914CE">
            <w:pPr>
              <w:ind w:firstLine="0"/>
            </w:pPr>
            <w:r>
              <w:tab/>
              <w:t>w = fib(fill, n);</w:t>
            </w:r>
          </w:p>
          <w:p w14:paraId="232BA91E" w14:textId="77777777" w:rsidR="007914CE" w:rsidRDefault="007914CE" w:rsidP="007914CE">
            <w:pPr>
              <w:ind w:firstLine="0"/>
            </w:pPr>
            <w:r>
              <w:tab/>
              <w:t>q = q + w;</w:t>
            </w:r>
          </w:p>
          <w:p w14:paraId="5D03A9F4" w14:textId="77777777" w:rsidR="007914CE" w:rsidRDefault="007914CE" w:rsidP="007914CE">
            <w:pPr>
              <w:ind w:firstLine="0"/>
            </w:pPr>
            <w:r>
              <w:tab/>
              <w:t>return q;</w:t>
            </w:r>
          </w:p>
          <w:p w14:paraId="709BEF79" w14:textId="77777777" w:rsidR="007914CE" w:rsidRDefault="007914CE" w:rsidP="007914CE">
            <w:pPr>
              <w:ind w:firstLine="0"/>
            </w:pPr>
            <w:r>
              <w:tab/>
            </w:r>
          </w:p>
          <w:p w14:paraId="293EDC23" w14:textId="77777777" w:rsidR="007914CE" w:rsidRDefault="007914CE" w:rsidP="007914CE">
            <w:pPr>
              <w:ind w:firstLine="0"/>
            </w:pPr>
            <w:r>
              <w:tab/>
              <w:t>fill = "dfs";</w:t>
            </w:r>
          </w:p>
          <w:p w14:paraId="6B8FE2D5" w14:textId="77777777" w:rsidR="007914CE" w:rsidRDefault="007914CE" w:rsidP="007914CE">
            <w:pPr>
              <w:ind w:firstLine="0"/>
            </w:pPr>
            <w:r>
              <w:t>}</w:t>
            </w:r>
          </w:p>
          <w:p w14:paraId="09FE0775" w14:textId="77777777" w:rsidR="007914CE" w:rsidRDefault="007914CE" w:rsidP="007914CE">
            <w:pPr>
              <w:ind w:firstLine="0"/>
            </w:pPr>
            <w:r>
              <w:t>number a = 9;</w:t>
            </w:r>
          </w:p>
          <w:p w14:paraId="7170D391" w14:textId="77777777" w:rsidR="007914CE" w:rsidRDefault="007914CE" w:rsidP="007914CE">
            <w:pPr>
              <w:ind w:firstLine="0"/>
            </w:pPr>
          </w:p>
          <w:p w14:paraId="10714722" w14:textId="77777777" w:rsidR="007914CE" w:rsidRDefault="007914CE" w:rsidP="007914CE">
            <w:pPr>
              <w:ind w:firstLine="0"/>
            </w:pPr>
            <w:r>
              <w:t>a = fib("dsf", a);</w:t>
            </w:r>
          </w:p>
          <w:p w14:paraId="64C294BA" w14:textId="77777777" w:rsidR="007914CE" w:rsidRDefault="007914CE" w:rsidP="007914CE">
            <w:pPr>
              <w:ind w:firstLine="0"/>
            </w:pPr>
          </w:p>
          <w:p w14:paraId="17D09850" w14:textId="77777777" w:rsidR="007914CE" w:rsidRDefault="007914CE" w:rsidP="007914CE">
            <w:pPr>
              <w:ind w:firstLine="0"/>
            </w:pPr>
            <w:r>
              <w:t>print("d", "Ats = ",  a);</w:t>
            </w:r>
          </w:p>
          <w:p w14:paraId="386FE864" w14:textId="77777777" w:rsidR="007914CE" w:rsidRDefault="007914CE" w:rsidP="007914CE">
            <w:pPr>
              <w:ind w:firstLine="0"/>
            </w:pPr>
          </w:p>
          <w:p w14:paraId="5A8260BB" w14:textId="38330810" w:rsidR="00913836" w:rsidRDefault="007914CE" w:rsidP="007914CE">
            <w:pPr>
              <w:ind w:firstLine="0"/>
            </w:pPr>
            <w:r>
              <w:t>inStart = false;</w:t>
            </w:r>
          </w:p>
        </w:tc>
      </w:tr>
    </w:tbl>
    <w:p w14:paraId="4ABB7195" w14:textId="14012D2F" w:rsidR="00913836" w:rsidRDefault="00913836" w:rsidP="00D52692"/>
    <w:p w14:paraId="0C2F2591" w14:textId="58AA1F5A" w:rsidR="00913836" w:rsidRDefault="00913836" w:rsidP="00D52692">
      <w:r>
        <w:t>Rezultatai: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13836" w14:paraId="73A75F04" w14:textId="77777777" w:rsidTr="00913836">
        <w:tc>
          <w:tcPr>
            <w:tcW w:w="9911" w:type="dxa"/>
          </w:tcPr>
          <w:p w14:paraId="45A8B152" w14:textId="18E562B4" w:rsidR="00913836" w:rsidRDefault="007914CE" w:rsidP="00913836">
            <w:pPr>
              <w:ind w:firstLine="0"/>
            </w:pPr>
            <w:r>
              <w:t>"Ats = " 34.000</w:t>
            </w:r>
          </w:p>
        </w:tc>
      </w:tr>
    </w:tbl>
    <w:p w14:paraId="6B7B8BAA" w14:textId="7DA9DBF6" w:rsidR="00A702D4" w:rsidRDefault="00A702D4" w:rsidP="00D52692"/>
    <w:p w14:paraId="78685916" w14:textId="56A4688A" w:rsidR="00A702D4" w:rsidRDefault="00A702D4" w:rsidP="00A702D4">
      <w:pPr>
        <w:pStyle w:val="Heading1"/>
      </w:pPr>
      <w:r>
        <w:t>Literatūra</w:t>
      </w:r>
      <w:r>
        <w:tab/>
      </w:r>
    </w:p>
    <w:p w14:paraId="7C4B482E" w14:textId="6F1CF994" w:rsidR="00A702D4" w:rsidRDefault="00A702D4" w:rsidP="00A702D4"/>
    <w:p w14:paraId="459FA01F" w14:textId="3639662A" w:rsidR="00A702D4" w:rsidRDefault="00771AB9" w:rsidP="00A702D4">
      <w:hyperlink r:id="rId8" w:history="1">
        <w:r w:rsidR="001F1681">
          <w:rPr>
            <w:rStyle w:val="Hyperlink"/>
          </w:rPr>
          <w:t>https://www.youtube.com/watch?v=PC4QztYgeWA&amp;t=1068s</w:t>
        </w:r>
      </w:hyperlink>
    </w:p>
    <w:p w14:paraId="53112B87" w14:textId="77777777" w:rsidR="001F1681" w:rsidRDefault="001F1681" w:rsidP="00A702D4"/>
    <w:p w14:paraId="642B6576" w14:textId="4854C80D" w:rsidR="001F1681" w:rsidRDefault="00771AB9" w:rsidP="00A702D4">
      <w:hyperlink r:id="rId9" w:history="1">
        <w:r w:rsidR="001F1681">
          <w:rPr>
            <w:rStyle w:val="Hyperlink"/>
          </w:rPr>
          <w:t>https://www.youtube.com/watch?v=XSOSOVqPeIk</w:t>
        </w:r>
      </w:hyperlink>
    </w:p>
    <w:p w14:paraId="778B7010" w14:textId="3B5711BF" w:rsidR="007B7762" w:rsidRDefault="007B7762" w:rsidP="00A702D4"/>
    <w:p w14:paraId="165090A6" w14:textId="4E45C0E4" w:rsidR="007B7762" w:rsidRDefault="00771AB9" w:rsidP="00A702D4">
      <w:pPr>
        <w:rPr>
          <w:rStyle w:val="Hyperlink"/>
        </w:rPr>
      </w:pPr>
      <w:hyperlink r:id="rId10" w:history="1">
        <w:r w:rsidR="007B7762">
          <w:rPr>
            <w:rStyle w:val="Hyperlink"/>
          </w:rPr>
          <w:t>https://www.youtube.com/watch?v=HiXOVmv1zW0&amp;t=723s</w:t>
        </w:r>
      </w:hyperlink>
    </w:p>
    <w:p w14:paraId="6505C1AB" w14:textId="28E3AAF8" w:rsidR="00C67E7E" w:rsidRDefault="00C67E7E" w:rsidP="00A702D4">
      <w:pPr>
        <w:rPr>
          <w:rStyle w:val="Hyperlink"/>
        </w:rPr>
      </w:pPr>
    </w:p>
    <w:p w14:paraId="4122AA82" w14:textId="673B79C5" w:rsidR="00C67E7E" w:rsidRDefault="00C67E7E" w:rsidP="00A702D4">
      <w:hyperlink r:id="rId11" w:history="1">
        <w:r>
          <w:rPr>
            <w:rStyle w:val="Hyperlink"/>
          </w:rPr>
          <w:t>https://stackoverflow.com/questions/2644597/how-do-i-implement-if-statement-in-flex-bison</w:t>
        </w:r>
      </w:hyperlink>
    </w:p>
    <w:p w14:paraId="6FBB7A9E" w14:textId="065BE980" w:rsidR="00C67E7E" w:rsidRDefault="00C67E7E" w:rsidP="00A702D4"/>
    <w:p w14:paraId="0F198EC6" w14:textId="45395DA6" w:rsidR="00C67E7E" w:rsidRDefault="00BA3C97" w:rsidP="00A702D4">
      <w:hyperlink r:id="rId12" w:history="1">
        <w:r>
          <w:rPr>
            <w:rStyle w:val="Hyperlink"/>
          </w:rPr>
          <w:t>https://www.lysator.liu.se/c/ANSI-C-grammar-y.html</w:t>
        </w:r>
      </w:hyperlink>
      <w:bookmarkStart w:id="10" w:name="_GoBack"/>
      <w:bookmarkEnd w:id="10"/>
    </w:p>
    <w:p w14:paraId="44CA919B" w14:textId="2A40BB28" w:rsidR="00BA3C97" w:rsidRDefault="00BA3C97" w:rsidP="00A702D4"/>
    <w:p w14:paraId="1058AAD3" w14:textId="3836BF5D" w:rsidR="00BA3C97" w:rsidRPr="00A702D4" w:rsidRDefault="007B1C38" w:rsidP="00A702D4">
      <w:hyperlink r:id="rId13" w:history="1">
        <w:r>
          <w:rPr>
            <w:rStyle w:val="Hyperlink"/>
          </w:rPr>
          <w:t>https://www.lysator.liu.se/c/ANSI-C-grammar-l.html</w:t>
        </w:r>
      </w:hyperlink>
    </w:p>
    <w:sectPr w:rsidR="00BA3C97" w:rsidRPr="00A702D4" w:rsidSect="00322B4F">
      <w:footerReference w:type="first" r:id="rId14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B7DDE" w14:textId="77777777" w:rsidR="00771AB9" w:rsidRDefault="00771AB9">
      <w:r>
        <w:separator/>
      </w:r>
    </w:p>
  </w:endnote>
  <w:endnote w:type="continuationSeparator" w:id="0">
    <w:p w14:paraId="40B77E46" w14:textId="77777777" w:rsidR="00771AB9" w:rsidRDefault="0077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7427D" w14:textId="35D5D199" w:rsidR="00693181" w:rsidRDefault="00693181" w:rsidP="00966C85">
    <w:pPr>
      <w:pStyle w:val="Vireliouraai"/>
      <w:ind w:firstLine="0"/>
    </w:pPr>
    <w:r w:rsidRPr="00844988">
      <w:t>KAUNAS 201</w:t>
    </w:r>
    <w: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178AE" w14:textId="77777777" w:rsidR="00771AB9" w:rsidRDefault="00771AB9">
      <w:r>
        <w:separator/>
      </w:r>
    </w:p>
  </w:footnote>
  <w:footnote w:type="continuationSeparator" w:id="0">
    <w:p w14:paraId="7DC4D639" w14:textId="77777777" w:rsidR="00771AB9" w:rsidRDefault="0077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C4"/>
    <w:rsid w:val="00000825"/>
    <w:rsid w:val="0002339E"/>
    <w:rsid w:val="00052178"/>
    <w:rsid w:val="000745F8"/>
    <w:rsid w:val="000D7125"/>
    <w:rsid w:val="000E0469"/>
    <w:rsid w:val="000F7F7F"/>
    <w:rsid w:val="00100F55"/>
    <w:rsid w:val="0015714D"/>
    <w:rsid w:val="0016215D"/>
    <w:rsid w:val="00183A05"/>
    <w:rsid w:val="001E733B"/>
    <w:rsid w:val="001F0046"/>
    <w:rsid w:val="001F1681"/>
    <w:rsid w:val="00223B27"/>
    <w:rsid w:val="00260F87"/>
    <w:rsid w:val="0026528E"/>
    <w:rsid w:val="00274471"/>
    <w:rsid w:val="00291C8F"/>
    <w:rsid w:val="002949A3"/>
    <w:rsid w:val="002C56BD"/>
    <w:rsid w:val="002E3EF8"/>
    <w:rsid w:val="00322B4F"/>
    <w:rsid w:val="003F1D21"/>
    <w:rsid w:val="00404E84"/>
    <w:rsid w:val="00415D80"/>
    <w:rsid w:val="00421252"/>
    <w:rsid w:val="004771C9"/>
    <w:rsid w:val="004965DE"/>
    <w:rsid w:val="004A6A01"/>
    <w:rsid w:val="004C3D88"/>
    <w:rsid w:val="004E181F"/>
    <w:rsid w:val="0052026C"/>
    <w:rsid w:val="00531F74"/>
    <w:rsid w:val="005B13B5"/>
    <w:rsid w:val="005C73ED"/>
    <w:rsid w:val="005F283E"/>
    <w:rsid w:val="00693181"/>
    <w:rsid w:val="006F141F"/>
    <w:rsid w:val="006F5B37"/>
    <w:rsid w:val="007016E8"/>
    <w:rsid w:val="0070261C"/>
    <w:rsid w:val="00703565"/>
    <w:rsid w:val="00745C5E"/>
    <w:rsid w:val="00771AB9"/>
    <w:rsid w:val="007914CE"/>
    <w:rsid w:val="007B1C38"/>
    <w:rsid w:val="007B7762"/>
    <w:rsid w:val="007C387A"/>
    <w:rsid w:val="007E6559"/>
    <w:rsid w:val="007F39F5"/>
    <w:rsid w:val="007F3AFD"/>
    <w:rsid w:val="00803DB6"/>
    <w:rsid w:val="00816B92"/>
    <w:rsid w:val="00844988"/>
    <w:rsid w:val="00901283"/>
    <w:rsid w:val="009103C4"/>
    <w:rsid w:val="00913836"/>
    <w:rsid w:val="00932992"/>
    <w:rsid w:val="00953893"/>
    <w:rsid w:val="00965287"/>
    <w:rsid w:val="00966C85"/>
    <w:rsid w:val="00990D35"/>
    <w:rsid w:val="009C0211"/>
    <w:rsid w:val="00A049DD"/>
    <w:rsid w:val="00A34161"/>
    <w:rsid w:val="00A46CAC"/>
    <w:rsid w:val="00A6795E"/>
    <w:rsid w:val="00A702D4"/>
    <w:rsid w:val="00AB26BB"/>
    <w:rsid w:val="00AB7416"/>
    <w:rsid w:val="00AE0E37"/>
    <w:rsid w:val="00AE7C8B"/>
    <w:rsid w:val="00B4162B"/>
    <w:rsid w:val="00B811F0"/>
    <w:rsid w:val="00B93D28"/>
    <w:rsid w:val="00BA3C97"/>
    <w:rsid w:val="00BA4DB8"/>
    <w:rsid w:val="00BE0049"/>
    <w:rsid w:val="00BE7267"/>
    <w:rsid w:val="00C25271"/>
    <w:rsid w:val="00C67E7E"/>
    <w:rsid w:val="00C87140"/>
    <w:rsid w:val="00CA1FA1"/>
    <w:rsid w:val="00CA347D"/>
    <w:rsid w:val="00CB066F"/>
    <w:rsid w:val="00CD083D"/>
    <w:rsid w:val="00CD58DB"/>
    <w:rsid w:val="00D10218"/>
    <w:rsid w:val="00D253F8"/>
    <w:rsid w:val="00D52156"/>
    <w:rsid w:val="00D52692"/>
    <w:rsid w:val="00D560C9"/>
    <w:rsid w:val="00DB6F2C"/>
    <w:rsid w:val="00E03A86"/>
    <w:rsid w:val="00E55394"/>
    <w:rsid w:val="00E768B1"/>
    <w:rsid w:val="00EA7E22"/>
    <w:rsid w:val="00EB5168"/>
    <w:rsid w:val="00EC01CD"/>
    <w:rsid w:val="00F16C66"/>
    <w:rsid w:val="00F32903"/>
    <w:rsid w:val="00F45991"/>
    <w:rsid w:val="00F7101F"/>
    <w:rsid w:val="00F8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64B241"/>
  <w15:docId w15:val="{CFDFA7A6-FF54-4B68-88FB-B44F002A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183A05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3A05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183A05"/>
    <w:rPr>
      <w:vertAlign w:val="superscript"/>
    </w:rPr>
  </w:style>
  <w:style w:type="paragraph" w:styleId="ListParagraph">
    <w:name w:val="List Paragraph"/>
    <w:basedOn w:val="Normal"/>
    <w:uiPriority w:val="34"/>
    <w:qFormat/>
    <w:rsid w:val="00183A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3A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C387A"/>
    <w:rPr>
      <w:rFonts w:ascii="Arial" w:hAnsi="Arial"/>
      <w:b/>
      <w:snapToGrid w:val="0"/>
      <w:kern w:val="28"/>
      <w:sz w:val="28"/>
      <w:lang w:eastAsia="en-US"/>
    </w:rPr>
  </w:style>
  <w:style w:type="table" w:styleId="TableGrid">
    <w:name w:val="Table Grid"/>
    <w:basedOn w:val="TableNormal"/>
    <w:uiPriority w:val="59"/>
    <w:locked/>
    <w:rsid w:val="007C3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F5B37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C4QztYgeWA&amp;t=1068s" TargetMode="External"/><Relationship Id="rId13" Type="http://schemas.openxmlformats.org/officeDocument/2006/relationships/hyperlink" Target="https://www.lysator.liu.se/c/ANSI-C-grammar-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ysator.liu.se/c/ANSI-C-grammar-y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2644597/how-do-i-implement-if-statement-in-flex-bis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HiXOVmv1zW0&amp;t=72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SOSOVqPeIk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9A2A0-D650-4EBF-A7C9-644286BE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</Template>
  <TotalTime>88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Ivaškevičius Edvardas</cp:lastModifiedBy>
  <cp:revision>17</cp:revision>
  <dcterms:created xsi:type="dcterms:W3CDTF">2019-05-20T10:51:00Z</dcterms:created>
  <dcterms:modified xsi:type="dcterms:W3CDTF">2019-05-27T07:08:00Z</dcterms:modified>
  <cp:contentStatus/>
</cp:coreProperties>
</file>