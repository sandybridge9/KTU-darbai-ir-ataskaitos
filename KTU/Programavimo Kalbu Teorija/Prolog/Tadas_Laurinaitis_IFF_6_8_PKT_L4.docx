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B32AD" w14:textId="77777777" w:rsidR="00D560C9" w:rsidRPr="00844988" w:rsidRDefault="00D560C9" w:rsidP="004771C9">
      <w:pPr>
        <w:pStyle w:val="Vireliouraai"/>
      </w:pPr>
      <w:bookmarkStart w:id="0" w:name="_GoBack"/>
      <w:bookmarkEnd w:id="0"/>
      <w:r w:rsidRPr="00844988">
        <w:t>KAUNO TECHNOLOGIJOS UNIVERSITETAS</w:t>
      </w:r>
    </w:p>
    <w:p w14:paraId="3BF41853" w14:textId="77777777" w:rsidR="00D560C9" w:rsidRPr="00844988" w:rsidRDefault="00113AE8" w:rsidP="004771C9">
      <w:pPr>
        <w:pStyle w:val="Vireliouraai"/>
      </w:pPr>
      <w:r>
        <w:t xml:space="preserve">INFORMATIKOS </w:t>
      </w:r>
      <w:r w:rsidR="00404E84">
        <w:t>FAKULTETAS</w:t>
      </w:r>
    </w:p>
    <w:p w14:paraId="1E55FD33" w14:textId="77777777" w:rsidR="00D560C9" w:rsidRPr="00844988" w:rsidRDefault="00D560C9" w:rsidP="004771C9">
      <w:pPr>
        <w:pStyle w:val="Vireliouraai"/>
      </w:pPr>
    </w:p>
    <w:p w14:paraId="63DF4738" w14:textId="77777777" w:rsidR="00D560C9" w:rsidRPr="00844988" w:rsidRDefault="00D560C9" w:rsidP="004771C9">
      <w:pPr>
        <w:pStyle w:val="Vireliouraai"/>
      </w:pPr>
    </w:p>
    <w:p w14:paraId="07BC2A4E" w14:textId="77777777" w:rsidR="00D560C9" w:rsidRPr="00844988" w:rsidRDefault="00D560C9" w:rsidP="004771C9">
      <w:pPr>
        <w:pStyle w:val="Vireliouraai"/>
      </w:pPr>
    </w:p>
    <w:p w14:paraId="58AFA895" w14:textId="77777777" w:rsidR="00D560C9" w:rsidRPr="00844988" w:rsidRDefault="00D560C9" w:rsidP="004771C9">
      <w:pPr>
        <w:pStyle w:val="Vireliouraai"/>
      </w:pPr>
    </w:p>
    <w:p w14:paraId="65E34973" w14:textId="77777777" w:rsidR="00D560C9" w:rsidRPr="00844988" w:rsidRDefault="00D560C9" w:rsidP="004771C9">
      <w:pPr>
        <w:pStyle w:val="Vireliouraai"/>
      </w:pPr>
    </w:p>
    <w:p w14:paraId="5B859B24" w14:textId="77777777" w:rsidR="00D560C9" w:rsidRPr="00844988" w:rsidRDefault="00D560C9" w:rsidP="004771C9">
      <w:pPr>
        <w:pStyle w:val="Vireliouraai"/>
      </w:pPr>
    </w:p>
    <w:p w14:paraId="2F9D902B" w14:textId="77777777" w:rsidR="004C3D88" w:rsidRPr="00844988" w:rsidRDefault="004C3D88" w:rsidP="004771C9">
      <w:pPr>
        <w:pStyle w:val="Vireliouraai"/>
      </w:pPr>
    </w:p>
    <w:p w14:paraId="4AB07E2A" w14:textId="77777777" w:rsidR="004C3D88" w:rsidRPr="00844988" w:rsidRDefault="004C3D88" w:rsidP="004771C9">
      <w:pPr>
        <w:pStyle w:val="Vireliouraai"/>
      </w:pPr>
    </w:p>
    <w:p w14:paraId="6FE4E21A" w14:textId="77777777" w:rsidR="00D560C9" w:rsidRPr="00844988" w:rsidRDefault="00D560C9" w:rsidP="004771C9">
      <w:pPr>
        <w:pStyle w:val="Vireliouraai"/>
      </w:pPr>
    </w:p>
    <w:p w14:paraId="3AC2FF46" w14:textId="77777777" w:rsidR="00D560C9" w:rsidRPr="00844988" w:rsidRDefault="00D560C9" w:rsidP="004771C9">
      <w:pPr>
        <w:pStyle w:val="Vireliouraai"/>
      </w:pPr>
    </w:p>
    <w:p w14:paraId="65C7F5C5" w14:textId="77777777" w:rsidR="00D560C9" w:rsidRPr="00844988" w:rsidRDefault="00D560C9" w:rsidP="004771C9">
      <w:pPr>
        <w:pStyle w:val="Vireliouraai"/>
      </w:pPr>
    </w:p>
    <w:p w14:paraId="432C827F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1D972C9D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4B973AC8" w14:textId="77777777" w:rsidR="00D560C9" w:rsidRPr="00844988" w:rsidRDefault="00D560C9" w:rsidP="004771C9">
      <w:pPr>
        <w:pStyle w:val="Vireliouraai"/>
      </w:pPr>
    </w:p>
    <w:p w14:paraId="03B6E9E5" w14:textId="77777777" w:rsidR="00D560C9" w:rsidRPr="00844988" w:rsidRDefault="00D560C9" w:rsidP="004771C9">
      <w:pPr>
        <w:pStyle w:val="Vireliouraai"/>
      </w:pPr>
    </w:p>
    <w:p w14:paraId="1B37A480" w14:textId="77777777" w:rsidR="00D560C9" w:rsidRPr="00844988" w:rsidRDefault="00D560C9" w:rsidP="004771C9">
      <w:pPr>
        <w:pStyle w:val="Vireliouraai"/>
      </w:pPr>
    </w:p>
    <w:p w14:paraId="40AE7FB7" w14:textId="77777777" w:rsidR="00D560C9" w:rsidRPr="00844988" w:rsidRDefault="00D560C9" w:rsidP="004771C9">
      <w:pPr>
        <w:pStyle w:val="Vireliouraai"/>
      </w:pPr>
    </w:p>
    <w:p w14:paraId="016678AF" w14:textId="77777777" w:rsidR="00D560C9" w:rsidRPr="00844988" w:rsidRDefault="00D560C9" w:rsidP="004771C9">
      <w:pPr>
        <w:pStyle w:val="Vireliouraai"/>
      </w:pPr>
    </w:p>
    <w:p w14:paraId="533085F3" w14:textId="77777777" w:rsidR="00D560C9" w:rsidRPr="00844988" w:rsidRDefault="00D560C9" w:rsidP="004771C9">
      <w:pPr>
        <w:pStyle w:val="Vireliouraai"/>
      </w:pPr>
    </w:p>
    <w:p w14:paraId="078F93D9" w14:textId="77777777" w:rsidR="004771C9" w:rsidRDefault="004771C9" w:rsidP="00EB5168">
      <w:pPr>
        <w:pStyle w:val="Autorius"/>
      </w:pPr>
      <w:r>
        <w:t xml:space="preserve">Atliko: </w:t>
      </w:r>
    </w:p>
    <w:p w14:paraId="2A279F3C" w14:textId="77777777" w:rsidR="004771C9" w:rsidRDefault="004771C9" w:rsidP="00EB5168">
      <w:pPr>
        <w:pStyle w:val="Autorius"/>
      </w:pPr>
      <w:r>
        <w:tab/>
      </w:r>
      <w:r w:rsidR="00113AE8">
        <w:t>IFF – 6/8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4D148B80" w14:textId="77777777" w:rsidR="00D560C9" w:rsidRPr="00844988" w:rsidRDefault="004771C9" w:rsidP="00EB5168">
      <w:pPr>
        <w:pStyle w:val="Autorius"/>
      </w:pPr>
      <w:r>
        <w:tab/>
      </w:r>
      <w:r w:rsidR="00113AE8">
        <w:t>Tadas Laurinaitis</w:t>
      </w:r>
    </w:p>
    <w:p w14:paraId="28388B03" w14:textId="4B64258F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652E82">
        <w:rPr>
          <w:noProof/>
        </w:rPr>
        <w:t>2019 m. gegužės 20 d.</w:t>
      </w:r>
      <w:r w:rsidR="00844988" w:rsidRPr="00844988">
        <w:fldChar w:fldCharType="end"/>
      </w:r>
    </w:p>
    <w:p w14:paraId="1C39BFF1" w14:textId="77777777" w:rsidR="004771C9" w:rsidRDefault="00D560C9" w:rsidP="00EB5168">
      <w:pPr>
        <w:pStyle w:val="Autorius"/>
      </w:pPr>
      <w:r w:rsidRPr="0052026C">
        <w:t>Priėmė:</w:t>
      </w:r>
    </w:p>
    <w:p w14:paraId="6E854FD3" w14:textId="77777777" w:rsidR="00D560C9" w:rsidRPr="0052026C" w:rsidRDefault="004771C9" w:rsidP="00EB5168">
      <w:pPr>
        <w:pStyle w:val="Autorius"/>
      </w:pPr>
      <w:r>
        <w:tab/>
      </w:r>
      <w:r w:rsidR="00113AE8">
        <w:t>Lekt. Evaldas Guogis</w:t>
      </w:r>
    </w:p>
    <w:p w14:paraId="0B54323D" w14:textId="77777777" w:rsidR="00CD58DB" w:rsidRPr="00844988" w:rsidRDefault="00CD58DB" w:rsidP="004771C9">
      <w:pPr>
        <w:pStyle w:val="Vireliouraai"/>
      </w:pPr>
    </w:p>
    <w:p w14:paraId="381806E2" w14:textId="77777777" w:rsidR="00D560C9" w:rsidRPr="00844988" w:rsidRDefault="00D560C9" w:rsidP="004771C9">
      <w:pPr>
        <w:pStyle w:val="Vireliouraai"/>
      </w:pPr>
    </w:p>
    <w:p w14:paraId="0CCCD2D6" w14:textId="77777777" w:rsidR="00D560C9" w:rsidRPr="00844988" w:rsidRDefault="00D560C9" w:rsidP="004771C9">
      <w:pPr>
        <w:pStyle w:val="Vireliouraai"/>
      </w:pPr>
    </w:p>
    <w:p w14:paraId="28C12134" w14:textId="77777777" w:rsidR="00CD58DB" w:rsidRDefault="00CD58DB" w:rsidP="004771C9">
      <w:pPr>
        <w:pStyle w:val="Vireliouraai"/>
      </w:pPr>
    </w:p>
    <w:p w14:paraId="142389FB" w14:textId="77777777" w:rsidR="00CD58DB" w:rsidRDefault="00CD58DB" w:rsidP="004771C9">
      <w:pPr>
        <w:pStyle w:val="Vireliouraai"/>
      </w:pPr>
    </w:p>
    <w:p w14:paraId="32711D9A" w14:textId="77777777" w:rsidR="00CD58DB" w:rsidRDefault="00CD58DB" w:rsidP="004771C9">
      <w:pPr>
        <w:pStyle w:val="Vireliouraai"/>
      </w:pPr>
    </w:p>
    <w:p w14:paraId="3889785C" w14:textId="77777777" w:rsidR="0052026C" w:rsidRPr="00844988" w:rsidRDefault="0052026C" w:rsidP="004771C9">
      <w:pPr>
        <w:pStyle w:val="Vireliouraai"/>
      </w:pPr>
    </w:p>
    <w:p w14:paraId="0CDB2BFB" w14:textId="77777777" w:rsidR="0052026C" w:rsidRDefault="00D560C9" w:rsidP="00CD083D">
      <w:pPr>
        <w:pStyle w:val="Vireliouraai"/>
        <w:ind w:firstLine="0"/>
      </w:pPr>
      <w:r w:rsidRPr="00844988">
        <w:t>KAUNAS 20</w:t>
      </w:r>
      <w:r w:rsidR="004C3D88" w:rsidRPr="00844988">
        <w:t>1</w:t>
      </w:r>
      <w:r w:rsidR="00113AE8">
        <w:t>9</w:t>
      </w:r>
    </w:p>
    <w:p w14:paraId="4F32E565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E9729C8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82AD28C" w14:textId="77777777" w:rsidR="00D560C9" w:rsidRDefault="00D560C9" w:rsidP="0052026C"/>
    <w:p w14:paraId="5DDC061F" w14:textId="77777777" w:rsidR="000D7125" w:rsidRPr="00AB26BB" w:rsidRDefault="00D560C9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D7125">
        <w:rPr>
          <w:noProof/>
        </w:rPr>
        <w:t>1.</w:t>
      </w:r>
      <w:r w:rsidR="000D7125"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Python arba Ruby</w:t>
      </w:r>
      <w:r w:rsidR="000D7125">
        <w:rPr>
          <w:noProof/>
        </w:rPr>
        <w:t xml:space="preserve"> (L1)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_Toc380690084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5CE3B51E" w14:textId="77777777" w:rsidR="000D7125" w:rsidRPr="00AB26BB" w:rsidRDefault="000D7125" w:rsidP="00B93D28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1.1.</w:t>
      </w:r>
      <w:r w:rsidRPr="00AB26BB">
        <w:rPr>
          <w:rFonts w:ascii="Calibri" w:hAnsi="Calibr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_Toc380690085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3</w:t>
      </w:r>
      <w:r>
        <w:rPr>
          <w:noProof/>
        </w:rPr>
        <w:fldChar w:fldCharType="end"/>
      </w:r>
    </w:p>
    <w:p w14:paraId="26A82248" w14:textId="77777777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</w:t>
      </w:r>
      <w:r>
        <w:rPr>
          <w:noProof/>
          <w:lang w:val="en-US"/>
        </w:rPr>
        <w:t>2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Programos tekstas</w:t>
      </w:r>
      <w:r w:rsidR="000D7125">
        <w:rPr>
          <w:noProof/>
        </w:rPr>
        <w:tab/>
      </w:r>
      <w:r w:rsidR="000D7125">
        <w:rPr>
          <w:noProof/>
        </w:rPr>
        <w:fldChar w:fldCharType="begin"/>
      </w:r>
      <w:r w:rsidR="000D7125">
        <w:rPr>
          <w:noProof/>
        </w:rPr>
        <w:instrText xml:space="preserve"> PAGEREF _Toc380690089 \h </w:instrText>
      </w:r>
      <w:r w:rsidR="000D7125">
        <w:rPr>
          <w:noProof/>
        </w:rPr>
      </w:r>
      <w:r w:rsidR="000D7125">
        <w:rPr>
          <w:noProof/>
        </w:rPr>
        <w:fldChar w:fldCharType="separate"/>
      </w:r>
      <w:r w:rsidR="009103C4">
        <w:rPr>
          <w:noProof/>
        </w:rPr>
        <w:t>3</w:t>
      </w:r>
      <w:r w:rsidR="000D7125">
        <w:rPr>
          <w:noProof/>
        </w:rPr>
        <w:fldChar w:fldCharType="end"/>
      </w:r>
    </w:p>
    <w:p w14:paraId="1B37EA97" w14:textId="49045453" w:rsidR="000D7125" w:rsidRPr="00AB26BB" w:rsidRDefault="009C0211">
      <w:pPr>
        <w:pStyle w:val="TOC2"/>
        <w:rPr>
          <w:rFonts w:ascii="Calibri" w:hAnsi="Calibri"/>
          <w:noProof/>
          <w:sz w:val="22"/>
          <w:szCs w:val="22"/>
          <w:lang w:eastAsia="lt-LT"/>
        </w:rPr>
      </w:pPr>
      <w:r>
        <w:rPr>
          <w:noProof/>
        </w:rPr>
        <w:t>1.3</w:t>
      </w:r>
      <w:r w:rsidR="000D7125">
        <w:rPr>
          <w:noProof/>
        </w:rPr>
        <w:t>.</w:t>
      </w:r>
      <w:r w:rsidR="000D7125" w:rsidRPr="00AB26BB">
        <w:rPr>
          <w:rFonts w:ascii="Calibri" w:hAnsi="Calibri"/>
          <w:noProof/>
          <w:sz w:val="22"/>
          <w:szCs w:val="22"/>
          <w:lang w:eastAsia="lt-LT"/>
        </w:rPr>
        <w:tab/>
      </w:r>
      <w:r w:rsidR="000D7125">
        <w:rPr>
          <w:noProof/>
        </w:rPr>
        <w:t>Pradiniai duomenys ir rezultatai</w:t>
      </w:r>
      <w:r w:rsidR="000D7125">
        <w:rPr>
          <w:noProof/>
        </w:rPr>
        <w:tab/>
      </w:r>
      <w:r w:rsidR="00545231">
        <w:rPr>
          <w:noProof/>
        </w:rPr>
        <w:t>4</w:t>
      </w:r>
    </w:p>
    <w:p w14:paraId="4B2F72CE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B93D28">
        <w:rPr>
          <w:noProof/>
        </w:rPr>
        <w:t>Scala</w:t>
      </w:r>
      <w:r>
        <w:rPr>
          <w:noProof/>
        </w:rPr>
        <w:t xml:space="preserve">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_Toc380690091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76541B67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223B27">
        <w:rPr>
          <w:noProof/>
        </w:rPr>
        <w:t>Haskell</w:t>
      </w:r>
      <w:r>
        <w:rPr>
          <w:noProof/>
        </w:rPr>
        <w:t xml:space="preserve">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_Toc380690098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13AC4511" w14:textId="77777777" w:rsidR="000D7125" w:rsidRPr="00B93D28" w:rsidRDefault="000D7125" w:rsidP="00B93D28">
      <w:pPr>
        <w:pStyle w:val="TOC1"/>
        <w:rPr>
          <w:rFonts w:ascii="Calibri" w:hAnsi="Calibr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 w:rsidRPr="00AB26BB">
        <w:rPr>
          <w:rFonts w:ascii="Calibri" w:hAnsi="Calibri"/>
          <w:b w:val="0"/>
          <w:noProof/>
          <w:sz w:val="22"/>
          <w:szCs w:val="22"/>
          <w:lang w:eastAsia="lt-LT"/>
        </w:rPr>
        <w:tab/>
      </w:r>
      <w:r w:rsidR="00EA7E22">
        <w:rPr>
          <w:noProof/>
        </w:rPr>
        <w:t>Prolog</w:t>
      </w:r>
      <w:r w:rsidR="00B93D28">
        <w:rPr>
          <w:noProof/>
        </w:rPr>
        <w:t xml:space="preserve"> </w:t>
      </w:r>
      <w:r>
        <w:rPr>
          <w:noProof/>
        </w:rPr>
        <w:t>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_Toc380690105 \h </w:instrText>
      </w:r>
      <w:r>
        <w:rPr>
          <w:noProof/>
        </w:rPr>
      </w:r>
      <w:r>
        <w:rPr>
          <w:noProof/>
        </w:rPr>
        <w:fldChar w:fldCharType="separate"/>
      </w:r>
      <w:r w:rsidR="009103C4">
        <w:rPr>
          <w:noProof/>
        </w:rPr>
        <w:t>4</w:t>
      </w:r>
      <w:r>
        <w:rPr>
          <w:noProof/>
        </w:rPr>
        <w:fldChar w:fldCharType="end"/>
      </w:r>
    </w:p>
    <w:p w14:paraId="52E26063" w14:textId="77777777" w:rsidR="00113AE8" w:rsidRDefault="00D560C9" w:rsidP="00113AE8">
      <w:pPr>
        <w:ind w:firstLine="0"/>
      </w:pPr>
      <w:r w:rsidRPr="00EB5168">
        <w:fldChar w:fldCharType="end"/>
      </w:r>
    </w:p>
    <w:p w14:paraId="51988D2E" w14:textId="77777777" w:rsidR="00113AE8" w:rsidRDefault="00113AE8" w:rsidP="00113AE8">
      <w:pPr>
        <w:ind w:firstLine="0"/>
        <w:jc w:val="left"/>
      </w:pPr>
    </w:p>
    <w:p w14:paraId="646D0808" w14:textId="77777777" w:rsidR="00113AE8" w:rsidRDefault="00113AE8" w:rsidP="00113AE8">
      <w:pPr>
        <w:ind w:firstLine="0"/>
        <w:jc w:val="left"/>
      </w:pPr>
    </w:p>
    <w:p w14:paraId="45DA1171" w14:textId="77777777" w:rsidR="00113AE8" w:rsidRDefault="00113AE8" w:rsidP="00113AE8">
      <w:pPr>
        <w:ind w:firstLine="0"/>
        <w:jc w:val="left"/>
      </w:pPr>
    </w:p>
    <w:p w14:paraId="59DC0387" w14:textId="77777777" w:rsidR="00113AE8" w:rsidRDefault="00113AE8" w:rsidP="00113AE8">
      <w:pPr>
        <w:ind w:firstLine="0"/>
        <w:jc w:val="left"/>
      </w:pPr>
    </w:p>
    <w:p w14:paraId="688025F6" w14:textId="77777777" w:rsidR="00113AE8" w:rsidRDefault="00113AE8" w:rsidP="00113AE8">
      <w:pPr>
        <w:ind w:firstLine="0"/>
        <w:jc w:val="left"/>
      </w:pPr>
    </w:p>
    <w:p w14:paraId="173D38FE" w14:textId="77777777" w:rsidR="00113AE8" w:rsidRDefault="00113AE8" w:rsidP="00113AE8">
      <w:pPr>
        <w:ind w:firstLine="0"/>
        <w:jc w:val="left"/>
      </w:pPr>
    </w:p>
    <w:p w14:paraId="22C02DF5" w14:textId="77777777" w:rsidR="00113AE8" w:rsidRDefault="00113AE8" w:rsidP="00113AE8">
      <w:pPr>
        <w:ind w:firstLine="0"/>
        <w:jc w:val="left"/>
      </w:pPr>
    </w:p>
    <w:p w14:paraId="41AFE6FF" w14:textId="77777777" w:rsidR="00113AE8" w:rsidRDefault="00113AE8" w:rsidP="00113AE8">
      <w:pPr>
        <w:ind w:firstLine="0"/>
        <w:jc w:val="left"/>
      </w:pPr>
    </w:p>
    <w:p w14:paraId="143D9A0F" w14:textId="77777777" w:rsidR="00113AE8" w:rsidRDefault="00113AE8" w:rsidP="00113AE8">
      <w:pPr>
        <w:ind w:firstLine="0"/>
        <w:jc w:val="left"/>
      </w:pPr>
    </w:p>
    <w:p w14:paraId="1A4BE7A0" w14:textId="77777777" w:rsidR="00113AE8" w:rsidRDefault="00113AE8" w:rsidP="00113AE8">
      <w:pPr>
        <w:ind w:firstLine="0"/>
        <w:jc w:val="left"/>
      </w:pPr>
    </w:p>
    <w:p w14:paraId="6D01A51D" w14:textId="77777777" w:rsidR="00113AE8" w:rsidRDefault="00113AE8" w:rsidP="00113AE8">
      <w:pPr>
        <w:ind w:firstLine="0"/>
        <w:jc w:val="left"/>
      </w:pPr>
    </w:p>
    <w:p w14:paraId="73282804" w14:textId="77777777" w:rsidR="00113AE8" w:rsidRDefault="00113AE8" w:rsidP="00113AE8">
      <w:pPr>
        <w:ind w:firstLine="0"/>
        <w:jc w:val="left"/>
      </w:pPr>
    </w:p>
    <w:p w14:paraId="6694239A" w14:textId="77777777" w:rsidR="00113AE8" w:rsidRDefault="00113AE8" w:rsidP="00113AE8">
      <w:pPr>
        <w:ind w:firstLine="0"/>
        <w:jc w:val="left"/>
      </w:pPr>
    </w:p>
    <w:p w14:paraId="5C26B86A" w14:textId="77777777" w:rsidR="00113AE8" w:rsidRDefault="00113AE8" w:rsidP="00113AE8">
      <w:pPr>
        <w:ind w:firstLine="0"/>
        <w:jc w:val="left"/>
      </w:pPr>
    </w:p>
    <w:p w14:paraId="547DA2CF" w14:textId="77777777" w:rsidR="00113AE8" w:rsidRDefault="00113AE8" w:rsidP="00113AE8">
      <w:pPr>
        <w:ind w:firstLine="0"/>
        <w:jc w:val="left"/>
      </w:pPr>
    </w:p>
    <w:p w14:paraId="72DBB30B" w14:textId="77777777" w:rsidR="00113AE8" w:rsidRDefault="00113AE8" w:rsidP="00113AE8">
      <w:pPr>
        <w:ind w:firstLine="0"/>
        <w:jc w:val="left"/>
      </w:pPr>
    </w:p>
    <w:p w14:paraId="717090A6" w14:textId="77777777" w:rsidR="00113AE8" w:rsidRDefault="00113AE8" w:rsidP="00113AE8">
      <w:pPr>
        <w:ind w:firstLine="0"/>
        <w:jc w:val="left"/>
      </w:pPr>
    </w:p>
    <w:p w14:paraId="066A20A0" w14:textId="77777777" w:rsidR="00113AE8" w:rsidRDefault="00113AE8" w:rsidP="00113AE8">
      <w:pPr>
        <w:ind w:firstLine="0"/>
        <w:jc w:val="left"/>
      </w:pPr>
    </w:p>
    <w:p w14:paraId="30725864" w14:textId="77777777" w:rsidR="00113AE8" w:rsidRDefault="00113AE8" w:rsidP="00113AE8">
      <w:pPr>
        <w:ind w:firstLine="0"/>
        <w:jc w:val="left"/>
      </w:pPr>
    </w:p>
    <w:p w14:paraId="2DB5CBFF" w14:textId="77777777" w:rsidR="00113AE8" w:rsidRDefault="00113AE8" w:rsidP="00113AE8">
      <w:pPr>
        <w:ind w:firstLine="0"/>
        <w:jc w:val="left"/>
      </w:pPr>
    </w:p>
    <w:p w14:paraId="325FBD0B" w14:textId="77777777" w:rsidR="00113AE8" w:rsidRDefault="00113AE8" w:rsidP="00113AE8">
      <w:pPr>
        <w:ind w:firstLine="0"/>
        <w:jc w:val="left"/>
      </w:pPr>
    </w:p>
    <w:p w14:paraId="1DE42CCF" w14:textId="77777777" w:rsidR="00113AE8" w:rsidRDefault="00113AE8" w:rsidP="00113AE8">
      <w:pPr>
        <w:ind w:firstLine="0"/>
        <w:jc w:val="left"/>
      </w:pPr>
    </w:p>
    <w:p w14:paraId="5597C48F" w14:textId="77777777" w:rsidR="00113AE8" w:rsidRDefault="00113AE8" w:rsidP="00113AE8">
      <w:pPr>
        <w:ind w:firstLine="0"/>
        <w:jc w:val="left"/>
      </w:pPr>
    </w:p>
    <w:p w14:paraId="3A5C871A" w14:textId="77777777" w:rsidR="00113AE8" w:rsidRDefault="00113AE8" w:rsidP="00113AE8">
      <w:pPr>
        <w:ind w:firstLine="0"/>
        <w:jc w:val="left"/>
      </w:pPr>
    </w:p>
    <w:p w14:paraId="0AB7D288" w14:textId="77777777" w:rsidR="00113AE8" w:rsidRDefault="00113AE8" w:rsidP="00113AE8">
      <w:pPr>
        <w:ind w:firstLine="0"/>
        <w:jc w:val="left"/>
      </w:pPr>
    </w:p>
    <w:p w14:paraId="491455F7" w14:textId="77777777" w:rsidR="00113AE8" w:rsidRDefault="00113AE8" w:rsidP="00113AE8">
      <w:pPr>
        <w:ind w:firstLine="0"/>
        <w:jc w:val="left"/>
      </w:pPr>
    </w:p>
    <w:p w14:paraId="2C32C52A" w14:textId="77777777" w:rsidR="00113AE8" w:rsidRDefault="00113AE8" w:rsidP="00113AE8">
      <w:pPr>
        <w:ind w:firstLine="0"/>
        <w:jc w:val="left"/>
      </w:pPr>
    </w:p>
    <w:p w14:paraId="32C2AD55" w14:textId="77777777" w:rsidR="00113AE8" w:rsidRDefault="00113AE8" w:rsidP="00113AE8">
      <w:pPr>
        <w:ind w:firstLine="0"/>
        <w:jc w:val="left"/>
      </w:pPr>
    </w:p>
    <w:p w14:paraId="71805DE2" w14:textId="77777777" w:rsidR="00113AE8" w:rsidRDefault="00113AE8" w:rsidP="00113AE8">
      <w:pPr>
        <w:ind w:firstLine="0"/>
        <w:jc w:val="left"/>
      </w:pPr>
    </w:p>
    <w:p w14:paraId="649E964B" w14:textId="77777777" w:rsidR="00113AE8" w:rsidRDefault="00113AE8" w:rsidP="00113AE8">
      <w:pPr>
        <w:ind w:firstLine="0"/>
        <w:jc w:val="left"/>
      </w:pPr>
    </w:p>
    <w:p w14:paraId="32F8AA5E" w14:textId="77777777" w:rsidR="00113AE8" w:rsidRDefault="00113AE8" w:rsidP="00113AE8">
      <w:pPr>
        <w:ind w:firstLine="0"/>
        <w:jc w:val="left"/>
      </w:pPr>
    </w:p>
    <w:p w14:paraId="08AC99F0" w14:textId="77777777" w:rsidR="00113AE8" w:rsidRDefault="00113AE8" w:rsidP="00113AE8">
      <w:pPr>
        <w:ind w:firstLine="0"/>
        <w:jc w:val="left"/>
      </w:pPr>
    </w:p>
    <w:p w14:paraId="609A5218" w14:textId="77777777" w:rsidR="00113AE8" w:rsidRDefault="00113AE8" w:rsidP="00113AE8">
      <w:pPr>
        <w:ind w:firstLine="0"/>
        <w:jc w:val="left"/>
      </w:pPr>
    </w:p>
    <w:p w14:paraId="1B4C4E9E" w14:textId="77777777" w:rsidR="00113AE8" w:rsidRDefault="00113AE8" w:rsidP="00113AE8">
      <w:pPr>
        <w:ind w:firstLine="0"/>
        <w:jc w:val="left"/>
      </w:pPr>
    </w:p>
    <w:p w14:paraId="5970CC74" w14:textId="77777777" w:rsidR="00113AE8" w:rsidRDefault="00113AE8" w:rsidP="00113AE8">
      <w:pPr>
        <w:ind w:firstLine="0"/>
        <w:jc w:val="left"/>
      </w:pPr>
    </w:p>
    <w:p w14:paraId="57605BCD" w14:textId="77777777" w:rsidR="00113AE8" w:rsidRDefault="00113AE8" w:rsidP="00113AE8">
      <w:pPr>
        <w:ind w:firstLine="0"/>
        <w:jc w:val="left"/>
      </w:pPr>
    </w:p>
    <w:p w14:paraId="26AEA343" w14:textId="77777777" w:rsidR="00113AE8" w:rsidRDefault="00113AE8" w:rsidP="00113AE8">
      <w:pPr>
        <w:ind w:firstLine="0"/>
        <w:jc w:val="left"/>
      </w:pPr>
    </w:p>
    <w:p w14:paraId="14BA0860" w14:textId="77777777" w:rsidR="00113AE8" w:rsidRDefault="00113AE8" w:rsidP="00113AE8">
      <w:pPr>
        <w:ind w:firstLine="0"/>
        <w:jc w:val="left"/>
      </w:pPr>
    </w:p>
    <w:p w14:paraId="3FE005D8" w14:textId="77777777" w:rsidR="00113AE8" w:rsidRDefault="00113AE8" w:rsidP="00113AE8">
      <w:pPr>
        <w:ind w:firstLine="0"/>
        <w:jc w:val="left"/>
      </w:pPr>
    </w:p>
    <w:p w14:paraId="104D0770" w14:textId="77777777" w:rsidR="00113AE8" w:rsidRDefault="00113AE8" w:rsidP="00113AE8">
      <w:pPr>
        <w:ind w:firstLine="0"/>
        <w:jc w:val="left"/>
      </w:pPr>
    </w:p>
    <w:p w14:paraId="7623109A" w14:textId="77777777" w:rsidR="00113AE8" w:rsidRDefault="00113AE8" w:rsidP="00113AE8">
      <w:pPr>
        <w:ind w:firstLine="0"/>
        <w:jc w:val="left"/>
      </w:pPr>
    </w:p>
    <w:p w14:paraId="3A40D7A3" w14:textId="77777777" w:rsidR="00113AE8" w:rsidRDefault="00113AE8" w:rsidP="00113AE8">
      <w:pPr>
        <w:ind w:firstLine="0"/>
        <w:jc w:val="left"/>
      </w:pPr>
    </w:p>
    <w:p w14:paraId="649D4D12" w14:textId="77777777" w:rsidR="00113AE8" w:rsidRDefault="00113AE8" w:rsidP="00113AE8">
      <w:pPr>
        <w:ind w:firstLine="0"/>
        <w:jc w:val="left"/>
      </w:pPr>
    </w:p>
    <w:p w14:paraId="01A2A8F9" w14:textId="77777777" w:rsidR="00113AE8" w:rsidRDefault="00113AE8" w:rsidP="00113AE8">
      <w:pPr>
        <w:ind w:firstLine="0"/>
        <w:jc w:val="left"/>
      </w:pPr>
    </w:p>
    <w:p w14:paraId="58390E7B" w14:textId="77777777" w:rsidR="00113AE8" w:rsidRDefault="00113AE8" w:rsidP="00113AE8">
      <w:pPr>
        <w:ind w:firstLine="0"/>
        <w:jc w:val="left"/>
      </w:pPr>
    </w:p>
    <w:p w14:paraId="1FED5D1A" w14:textId="7903F867" w:rsidR="00113AE8" w:rsidRDefault="00545231" w:rsidP="00545231">
      <w:pPr>
        <w:pStyle w:val="Heading4"/>
        <w:jc w:val="center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EC5CB52" wp14:editId="3FE290C1">
            <wp:simplePos x="0" y="0"/>
            <wp:positionH relativeFrom="column">
              <wp:posOffset>4445</wp:posOffset>
            </wp:positionH>
            <wp:positionV relativeFrom="paragraph">
              <wp:posOffset>288290</wp:posOffset>
            </wp:positionV>
            <wp:extent cx="6299835" cy="5727700"/>
            <wp:effectExtent l="0" t="0" r="571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1.1 </w:t>
      </w:r>
      <w:r w:rsidR="00113AE8">
        <w:t>Darbo užduotis</w:t>
      </w:r>
    </w:p>
    <w:p w14:paraId="597805F4" w14:textId="6A8255BB" w:rsidR="00113AE8" w:rsidRPr="00113AE8" w:rsidRDefault="00113AE8" w:rsidP="00113AE8">
      <w:pPr>
        <w:ind w:firstLine="0"/>
        <w:jc w:val="left"/>
        <w:rPr>
          <w:lang w:val="en-US"/>
        </w:rPr>
      </w:pPr>
      <w:r>
        <w:t>Pav #1 Darbo užduotis</w:t>
      </w:r>
    </w:p>
    <w:p w14:paraId="70197A45" w14:textId="77777777" w:rsidR="00113AE8" w:rsidRDefault="00113AE8" w:rsidP="00113AE8">
      <w:pPr>
        <w:pStyle w:val="ListParagraph"/>
        <w:ind w:left="360" w:firstLine="0"/>
        <w:jc w:val="left"/>
      </w:pPr>
    </w:p>
    <w:p w14:paraId="1C74A261" w14:textId="5DD46DF6" w:rsidR="00113AE8" w:rsidRDefault="00545231" w:rsidP="00545231">
      <w:pPr>
        <w:pStyle w:val="Heading4"/>
        <w:jc w:val="center"/>
      </w:pPr>
      <w:r>
        <w:t xml:space="preserve">1.2 </w:t>
      </w:r>
      <w:r w:rsidR="00113AE8">
        <w:t>Programos tekstas</w:t>
      </w:r>
    </w:p>
    <w:p w14:paraId="26AFEB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#Number class used to store a number and a number which shows a cumulative sum of each </w:t>
      </w:r>
      <w:proofErr w:type="gram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numbers</w:t>
      </w:r>
      <w:proofErr w:type="gramEnd"/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 divisors from 1 to number</w:t>
      </w:r>
    </w:p>
    <w:p w14:paraId="45F3DA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19D6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545CAC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number</w:t>
      </w:r>
    </w:p>
    <w:p w14:paraId="11821B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.cumulativeSum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cumulativeSum</w:t>
      </w:r>
      <w:proofErr w:type="spellEnd"/>
    </w:p>
    <w:p w14:paraId="4762EF4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833A7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get_number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6774E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.number</w:t>
      </w:r>
      <w:proofErr w:type="spellEnd"/>
      <w:proofErr w:type="gramEnd"/>
    </w:p>
    <w:p w14:paraId="6DFC6AD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</w:p>
    <w:p w14:paraId="079B27C0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sum of all viable divisors of number n</w:t>
      </w:r>
    </w:p>
    <w:p w14:paraId="6650B76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198F5A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414346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(n)):</w:t>
      </w:r>
    </w:p>
    <w:p w14:paraId="362BF4A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z = n / x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#temporary result of division</w:t>
      </w:r>
    </w:p>
    <w:p w14:paraId="4F55168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z ==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(z):</w:t>
      </w:r>
    </w:p>
    <w:p w14:paraId="0E4D7EC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           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z</w:t>
      </w:r>
    </w:p>
    <w:p w14:paraId="4E04597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sum</w:t>
      </w:r>
    </w:p>
    <w:p w14:paraId="17E8787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62C92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 xml:space="preserve">#finds cumulative sum of divisors for numbers 1 to </w:t>
      </w:r>
      <w:proofErr w:type="spellStart"/>
      <w:r w:rsidRPr="00545231">
        <w:rPr>
          <w:rFonts w:ascii="Consolas" w:hAnsi="Consolas"/>
          <w:color w:val="6A9955"/>
          <w:sz w:val="21"/>
          <w:szCs w:val="21"/>
          <w:lang w:val="en-US"/>
        </w:rPr>
        <w:t>Number.number</w:t>
      </w:r>
      <w:proofErr w:type="spellEnd"/>
    </w:p>
    <w:p w14:paraId="04CB6EB5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62B63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F48EF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(x)</w:t>
      </w:r>
    </w:p>
    <w:p w14:paraId="151D0AF9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4523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45231">
        <w:rPr>
          <w:rFonts w:ascii="Consolas" w:hAnsi="Consolas"/>
          <w:color w:val="CE9178"/>
          <w:sz w:val="21"/>
          <w:szCs w:val="21"/>
          <w:lang w:val="en-US"/>
        </w:rPr>
        <w:t>"Cumulative sum of divisors of number n: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Number.number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 is: 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Number.cumulativeSum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63AAE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Number</w:t>
      </w:r>
    </w:p>
    <w:p w14:paraId="643BA524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3B326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#reads data from file into integer array</w:t>
      </w:r>
    </w:p>
    <w:p w14:paraId="7D08F7C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45231">
        <w:rPr>
          <w:rFonts w:ascii="Consolas" w:hAnsi="Consolas"/>
          <w:color w:val="9CDCFE"/>
          <w:sz w:val="21"/>
          <w:szCs w:val="21"/>
          <w:lang w:val="en-US"/>
        </w:rPr>
        <w:t>fileName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1651C7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array = []</w:t>
      </w:r>
    </w:p>
    <w:p w14:paraId="5F4C1A08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4523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'data.txt'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</w:t>
      </w:r>
    </w:p>
    <w:p w14:paraId="058F7D7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line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f: </w:t>
      </w:r>
      <w:r w:rsidRPr="00545231">
        <w:rPr>
          <w:rFonts w:ascii="Consolas" w:hAnsi="Consolas"/>
          <w:color w:val="6A9955"/>
          <w:sz w:val="21"/>
          <w:szCs w:val="21"/>
          <w:lang w:val="en-US"/>
        </w:rPr>
        <w:t># read all lines</w:t>
      </w:r>
    </w:p>
    <w:p w14:paraId="6CCD594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array.append</w:t>
      </w:r>
      <w:proofErr w:type="spellEnd"/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(line))</w:t>
      </w:r>
    </w:p>
    <w:p w14:paraId="1CE60BB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</w:t>
      </w:r>
    </w:p>
    <w:p w14:paraId="405B99E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2B545D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6A9955"/>
          <w:sz w:val="21"/>
          <w:szCs w:val="21"/>
          <w:lang w:val="en-US"/>
        </w:rPr>
        <w:t>#finds results for all integers in array</w:t>
      </w:r>
    </w:p>
    <w:p w14:paraId="3A501E6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45231">
        <w:rPr>
          <w:rFonts w:ascii="Consolas" w:hAnsi="Consolas"/>
          <w:color w:val="DCDCAA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ABD646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11480862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54523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54523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array:</w:t>
      </w:r>
    </w:p>
    <w:p w14:paraId="13765FFC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gram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Number(</w:t>
      </w:r>
      <w:proofErr w:type="gramEnd"/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x, </w:t>
      </w:r>
      <w:r w:rsidRPr="0054523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4D0BD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temp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findCumulativeSumOfDivisors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9CCAB13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numberArray.append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(temp)</w:t>
      </w:r>
    </w:p>
    <w:p w14:paraId="0BCBBB91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1E75DFA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45231">
        <w:rPr>
          <w:rFonts w:ascii="Consolas" w:hAnsi="Consolas"/>
          <w:color w:val="D4D4D4"/>
          <w:sz w:val="21"/>
          <w:szCs w:val="21"/>
          <w:lang w:val="en-US"/>
        </w:rPr>
        <w:t xml:space="preserve">array = </w:t>
      </w: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readIntoArray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45231">
        <w:rPr>
          <w:rFonts w:ascii="Consolas" w:hAnsi="Consolas"/>
          <w:color w:val="CE9178"/>
          <w:sz w:val="21"/>
          <w:szCs w:val="21"/>
          <w:lang w:val="en-US"/>
        </w:rPr>
        <w:t>"data.txt"</w:t>
      </w:r>
      <w:r w:rsidRPr="0054523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0D116B" w14:textId="77777777" w:rsidR="00545231" w:rsidRPr="00545231" w:rsidRDefault="00545231" w:rsidP="00545231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45231">
        <w:rPr>
          <w:rFonts w:ascii="Consolas" w:hAnsi="Consolas"/>
          <w:color w:val="D4D4D4"/>
          <w:sz w:val="21"/>
          <w:szCs w:val="21"/>
          <w:lang w:val="en-US"/>
        </w:rPr>
        <w:t>findResults</w:t>
      </w:r>
      <w:proofErr w:type="spellEnd"/>
      <w:r w:rsidRPr="00545231">
        <w:rPr>
          <w:rFonts w:ascii="Consolas" w:hAnsi="Consolas"/>
          <w:color w:val="D4D4D4"/>
          <w:sz w:val="21"/>
          <w:szCs w:val="21"/>
          <w:lang w:val="en-US"/>
        </w:rPr>
        <w:t>(array)</w:t>
      </w:r>
    </w:p>
    <w:p w14:paraId="628D8567" w14:textId="77777777" w:rsidR="00113AE8" w:rsidRDefault="00113AE8" w:rsidP="00113AE8">
      <w:pPr>
        <w:ind w:firstLine="0"/>
      </w:pPr>
    </w:p>
    <w:p w14:paraId="7602C125" w14:textId="03698FA0" w:rsidR="00113AE8" w:rsidRDefault="00113AE8" w:rsidP="00545231">
      <w:pPr>
        <w:pStyle w:val="Heading4"/>
        <w:jc w:val="center"/>
      </w:pPr>
      <w:r>
        <w:t>1.3 Pradiniai duomenys ir rezultatai</w:t>
      </w:r>
    </w:p>
    <w:p w14:paraId="03B7A314" w14:textId="02BD2273" w:rsidR="00113AE8" w:rsidRDefault="00113AE8" w:rsidP="00113AE8">
      <w:pPr>
        <w:ind w:firstLine="0"/>
        <w:jc w:val="left"/>
      </w:pPr>
      <w:r>
        <w:rPr>
          <w:noProof/>
        </w:rPr>
        <w:drawing>
          <wp:inline distT="0" distB="0" distL="0" distR="0" wp14:anchorId="76952A80" wp14:editId="538C549A">
            <wp:extent cx="54292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E38" w14:textId="45CE10CB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2</w:t>
      </w:r>
      <w:r>
        <w:t xml:space="preserve"> Duomenų failas</w:t>
      </w:r>
    </w:p>
    <w:p w14:paraId="2CDF3FF7" w14:textId="77777777" w:rsidR="00113AE8" w:rsidRDefault="00113AE8" w:rsidP="00113AE8">
      <w:pPr>
        <w:ind w:firstLine="0"/>
        <w:jc w:val="left"/>
      </w:pPr>
    </w:p>
    <w:p w14:paraId="72394246" w14:textId="7DD68867" w:rsidR="00113AE8" w:rsidRDefault="00113AE8" w:rsidP="00113AE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0C75168" wp14:editId="6C292D56">
            <wp:extent cx="6299835" cy="1428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2D3" w14:textId="484C1ACD" w:rsidR="00113AE8" w:rsidRPr="00113AE8" w:rsidRDefault="00113AE8" w:rsidP="00113AE8">
      <w:pPr>
        <w:ind w:firstLine="0"/>
        <w:jc w:val="left"/>
        <w:rPr>
          <w:lang w:val="en-US"/>
        </w:rPr>
      </w:pPr>
      <w:r>
        <w:t>Pav #</w:t>
      </w:r>
      <w:r w:rsidR="00545231">
        <w:t>3</w:t>
      </w:r>
      <w:r>
        <w:t xml:space="preserve"> Gauti rezultatai</w:t>
      </w:r>
    </w:p>
    <w:p w14:paraId="1FD81C30" w14:textId="78B79A0E" w:rsidR="0020165C" w:rsidRDefault="0020165C" w:rsidP="00113AE8">
      <w:pPr>
        <w:ind w:firstLine="0"/>
        <w:jc w:val="left"/>
      </w:pPr>
    </w:p>
    <w:p w14:paraId="369E0B24" w14:textId="77777777" w:rsidR="0020165C" w:rsidRDefault="0020165C">
      <w:pPr>
        <w:ind w:firstLine="0"/>
        <w:jc w:val="left"/>
      </w:pPr>
      <w:r>
        <w:br w:type="page"/>
      </w:r>
    </w:p>
    <w:p w14:paraId="0848BE78" w14:textId="7A5EE8A5" w:rsidR="0020165C" w:rsidRDefault="0020165C" w:rsidP="0020165C">
      <w:pPr>
        <w:pStyle w:val="Heading4"/>
        <w:numPr>
          <w:ilvl w:val="1"/>
          <w:numId w:val="47"/>
        </w:numPr>
        <w:jc w:val="center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023E41D6" wp14:editId="67636B77">
            <wp:simplePos x="0" y="0"/>
            <wp:positionH relativeFrom="column">
              <wp:posOffset>372</wp:posOffset>
            </wp:positionH>
            <wp:positionV relativeFrom="paragraph">
              <wp:posOffset>304536</wp:posOffset>
            </wp:positionV>
            <wp:extent cx="5886450" cy="55435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Darbo užduotis</w:t>
      </w:r>
    </w:p>
    <w:p w14:paraId="3110CE43" w14:textId="614049DF" w:rsidR="0020165C" w:rsidRPr="0020165C" w:rsidRDefault="0020165C" w:rsidP="0020165C"/>
    <w:p w14:paraId="69BFC22E" w14:textId="77777777" w:rsidR="0020165C" w:rsidRPr="00113AE8" w:rsidRDefault="0020165C" w:rsidP="0020165C">
      <w:pPr>
        <w:ind w:firstLine="0"/>
        <w:jc w:val="left"/>
        <w:rPr>
          <w:lang w:val="en-US"/>
        </w:rPr>
      </w:pPr>
      <w:r>
        <w:t>Pav #1 Darbo užduotis</w:t>
      </w:r>
    </w:p>
    <w:p w14:paraId="7C894E93" w14:textId="77777777" w:rsidR="0020165C" w:rsidRDefault="0020165C" w:rsidP="0020165C">
      <w:pPr>
        <w:pStyle w:val="ListParagraph"/>
        <w:ind w:left="360" w:firstLine="0"/>
        <w:jc w:val="left"/>
      </w:pPr>
    </w:p>
    <w:p w14:paraId="3A9864E0" w14:textId="77777777" w:rsidR="0020165C" w:rsidRDefault="0020165C" w:rsidP="0020165C">
      <w:pPr>
        <w:pStyle w:val="Heading4"/>
        <w:jc w:val="center"/>
      </w:pPr>
      <w:r>
        <w:t>1.2 Programos tekstas</w:t>
      </w:r>
    </w:p>
    <w:p w14:paraId="3F13941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 Tadas Laurinaitis, IFF - 6/8,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uzduoties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nr. - 294, Divisors https://uva.onlinejudge.org/index.php?option=com_onlinejudge&amp;Itemid=8&amp;category=4&amp;page=show_problem&amp;problem=230</w:t>
      </w:r>
    </w:p>
    <w:p w14:paraId="6D2582E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31C083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</w:t>
      </w:r>
    </w:p>
    <w:p w14:paraId="75745BF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</w:t>
      </w:r>
    </w:p>
    <w:p w14:paraId="0BF98DE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7FC5384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readDataFromFile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=</w:t>
      </w:r>
    </w:p>
    <w:p w14:paraId="4C0CA41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(file)</w:t>
      </w:r>
    </w:p>
    <w:p w14:paraId="1C006F2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7B5391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</w:p>
    <w:p w14:paraId="5E5BB58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(file)</w:t>
      </w:r>
    </w:p>
    <w:p w14:paraId="7F4F6F7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"Between {0} and {1}, {2} has a maximum of {3} divisors"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L, U,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573A19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"Between {0} and {1}, {2} has a maximum of {3} divisors"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L, U,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6009E4D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()</w:t>
      </w:r>
    </w:p>
    <w:p w14:paraId="769D93B3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6383AA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//let rec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number : int,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 xml:space="preserve"> : int, current : int) =</w:t>
      </w:r>
    </w:p>
    <w:p w14:paraId="062FFA6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=</w:t>
      </w:r>
    </w:p>
    <w:p w14:paraId="79A62F6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(number % current = 0 &amp;&amp; current &lt;= number)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7775C1D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+ 1</w:t>
      </w:r>
    </w:p>
    <w:p w14:paraId="7B9AF25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 = current + 1</w:t>
      </w:r>
    </w:p>
    <w:p w14:paraId="02507A6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temp1 temp2</w:t>
      </w:r>
    </w:p>
    <w:p w14:paraId="6473B5A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(number % current &lt;&gt; 0 &amp;&amp; current &lt;= number)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460D90E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 = current + 1</w:t>
      </w:r>
    </w:p>
    <w:p w14:paraId="117CE3B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temp2</w:t>
      </w:r>
    </w:p>
    <w:p w14:paraId="7F385EE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309DE76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34C38E2C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temp</w:t>
      </w:r>
    </w:p>
    <w:p w14:paraId="4D31FE7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1FBAB7E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current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7EEEC43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findDivisionsOfNumber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0 1</w:t>
      </w:r>
    </w:p>
    <w:p w14:paraId="28EA116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)</w:t>
      </w:r>
    </w:p>
    <w:p w14:paraId="36A96DE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current &lt;= U)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1CEA5BEA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65D4D26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</w:t>
      </w:r>
    </w:p>
    <w:p w14:paraId="3099CF8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17BB5AC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</w:p>
    <w:p w14:paraId="0995DA3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divisionCount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&amp;&amp; current &lt;= U)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54E013C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3363261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</w:p>
    <w:p w14:paraId="7DB9ED3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60CD55A7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</w:p>
    <w:p w14:paraId="405BD46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writeResultToFile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"Results.txt"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maxCount</w:t>
      </w:r>
      <w:proofErr w:type="spellEnd"/>
    </w:p>
    <w:p w14:paraId="1DEFC95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temp</w:t>
      </w:r>
    </w:p>
    <w:p w14:paraId="130AB26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C6A863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current =</w:t>
      </w:r>
    </w:p>
    <w:p w14:paraId="3DAC98D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numbers = readDataFromFile(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"D:\Tadas\KALBUTEORIJA\Fsharp\Lab3\Lab3\Data.txt"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16F6EC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numbers.[0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].Split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4AF9B4D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firstLine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.[0])</w:t>
      </w:r>
    </w:p>
    <w:p w14:paraId="689C63B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current &gt;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52A95C3C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"Job is done "</w:t>
      </w:r>
    </w:p>
    <w:p w14:paraId="464448F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44AFACB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strings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numbers.[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current].Split(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22815D1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= Int32.Parse(strings.[0])</w:t>
      </w:r>
    </w:p>
    <w:p w14:paraId="57DD242E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U = Int32.Parse(strings.[1])</w:t>
      </w:r>
    </w:p>
    <w:p w14:paraId="59C1D6F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(NN)</w:t>
      </w:r>
    </w:p>
    <w:p w14:paraId="7C60D543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(current)</w:t>
      </w:r>
    </w:p>
    <w:p w14:paraId="29E25E2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(L)</w:t>
      </w:r>
    </w:p>
    <w:p w14:paraId="6C41FC51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(U)</w:t>
      </w:r>
    </w:p>
    <w:p w14:paraId="3A799195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(U - L &gt;= 0 &amp;&amp; U - L &lt;= 10000 &amp;&amp; current &lt;=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64D2D92B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"Data looks fine "</w:t>
      </w:r>
    </w:p>
    <w:p w14:paraId="07E230E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findNumber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 U L 0 0</w:t>
      </w:r>
    </w:p>
    <w:p w14:paraId="0B79A43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549DBD9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</w:p>
    <w:p w14:paraId="427EAA50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U - L &lt; 0 || U - L &gt; 10000 &amp;&amp; current &lt;= NN)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</w:p>
    <w:p w14:paraId="105886D9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"The Data is incorrect "</w:t>
      </w:r>
    </w:p>
    <w:p w14:paraId="2F39E6C2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current + 1</w:t>
      </w:r>
    </w:p>
    <w:p w14:paraId="5B56759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nextStep</w:t>
      </w:r>
      <w:proofErr w:type="spellEnd"/>
    </w:p>
    <w:p w14:paraId="1EEA2F3F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</w:p>
    <w:p w14:paraId="1923545D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&gt;]</w:t>
      </w:r>
    </w:p>
    <w:p w14:paraId="7B682A68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662FC194" w14:textId="77777777" w:rsidR="0020165C" w:rsidRDefault="0020165C" w:rsidP="0020165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doStuff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1</w:t>
      </w:r>
    </w:p>
    <w:p w14:paraId="6852D0B5" w14:textId="30BF8931" w:rsidR="0020165C" w:rsidRDefault="0020165C" w:rsidP="0020165C">
      <w:pPr>
        <w:ind w:firstLine="0"/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0</w:t>
      </w:r>
    </w:p>
    <w:p w14:paraId="4C1DB14E" w14:textId="0B41C1C0" w:rsidR="0020165C" w:rsidRDefault="0020165C" w:rsidP="0020165C">
      <w:pPr>
        <w:pStyle w:val="Heading4"/>
        <w:jc w:val="center"/>
      </w:pPr>
      <w:r>
        <w:t>1.3 Pradiniai duomenys ir rezultatai</w:t>
      </w:r>
    </w:p>
    <w:p w14:paraId="2A27D959" w14:textId="74B2A881" w:rsidR="0020165C" w:rsidRDefault="0020165C" w:rsidP="0020165C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8D22FE8" wp14:editId="21583FE3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3276600" cy="7048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A0745" w14:textId="501BD513" w:rsidR="0020165C" w:rsidRPr="00113AE8" w:rsidRDefault="0020165C" w:rsidP="0020165C">
      <w:pPr>
        <w:ind w:firstLine="0"/>
        <w:jc w:val="left"/>
        <w:rPr>
          <w:lang w:val="en-US"/>
        </w:rPr>
      </w:pPr>
      <w:r>
        <w:t>Pav #2 Duomenų failas</w:t>
      </w:r>
    </w:p>
    <w:p w14:paraId="4285B709" w14:textId="77777777" w:rsidR="0020165C" w:rsidRDefault="0020165C" w:rsidP="0020165C">
      <w:pPr>
        <w:ind w:firstLine="0"/>
        <w:jc w:val="left"/>
      </w:pPr>
    </w:p>
    <w:p w14:paraId="1ECBAD5D" w14:textId="50475219" w:rsidR="0020165C" w:rsidRDefault="0020165C" w:rsidP="0020165C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B2572A8" wp14:editId="46AC6E3F">
            <wp:extent cx="54768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B24" w14:textId="77777777" w:rsidR="0020165C" w:rsidRPr="00113AE8" w:rsidRDefault="0020165C" w:rsidP="0020165C">
      <w:pPr>
        <w:ind w:firstLine="0"/>
        <w:jc w:val="left"/>
        <w:rPr>
          <w:lang w:val="en-US"/>
        </w:rPr>
      </w:pPr>
      <w:r>
        <w:t>Pav #3 Gauti rezultatai</w:t>
      </w:r>
    </w:p>
    <w:p w14:paraId="0F8F0631" w14:textId="55E1773A" w:rsidR="00581000" w:rsidRDefault="00581000" w:rsidP="00113AE8">
      <w:pPr>
        <w:ind w:firstLine="0"/>
        <w:jc w:val="left"/>
      </w:pPr>
    </w:p>
    <w:p w14:paraId="45A7C802" w14:textId="40CAD6CA" w:rsidR="00581000" w:rsidRDefault="00581000" w:rsidP="00113AE8">
      <w:pPr>
        <w:ind w:firstLine="0"/>
        <w:jc w:val="left"/>
      </w:pPr>
    </w:p>
    <w:p w14:paraId="409ED787" w14:textId="28BF2F36" w:rsidR="00581000" w:rsidRDefault="00581000" w:rsidP="00113AE8">
      <w:pPr>
        <w:ind w:firstLine="0"/>
        <w:jc w:val="left"/>
      </w:pPr>
    </w:p>
    <w:p w14:paraId="4982E3F0" w14:textId="3D6F464E" w:rsidR="00581000" w:rsidRDefault="00581000" w:rsidP="00113AE8">
      <w:pPr>
        <w:ind w:firstLine="0"/>
        <w:jc w:val="left"/>
      </w:pPr>
    </w:p>
    <w:p w14:paraId="70E8E930" w14:textId="3246C1E3" w:rsidR="00581000" w:rsidRDefault="00581000" w:rsidP="00113AE8">
      <w:pPr>
        <w:ind w:firstLine="0"/>
        <w:jc w:val="left"/>
      </w:pPr>
    </w:p>
    <w:p w14:paraId="5F88E739" w14:textId="221B53AB" w:rsidR="00581000" w:rsidRDefault="00581000" w:rsidP="00113AE8">
      <w:pPr>
        <w:ind w:firstLine="0"/>
        <w:jc w:val="left"/>
      </w:pPr>
    </w:p>
    <w:p w14:paraId="0D65986C" w14:textId="77777777" w:rsidR="00581000" w:rsidRDefault="00581000" w:rsidP="00113AE8">
      <w:pPr>
        <w:ind w:firstLine="0"/>
        <w:jc w:val="left"/>
      </w:pPr>
    </w:p>
    <w:p w14:paraId="2C75E6D4" w14:textId="7C3DBA15" w:rsidR="00581000" w:rsidRDefault="00581000" w:rsidP="00581000">
      <w:pPr>
        <w:pStyle w:val="Heading4"/>
        <w:numPr>
          <w:ilvl w:val="1"/>
          <w:numId w:val="49"/>
        </w:numPr>
        <w:jc w:val="center"/>
      </w:pPr>
      <w:r>
        <w:t>Darbo užduotis</w:t>
      </w:r>
    </w:p>
    <w:p w14:paraId="3E54B053" w14:textId="464838CE" w:rsidR="00581000" w:rsidRDefault="00581000" w:rsidP="00581000">
      <w:pPr>
        <w:ind w:firstLine="0"/>
        <w:jc w:val="left"/>
      </w:pPr>
      <w:r>
        <w:t>Darbo užduotis:</w:t>
      </w:r>
    </w:p>
    <w:p w14:paraId="5BB82115" w14:textId="60269A56" w:rsidR="00581000" w:rsidRDefault="00581000" w:rsidP="00581000">
      <w:pPr>
        <w:pStyle w:val="ListParagraph"/>
        <w:numPr>
          <w:ilvl w:val="0"/>
          <w:numId w:val="50"/>
        </w:numPr>
        <w:jc w:val="left"/>
      </w:pPr>
      <w:r>
        <w:t>Surasti ar du skaičiai yra kopiriminiai</w:t>
      </w:r>
    </w:p>
    <w:p w14:paraId="5548AD20" w14:textId="0D951DC9" w:rsidR="00581000" w:rsidRDefault="00581000" w:rsidP="00581000">
      <w:pPr>
        <w:pStyle w:val="ListParagraph"/>
        <w:numPr>
          <w:ilvl w:val="0"/>
          <w:numId w:val="50"/>
        </w:numPr>
        <w:jc w:val="left"/>
      </w:pPr>
      <w:r>
        <w:t>Surasti ar skaičius yra pirminis</w:t>
      </w:r>
    </w:p>
    <w:p w14:paraId="2CA4647D" w14:textId="77777777" w:rsidR="00581000" w:rsidRDefault="00581000" w:rsidP="00581000">
      <w:pPr>
        <w:pStyle w:val="ListParagraph"/>
        <w:ind w:firstLine="0"/>
        <w:jc w:val="left"/>
      </w:pPr>
    </w:p>
    <w:p w14:paraId="51FD3A5E" w14:textId="1CADC6EA" w:rsidR="00581000" w:rsidRDefault="00581000" w:rsidP="00581000">
      <w:pPr>
        <w:pStyle w:val="Heading4"/>
        <w:numPr>
          <w:ilvl w:val="1"/>
          <w:numId w:val="49"/>
        </w:numPr>
        <w:jc w:val="center"/>
      </w:pPr>
      <w:r>
        <w:t>Programos tekstas</w:t>
      </w:r>
    </w:p>
    <w:p w14:paraId="206431C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% Tadas Laurinaitis IFF - 6/8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suma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39, 12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ir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13</w:t>
      </w:r>
    </w:p>
    <w:p w14:paraId="3ED5D18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%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Surasti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ar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du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skaiciai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yra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kopirminiai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- 12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uzduotis</w:t>
      </w:r>
      <w:proofErr w:type="spellEnd"/>
    </w:p>
    <w:p w14:paraId="2BD3A05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, Output) :-</w:t>
      </w:r>
    </w:p>
    <w:p w14:paraId="70BA752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(X == 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Y ==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-&gt;</w:t>
      </w:r>
    </w:p>
    <w:p w14:paraId="3C2D53A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 Finished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EFED1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;(X &gt;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, Y &gt;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-&gt;</w:t>
      </w:r>
    </w:p>
    <w:p w14:paraId="5C674BA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"Still going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1CDCCF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R1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Y),</w:t>
      </w:r>
    </w:p>
    <w:p w14:paraId="4F3BDE6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R2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Y, X),</w:t>
      </w:r>
    </w:p>
    <w:p w14:paraId="46D0707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(R1 \== 0, R2 \== 0 -&gt;</w:t>
      </w:r>
    </w:p>
    <w:p w14:paraId="457640B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"3333_"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49CB57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AEB91E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                R3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X,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A48BFF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R4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Y,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3F9C63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(R3),</w:t>
      </w:r>
    </w:p>
    <w:p w14:paraId="20370BF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(R4),</w:t>
      </w:r>
    </w:p>
    <w:p w14:paraId="7AD3F67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((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R3 \== 0 ; R4 \== 0) -&gt;</w:t>
      </w:r>
    </w:p>
    <w:p w14:paraId="30A2783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"4444"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3E99E2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'true'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466354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Z is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+ 1,</w:t>
      </w:r>
    </w:p>
    <w:p w14:paraId="30160A0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Y, Z, Output)</w:t>
      </w:r>
    </w:p>
    <w:p w14:paraId="588C963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;(R3 == 0, R4 == 0 -&gt; </w:t>
      </w:r>
    </w:p>
    <w:p w14:paraId="246AF79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"5555"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6A87C1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    Output2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'false'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8AD9FA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100, 100, 100, Output2)</w:t>
      </w:r>
    </w:p>
    <w:p w14:paraId="37D38C7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    )</w:t>
      </w:r>
    </w:p>
    <w:p w14:paraId="49C051D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)</w:t>
      </w:r>
    </w:p>
    <w:p w14:paraId="720FE60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    ;(R1 ==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0 ;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R2 == 0 -&gt;</w:t>
      </w:r>
    </w:p>
    <w:p w14:paraId="66F8038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     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"6666"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3ACA81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'false'</w:t>
      </w:r>
    </w:p>
    <w:p w14:paraId="21BA385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    )</w:t>
      </w:r>
    </w:p>
    <w:p w14:paraId="0010AA0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        )</w:t>
      </w:r>
    </w:p>
    <w:p w14:paraId="1A58173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)</w:t>
      </w:r>
    </w:p>
    <w:p w14:paraId="407EEA0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).</w:t>
      </w:r>
    </w:p>
    <w:p w14:paraId="5FE3EDC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62551D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9CDCFE"/>
          <w:sz w:val="21"/>
          <w:szCs w:val="21"/>
          <w:lang w:val="en-US"/>
        </w:rPr>
        <w:t>%</w:t>
      </w:r>
      <w:proofErr w:type="spellStart"/>
      <w:r w:rsidRPr="00581000">
        <w:rPr>
          <w:rFonts w:ascii="Consolas" w:hAnsi="Consolas"/>
          <w:color w:val="9CDCFE"/>
          <w:sz w:val="21"/>
          <w:szCs w:val="21"/>
          <w:lang w:val="en-US"/>
        </w:rPr>
        <w:t>Surasti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ar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skaicius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yra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pirminis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- 13 </w:t>
      </w: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uzduotis</w:t>
      </w:r>
      <w:proofErr w:type="spellEnd"/>
    </w:p>
    <w:p w14:paraId="20C0A20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1) :-</w:t>
      </w:r>
    </w:p>
    <w:p w14:paraId="1915D8D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1 is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762C7D3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3CC309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2) :-</w:t>
      </w:r>
    </w:p>
    <w:p w14:paraId="6B70347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2 is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4A99BAD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6A246B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(X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) :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-</w:t>
      </w:r>
    </w:p>
    <w:p w14:paraId="1A7EB3B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X &gt; 2,</w:t>
      </w:r>
    </w:p>
    <w:p w14:paraId="09C05A6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2, Output).</w:t>
      </w:r>
    </w:p>
    <w:p w14:paraId="3358F7B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724CAB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Y, Output) :-</w:t>
      </w:r>
    </w:p>
    <w:p w14:paraId="59821CD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(Y &lt; X -&gt;  </w:t>
      </w:r>
    </w:p>
    <w:p w14:paraId="6F98FA8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Y),</w:t>
      </w:r>
    </w:p>
    <w:p w14:paraId="5ACF32F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>        (R1 \== 0 -&gt;</w:t>
      </w:r>
    </w:p>
    <w:p w14:paraId="59E3946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AC24A9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>isprimee</w:t>
      </w:r>
      <w:proofErr w:type="spellEnd"/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X, Y+1, Output)</w:t>
      </w:r>
    </w:p>
    <w:p w14:paraId="5AB3EAF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>(R1 == 0 -&gt;</w:t>
      </w:r>
    </w:p>
    <w:p w14:paraId="43496EA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is not a prime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26D89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)</w:t>
      </w:r>
    </w:p>
    <w:p w14:paraId="3450874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)</w:t>
      </w:r>
    </w:p>
    <w:p w14:paraId="1062880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(   Y &gt;= X -&gt;  </w:t>
      </w:r>
    </w:p>
    <w:p w14:paraId="2F09818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    Output = </w:t>
      </w:r>
      <w:r w:rsidRPr="00581000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ABC1EF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"The number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DFBF52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(X),</w:t>
      </w:r>
    </w:p>
    <w:p w14:paraId="05F84E0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CE9178"/>
          <w:sz w:val="21"/>
          <w:szCs w:val="21"/>
          <w:lang w:val="en-US"/>
        </w:rPr>
        <w:t>" is prime. "</w:t>
      </w:r>
      <w:r w:rsidRPr="005810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D553B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    )</w:t>
      </w:r>
    </w:p>
    <w:p w14:paraId="0FF9FED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4D4D4"/>
          <w:sz w:val="21"/>
          <w:szCs w:val="21"/>
          <w:lang w:val="en-US"/>
        </w:rPr>
        <w:t xml:space="preserve">    ). </w:t>
      </w:r>
    </w:p>
    <w:p w14:paraId="04B1F95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AB633E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/*</w:t>
      </w:r>
    </w:p>
    <w:p w14:paraId="7AF2D7F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something(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5154533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( 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&gt; Y ; X &lt; Y -&gt;  </w:t>
      </w:r>
    </w:p>
    <w:p w14:paraId="2B09EE4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"11111111"),</w:t>
      </w:r>
    </w:p>
    <w:p w14:paraId="3707E11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"111111111111111111"),</w:t>
      </w:r>
    </w:p>
    <w:p w14:paraId="4452A5B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something(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 - 1,Y)</w:t>
      </w:r>
    </w:p>
    <w:p w14:paraId="31AB409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X = Y -&gt;  </w:t>
      </w:r>
    </w:p>
    <w:p w14:paraId="11D9605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write("aaa222222222"),</w:t>
      </w:r>
    </w:p>
    <w:p w14:paraId="5B516C4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write("bbb2222222222222222222"),</w:t>
      </w:r>
    </w:p>
    <w:p w14:paraId="5DB4B47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something(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+1)</w:t>
      </w:r>
    </w:p>
    <w:p w14:paraId="787D1C8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72BCC10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4E4552B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482894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Divider, Output) :-</w:t>
      </w:r>
    </w:p>
    <w:p w14:paraId="2EDA148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7F51884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Y,X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75E60FD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0 -&gt;  </w:t>
      </w:r>
    </w:p>
    <w:p w14:paraId="15F9A0D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R3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Divider),</w:t>
      </w:r>
    </w:p>
    <w:p w14:paraId="249D135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R4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Divider),</w:t>
      </w:r>
    </w:p>
    <w:p w14:paraId="38FB5D9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(R3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R4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E41A50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    Output = "true",</w:t>
      </w:r>
    </w:p>
    <w:p w14:paraId="5763A73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lastRenderedPageBreak/>
        <w:t xml:space="preserve">        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Divider, Output),</w:t>
      </w:r>
    </w:p>
    <w:p w14:paraId="2514093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(R3 == 0 ; R4 == 0 -&gt;  </w:t>
      </w:r>
    </w:p>
    <w:p w14:paraId="0CB2109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    Output = "false"</w:t>
      </w:r>
    </w:p>
    <w:p w14:paraId="2634597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4159CCF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)</w:t>
      </w:r>
    </w:p>
    <w:p w14:paraId="2D187D7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; R2 == 0 -&gt;  </w:t>
      </w:r>
    </w:p>
    <w:p w14:paraId="1F92FDE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"false";</w:t>
      </w:r>
    </w:p>
    <w:p w14:paraId="65224F9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70535BA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48F0A1D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, Output) :-</w:t>
      </w:r>
    </w:p>
    <w:p w14:paraId="527D6C2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write("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iejau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"),</w:t>
      </w:r>
    </w:p>
    <w:p w14:paraId="30ABE79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X ==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; Y ==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-&gt;</w:t>
      </w:r>
    </w:p>
    <w:p w14:paraId="4DE0859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"as lygus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esu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"),</w:t>
      </w:r>
    </w:p>
    <w:p w14:paraId="3972B83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Output = "true",</w:t>
      </w:r>
    </w:p>
    <w:p w14:paraId="0113050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+ 1, Output)</w:t>
      </w:r>
    </w:p>
    <w:p w14:paraId="51B5BE7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</w:t>
      </w:r>
    </w:p>
    <w:p w14:paraId="4458563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0BF0346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X),</w:t>
      </w:r>
    </w:p>
    <w:p w14:paraId="191724A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27E57D8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1"),</w:t>
      </w:r>
    </w:p>
    <w:p w14:paraId="2A0D3E4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R3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X,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591AA69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R4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Y,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Div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6E75102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(R3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= 0, R4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BF944D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2"),</w:t>
      </w:r>
    </w:p>
    <w:p w14:paraId="44D3C20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0AC6738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coprime(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Div+1, Output)</w:t>
      </w:r>
    </w:p>
    <w:p w14:paraId="7A4B1A1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(R3 == 0 ; R4 == 0 -&gt; </w:t>
      </w:r>
    </w:p>
    <w:p w14:paraId="2E34136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nepraslydau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2"),</w:t>
      </w:r>
    </w:p>
    <w:p w14:paraId="1EDA5C9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3A1E1F5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30A4047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1F4C699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(   R1 == 0 ; R2 == 0 -&gt;</w:t>
      </w:r>
    </w:p>
    <w:p w14:paraId="517B218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nepraslydau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1"),</w:t>
      </w:r>
    </w:p>
    <w:p w14:paraId="7BC19B1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"false"</w:t>
      </w:r>
    </w:p>
    <w:p w14:paraId="4D68C9C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4810D4B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   </w:t>
      </w:r>
    </w:p>
    <w:p w14:paraId="48BC738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Output) :-</w:t>
      </w:r>
    </w:p>
    <w:p w14:paraId="00A7D03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(Y &lt; X -&gt;  </w:t>
      </w:r>
    </w:p>
    <w:p w14:paraId="40EC8CB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4DDF89D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13B90E3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3D627A5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Y+1, Output)</w:t>
      </w:r>
    </w:p>
    <w:p w14:paraId="05FD38B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0 -&gt;  </w:t>
      </w:r>
    </w:p>
    <w:p w14:paraId="5E74E89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460CDB1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763D546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29DBA77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 Y &gt;= X -&gt;  </w:t>
      </w:r>
    </w:p>
    <w:p w14:paraId="6AB56FE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4D92D6A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"),</w:t>
      </w:r>
    </w:p>
    <w:p w14:paraId="1542519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write(X),</w:t>
      </w:r>
    </w:p>
    <w:p w14:paraId="2C40BDD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 is prime. ")</w:t>
      </w:r>
    </w:p>
    <w:p w14:paraId="4ABE91A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0BE5A8C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</w:t>
      </w:r>
    </w:p>
    <w:p w14:paraId="0487B0B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lastRenderedPageBreak/>
        <w:t>coprimary(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6493CDB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Output1),</w:t>
      </w:r>
    </w:p>
    <w:p w14:paraId="1549141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Output2),</w:t>
      </w:r>
    </w:p>
    <w:p w14:paraId="2F94B24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Output1 == "true",</w:t>
      </w:r>
    </w:p>
    <w:p w14:paraId="768884F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Output2 == "true",</w:t>
      </w:r>
    </w:p>
    <w:p w14:paraId="6E62E26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X,Y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6293A8D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is mod(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Y,X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),</w:t>
      </w:r>
    </w:p>
    <w:p w14:paraId="55C0EE7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0,</w:t>
      </w:r>
    </w:p>
    <w:p w14:paraId="6589F59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R2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0,</w:t>
      </w:r>
    </w:p>
    <w:p w14:paraId="789FAD4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"Numbers are coprime").</w:t>
      </w:r>
    </w:p>
    <w:p w14:paraId="20C817B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1, Output) :-</w:t>
      </w:r>
    </w:p>
    <w:p w14:paraId="3742E94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 = "true",</w:t>
      </w:r>
    </w:p>
    <w:p w14:paraId="1CFB1C4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1 is prime ").</w:t>
      </w:r>
    </w:p>
    <w:p w14:paraId="6879D74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2, Output) :-</w:t>
      </w:r>
    </w:p>
    <w:p w14:paraId="254534D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Output = "true",</w:t>
      </w:r>
    </w:p>
    <w:p w14:paraId="6B09A2E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2 is prime ").</w:t>
      </w:r>
    </w:p>
    <w:p w14:paraId="6BBA6C1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Output) :-</w:t>
      </w:r>
    </w:p>
    <w:p w14:paraId="69D1FDA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X &gt; 2,</w:t>
      </w:r>
    </w:p>
    <w:p w14:paraId="37FDED2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2, Output).</w:t>
      </w:r>
    </w:p>
    <w:p w14:paraId="237EDA9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Y, Output) :-</w:t>
      </w:r>
    </w:p>
    <w:p w14:paraId="54939C67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(Y &lt; X -&gt;  </w:t>
      </w:r>
    </w:p>
    <w:p w14:paraId="3DE4104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R1 is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mod(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Y),</w:t>
      </w:r>
    </w:p>
    <w:p w14:paraId="715267F6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        (R1 </w:t>
      </w:r>
      <w:r w:rsidRPr="00581000">
        <w:rPr>
          <w:rFonts w:ascii="Consolas" w:hAnsi="Consolas"/>
          <w:color w:val="D7BA7D"/>
          <w:sz w:val="21"/>
          <w:szCs w:val="21"/>
          <w:lang w:val="en-US"/>
        </w:rPr>
        <w:t>\=</w:t>
      </w:r>
      <w:r w:rsidRPr="00581000">
        <w:rPr>
          <w:rFonts w:ascii="Consolas" w:hAnsi="Consolas"/>
          <w:color w:val="D16969"/>
          <w:sz w:val="21"/>
          <w:szCs w:val="21"/>
          <w:lang w:val="en-US"/>
        </w:rPr>
        <w:t>= 0 -&gt;</w:t>
      </w:r>
    </w:p>
    <w:p w14:paraId="016B2A3A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073FAF3E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</w:t>
      </w:r>
      <w:proofErr w:type="spellStart"/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isprimaryy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Y+1, Output)</w:t>
      </w:r>
    </w:p>
    <w:p w14:paraId="31328B8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(R1 == 0 -&gt;  </w:t>
      </w:r>
    </w:p>
    <w:p w14:paraId="7B1FB39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    Output = "false"</w:t>
      </w:r>
    </w:p>
    <w:p w14:paraId="0A3A700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)</w:t>
      </w:r>
    </w:p>
    <w:p w14:paraId="7EE7B00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1959CCD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;   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(   Y &gt;= X -&gt;  </w:t>
      </w:r>
    </w:p>
    <w:p w14:paraId="251375E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    Output = "true",</w:t>
      </w:r>
    </w:p>
    <w:p w14:paraId="769FAC3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"The number "),</w:t>
      </w:r>
    </w:p>
    <w:p w14:paraId="669E666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write(X),</w:t>
      </w:r>
    </w:p>
    <w:p w14:paraId="65CBBF6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write(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" is prime. ")</w:t>
      </w:r>
    </w:p>
    <w:p w14:paraId="547ADCE2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    )</w:t>
      </w:r>
    </w:p>
    <w:p w14:paraId="0878BDB8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).   </w:t>
      </w:r>
    </w:p>
    <w:p w14:paraId="1B12F9BD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jealous(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Y) :-</w:t>
      </w:r>
    </w:p>
    <w:p w14:paraId="42037C7C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loves(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X, Z),</w:t>
      </w:r>
    </w:p>
    <w:p w14:paraId="1ACB7D1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   </w:t>
      </w: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loves(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>Y, Z).</w:t>
      </w:r>
    </w:p>
    <w:p w14:paraId="0B89846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*/</w:t>
      </w:r>
    </w:p>
    <w:p w14:paraId="35A89EEF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E60FEB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/** &lt;examples&gt;</w:t>
      </w:r>
    </w:p>
    <w:p w14:paraId="34FD5CB9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6DB0171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?-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loves(X, </w:t>
      </w:r>
      <w:proofErr w:type="spellStart"/>
      <w:r w:rsidRPr="00581000">
        <w:rPr>
          <w:rFonts w:ascii="Consolas" w:hAnsi="Consolas"/>
          <w:color w:val="D16969"/>
          <w:sz w:val="21"/>
          <w:szCs w:val="21"/>
          <w:lang w:val="en-US"/>
        </w:rPr>
        <w:t>mia</w:t>
      </w:r>
      <w:proofErr w:type="spellEnd"/>
      <w:r w:rsidRPr="00581000">
        <w:rPr>
          <w:rFonts w:ascii="Consolas" w:hAnsi="Consolas"/>
          <w:color w:val="D16969"/>
          <w:sz w:val="21"/>
          <w:szCs w:val="21"/>
          <w:lang w:val="en-US"/>
        </w:rPr>
        <w:t>).</w:t>
      </w:r>
    </w:p>
    <w:p w14:paraId="4AD33CE4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1000">
        <w:rPr>
          <w:rFonts w:ascii="Consolas" w:hAnsi="Consolas"/>
          <w:color w:val="D16969"/>
          <w:sz w:val="21"/>
          <w:szCs w:val="21"/>
          <w:lang w:val="en-US"/>
        </w:rPr>
        <w:t>?-</w:t>
      </w:r>
      <w:proofErr w:type="gramEnd"/>
      <w:r w:rsidRPr="00581000">
        <w:rPr>
          <w:rFonts w:ascii="Consolas" w:hAnsi="Consolas"/>
          <w:color w:val="D16969"/>
          <w:sz w:val="21"/>
          <w:szCs w:val="21"/>
          <w:lang w:val="en-US"/>
        </w:rPr>
        <w:t xml:space="preserve"> jealous(X, Y).</w:t>
      </w:r>
    </w:p>
    <w:p w14:paraId="24D3E5F3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0295D10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81000">
        <w:rPr>
          <w:rFonts w:ascii="Consolas" w:hAnsi="Consolas"/>
          <w:color w:val="D16969"/>
          <w:sz w:val="21"/>
          <w:szCs w:val="21"/>
          <w:lang w:val="en-US"/>
        </w:rPr>
        <w:t>*/</w:t>
      </w:r>
    </w:p>
    <w:p w14:paraId="7DE41B15" w14:textId="77777777" w:rsidR="00581000" w:rsidRPr="00581000" w:rsidRDefault="00581000" w:rsidP="00581000">
      <w:pPr>
        <w:pStyle w:val="ListParagraph"/>
        <w:numPr>
          <w:ilvl w:val="0"/>
          <w:numId w:val="49"/>
        </w:numPr>
        <w:shd w:val="clear" w:color="auto" w:fill="1E1E1E"/>
        <w:spacing w:after="240"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F47808" w14:textId="2A2FC978" w:rsidR="00581000" w:rsidRDefault="00581000" w:rsidP="00581000">
      <w:pPr>
        <w:pStyle w:val="ListParagraph"/>
        <w:ind w:left="420" w:firstLine="0"/>
      </w:pPr>
    </w:p>
    <w:p w14:paraId="0650D56B" w14:textId="00EC3A30" w:rsidR="00581000" w:rsidRDefault="00581000" w:rsidP="00581000">
      <w:pPr>
        <w:pStyle w:val="ListParagraph"/>
        <w:ind w:left="420" w:firstLine="0"/>
      </w:pPr>
    </w:p>
    <w:p w14:paraId="0180EE9A" w14:textId="4A4E2F09" w:rsidR="00581000" w:rsidRDefault="00581000" w:rsidP="00581000">
      <w:pPr>
        <w:pStyle w:val="ListParagraph"/>
        <w:ind w:left="420" w:firstLine="0"/>
      </w:pPr>
    </w:p>
    <w:p w14:paraId="346F4E3D" w14:textId="2D193CD9" w:rsidR="00581000" w:rsidRDefault="00581000" w:rsidP="00581000">
      <w:pPr>
        <w:pStyle w:val="ListParagraph"/>
        <w:ind w:left="420" w:firstLine="0"/>
      </w:pPr>
    </w:p>
    <w:p w14:paraId="3C401DA2" w14:textId="77777777" w:rsidR="00581000" w:rsidRPr="00581000" w:rsidRDefault="00581000" w:rsidP="00581000">
      <w:pPr>
        <w:pStyle w:val="ListParagraph"/>
        <w:ind w:left="420" w:firstLine="0"/>
      </w:pPr>
    </w:p>
    <w:p w14:paraId="1BF95689" w14:textId="77777777" w:rsidR="00581000" w:rsidRDefault="00581000" w:rsidP="00581000">
      <w:pPr>
        <w:pStyle w:val="Heading4"/>
        <w:jc w:val="center"/>
      </w:pPr>
      <w:r>
        <w:lastRenderedPageBreak/>
        <w:t>1.3 Pradiniai duomenys ir rezultatai</w:t>
      </w:r>
    </w:p>
    <w:p w14:paraId="477996D8" w14:textId="10655931" w:rsidR="00581000" w:rsidRDefault="00581000" w:rsidP="00581000">
      <w:pPr>
        <w:ind w:firstLine="0"/>
        <w:jc w:val="left"/>
      </w:pPr>
      <w:r>
        <w:t>1užduotis:</w:t>
      </w:r>
    </w:p>
    <w:p w14:paraId="09CE0272" w14:textId="77777777" w:rsidR="00581000" w:rsidRDefault="00581000" w:rsidP="00581000">
      <w:pPr>
        <w:ind w:firstLine="0"/>
        <w:jc w:val="left"/>
      </w:pPr>
    </w:p>
    <w:p w14:paraId="422F10F2" w14:textId="6B54AFAE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  <w:r>
        <w:t xml:space="preserve">Įvedus užklausą </w:t>
      </w: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coprime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(15, 18, 2, 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Out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 xml:space="preserve">), gaunamas rezultatas Out -&gt; True, o įvedus užklausą </w:t>
      </w:r>
    </w:p>
    <w:p w14:paraId="422CCE96" w14:textId="409D77CD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  <w:r>
        <w:rPr>
          <w:rStyle w:val="cm-functor"/>
          <w:rFonts w:ascii="Helvetica" w:hAnsi="Helvetica" w:cs="Helvetica"/>
          <w:i/>
          <w:iCs/>
          <w:color w:val="000000"/>
          <w:sz w:val="21"/>
          <w:szCs w:val="21"/>
        </w:rPr>
        <w:t>coprime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(15, 5, 2, </w:t>
      </w:r>
      <w:r>
        <w:rPr>
          <w:rStyle w:val="cm-var"/>
          <w:rFonts w:ascii="Helvetica" w:hAnsi="Helvetica" w:cs="Helvetica"/>
          <w:color w:val="880000"/>
          <w:sz w:val="21"/>
          <w:szCs w:val="21"/>
        </w:rPr>
        <w:t>Out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), Out reikšmė yra false.</w:t>
      </w:r>
    </w:p>
    <w:p w14:paraId="7409BF99" w14:textId="35083F67" w:rsidR="00581000" w:rsidRDefault="00581000" w:rsidP="00581000">
      <w:pPr>
        <w:ind w:firstLine="0"/>
        <w:jc w:val="left"/>
        <w:rPr>
          <w:rStyle w:val="query"/>
          <w:rFonts w:ascii="Helvetica" w:hAnsi="Helvetica" w:cs="Helvetica"/>
          <w:color w:val="333333"/>
          <w:sz w:val="21"/>
          <w:szCs w:val="21"/>
        </w:rPr>
      </w:pPr>
    </w:p>
    <w:p w14:paraId="18751EC6" w14:textId="77777777" w:rsidR="00581000" w:rsidRDefault="00581000" w:rsidP="00581000">
      <w:pPr>
        <w:ind w:firstLine="0"/>
        <w:jc w:val="left"/>
      </w:pPr>
    </w:p>
    <w:p w14:paraId="6C100DEA" w14:textId="163F2B1B" w:rsidR="00581000" w:rsidRDefault="00581000" w:rsidP="00581000">
      <w:pPr>
        <w:ind w:firstLine="0"/>
        <w:jc w:val="left"/>
      </w:pPr>
      <w:r>
        <w:t>2užduotis:</w:t>
      </w:r>
    </w:p>
    <w:p w14:paraId="0A1196CC" w14:textId="49AFD06C" w:rsidR="00581000" w:rsidRDefault="00581000" w:rsidP="00581000">
      <w:pPr>
        <w:ind w:firstLine="0"/>
        <w:jc w:val="left"/>
      </w:pPr>
    </w:p>
    <w:p w14:paraId="5FAF819F" w14:textId="7FA6B18B" w:rsidR="00581000" w:rsidRPr="00581000" w:rsidRDefault="00581000" w:rsidP="00581000">
      <w:pPr>
        <w:ind w:firstLine="0"/>
        <w:jc w:val="left"/>
        <w:rPr>
          <w:rStyle w:val="query"/>
        </w:rPr>
      </w:pPr>
      <w:r>
        <w:t xml:space="preserve">Įvedus užklausą </w:t>
      </w:r>
      <w:r w:rsidRPr="00581000">
        <w:t>isprimee(</w:t>
      </w:r>
      <w:r>
        <w:t>3</w:t>
      </w:r>
      <w:r w:rsidRPr="00581000">
        <w:t xml:space="preserve">, </w:t>
      </w:r>
      <w:r>
        <w:t>2</w:t>
      </w:r>
      <w:r w:rsidRPr="00581000">
        <w:t>, Output)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 xml:space="preserve">, gaunamas rezultatas Output -&gt; True, o įvedus užklausą </w:t>
      </w:r>
    </w:p>
    <w:p w14:paraId="29368AC1" w14:textId="03F525EE" w:rsidR="00581000" w:rsidRPr="00581000" w:rsidRDefault="00581000" w:rsidP="00113AE8">
      <w:pPr>
        <w:ind w:firstLine="0"/>
        <w:jc w:val="left"/>
        <w:rPr>
          <w:rFonts w:ascii="Helvetica" w:hAnsi="Helvetica" w:cs="Helvetica"/>
          <w:color w:val="333333"/>
          <w:sz w:val="21"/>
          <w:szCs w:val="21"/>
        </w:rPr>
      </w:pPr>
      <w:r w:rsidRPr="00581000">
        <w:t>isprimee(</w:t>
      </w:r>
      <w:r>
        <w:t>4</w:t>
      </w:r>
      <w:r w:rsidRPr="00581000">
        <w:t xml:space="preserve">, </w:t>
      </w:r>
      <w:r>
        <w:t>2</w:t>
      </w:r>
      <w:r w:rsidRPr="00581000">
        <w:t>, Output)</w:t>
      </w:r>
      <w:r>
        <w:rPr>
          <w:rStyle w:val="query"/>
          <w:rFonts w:ascii="Helvetica" w:hAnsi="Helvetica" w:cs="Helvetica"/>
          <w:color w:val="333333"/>
          <w:sz w:val="21"/>
          <w:szCs w:val="21"/>
        </w:rPr>
        <w:t>, Output reikšmė yra false.</w:t>
      </w:r>
    </w:p>
    <w:sectPr w:rsidR="00581000" w:rsidRPr="00581000" w:rsidSect="00322B4F">
      <w:footerReference w:type="first" r:id="rId17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F14B6" w14:textId="77777777" w:rsidR="009830DB" w:rsidRDefault="009830DB">
      <w:r>
        <w:separator/>
      </w:r>
    </w:p>
  </w:endnote>
  <w:endnote w:type="continuationSeparator" w:id="0">
    <w:p w14:paraId="7CFF7B7A" w14:textId="77777777" w:rsidR="009830DB" w:rsidRDefault="0098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84AEA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6B8EF442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0AB0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D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44F5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2B4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6B6E1" w14:textId="77777777" w:rsidR="009830DB" w:rsidRDefault="009830DB">
      <w:r>
        <w:separator/>
      </w:r>
    </w:p>
  </w:footnote>
  <w:footnote w:type="continuationSeparator" w:id="0">
    <w:p w14:paraId="56BA546F" w14:textId="77777777" w:rsidR="009830DB" w:rsidRDefault="0098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2190B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7C6849"/>
    <w:multiLevelType w:val="multilevel"/>
    <w:tmpl w:val="8A2401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8343AE1"/>
    <w:multiLevelType w:val="multilevel"/>
    <w:tmpl w:val="FF4A6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3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4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3FB2B86"/>
    <w:multiLevelType w:val="hybridMultilevel"/>
    <w:tmpl w:val="0CB2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9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1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2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3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6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7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1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2" w15:restartNumberingAfterBreak="0">
    <w:nsid w:val="75394F41"/>
    <w:multiLevelType w:val="multilevel"/>
    <w:tmpl w:val="8A2401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5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6" w15:restartNumberingAfterBreak="0">
    <w:nsid w:val="7D601222"/>
    <w:multiLevelType w:val="hybridMultilevel"/>
    <w:tmpl w:val="F80E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38"/>
  </w:num>
  <w:num w:numId="4">
    <w:abstractNumId w:val="27"/>
  </w:num>
  <w:num w:numId="5">
    <w:abstractNumId w:val="36"/>
  </w:num>
  <w:num w:numId="6">
    <w:abstractNumId w:val="43"/>
  </w:num>
  <w:num w:numId="7">
    <w:abstractNumId w:val="13"/>
  </w:num>
  <w:num w:numId="8">
    <w:abstractNumId w:val="10"/>
  </w:num>
  <w:num w:numId="9">
    <w:abstractNumId w:val="14"/>
  </w:num>
  <w:num w:numId="10">
    <w:abstractNumId w:val="33"/>
  </w:num>
  <w:num w:numId="11">
    <w:abstractNumId w:val="22"/>
  </w:num>
  <w:num w:numId="12">
    <w:abstractNumId w:val="30"/>
  </w:num>
  <w:num w:numId="13">
    <w:abstractNumId w:val="12"/>
  </w:num>
  <w:num w:numId="14">
    <w:abstractNumId w:val="32"/>
  </w:num>
  <w:num w:numId="15">
    <w:abstractNumId w:val="16"/>
  </w:num>
  <w:num w:numId="16">
    <w:abstractNumId w:val="41"/>
  </w:num>
  <w:num w:numId="17">
    <w:abstractNumId w:val="17"/>
  </w:num>
  <w:num w:numId="18">
    <w:abstractNumId w:val="14"/>
  </w:num>
  <w:num w:numId="19">
    <w:abstractNumId w:val="21"/>
  </w:num>
  <w:num w:numId="20">
    <w:abstractNumId w:val="19"/>
  </w:num>
  <w:num w:numId="21">
    <w:abstractNumId w:val="23"/>
  </w:num>
  <w:num w:numId="22">
    <w:abstractNumId w:val="44"/>
  </w:num>
  <w:num w:numId="23">
    <w:abstractNumId w:val="15"/>
  </w:num>
  <w:num w:numId="24">
    <w:abstractNumId w:val="34"/>
  </w:num>
  <w:num w:numId="25">
    <w:abstractNumId w:val="37"/>
  </w:num>
  <w:num w:numId="26">
    <w:abstractNumId w:val="20"/>
  </w:num>
  <w:num w:numId="27">
    <w:abstractNumId w:val="35"/>
  </w:num>
  <w:num w:numId="28">
    <w:abstractNumId w:val="45"/>
  </w:num>
  <w:num w:numId="29">
    <w:abstractNumId w:val="31"/>
  </w:num>
  <w:num w:numId="30">
    <w:abstractNumId w:val="29"/>
  </w:num>
  <w:num w:numId="31">
    <w:abstractNumId w:val="24"/>
  </w:num>
  <w:num w:numId="32">
    <w:abstractNumId w:val="26"/>
  </w:num>
  <w:num w:numId="33">
    <w:abstractNumId w:val="45"/>
  </w:num>
  <w:num w:numId="34">
    <w:abstractNumId w:val="40"/>
  </w:num>
  <w:num w:numId="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8"/>
  </w:num>
  <w:num w:numId="47">
    <w:abstractNumId w:val="42"/>
  </w:num>
  <w:num w:numId="48">
    <w:abstractNumId w:val="46"/>
  </w:num>
  <w:num w:numId="49">
    <w:abstractNumId w:val="1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D7125"/>
    <w:rsid w:val="000F7F7F"/>
    <w:rsid w:val="00100F55"/>
    <w:rsid w:val="00113AE8"/>
    <w:rsid w:val="0015714D"/>
    <w:rsid w:val="0016215D"/>
    <w:rsid w:val="001E733B"/>
    <w:rsid w:val="001F0046"/>
    <w:rsid w:val="0020165C"/>
    <w:rsid w:val="00216997"/>
    <w:rsid w:val="00223B27"/>
    <w:rsid w:val="00260F87"/>
    <w:rsid w:val="0026528E"/>
    <w:rsid w:val="00291C8F"/>
    <w:rsid w:val="002949A3"/>
    <w:rsid w:val="002C56BD"/>
    <w:rsid w:val="002E3EF8"/>
    <w:rsid w:val="00322B4F"/>
    <w:rsid w:val="003F1D21"/>
    <w:rsid w:val="00404E84"/>
    <w:rsid w:val="00415D80"/>
    <w:rsid w:val="00421252"/>
    <w:rsid w:val="0045498C"/>
    <w:rsid w:val="004771C9"/>
    <w:rsid w:val="004965DE"/>
    <w:rsid w:val="004A6A01"/>
    <w:rsid w:val="004C3D88"/>
    <w:rsid w:val="004E181F"/>
    <w:rsid w:val="0052026C"/>
    <w:rsid w:val="00531F74"/>
    <w:rsid w:val="00545231"/>
    <w:rsid w:val="00581000"/>
    <w:rsid w:val="005B13B5"/>
    <w:rsid w:val="005C73ED"/>
    <w:rsid w:val="005F283E"/>
    <w:rsid w:val="00652E82"/>
    <w:rsid w:val="006F141F"/>
    <w:rsid w:val="007016E8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830DB"/>
    <w:rsid w:val="00990D35"/>
    <w:rsid w:val="009C0211"/>
    <w:rsid w:val="009F6865"/>
    <w:rsid w:val="00A049DD"/>
    <w:rsid w:val="00A6795E"/>
    <w:rsid w:val="00AB26BB"/>
    <w:rsid w:val="00AB7416"/>
    <w:rsid w:val="00AE0E37"/>
    <w:rsid w:val="00AE7C8B"/>
    <w:rsid w:val="00B4162B"/>
    <w:rsid w:val="00B70FA5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E03A86"/>
    <w:rsid w:val="00E26805"/>
    <w:rsid w:val="00E55394"/>
    <w:rsid w:val="00E768B1"/>
    <w:rsid w:val="00EA7E22"/>
    <w:rsid w:val="00EB5168"/>
    <w:rsid w:val="00ED292B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52E8D"/>
  <w15:docId w15:val="{0F313B2D-536A-468A-B826-8195DEE3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113AE8"/>
    <w:pPr>
      <w:ind w:left="720"/>
      <w:contextualSpacing/>
    </w:pPr>
  </w:style>
  <w:style w:type="character" w:customStyle="1" w:styleId="query">
    <w:name w:val="query"/>
    <w:basedOn w:val="DefaultParagraphFont"/>
    <w:rsid w:val="00581000"/>
  </w:style>
  <w:style w:type="character" w:customStyle="1" w:styleId="cm-functor">
    <w:name w:val="cm-functor"/>
    <w:basedOn w:val="DefaultParagraphFont"/>
    <w:rsid w:val="00581000"/>
  </w:style>
  <w:style w:type="character" w:customStyle="1" w:styleId="cm-var">
    <w:name w:val="cm-var"/>
    <w:basedOn w:val="DefaultParagraphFont"/>
    <w:rsid w:val="0058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3E9F2-709B-4CCD-AF69-E3B579D4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0</TotalTime>
  <Pages>12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Tadas Laurinaitis</cp:lastModifiedBy>
  <cp:revision>2</cp:revision>
  <dcterms:created xsi:type="dcterms:W3CDTF">2019-05-20T10:44:00Z</dcterms:created>
  <dcterms:modified xsi:type="dcterms:W3CDTF">2019-05-20T10:44:00Z</dcterms:modified>
  <cp:contentStatus/>
</cp:coreProperties>
</file>