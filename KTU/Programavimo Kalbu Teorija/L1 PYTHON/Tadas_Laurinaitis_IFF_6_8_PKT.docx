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32AD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3BF41853" w14:textId="77777777" w:rsidR="00D560C9" w:rsidRPr="00844988" w:rsidRDefault="00113AE8" w:rsidP="004771C9">
      <w:pPr>
        <w:pStyle w:val="Vireliouraai"/>
      </w:pPr>
      <w:r>
        <w:t xml:space="preserve">INFORMATIKOS </w:t>
      </w:r>
      <w:r w:rsidR="00404E84">
        <w:t>FAKULTETAS</w:t>
      </w:r>
    </w:p>
    <w:p w14:paraId="1E55FD33" w14:textId="77777777" w:rsidR="00D560C9" w:rsidRPr="00844988" w:rsidRDefault="00D560C9" w:rsidP="004771C9">
      <w:pPr>
        <w:pStyle w:val="Vireliouraai"/>
      </w:pPr>
    </w:p>
    <w:p w14:paraId="63DF4738" w14:textId="77777777" w:rsidR="00D560C9" w:rsidRPr="00844988" w:rsidRDefault="00D560C9" w:rsidP="004771C9">
      <w:pPr>
        <w:pStyle w:val="Vireliouraai"/>
      </w:pPr>
    </w:p>
    <w:p w14:paraId="07BC2A4E" w14:textId="77777777" w:rsidR="00D560C9" w:rsidRPr="00844988" w:rsidRDefault="00D560C9" w:rsidP="004771C9">
      <w:pPr>
        <w:pStyle w:val="Vireliouraai"/>
      </w:pPr>
    </w:p>
    <w:p w14:paraId="58AFA895" w14:textId="77777777" w:rsidR="00D560C9" w:rsidRPr="00844988" w:rsidRDefault="00D560C9" w:rsidP="004771C9">
      <w:pPr>
        <w:pStyle w:val="Vireliouraai"/>
      </w:pPr>
    </w:p>
    <w:p w14:paraId="65E34973" w14:textId="77777777" w:rsidR="00D560C9" w:rsidRPr="00844988" w:rsidRDefault="00D560C9" w:rsidP="004771C9">
      <w:pPr>
        <w:pStyle w:val="Vireliouraai"/>
      </w:pPr>
    </w:p>
    <w:p w14:paraId="5B859B24" w14:textId="77777777" w:rsidR="00D560C9" w:rsidRPr="00844988" w:rsidRDefault="00D560C9" w:rsidP="004771C9">
      <w:pPr>
        <w:pStyle w:val="Vireliouraai"/>
      </w:pPr>
    </w:p>
    <w:p w14:paraId="2F9D902B" w14:textId="77777777" w:rsidR="004C3D88" w:rsidRPr="00844988" w:rsidRDefault="004C3D88" w:rsidP="004771C9">
      <w:pPr>
        <w:pStyle w:val="Vireliouraai"/>
      </w:pPr>
    </w:p>
    <w:p w14:paraId="4AB07E2A" w14:textId="77777777" w:rsidR="004C3D88" w:rsidRPr="00844988" w:rsidRDefault="004C3D88" w:rsidP="004771C9">
      <w:pPr>
        <w:pStyle w:val="Vireliouraai"/>
      </w:pPr>
    </w:p>
    <w:p w14:paraId="6FE4E21A" w14:textId="77777777" w:rsidR="00D560C9" w:rsidRPr="00844988" w:rsidRDefault="00D560C9" w:rsidP="004771C9">
      <w:pPr>
        <w:pStyle w:val="Vireliouraai"/>
      </w:pPr>
    </w:p>
    <w:p w14:paraId="3AC2FF46" w14:textId="77777777" w:rsidR="00D560C9" w:rsidRPr="00844988" w:rsidRDefault="00D560C9" w:rsidP="004771C9">
      <w:pPr>
        <w:pStyle w:val="Vireliouraai"/>
      </w:pPr>
    </w:p>
    <w:p w14:paraId="65C7F5C5" w14:textId="77777777" w:rsidR="00D560C9" w:rsidRPr="00844988" w:rsidRDefault="00D560C9" w:rsidP="004771C9">
      <w:pPr>
        <w:pStyle w:val="Vireliouraai"/>
      </w:pPr>
    </w:p>
    <w:p w14:paraId="432C827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D972C9D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4B973AC8" w14:textId="77777777" w:rsidR="00D560C9" w:rsidRPr="00844988" w:rsidRDefault="00D560C9" w:rsidP="004771C9">
      <w:pPr>
        <w:pStyle w:val="Vireliouraai"/>
      </w:pPr>
    </w:p>
    <w:p w14:paraId="03B6E9E5" w14:textId="77777777" w:rsidR="00D560C9" w:rsidRPr="00844988" w:rsidRDefault="00D560C9" w:rsidP="004771C9">
      <w:pPr>
        <w:pStyle w:val="Vireliouraai"/>
      </w:pPr>
    </w:p>
    <w:p w14:paraId="1B37A480" w14:textId="77777777" w:rsidR="00D560C9" w:rsidRPr="00844988" w:rsidRDefault="00D560C9" w:rsidP="004771C9">
      <w:pPr>
        <w:pStyle w:val="Vireliouraai"/>
      </w:pPr>
    </w:p>
    <w:p w14:paraId="40AE7FB7" w14:textId="77777777" w:rsidR="00D560C9" w:rsidRPr="00844988" w:rsidRDefault="00D560C9" w:rsidP="004771C9">
      <w:pPr>
        <w:pStyle w:val="Vireliouraai"/>
      </w:pPr>
    </w:p>
    <w:p w14:paraId="016678AF" w14:textId="77777777" w:rsidR="00D560C9" w:rsidRPr="00844988" w:rsidRDefault="00D560C9" w:rsidP="004771C9">
      <w:pPr>
        <w:pStyle w:val="Vireliouraai"/>
      </w:pPr>
    </w:p>
    <w:p w14:paraId="533085F3" w14:textId="77777777" w:rsidR="00D560C9" w:rsidRPr="00844988" w:rsidRDefault="00D560C9" w:rsidP="004771C9">
      <w:pPr>
        <w:pStyle w:val="Vireliouraai"/>
      </w:pPr>
    </w:p>
    <w:p w14:paraId="078F93D9" w14:textId="77777777" w:rsidR="004771C9" w:rsidRDefault="004771C9" w:rsidP="00EB5168">
      <w:pPr>
        <w:pStyle w:val="Autorius"/>
      </w:pPr>
      <w:r>
        <w:t xml:space="preserve">Atliko: </w:t>
      </w:r>
    </w:p>
    <w:p w14:paraId="2A279F3C" w14:textId="77777777" w:rsidR="004771C9" w:rsidRDefault="004771C9" w:rsidP="00EB5168">
      <w:pPr>
        <w:pStyle w:val="Autorius"/>
      </w:pPr>
      <w:r>
        <w:tab/>
      </w:r>
      <w:r w:rsidR="00113AE8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4D148B80" w14:textId="77777777" w:rsidR="00D560C9" w:rsidRPr="00844988" w:rsidRDefault="004771C9" w:rsidP="00EB5168">
      <w:pPr>
        <w:pStyle w:val="Autorius"/>
      </w:pPr>
      <w:r>
        <w:tab/>
      </w:r>
      <w:r w:rsidR="00113AE8">
        <w:t>Tadas Laurinaitis</w:t>
      </w:r>
    </w:p>
    <w:p w14:paraId="28388B03" w14:textId="1C93449F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545231">
        <w:rPr>
          <w:noProof/>
        </w:rPr>
        <w:t>2019 m. vasario 17 d.</w:t>
      </w:r>
      <w:r w:rsidR="00844988" w:rsidRPr="00844988">
        <w:fldChar w:fldCharType="end"/>
      </w:r>
    </w:p>
    <w:p w14:paraId="1C39BFF1" w14:textId="77777777" w:rsidR="004771C9" w:rsidRDefault="00D560C9" w:rsidP="00EB5168">
      <w:pPr>
        <w:pStyle w:val="Autorius"/>
      </w:pPr>
      <w:r w:rsidRPr="0052026C">
        <w:t>Priėmė:</w:t>
      </w:r>
    </w:p>
    <w:p w14:paraId="6E854FD3" w14:textId="77777777" w:rsidR="00D560C9" w:rsidRPr="0052026C" w:rsidRDefault="004771C9" w:rsidP="00EB5168">
      <w:pPr>
        <w:pStyle w:val="Autorius"/>
      </w:pPr>
      <w:r>
        <w:tab/>
      </w:r>
      <w:r w:rsidR="00113AE8">
        <w:t>Lekt. Evaldas Guogis</w:t>
      </w:r>
    </w:p>
    <w:p w14:paraId="0B54323D" w14:textId="77777777" w:rsidR="00CD58DB" w:rsidRPr="00844988" w:rsidRDefault="00CD58DB" w:rsidP="004771C9">
      <w:pPr>
        <w:pStyle w:val="Vireliouraai"/>
      </w:pPr>
    </w:p>
    <w:p w14:paraId="381806E2" w14:textId="77777777" w:rsidR="00D560C9" w:rsidRPr="00844988" w:rsidRDefault="00D560C9" w:rsidP="004771C9">
      <w:pPr>
        <w:pStyle w:val="Vireliouraai"/>
      </w:pPr>
    </w:p>
    <w:p w14:paraId="0CCCD2D6" w14:textId="77777777" w:rsidR="00D560C9" w:rsidRPr="00844988" w:rsidRDefault="00D560C9" w:rsidP="004771C9">
      <w:pPr>
        <w:pStyle w:val="Vireliouraai"/>
      </w:pPr>
    </w:p>
    <w:p w14:paraId="28C12134" w14:textId="77777777" w:rsidR="00CD58DB" w:rsidRDefault="00CD58DB" w:rsidP="004771C9">
      <w:pPr>
        <w:pStyle w:val="Vireliouraai"/>
      </w:pPr>
    </w:p>
    <w:p w14:paraId="142389FB" w14:textId="77777777" w:rsidR="00CD58DB" w:rsidRDefault="00CD58DB" w:rsidP="004771C9">
      <w:pPr>
        <w:pStyle w:val="Vireliouraai"/>
      </w:pPr>
    </w:p>
    <w:p w14:paraId="32711D9A" w14:textId="77777777" w:rsidR="00CD58DB" w:rsidRDefault="00CD58DB" w:rsidP="004771C9">
      <w:pPr>
        <w:pStyle w:val="Vireliouraai"/>
      </w:pPr>
    </w:p>
    <w:p w14:paraId="3889785C" w14:textId="77777777" w:rsidR="0052026C" w:rsidRPr="00844988" w:rsidRDefault="0052026C" w:rsidP="004771C9">
      <w:pPr>
        <w:pStyle w:val="Vireliouraai"/>
      </w:pPr>
    </w:p>
    <w:p w14:paraId="0CDB2BFB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13AE8">
        <w:t>9</w:t>
      </w:r>
    </w:p>
    <w:p w14:paraId="4F32E565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E9729C8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82AD28C" w14:textId="77777777" w:rsidR="00D560C9" w:rsidRDefault="00D560C9" w:rsidP="0052026C"/>
    <w:p w14:paraId="5DDC061F" w14:textId="77777777" w:rsidR="000D7125" w:rsidRPr="00AB26BB" w:rsidRDefault="00D560C9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D7125">
        <w:rPr>
          <w:noProof/>
        </w:rPr>
        <w:t>1.</w:t>
      </w:r>
      <w:r w:rsidR="000D7125"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Python arba Ruby</w:t>
      </w:r>
      <w:r w:rsidR="000D7125">
        <w:rPr>
          <w:noProof/>
        </w:rPr>
        <w:t xml:space="preserve"> (L1)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_Toc380690084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5CE3B51E" w14:textId="77777777" w:rsidR="000D7125" w:rsidRPr="00AB26BB" w:rsidRDefault="000D7125" w:rsidP="00B93D28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1.1.</w:t>
      </w:r>
      <w:r w:rsidRPr="00AB26BB">
        <w:rPr>
          <w:rFonts w:ascii="Calibri" w:hAnsi="Calibr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_Toc380690085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3</w:t>
      </w:r>
      <w:r>
        <w:rPr>
          <w:noProof/>
        </w:rPr>
        <w:fldChar w:fldCharType="end"/>
      </w:r>
    </w:p>
    <w:p w14:paraId="26A82248" w14:textId="77777777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</w:t>
      </w:r>
      <w:r>
        <w:rPr>
          <w:noProof/>
          <w:lang w:val="en-US"/>
        </w:rPr>
        <w:t>2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Programos tekstas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_Toc380690089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1B37EA97" w14:textId="49045453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1.3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Pradiniai duomenys ir rezultatai</w:t>
      </w:r>
      <w:r w:rsidR="000D7125">
        <w:rPr>
          <w:noProof/>
        </w:rPr>
        <w:tab/>
      </w:r>
      <w:r w:rsidR="00545231">
        <w:rPr>
          <w:noProof/>
        </w:rPr>
        <w:t>4</w:t>
      </w:r>
    </w:p>
    <w:p w14:paraId="4B2F72CE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Scala</w:t>
      </w:r>
      <w:r>
        <w:rPr>
          <w:noProof/>
        </w:rPr>
        <w:t xml:space="preserve">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_Toc380690091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76541B67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223B27">
        <w:rPr>
          <w:noProof/>
        </w:rPr>
        <w:t>Haskell</w:t>
      </w:r>
      <w:r>
        <w:rPr>
          <w:noProof/>
        </w:rPr>
        <w:t xml:space="preserve">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_Toc380690098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13AC4511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EA7E22">
        <w:rPr>
          <w:noProof/>
        </w:rPr>
        <w:t>Prolog</w:t>
      </w:r>
      <w:r w:rsidR="00B93D28">
        <w:rPr>
          <w:noProof/>
        </w:rPr>
        <w:t xml:space="preserve"> </w:t>
      </w:r>
      <w:r>
        <w:rPr>
          <w:noProof/>
        </w:rPr>
        <w:t>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_Toc380690105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52E26063" w14:textId="77777777" w:rsidR="00113AE8" w:rsidRDefault="00D560C9" w:rsidP="00113AE8">
      <w:pPr>
        <w:ind w:firstLine="0"/>
      </w:pPr>
      <w:r w:rsidRPr="00EB5168">
        <w:fldChar w:fldCharType="end"/>
      </w:r>
    </w:p>
    <w:p w14:paraId="51988D2E" w14:textId="77777777" w:rsidR="00113AE8" w:rsidRDefault="00113AE8" w:rsidP="00113AE8">
      <w:pPr>
        <w:ind w:firstLine="0"/>
        <w:jc w:val="left"/>
      </w:pPr>
    </w:p>
    <w:p w14:paraId="646D0808" w14:textId="77777777" w:rsidR="00113AE8" w:rsidRDefault="00113AE8" w:rsidP="00113AE8">
      <w:pPr>
        <w:ind w:firstLine="0"/>
        <w:jc w:val="left"/>
      </w:pPr>
    </w:p>
    <w:p w14:paraId="45DA1171" w14:textId="77777777" w:rsidR="00113AE8" w:rsidRDefault="00113AE8" w:rsidP="00113AE8">
      <w:pPr>
        <w:ind w:firstLine="0"/>
        <w:jc w:val="left"/>
      </w:pPr>
    </w:p>
    <w:p w14:paraId="59DC0387" w14:textId="77777777" w:rsidR="00113AE8" w:rsidRDefault="00113AE8" w:rsidP="00113AE8">
      <w:pPr>
        <w:ind w:firstLine="0"/>
        <w:jc w:val="left"/>
      </w:pPr>
    </w:p>
    <w:p w14:paraId="688025F6" w14:textId="77777777" w:rsidR="00113AE8" w:rsidRDefault="00113AE8" w:rsidP="00113AE8">
      <w:pPr>
        <w:ind w:firstLine="0"/>
        <w:jc w:val="left"/>
      </w:pPr>
    </w:p>
    <w:p w14:paraId="173D38FE" w14:textId="77777777" w:rsidR="00113AE8" w:rsidRDefault="00113AE8" w:rsidP="00113AE8">
      <w:pPr>
        <w:ind w:firstLine="0"/>
        <w:jc w:val="left"/>
      </w:pPr>
    </w:p>
    <w:p w14:paraId="22C02DF5" w14:textId="77777777" w:rsidR="00113AE8" w:rsidRDefault="00113AE8" w:rsidP="00113AE8">
      <w:pPr>
        <w:ind w:firstLine="0"/>
        <w:jc w:val="left"/>
      </w:pPr>
    </w:p>
    <w:p w14:paraId="41AFE6FF" w14:textId="77777777" w:rsidR="00113AE8" w:rsidRDefault="00113AE8" w:rsidP="00113AE8">
      <w:pPr>
        <w:ind w:firstLine="0"/>
        <w:jc w:val="left"/>
      </w:pPr>
    </w:p>
    <w:p w14:paraId="143D9A0F" w14:textId="77777777" w:rsidR="00113AE8" w:rsidRDefault="00113AE8" w:rsidP="00113AE8">
      <w:pPr>
        <w:ind w:firstLine="0"/>
        <w:jc w:val="left"/>
      </w:pPr>
    </w:p>
    <w:p w14:paraId="1A4BE7A0" w14:textId="77777777" w:rsidR="00113AE8" w:rsidRDefault="00113AE8" w:rsidP="00113AE8">
      <w:pPr>
        <w:ind w:firstLine="0"/>
        <w:jc w:val="left"/>
      </w:pPr>
    </w:p>
    <w:p w14:paraId="6D01A51D" w14:textId="77777777" w:rsidR="00113AE8" w:rsidRDefault="00113AE8" w:rsidP="00113AE8">
      <w:pPr>
        <w:ind w:firstLine="0"/>
        <w:jc w:val="left"/>
      </w:pPr>
    </w:p>
    <w:p w14:paraId="73282804" w14:textId="77777777" w:rsidR="00113AE8" w:rsidRDefault="00113AE8" w:rsidP="00113AE8">
      <w:pPr>
        <w:ind w:firstLine="0"/>
        <w:jc w:val="left"/>
      </w:pPr>
    </w:p>
    <w:p w14:paraId="6694239A" w14:textId="77777777" w:rsidR="00113AE8" w:rsidRDefault="00113AE8" w:rsidP="00113AE8">
      <w:pPr>
        <w:ind w:firstLine="0"/>
        <w:jc w:val="left"/>
      </w:pPr>
    </w:p>
    <w:p w14:paraId="5C26B86A" w14:textId="77777777" w:rsidR="00113AE8" w:rsidRDefault="00113AE8" w:rsidP="00113AE8">
      <w:pPr>
        <w:ind w:firstLine="0"/>
        <w:jc w:val="left"/>
      </w:pPr>
    </w:p>
    <w:p w14:paraId="547DA2CF" w14:textId="77777777" w:rsidR="00113AE8" w:rsidRDefault="00113AE8" w:rsidP="00113AE8">
      <w:pPr>
        <w:ind w:firstLine="0"/>
        <w:jc w:val="left"/>
      </w:pPr>
    </w:p>
    <w:p w14:paraId="72DBB30B" w14:textId="77777777" w:rsidR="00113AE8" w:rsidRDefault="00113AE8" w:rsidP="00113AE8">
      <w:pPr>
        <w:ind w:firstLine="0"/>
        <w:jc w:val="left"/>
      </w:pPr>
    </w:p>
    <w:p w14:paraId="717090A6" w14:textId="77777777" w:rsidR="00113AE8" w:rsidRDefault="00113AE8" w:rsidP="00113AE8">
      <w:pPr>
        <w:ind w:firstLine="0"/>
        <w:jc w:val="left"/>
      </w:pPr>
    </w:p>
    <w:p w14:paraId="066A20A0" w14:textId="77777777" w:rsidR="00113AE8" w:rsidRDefault="00113AE8" w:rsidP="00113AE8">
      <w:pPr>
        <w:ind w:firstLine="0"/>
        <w:jc w:val="left"/>
      </w:pPr>
    </w:p>
    <w:p w14:paraId="30725864" w14:textId="77777777" w:rsidR="00113AE8" w:rsidRDefault="00113AE8" w:rsidP="00113AE8">
      <w:pPr>
        <w:ind w:firstLine="0"/>
        <w:jc w:val="left"/>
      </w:pPr>
    </w:p>
    <w:p w14:paraId="2DB5CBFF" w14:textId="77777777" w:rsidR="00113AE8" w:rsidRDefault="00113AE8" w:rsidP="00113AE8">
      <w:pPr>
        <w:ind w:firstLine="0"/>
        <w:jc w:val="left"/>
      </w:pPr>
    </w:p>
    <w:p w14:paraId="325FBD0B" w14:textId="77777777" w:rsidR="00113AE8" w:rsidRDefault="00113AE8" w:rsidP="00113AE8">
      <w:pPr>
        <w:ind w:firstLine="0"/>
        <w:jc w:val="left"/>
      </w:pPr>
    </w:p>
    <w:p w14:paraId="1DE42CCF" w14:textId="77777777" w:rsidR="00113AE8" w:rsidRDefault="00113AE8" w:rsidP="00113AE8">
      <w:pPr>
        <w:ind w:firstLine="0"/>
        <w:jc w:val="left"/>
      </w:pPr>
    </w:p>
    <w:p w14:paraId="5597C48F" w14:textId="77777777" w:rsidR="00113AE8" w:rsidRDefault="00113AE8" w:rsidP="00113AE8">
      <w:pPr>
        <w:ind w:firstLine="0"/>
        <w:jc w:val="left"/>
      </w:pPr>
    </w:p>
    <w:p w14:paraId="3A5C871A" w14:textId="77777777" w:rsidR="00113AE8" w:rsidRDefault="00113AE8" w:rsidP="00113AE8">
      <w:pPr>
        <w:ind w:firstLine="0"/>
        <w:jc w:val="left"/>
      </w:pPr>
    </w:p>
    <w:p w14:paraId="0AB7D288" w14:textId="77777777" w:rsidR="00113AE8" w:rsidRDefault="00113AE8" w:rsidP="00113AE8">
      <w:pPr>
        <w:ind w:firstLine="0"/>
        <w:jc w:val="left"/>
      </w:pPr>
    </w:p>
    <w:p w14:paraId="491455F7" w14:textId="77777777" w:rsidR="00113AE8" w:rsidRDefault="00113AE8" w:rsidP="00113AE8">
      <w:pPr>
        <w:ind w:firstLine="0"/>
        <w:jc w:val="left"/>
      </w:pPr>
    </w:p>
    <w:p w14:paraId="2C32C52A" w14:textId="77777777" w:rsidR="00113AE8" w:rsidRDefault="00113AE8" w:rsidP="00113AE8">
      <w:pPr>
        <w:ind w:firstLine="0"/>
        <w:jc w:val="left"/>
      </w:pPr>
    </w:p>
    <w:p w14:paraId="32C2AD55" w14:textId="77777777" w:rsidR="00113AE8" w:rsidRDefault="00113AE8" w:rsidP="00113AE8">
      <w:pPr>
        <w:ind w:firstLine="0"/>
        <w:jc w:val="left"/>
      </w:pPr>
    </w:p>
    <w:p w14:paraId="71805DE2" w14:textId="77777777" w:rsidR="00113AE8" w:rsidRDefault="00113AE8" w:rsidP="00113AE8">
      <w:pPr>
        <w:ind w:firstLine="0"/>
        <w:jc w:val="left"/>
      </w:pPr>
    </w:p>
    <w:p w14:paraId="649E964B" w14:textId="77777777" w:rsidR="00113AE8" w:rsidRDefault="00113AE8" w:rsidP="00113AE8">
      <w:pPr>
        <w:ind w:firstLine="0"/>
        <w:jc w:val="left"/>
      </w:pPr>
    </w:p>
    <w:p w14:paraId="32F8AA5E" w14:textId="77777777" w:rsidR="00113AE8" w:rsidRDefault="00113AE8" w:rsidP="00113AE8">
      <w:pPr>
        <w:ind w:firstLine="0"/>
        <w:jc w:val="left"/>
      </w:pPr>
    </w:p>
    <w:p w14:paraId="08AC99F0" w14:textId="77777777" w:rsidR="00113AE8" w:rsidRDefault="00113AE8" w:rsidP="00113AE8">
      <w:pPr>
        <w:ind w:firstLine="0"/>
        <w:jc w:val="left"/>
      </w:pPr>
    </w:p>
    <w:p w14:paraId="609A5218" w14:textId="77777777" w:rsidR="00113AE8" w:rsidRDefault="00113AE8" w:rsidP="00113AE8">
      <w:pPr>
        <w:ind w:firstLine="0"/>
        <w:jc w:val="left"/>
      </w:pPr>
    </w:p>
    <w:p w14:paraId="1B4C4E9E" w14:textId="77777777" w:rsidR="00113AE8" w:rsidRDefault="00113AE8" w:rsidP="00113AE8">
      <w:pPr>
        <w:ind w:firstLine="0"/>
        <w:jc w:val="left"/>
      </w:pPr>
    </w:p>
    <w:p w14:paraId="5970CC74" w14:textId="77777777" w:rsidR="00113AE8" w:rsidRDefault="00113AE8" w:rsidP="00113AE8">
      <w:pPr>
        <w:ind w:firstLine="0"/>
        <w:jc w:val="left"/>
      </w:pPr>
    </w:p>
    <w:p w14:paraId="57605BCD" w14:textId="77777777" w:rsidR="00113AE8" w:rsidRDefault="00113AE8" w:rsidP="00113AE8">
      <w:pPr>
        <w:ind w:firstLine="0"/>
        <w:jc w:val="left"/>
      </w:pPr>
    </w:p>
    <w:p w14:paraId="26AEA343" w14:textId="77777777" w:rsidR="00113AE8" w:rsidRDefault="00113AE8" w:rsidP="00113AE8">
      <w:pPr>
        <w:ind w:firstLine="0"/>
        <w:jc w:val="left"/>
      </w:pPr>
    </w:p>
    <w:p w14:paraId="14BA0860" w14:textId="77777777" w:rsidR="00113AE8" w:rsidRDefault="00113AE8" w:rsidP="00113AE8">
      <w:pPr>
        <w:ind w:firstLine="0"/>
        <w:jc w:val="left"/>
      </w:pPr>
    </w:p>
    <w:p w14:paraId="3FE005D8" w14:textId="77777777" w:rsidR="00113AE8" w:rsidRDefault="00113AE8" w:rsidP="00113AE8">
      <w:pPr>
        <w:ind w:firstLine="0"/>
        <w:jc w:val="left"/>
      </w:pPr>
    </w:p>
    <w:p w14:paraId="104D0770" w14:textId="77777777" w:rsidR="00113AE8" w:rsidRDefault="00113AE8" w:rsidP="00113AE8">
      <w:pPr>
        <w:ind w:firstLine="0"/>
        <w:jc w:val="left"/>
      </w:pPr>
    </w:p>
    <w:p w14:paraId="7623109A" w14:textId="77777777" w:rsidR="00113AE8" w:rsidRDefault="00113AE8" w:rsidP="00113AE8">
      <w:pPr>
        <w:ind w:firstLine="0"/>
        <w:jc w:val="left"/>
      </w:pPr>
    </w:p>
    <w:p w14:paraId="3A40D7A3" w14:textId="77777777" w:rsidR="00113AE8" w:rsidRDefault="00113AE8" w:rsidP="00113AE8">
      <w:pPr>
        <w:ind w:firstLine="0"/>
        <w:jc w:val="left"/>
      </w:pPr>
    </w:p>
    <w:p w14:paraId="649D4D12" w14:textId="77777777" w:rsidR="00113AE8" w:rsidRDefault="00113AE8" w:rsidP="00113AE8">
      <w:pPr>
        <w:ind w:firstLine="0"/>
        <w:jc w:val="left"/>
      </w:pPr>
    </w:p>
    <w:p w14:paraId="01A2A8F9" w14:textId="77777777" w:rsidR="00113AE8" w:rsidRDefault="00113AE8" w:rsidP="00113AE8">
      <w:pPr>
        <w:ind w:firstLine="0"/>
        <w:jc w:val="left"/>
      </w:pPr>
    </w:p>
    <w:p w14:paraId="58390E7B" w14:textId="77777777" w:rsidR="00113AE8" w:rsidRDefault="00113AE8" w:rsidP="00113AE8">
      <w:pPr>
        <w:ind w:firstLine="0"/>
        <w:jc w:val="left"/>
      </w:pPr>
    </w:p>
    <w:p w14:paraId="1FED5D1A" w14:textId="7903F867" w:rsidR="00113AE8" w:rsidRDefault="00545231" w:rsidP="00545231">
      <w:pPr>
        <w:pStyle w:val="Heading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C5CB52" wp14:editId="3FE290C1">
            <wp:simplePos x="0" y="0"/>
            <wp:positionH relativeFrom="column">
              <wp:posOffset>4445</wp:posOffset>
            </wp:positionH>
            <wp:positionV relativeFrom="paragraph">
              <wp:posOffset>288290</wp:posOffset>
            </wp:positionV>
            <wp:extent cx="6299835" cy="572770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</w:t>
      </w:r>
      <w:r w:rsidR="00113AE8">
        <w:t>Darbo užduotis</w:t>
      </w:r>
    </w:p>
    <w:p w14:paraId="597805F4" w14:textId="6A8255BB" w:rsidR="00113AE8" w:rsidRPr="00113AE8" w:rsidRDefault="00113AE8" w:rsidP="00113AE8">
      <w:pPr>
        <w:ind w:firstLine="0"/>
        <w:jc w:val="left"/>
        <w:rPr>
          <w:lang w:val="en-US"/>
        </w:rPr>
      </w:pPr>
      <w:r>
        <w:t>Pav #1 Darbo užduotis</w:t>
      </w:r>
    </w:p>
    <w:p w14:paraId="70197A45" w14:textId="77777777" w:rsidR="00113AE8" w:rsidRDefault="00113AE8" w:rsidP="00113AE8">
      <w:pPr>
        <w:pStyle w:val="ListParagraph"/>
        <w:ind w:left="360" w:firstLine="0"/>
        <w:jc w:val="left"/>
      </w:pPr>
    </w:p>
    <w:p w14:paraId="1C74A261" w14:textId="76D63DE1" w:rsidR="00113AE8" w:rsidRDefault="00545231" w:rsidP="00545231">
      <w:pPr>
        <w:pStyle w:val="Heading4"/>
        <w:jc w:val="center"/>
      </w:pPr>
      <w:r>
        <w:t xml:space="preserve">1.2 </w:t>
      </w:r>
      <w:r w:rsidR="00113AE8">
        <w:t>Programos tekstas</w:t>
      </w:r>
    </w:p>
    <w:p w14:paraId="26AFEB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#Number class used to store a number and a number which shows a cumulative sum of each </w:t>
      </w:r>
      <w:proofErr w:type="gram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numbers</w:t>
      </w:r>
      <w:proofErr w:type="gramEnd"/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 divisors from 1 to number</w:t>
      </w:r>
    </w:p>
    <w:p w14:paraId="45F3DA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19D6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45CAC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number</w:t>
      </w:r>
    </w:p>
    <w:p w14:paraId="11821B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.cumulativeSum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cumulativeSum</w:t>
      </w:r>
      <w:proofErr w:type="spellEnd"/>
    </w:p>
    <w:p w14:paraId="4762EF4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833A7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get_number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6774E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</w:p>
    <w:p w14:paraId="6DFC6AD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</w:p>
    <w:p w14:paraId="079B27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sum of all viable divisors of number n</w:t>
      </w:r>
    </w:p>
    <w:p w14:paraId="6650B76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  <w:bookmarkStart w:id="0" w:name="_GoBack"/>
      <w:bookmarkEnd w:id="0"/>
    </w:p>
    <w:p w14:paraId="4198F5A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41434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(n)):</w:t>
      </w:r>
    </w:p>
    <w:p w14:paraId="362BF4A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z = n / x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#temporary result of division</w:t>
      </w:r>
    </w:p>
    <w:p w14:paraId="4F55168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z ==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(z):</w:t>
      </w:r>
    </w:p>
    <w:p w14:paraId="0E4D7EC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z</w:t>
      </w:r>
    </w:p>
    <w:p w14:paraId="4E04597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</w:p>
    <w:p w14:paraId="17E8787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2C92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#finds cumulative sum of divisors for numbers 1 to </w:t>
      </w:r>
      <w:proofErr w:type="spell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Number.number</w:t>
      </w:r>
      <w:proofErr w:type="spellEnd"/>
    </w:p>
    <w:p w14:paraId="04CB6EB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2B63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F48EF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(x)</w:t>
      </w:r>
    </w:p>
    <w:p w14:paraId="151D0AF9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CE9178"/>
          <w:sz w:val="21"/>
          <w:szCs w:val="21"/>
          <w:lang w:val="en-US"/>
        </w:rPr>
        <w:t>"Cumulative sum of divisors of number n: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 is: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63AAE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</w:p>
    <w:p w14:paraId="643BA52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3B326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#reads data from file into integer array</w:t>
      </w:r>
    </w:p>
    <w:p w14:paraId="7D08F7C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1651C7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array = []</w:t>
      </w:r>
    </w:p>
    <w:p w14:paraId="5F4C1A0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'data.txt'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58F7D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 read all lines</w:t>
      </w:r>
    </w:p>
    <w:p w14:paraId="6CCD59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array.append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(line))</w:t>
      </w:r>
    </w:p>
    <w:p w14:paraId="1CE60B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</w:t>
      </w:r>
    </w:p>
    <w:p w14:paraId="405B99E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2B545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results for all integers in array</w:t>
      </w:r>
    </w:p>
    <w:p w14:paraId="3A501E6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ABD64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148086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array:</w:t>
      </w:r>
    </w:p>
    <w:p w14:paraId="13765FF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Number(</w:t>
      </w:r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4D0BD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9CCAB1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numberArray.append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BCBBB9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E75DF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array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"data.txt"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D116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(array)</w:t>
      </w:r>
    </w:p>
    <w:p w14:paraId="628D8567" w14:textId="77777777" w:rsidR="00113AE8" w:rsidRDefault="00113AE8" w:rsidP="00113AE8">
      <w:pPr>
        <w:ind w:firstLine="0"/>
      </w:pPr>
    </w:p>
    <w:p w14:paraId="7602C125" w14:textId="03698FA0" w:rsidR="00113AE8" w:rsidRDefault="00113AE8" w:rsidP="00545231">
      <w:pPr>
        <w:pStyle w:val="Heading4"/>
        <w:jc w:val="center"/>
      </w:pPr>
      <w:r>
        <w:t>1.3 Pradiniai duomenys ir rezultatai</w:t>
      </w:r>
    </w:p>
    <w:p w14:paraId="03B7A314" w14:textId="02BD2273" w:rsidR="00113AE8" w:rsidRDefault="00113AE8" w:rsidP="00113AE8">
      <w:pPr>
        <w:ind w:firstLine="0"/>
        <w:jc w:val="left"/>
      </w:pPr>
      <w:r>
        <w:rPr>
          <w:noProof/>
        </w:rPr>
        <w:drawing>
          <wp:inline distT="0" distB="0" distL="0" distR="0" wp14:anchorId="76952A80" wp14:editId="538C549A">
            <wp:extent cx="5429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E38" w14:textId="45CE10CB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2</w:t>
      </w:r>
      <w:r>
        <w:t xml:space="preserve"> </w:t>
      </w:r>
      <w:r>
        <w:t>Duomenų failas</w:t>
      </w:r>
    </w:p>
    <w:p w14:paraId="2CDF3FF7" w14:textId="77777777" w:rsidR="00113AE8" w:rsidRDefault="00113AE8" w:rsidP="00113AE8">
      <w:pPr>
        <w:ind w:firstLine="0"/>
        <w:jc w:val="left"/>
      </w:pPr>
    </w:p>
    <w:p w14:paraId="72394246" w14:textId="7DD68867" w:rsidR="00113AE8" w:rsidRDefault="00113AE8" w:rsidP="00113AE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0C75168" wp14:editId="6C292D56">
            <wp:extent cx="6299835" cy="1428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D3" w14:textId="484C1ACD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3</w:t>
      </w:r>
      <w:r>
        <w:t xml:space="preserve"> </w:t>
      </w:r>
      <w:r>
        <w:t>Gauti rezultatai</w:t>
      </w:r>
    </w:p>
    <w:p w14:paraId="2A3BCFAE" w14:textId="77777777" w:rsidR="00113AE8" w:rsidRPr="00113AE8" w:rsidRDefault="00113AE8" w:rsidP="00113AE8">
      <w:pPr>
        <w:ind w:firstLine="0"/>
        <w:jc w:val="left"/>
      </w:pPr>
    </w:p>
    <w:sectPr w:rsidR="00113AE8" w:rsidRPr="00113AE8" w:rsidSect="00322B4F"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1023A" w14:textId="77777777" w:rsidR="00216997" w:rsidRDefault="00216997">
      <w:r>
        <w:separator/>
      </w:r>
    </w:p>
  </w:endnote>
  <w:endnote w:type="continuationSeparator" w:id="0">
    <w:p w14:paraId="3D60DD10" w14:textId="77777777" w:rsidR="00216997" w:rsidRDefault="0021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84AEA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8EF442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0AB0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44F5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F88CF" w14:textId="77777777" w:rsidR="00216997" w:rsidRDefault="00216997">
      <w:r>
        <w:separator/>
      </w:r>
    </w:p>
  </w:footnote>
  <w:footnote w:type="continuationSeparator" w:id="0">
    <w:p w14:paraId="618FE452" w14:textId="77777777" w:rsidR="00216997" w:rsidRDefault="0021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190B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8343AE1"/>
    <w:multiLevelType w:val="multilevel"/>
    <w:tmpl w:val="FF4A6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7"/>
  </w:num>
  <w:num w:numId="2">
    <w:abstractNumId w:val="26"/>
  </w:num>
  <w:num w:numId="3">
    <w:abstractNumId w:val="36"/>
  </w:num>
  <w:num w:numId="4">
    <w:abstractNumId w:val="25"/>
  </w:num>
  <w:num w:numId="5">
    <w:abstractNumId w:val="34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1"/>
  </w:num>
  <w:num w:numId="11">
    <w:abstractNumId w:val="21"/>
  </w:num>
  <w:num w:numId="12">
    <w:abstractNumId w:val="28"/>
  </w:num>
  <w:num w:numId="13">
    <w:abstractNumId w:val="11"/>
  </w:num>
  <w:num w:numId="14">
    <w:abstractNumId w:val="30"/>
  </w:num>
  <w:num w:numId="15">
    <w:abstractNumId w:val="15"/>
  </w:num>
  <w:num w:numId="16">
    <w:abstractNumId w:val="39"/>
  </w:num>
  <w:num w:numId="17">
    <w:abstractNumId w:val="16"/>
  </w:num>
  <w:num w:numId="18">
    <w:abstractNumId w:val="13"/>
  </w:num>
  <w:num w:numId="19">
    <w:abstractNumId w:val="20"/>
  </w:num>
  <w:num w:numId="20">
    <w:abstractNumId w:val="18"/>
  </w:num>
  <w:num w:numId="21">
    <w:abstractNumId w:val="22"/>
  </w:num>
  <w:num w:numId="22">
    <w:abstractNumId w:val="41"/>
  </w:num>
  <w:num w:numId="23">
    <w:abstractNumId w:val="14"/>
  </w:num>
  <w:num w:numId="24">
    <w:abstractNumId w:val="32"/>
  </w:num>
  <w:num w:numId="25">
    <w:abstractNumId w:val="35"/>
  </w:num>
  <w:num w:numId="26">
    <w:abstractNumId w:val="19"/>
  </w:num>
  <w:num w:numId="27">
    <w:abstractNumId w:val="33"/>
  </w:num>
  <w:num w:numId="28">
    <w:abstractNumId w:val="42"/>
  </w:num>
  <w:num w:numId="29">
    <w:abstractNumId w:val="29"/>
  </w:num>
  <w:num w:numId="30">
    <w:abstractNumId w:val="27"/>
  </w:num>
  <w:num w:numId="31">
    <w:abstractNumId w:val="23"/>
  </w:num>
  <w:num w:numId="32">
    <w:abstractNumId w:val="24"/>
  </w:num>
  <w:num w:numId="33">
    <w:abstractNumId w:val="42"/>
  </w:num>
  <w:num w:numId="34">
    <w:abstractNumId w:val="38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13AE8"/>
    <w:rsid w:val="0015714D"/>
    <w:rsid w:val="0016215D"/>
    <w:rsid w:val="001E733B"/>
    <w:rsid w:val="001F0046"/>
    <w:rsid w:val="00216997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45231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9F6865"/>
    <w:rsid w:val="00A049DD"/>
    <w:rsid w:val="00A6795E"/>
    <w:rsid w:val="00AB26BB"/>
    <w:rsid w:val="00AB7416"/>
    <w:rsid w:val="00AE0E37"/>
    <w:rsid w:val="00AE7C8B"/>
    <w:rsid w:val="00B4162B"/>
    <w:rsid w:val="00B70FA5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55394"/>
    <w:rsid w:val="00E768B1"/>
    <w:rsid w:val="00EA7E22"/>
    <w:rsid w:val="00EB5168"/>
    <w:rsid w:val="00ED292B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52E8D"/>
  <w15:docId w15:val="{0F313B2D-536A-468A-B826-8195DEE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11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EF27-DA35-46BB-BA82-6A701CB2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2</cp:revision>
  <dcterms:created xsi:type="dcterms:W3CDTF">2019-02-17T21:01:00Z</dcterms:created>
  <dcterms:modified xsi:type="dcterms:W3CDTF">2019-02-17T21:01:00Z</dcterms:modified>
  <cp:contentStatus/>
</cp:coreProperties>
</file>