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2AD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F41853" w14:textId="77777777" w:rsidR="00D560C9" w:rsidRPr="00844988" w:rsidRDefault="00113AE8" w:rsidP="004771C9">
      <w:pPr>
        <w:pStyle w:val="Vireliouraai"/>
      </w:pPr>
      <w:r>
        <w:t xml:space="preserve">INFORMATIKOS </w:t>
      </w:r>
      <w:r w:rsidR="00404E84">
        <w:t>FAKULTETAS</w:t>
      </w:r>
    </w:p>
    <w:p w14:paraId="1E55FD33" w14:textId="77777777" w:rsidR="00D560C9" w:rsidRPr="00844988" w:rsidRDefault="00D560C9" w:rsidP="004771C9">
      <w:pPr>
        <w:pStyle w:val="Vireliouraai"/>
      </w:pPr>
    </w:p>
    <w:p w14:paraId="63DF4738" w14:textId="77777777" w:rsidR="00D560C9" w:rsidRPr="00844988" w:rsidRDefault="00D560C9" w:rsidP="004771C9">
      <w:pPr>
        <w:pStyle w:val="Vireliouraai"/>
      </w:pPr>
    </w:p>
    <w:p w14:paraId="07BC2A4E" w14:textId="77777777" w:rsidR="00D560C9" w:rsidRPr="00844988" w:rsidRDefault="00D560C9" w:rsidP="004771C9">
      <w:pPr>
        <w:pStyle w:val="Vireliouraai"/>
      </w:pPr>
    </w:p>
    <w:p w14:paraId="58AFA895" w14:textId="77777777" w:rsidR="00D560C9" w:rsidRPr="00844988" w:rsidRDefault="00D560C9" w:rsidP="004771C9">
      <w:pPr>
        <w:pStyle w:val="Vireliouraai"/>
      </w:pPr>
    </w:p>
    <w:p w14:paraId="65E34973" w14:textId="77777777" w:rsidR="00D560C9" w:rsidRPr="00844988" w:rsidRDefault="00D560C9" w:rsidP="004771C9">
      <w:pPr>
        <w:pStyle w:val="Vireliouraai"/>
      </w:pPr>
    </w:p>
    <w:p w14:paraId="5B859B24" w14:textId="77777777" w:rsidR="00D560C9" w:rsidRPr="00844988" w:rsidRDefault="00D560C9" w:rsidP="004771C9">
      <w:pPr>
        <w:pStyle w:val="Vireliouraai"/>
      </w:pPr>
    </w:p>
    <w:p w14:paraId="2F9D902B" w14:textId="77777777" w:rsidR="004C3D88" w:rsidRPr="00844988" w:rsidRDefault="004C3D88" w:rsidP="004771C9">
      <w:pPr>
        <w:pStyle w:val="Vireliouraai"/>
      </w:pPr>
    </w:p>
    <w:p w14:paraId="4AB07E2A" w14:textId="77777777" w:rsidR="004C3D88" w:rsidRPr="00844988" w:rsidRDefault="004C3D88" w:rsidP="004771C9">
      <w:pPr>
        <w:pStyle w:val="Vireliouraai"/>
      </w:pPr>
    </w:p>
    <w:p w14:paraId="6FE4E21A" w14:textId="77777777" w:rsidR="00D560C9" w:rsidRPr="00844988" w:rsidRDefault="00D560C9" w:rsidP="004771C9">
      <w:pPr>
        <w:pStyle w:val="Vireliouraai"/>
      </w:pPr>
    </w:p>
    <w:p w14:paraId="3AC2FF46" w14:textId="77777777" w:rsidR="00D560C9" w:rsidRPr="00844988" w:rsidRDefault="00D560C9" w:rsidP="004771C9">
      <w:pPr>
        <w:pStyle w:val="Vireliouraai"/>
      </w:pPr>
    </w:p>
    <w:p w14:paraId="65C7F5C5" w14:textId="77777777" w:rsidR="00D560C9" w:rsidRPr="00844988" w:rsidRDefault="00D560C9" w:rsidP="004771C9">
      <w:pPr>
        <w:pStyle w:val="Vireliouraai"/>
      </w:pPr>
    </w:p>
    <w:p w14:paraId="432C827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972C9D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4B973AC8" w14:textId="77777777" w:rsidR="00D560C9" w:rsidRPr="00844988" w:rsidRDefault="00D560C9" w:rsidP="004771C9">
      <w:pPr>
        <w:pStyle w:val="Vireliouraai"/>
      </w:pPr>
    </w:p>
    <w:p w14:paraId="03B6E9E5" w14:textId="77777777" w:rsidR="00D560C9" w:rsidRPr="00844988" w:rsidRDefault="00D560C9" w:rsidP="004771C9">
      <w:pPr>
        <w:pStyle w:val="Vireliouraai"/>
      </w:pPr>
    </w:p>
    <w:p w14:paraId="1B37A480" w14:textId="77777777" w:rsidR="00D560C9" w:rsidRPr="00844988" w:rsidRDefault="00D560C9" w:rsidP="004771C9">
      <w:pPr>
        <w:pStyle w:val="Vireliouraai"/>
      </w:pPr>
    </w:p>
    <w:p w14:paraId="40AE7FB7" w14:textId="77777777" w:rsidR="00D560C9" w:rsidRPr="00844988" w:rsidRDefault="00D560C9" w:rsidP="004771C9">
      <w:pPr>
        <w:pStyle w:val="Vireliouraai"/>
      </w:pPr>
    </w:p>
    <w:p w14:paraId="016678AF" w14:textId="77777777" w:rsidR="00D560C9" w:rsidRPr="00844988" w:rsidRDefault="00D560C9" w:rsidP="004771C9">
      <w:pPr>
        <w:pStyle w:val="Vireliouraai"/>
      </w:pPr>
    </w:p>
    <w:p w14:paraId="533085F3" w14:textId="77777777" w:rsidR="00D560C9" w:rsidRPr="00844988" w:rsidRDefault="00D560C9" w:rsidP="004771C9">
      <w:pPr>
        <w:pStyle w:val="Vireliouraai"/>
      </w:pPr>
    </w:p>
    <w:p w14:paraId="078F93D9" w14:textId="77777777" w:rsidR="004771C9" w:rsidRDefault="004771C9" w:rsidP="00EB5168">
      <w:pPr>
        <w:pStyle w:val="Autorius"/>
      </w:pPr>
      <w:r>
        <w:t xml:space="preserve">Atliko: </w:t>
      </w:r>
    </w:p>
    <w:p w14:paraId="2A279F3C" w14:textId="77777777" w:rsidR="004771C9" w:rsidRDefault="004771C9" w:rsidP="00EB5168">
      <w:pPr>
        <w:pStyle w:val="Autorius"/>
      </w:pPr>
      <w:r>
        <w:tab/>
      </w:r>
      <w:r w:rsidR="00113AE8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4D148B80" w14:textId="77777777" w:rsidR="00D560C9" w:rsidRPr="00844988" w:rsidRDefault="004771C9" w:rsidP="00EB5168">
      <w:pPr>
        <w:pStyle w:val="Autorius"/>
      </w:pPr>
      <w:r>
        <w:tab/>
      </w:r>
      <w:r w:rsidR="00113AE8">
        <w:t>Tadas Laurinaitis</w:t>
      </w:r>
    </w:p>
    <w:p w14:paraId="28388B03" w14:textId="2104CE0D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20165C">
        <w:rPr>
          <w:noProof/>
        </w:rPr>
        <w:t>2019 m. balandžio 14 d.</w:t>
      </w:r>
      <w:r w:rsidR="00844988" w:rsidRPr="00844988">
        <w:fldChar w:fldCharType="end"/>
      </w:r>
    </w:p>
    <w:p w14:paraId="1C39BFF1" w14:textId="77777777" w:rsidR="004771C9" w:rsidRDefault="00D560C9" w:rsidP="00EB5168">
      <w:pPr>
        <w:pStyle w:val="Autorius"/>
      </w:pPr>
      <w:r w:rsidRPr="0052026C">
        <w:t>Priėmė:</w:t>
      </w:r>
    </w:p>
    <w:p w14:paraId="6E854FD3" w14:textId="77777777" w:rsidR="00D560C9" w:rsidRPr="0052026C" w:rsidRDefault="004771C9" w:rsidP="00EB5168">
      <w:pPr>
        <w:pStyle w:val="Autorius"/>
      </w:pPr>
      <w:r>
        <w:tab/>
      </w:r>
      <w:r w:rsidR="00113AE8">
        <w:t>Lekt. Evaldas Guogis</w:t>
      </w:r>
    </w:p>
    <w:p w14:paraId="0B54323D" w14:textId="77777777" w:rsidR="00CD58DB" w:rsidRPr="00844988" w:rsidRDefault="00CD58DB" w:rsidP="004771C9">
      <w:pPr>
        <w:pStyle w:val="Vireliouraai"/>
      </w:pPr>
    </w:p>
    <w:p w14:paraId="381806E2" w14:textId="77777777" w:rsidR="00D560C9" w:rsidRPr="00844988" w:rsidRDefault="00D560C9" w:rsidP="004771C9">
      <w:pPr>
        <w:pStyle w:val="Vireliouraai"/>
      </w:pPr>
    </w:p>
    <w:p w14:paraId="0CCCD2D6" w14:textId="77777777" w:rsidR="00D560C9" w:rsidRPr="00844988" w:rsidRDefault="00D560C9" w:rsidP="004771C9">
      <w:pPr>
        <w:pStyle w:val="Vireliouraai"/>
      </w:pPr>
    </w:p>
    <w:p w14:paraId="28C12134" w14:textId="77777777" w:rsidR="00CD58DB" w:rsidRDefault="00CD58DB" w:rsidP="004771C9">
      <w:pPr>
        <w:pStyle w:val="Vireliouraai"/>
      </w:pPr>
    </w:p>
    <w:p w14:paraId="142389FB" w14:textId="77777777" w:rsidR="00CD58DB" w:rsidRDefault="00CD58DB" w:rsidP="004771C9">
      <w:pPr>
        <w:pStyle w:val="Vireliouraai"/>
      </w:pPr>
    </w:p>
    <w:p w14:paraId="32711D9A" w14:textId="77777777" w:rsidR="00CD58DB" w:rsidRDefault="00CD58DB" w:rsidP="004771C9">
      <w:pPr>
        <w:pStyle w:val="Vireliouraai"/>
      </w:pPr>
    </w:p>
    <w:p w14:paraId="3889785C" w14:textId="77777777" w:rsidR="0052026C" w:rsidRPr="00844988" w:rsidRDefault="0052026C" w:rsidP="004771C9">
      <w:pPr>
        <w:pStyle w:val="Vireliouraai"/>
      </w:pPr>
    </w:p>
    <w:p w14:paraId="0CDB2BFB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13AE8">
        <w:t>9</w:t>
      </w:r>
    </w:p>
    <w:p w14:paraId="4F32E56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E9729C8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82AD28C" w14:textId="77777777" w:rsidR="00D560C9" w:rsidRDefault="00D560C9" w:rsidP="0052026C"/>
    <w:p w14:paraId="5DDC061F" w14:textId="77777777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Python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5CE3B51E" w14:textId="77777777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3</w:t>
      </w:r>
      <w:r>
        <w:rPr>
          <w:noProof/>
        </w:rPr>
        <w:fldChar w:fldCharType="end"/>
      </w:r>
    </w:p>
    <w:p w14:paraId="26A82248" w14:textId="77777777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1B37EA97" w14:textId="49045453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545231">
        <w:rPr>
          <w:noProof/>
        </w:rPr>
        <w:t>4</w:t>
      </w:r>
    </w:p>
    <w:p w14:paraId="4B2F72CE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76541B67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13AC4511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52E26063" w14:textId="77777777" w:rsidR="00113AE8" w:rsidRDefault="00D560C9" w:rsidP="00113AE8">
      <w:pPr>
        <w:ind w:firstLine="0"/>
      </w:pPr>
      <w:r w:rsidRPr="00EB5168">
        <w:fldChar w:fldCharType="end"/>
      </w:r>
    </w:p>
    <w:p w14:paraId="51988D2E" w14:textId="77777777" w:rsidR="00113AE8" w:rsidRDefault="00113AE8" w:rsidP="00113AE8">
      <w:pPr>
        <w:ind w:firstLine="0"/>
        <w:jc w:val="left"/>
      </w:pPr>
    </w:p>
    <w:p w14:paraId="646D0808" w14:textId="77777777" w:rsidR="00113AE8" w:rsidRDefault="00113AE8" w:rsidP="00113AE8">
      <w:pPr>
        <w:ind w:firstLine="0"/>
        <w:jc w:val="left"/>
      </w:pPr>
    </w:p>
    <w:p w14:paraId="45DA1171" w14:textId="77777777" w:rsidR="00113AE8" w:rsidRDefault="00113AE8" w:rsidP="00113AE8">
      <w:pPr>
        <w:ind w:firstLine="0"/>
        <w:jc w:val="left"/>
      </w:pPr>
    </w:p>
    <w:p w14:paraId="59DC0387" w14:textId="77777777" w:rsidR="00113AE8" w:rsidRDefault="00113AE8" w:rsidP="00113AE8">
      <w:pPr>
        <w:ind w:firstLine="0"/>
        <w:jc w:val="left"/>
      </w:pPr>
    </w:p>
    <w:p w14:paraId="688025F6" w14:textId="77777777" w:rsidR="00113AE8" w:rsidRDefault="00113AE8" w:rsidP="00113AE8">
      <w:pPr>
        <w:ind w:firstLine="0"/>
        <w:jc w:val="left"/>
      </w:pPr>
    </w:p>
    <w:p w14:paraId="173D38FE" w14:textId="77777777" w:rsidR="00113AE8" w:rsidRDefault="00113AE8" w:rsidP="00113AE8">
      <w:pPr>
        <w:ind w:firstLine="0"/>
        <w:jc w:val="left"/>
      </w:pPr>
    </w:p>
    <w:p w14:paraId="22C02DF5" w14:textId="77777777" w:rsidR="00113AE8" w:rsidRDefault="00113AE8" w:rsidP="00113AE8">
      <w:pPr>
        <w:ind w:firstLine="0"/>
        <w:jc w:val="left"/>
      </w:pPr>
    </w:p>
    <w:p w14:paraId="41AFE6FF" w14:textId="77777777" w:rsidR="00113AE8" w:rsidRDefault="00113AE8" w:rsidP="00113AE8">
      <w:pPr>
        <w:ind w:firstLine="0"/>
        <w:jc w:val="left"/>
      </w:pPr>
    </w:p>
    <w:p w14:paraId="143D9A0F" w14:textId="77777777" w:rsidR="00113AE8" w:rsidRDefault="00113AE8" w:rsidP="00113AE8">
      <w:pPr>
        <w:ind w:firstLine="0"/>
        <w:jc w:val="left"/>
      </w:pPr>
    </w:p>
    <w:p w14:paraId="1A4BE7A0" w14:textId="77777777" w:rsidR="00113AE8" w:rsidRDefault="00113AE8" w:rsidP="00113AE8">
      <w:pPr>
        <w:ind w:firstLine="0"/>
        <w:jc w:val="left"/>
      </w:pPr>
    </w:p>
    <w:p w14:paraId="6D01A51D" w14:textId="77777777" w:rsidR="00113AE8" w:rsidRDefault="00113AE8" w:rsidP="00113AE8">
      <w:pPr>
        <w:ind w:firstLine="0"/>
        <w:jc w:val="left"/>
      </w:pPr>
    </w:p>
    <w:p w14:paraId="73282804" w14:textId="77777777" w:rsidR="00113AE8" w:rsidRDefault="00113AE8" w:rsidP="00113AE8">
      <w:pPr>
        <w:ind w:firstLine="0"/>
        <w:jc w:val="left"/>
      </w:pPr>
    </w:p>
    <w:p w14:paraId="6694239A" w14:textId="77777777" w:rsidR="00113AE8" w:rsidRDefault="00113AE8" w:rsidP="00113AE8">
      <w:pPr>
        <w:ind w:firstLine="0"/>
        <w:jc w:val="left"/>
      </w:pPr>
    </w:p>
    <w:p w14:paraId="5C26B86A" w14:textId="77777777" w:rsidR="00113AE8" w:rsidRDefault="00113AE8" w:rsidP="00113AE8">
      <w:pPr>
        <w:ind w:firstLine="0"/>
        <w:jc w:val="left"/>
      </w:pPr>
    </w:p>
    <w:p w14:paraId="547DA2CF" w14:textId="77777777" w:rsidR="00113AE8" w:rsidRDefault="00113AE8" w:rsidP="00113AE8">
      <w:pPr>
        <w:ind w:firstLine="0"/>
        <w:jc w:val="left"/>
      </w:pPr>
    </w:p>
    <w:p w14:paraId="72DBB30B" w14:textId="77777777" w:rsidR="00113AE8" w:rsidRDefault="00113AE8" w:rsidP="00113AE8">
      <w:pPr>
        <w:ind w:firstLine="0"/>
        <w:jc w:val="left"/>
      </w:pPr>
    </w:p>
    <w:p w14:paraId="717090A6" w14:textId="77777777" w:rsidR="00113AE8" w:rsidRDefault="00113AE8" w:rsidP="00113AE8">
      <w:pPr>
        <w:ind w:firstLine="0"/>
        <w:jc w:val="left"/>
      </w:pPr>
    </w:p>
    <w:p w14:paraId="066A20A0" w14:textId="77777777" w:rsidR="00113AE8" w:rsidRDefault="00113AE8" w:rsidP="00113AE8">
      <w:pPr>
        <w:ind w:firstLine="0"/>
        <w:jc w:val="left"/>
      </w:pPr>
    </w:p>
    <w:p w14:paraId="30725864" w14:textId="77777777" w:rsidR="00113AE8" w:rsidRDefault="00113AE8" w:rsidP="00113AE8">
      <w:pPr>
        <w:ind w:firstLine="0"/>
        <w:jc w:val="left"/>
      </w:pPr>
    </w:p>
    <w:p w14:paraId="2DB5CBFF" w14:textId="77777777" w:rsidR="00113AE8" w:rsidRDefault="00113AE8" w:rsidP="00113AE8">
      <w:pPr>
        <w:ind w:firstLine="0"/>
        <w:jc w:val="left"/>
      </w:pPr>
    </w:p>
    <w:p w14:paraId="325FBD0B" w14:textId="77777777" w:rsidR="00113AE8" w:rsidRDefault="00113AE8" w:rsidP="00113AE8">
      <w:pPr>
        <w:ind w:firstLine="0"/>
        <w:jc w:val="left"/>
      </w:pPr>
    </w:p>
    <w:p w14:paraId="1DE42CCF" w14:textId="77777777" w:rsidR="00113AE8" w:rsidRDefault="00113AE8" w:rsidP="00113AE8">
      <w:pPr>
        <w:ind w:firstLine="0"/>
        <w:jc w:val="left"/>
      </w:pPr>
    </w:p>
    <w:p w14:paraId="5597C48F" w14:textId="77777777" w:rsidR="00113AE8" w:rsidRDefault="00113AE8" w:rsidP="00113AE8">
      <w:pPr>
        <w:ind w:firstLine="0"/>
        <w:jc w:val="left"/>
      </w:pPr>
    </w:p>
    <w:p w14:paraId="3A5C871A" w14:textId="77777777" w:rsidR="00113AE8" w:rsidRDefault="00113AE8" w:rsidP="00113AE8">
      <w:pPr>
        <w:ind w:firstLine="0"/>
        <w:jc w:val="left"/>
      </w:pPr>
    </w:p>
    <w:p w14:paraId="0AB7D288" w14:textId="77777777" w:rsidR="00113AE8" w:rsidRDefault="00113AE8" w:rsidP="00113AE8">
      <w:pPr>
        <w:ind w:firstLine="0"/>
        <w:jc w:val="left"/>
      </w:pPr>
    </w:p>
    <w:p w14:paraId="491455F7" w14:textId="77777777" w:rsidR="00113AE8" w:rsidRDefault="00113AE8" w:rsidP="00113AE8">
      <w:pPr>
        <w:ind w:firstLine="0"/>
        <w:jc w:val="left"/>
      </w:pPr>
    </w:p>
    <w:p w14:paraId="2C32C52A" w14:textId="77777777" w:rsidR="00113AE8" w:rsidRDefault="00113AE8" w:rsidP="00113AE8">
      <w:pPr>
        <w:ind w:firstLine="0"/>
        <w:jc w:val="left"/>
      </w:pPr>
    </w:p>
    <w:p w14:paraId="32C2AD55" w14:textId="77777777" w:rsidR="00113AE8" w:rsidRDefault="00113AE8" w:rsidP="00113AE8">
      <w:pPr>
        <w:ind w:firstLine="0"/>
        <w:jc w:val="left"/>
      </w:pPr>
    </w:p>
    <w:p w14:paraId="71805DE2" w14:textId="77777777" w:rsidR="00113AE8" w:rsidRDefault="00113AE8" w:rsidP="00113AE8">
      <w:pPr>
        <w:ind w:firstLine="0"/>
        <w:jc w:val="left"/>
      </w:pPr>
    </w:p>
    <w:p w14:paraId="649E964B" w14:textId="77777777" w:rsidR="00113AE8" w:rsidRDefault="00113AE8" w:rsidP="00113AE8">
      <w:pPr>
        <w:ind w:firstLine="0"/>
        <w:jc w:val="left"/>
      </w:pPr>
    </w:p>
    <w:p w14:paraId="32F8AA5E" w14:textId="77777777" w:rsidR="00113AE8" w:rsidRDefault="00113AE8" w:rsidP="00113AE8">
      <w:pPr>
        <w:ind w:firstLine="0"/>
        <w:jc w:val="left"/>
      </w:pPr>
    </w:p>
    <w:p w14:paraId="08AC99F0" w14:textId="77777777" w:rsidR="00113AE8" w:rsidRDefault="00113AE8" w:rsidP="00113AE8">
      <w:pPr>
        <w:ind w:firstLine="0"/>
        <w:jc w:val="left"/>
      </w:pPr>
    </w:p>
    <w:p w14:paraId="609A5218" w14:textId="77777777" w:rsidR="00113AE8" w:rsidRDefault="00113AE8" w:rsidP="00113AE8">
      <w:pPr>
        <w:ind w:firstLine="0"/>
        <w:jc w:val="left"/>
      </w:pPr>
    </w:p>
    <w:p w14:paraId="1B4C4E9E" w14:textId="77777777" w:rsidR="00113AE8" w:rsidRDefault="00113AE8" w:rsidP="00113AE8">
      <w:pPr>
        <w:ind w:firstLine="0"/>
        <w:jc w:val="left"/>
      </w:pPr>
    </w:p>
    <w:p w14:paraId="5970CC74" w14:textId="77777777" w:rsidR="00113AE8" w:rsidRDefault="00113AE8" w:rsidP="00113AE8">
      <w:pPr>
        <w:ind w:firstLine="0"/>
        <w:jc w:val="left"/>
      </w:pPr>
    </w:p>
    <w:p w14:paraId="57605BCD" w14:textId="77777777" w:rsidR="00113AE8" w:rsidRDefault="00113AE8" w:rsidP="00113AE8">
      <w:pPr>
        <w:ind w:firstLine="0"/>
        <w:jc w:val="left"/>
      </w:pPr>
    </w:p>
    <w:p w14:paraId="26AEA343" w14:textId="77777777" w:rsidR="00113AE8" w:rsidRDefault="00113AE8" w:rsidP="00113AE8">
      <w:pPr>
        <w:ind w:firstLine="0"/>
        <w:jc w:val="left"/>
      </w:pPr>
    </w:p>
    <w:p w14:paraId="14BA0860" w14:textId="77777777" w:rsidR="00113AE8" w:rsidRDefault="00113AE8" w:rsidP="00113AE8">
      <w:pPr>
        <w:ind w:firstLine="0"/>
        <w:jc w:val="left"/>
      </w:pPr>
    </w:p>
    <w:p w14:paraId="3FE005D8" w14:textId="77777777" w:rsidR="00113AE8" w:rsidRDefault="00113AE8" w:rsidP="00113AE8">
      <w:pPr>
        <w:ind w:firstLine="0"/>
        <w:jc w:val="left"/>
      </w:pPr>
    </w:p>
    <w:p w14:paraId="104D0770" w14:textId="77777777" w:rsidR="00113AE8" w:rsidRDefault="00113AE8" w:rsidP="00113AE8">
      <w:pPr>
        <w:ind w:firstLine="0"/>
        <w:jc w:val="left"/>
      </w:pPr>
    </w:p>
    <w:p w14:paraId="7623109A" w14:textId="77777777" w:rsidR="00113AE8" w:rsidRDefault="00113AE8" w:rsidP="00113AE8">
      <w:pPr>
        <w:ind w:firstLine="0"/>
        <w:jc w:val="left"/>
      </w:pPr>
    </w:p>
    <w:p w14:paraId="3A40D7A3" w14:textId="77777777" w:rsidR="00113AE8" w:rsidRDefault="00113AE8" w:rsidP="00113AE8">
      <w:pPr>
        <w:ind w:firstLine="0"/>
        <w:jc w:val="left"/>
      </w:pPr>
    </w:p>
    <w:p w14:paraId="649D4D12" w14:textId="77777777" w:rsidR="00113AE8" w:rsidRDefault="00113AE8" w:rsidP="00113AE8">
      <w:pPr>
        <w:ind w:firstLine="0"/>
        <w:jc w:val="left"/>
      </w:pPr>
    </w:p>
    <w:p w14:paraId="01A2A8F9" w14:textId="77777777" w:rsidR="00113AE8" w:rsidRDefault="00113AE8" w:rsidP="00113AE8">
      <w:pPr>
        <w:ind w:firstLine="0"/>
        <w:jc w:val="left"/>
      </w:pPr>
    </w:p>
    <w:p w14:paraId="58390E7B" w14:textId="77777777" w:rsidR="00113AE8" w:rsidRDefault="00113AE8" w:rsidP="00113AE8">
      <w:pPr>
        <w:ind w:firstLine="0"/>
        <w:jc w:val="left"/>
      </w:pPr>
    </w:p>
    <w:p w14:paraId="1FED5D1A" w14:textId="7903F867" w:rsidR="00113AE8" w:rsidRDefault="00545231" w:rsidP="00545231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C5CB52" wp14:editId="3FE290C1">
            <wp:simplePos x="0" y="0"/>
            <wp:positionH relativeFrom="column">
              <wp:posOffset>4445</wp:posOffset>
            </wp:positionH>
            <wp:positionV relativeFrom="paragraph">
              <wp:posOffset>288290</wp:posOffset>
            </wp:positionV>
            <wp:extent cx="6299835" cy="5727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  <w:r w:rsidR="00113AE8">
        <w:t>Darbo užduotis</w:t>
      </w:r>
    </w:p>
    <w:p w14:paraId="597805F4" w14:textId="6A8255BB" w:rsidR="00113AE8" w:rsidRPr="00113AE8" w:rsidRDefault="00113AE8" w:rsidP="00113AE8">
      <w:pPr>
        <w:ind w:firstLine="0"/>
        <w:jc w:val="left"/>
        <w:rPr>
          <w:lang w:val="en-US"/>
        </w:rPr>
      </w:pPr>
      <w:r>
        <w:t>Pav #1 Darbo užduotis</w:t>
      </w:r>
    </w:p>
    <w:p w14:paraId="70197A45" w14:textId="77777777" w:rsidR="00113AE8" w:rsidRDefault="00113AE8" w:rsidP="00113AE8">
      <w:pPr>
        <w:pStyle w:val="ListParagraph"/>
        <w:ind w:left="360" w:firstLine="0"/>
        <w:jc w:val="left"/>
      </w:pPr>
    </w:p>
    <w:p w14:paraId="1C74A261" w14:textId="76D63DE1" w:rsidR="00113AE8" w:rsidRDefault="00545231" w:rsidP="00545231">
      <w:pPr>
        <w:pStyle w:val="Heading4"/>
        <w:jc w:val="center"/>
      </w:pPr>
      <w:r>
        <w:t xml:space="preserve">1.2 </w:t>
      </w:r>
      <w:r w:rsidR="00113AE8">
        <w:t>Programos tekstas</w:t>
      </w:r>
    </w:p>
    <w:p w14:paraId="26AFEB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#Number class used to store a number and a number which shows a cumulative sum of each </w:t>
      </w:r>
      <w:proofErr w:type="gram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numbers</w:t>
      </w:r>
      <w:proofErr w:type="gramEnd"/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 divisors from 1 to number</w:t>
      </w:r>
    </w:p>
    <w:p w14:paraId="45F3DA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19D6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45CAC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number</w:t>
      </w:r>
    </w:p>
    <w:p w14:paraId="11821B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.cumulativeSum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cumulativeSum</w:t>
      </w:r>
      <w:proofErr w:type="spellEnd"/>
    </w:p>
    <w:p w14:paraId="4762EF4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833A7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get_number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6774E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</w:p>
    <w:p w14:paraId="6DFC6AD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079B27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sum of all viable divisors of number n</w:t>
      </w:r>
    </w:p>
    <w:p w14:paraId="6650B76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98F5A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1434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(n)):</w:t>
      </w:r>
    </w:p>
    <w:p w14:paraId="362BF4A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z = n / x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#temporary result of division</w:t>
      </w:r>
    </w:p>
    <w:p w14:paraId="4F55168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z ==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(z):</w:t>
      </w:r>
    </w:p>
    <w:p w14:paraId="0E4D7EC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z</w:t>
      </w:r>
    </w:p>
    <w:p w14:paraId="4E04597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</w:p>
    <w:p w14:paraId="17E8787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C92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#finds cumulative sum of divisors for numbers 1 to </w:t>
      </w:r>
      <w:proofErr w:type="spell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Number.number</w:t>
      </w:r>
      <w:proofErr w:type="spellEnd"/>
    </w:p>
    <w:p w14:paraId="04CB6EB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2B63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48EF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(x)</w:t>
      </w:r>
    </w:p>
    <w:p w14:paraId="151D0AF9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CE9178"/>
          <w:sz w:val="21"/>
          <w:szCs w:val="21"/>
          <w:lang w:val="en-US"/>
        </w:rPr>
        <w:t>"Cumulative sum of divisors of number n: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 is: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63AAE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</w:p>
    <w:p w14:paraId="643BA52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3B326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#reads data from file into integer array</w:t>
      </w:r>
    </w:p>
    <w:p w14:paraId="7D08F7C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1651C7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array = []</w:t>
      </w:r>
    </w:p>
    <w:p w14:paraId="5F4C1A0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'data.txt'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58F7D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 read all lines</w:t>
      </w:r>
    </w:p>
    <w:p w14:paraId="6CCD59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array.append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(line))</w:t>
      </w:r>
    </w:p>
    <w:p w14:paraId="1CE60B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</w:t>
      </w:r>
    </w:p>
    <w:p w14:paraId="405B99E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B545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results for all integers in array</w:t>
      </w:r>
    </w:p>
    <w:p w14:paraId="3A501E6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ABD64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148086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array:</w:t>
      </w:r>
    </w:p>
    <w:p w14:paraId="13765FF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Number(</w:t>
      </w:r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D0BD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9CCAB1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numberArray.append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BCBBB9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75DF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array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D116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(array)</w:t>
      </w:r>
    </w:p>
    <w:p w14:paraId="628D8567" w14:textId="77777777" w:rsidR="00113AE8" w:rsidRDefault="00113AE8" w:rsidP="00113AE8">
      <w:pPr>
        <w:ind w:firstLine="0"/>
      </w:pPr>
    </w:p>
    <w:p w14:paraId="7602C125" w14:textId="03698FA0" w:rsidR="00113AE8" w:rsidRDefault="00113AE8" w:rsidP="00545231">
      <w:pPr>
        <w:pStyle w:val="Heading4"/>
        <w:jc w:val="center"/>
      </w:pPr>
      <w:r>
        <w:t>1.3 Pradiniai duomenys ir rezultatai</w:t>
      </w:r>
    </w:p>
    <w:p w14:paraId="03B7A314" w14:textId="02BD2273" w:rsidR="00113AE8" w:rsidRDefault="00113AE8" w:rsidP="00113AE8">
      <w:pPr>
        <w:ind w:firstLine="0"/>
        <w:jc w:val="left"/>
      </w:pPr>
      <w:r>
        <w:rPr>
          <w:noProof/>
        </w:rPr>
        <w:drawing>
          <wp:inline distT="0" distB="0" distL="0" distR="0" wp14:anchorId="76952A80" wp14:editId="538C549A">
            <wp:extent cx="5429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38" w14:textId="45CE10CB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2</w:t>
      </w:r>
      <w:r>
        <w:t xml:space="preserve"> Duomenų failas</w:t>
      </w:r>
    </w:p>
    <w:p w14:paraId="2CDF3FF7" w14:textId="77777777" w:rsidR="00113AE8" w:rsidRDefault="00113AE8" w:rsidP="00113AE8">
      <w:pPr>
        <w:ind w:firstLine="0"/>
        <w:jc w:val="left"/>
      </w:pPr>
    </w:p>
    <w:p w14:paraId="72394246" w14:textId="7DD68867" w:rsidR="00113AE8" w:rsidRDefault="00113AE8" w:rsidP="00113AE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0C75168" wp14:editId="6C292D56">
            <wp:extent cx="6299835" cy="1428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D3" w14:textId="484C1ACD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3</w:t>
      </w:r>
      <w:r>
        <w:t xml:space="preserve"> Gauti rezultatai</w:t>
      </w:r>
    </w:p>
    <w:p w14:paraId="1FD81C30" w14:textId="78B79A0E" w:rsidR="0020165C" w:rsidRDefault="0020165C" w:rsidP="00113AE8">
      <w:pPr>
        <w:ind w:firstLine="0"/>
        <w:jc w:val="left"/>
      </w:pPr>
    </w:p>
    <w:p w14:paraId="369E0B24" w14:textId="77777777" w:rsidR="0020165C" w:rsidRDefault="0020165C">
      <w:pPr>
        <w:ind w:firstLine="0"/>
        <w:jc w:val="left"/>
      </w:pPr>
      <w:r>
        <w:br w:type="page"/>
      </w:r>
    </w:p>
    <w:p w14:paraId="0848BE78" w14:textId="7A5EE8A5" w:rsidR="0020165C" w:rsidRDefault="0020165C" w:rsidP="0020165C">
      <w:pPr>
        <w:pStyle w:val="Heading4"/>
        <w:numPr>
          <w:ilvl w:val="1"/>
          <w:numId w:val="47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3E41D6" wp14:editId="67636B77">
            <wp:simplePos x="0" y="0"/>
            <wp:positionH relativeFrom="column">
              <wp:posOffset>372</wp:posOffset>
            </wp:positionH>
            <wp:positionV relativeFrom="paragraph">
              <wp:posOffset>304536</wp:posOffset>
            </wp:positionV>
            <wp:extent cx="5886450" cy="5543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Darbo užduotis</w:t>
      </w:r>
    </w:p>
    <w:p w14:paraId="3110CE43" w14:textId="614049DF" w:rsidR="0020165C" w:rsidRPr="0020165C" w:rsidRDefault="0020165C" w:rsidP="0020165C"/>
    <w:p w14:paraId="69BFC22E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#1 Darbo užduotis</w:t>
      </w:r>
    </w:p>
    <w:p w14:paraId="7C894E93" w14:textId="77777777" w:rsidR="0020165C" w:rsidRDefault="0020165C" w:rsidP="0020165C">
      <w:pPr>
        <w:pStyle w:val="ListParagraph"/>
        <w:ind w:left="360" w:firstLine="0"/>
        <w:jc w:val="left"/>
      </w:pPr>
    </w:p>
    <w:p w14:paraId="3A9864E0" w14:textId="77777777" w:rsidR="0020165C" w:rsidRDefault="0020165C" w:rsidP="0020165C">
      <w:pPr>
        <w:pStyle w:val="Heading4"/>
        <w:jc w:val="center"/>
      </w:pPr>
      <w:r>
        <w:t>1.2 Programos tekstas</w:t>
      </w:r>
    </w:p>
    <w:p w14:paraId="3F13941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 Tadas Laurinaitis, IFF - 6/8,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uzduoties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nr. - 294, Divisors https://uva.onlinejudge.org/index.php?option=com_onlinejudge&amp;Itemid=8&amp;category=4&amp;page=show_problem&amp;problem=230</w:t>
      </w:r>
    </w:p>
    <w:p w14:paraId="6D2582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31C083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</w:t>
      </w:r>
    </w:p>
    <w:p w14:paraId="75745BF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</w:t>
      </w:r>
    </w:p>
    <w:p w14:paraId="0BF98DE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FC5384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</w:t>
      </w:r>
    </w:p>
    <w:p w14:paraId="4C0CA41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1C006F2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7B5391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</w:p>
    <w:p w14:paraId="5E5BB58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7F4F6F7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573A19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6009E4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()</w:t>
      </w:r>
    </w:p>
    <w:p w14:paraId="769D93B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6383AA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//let rec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number : int,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: int, current : int) =</w:t>
      </w:r>
    </w:p>
    <w:p w14:paraId="062FFA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79A62F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=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7775C1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+ 1</w:t>
      </w:r>
    </w:p>
    <w:p w14:paraId="7B9AF25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02507A6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temp1 temp2</w:t>
      </w:r>
    </w:p>
    <w:p w14:paraId="6473B5A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&lt;&gt;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460D90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117CE3B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</w:t>
      </w:r>
    </w:p>
    <w:p w14:paraId="7F385E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309DE76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34C38E2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4D31FE7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1FBAB7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current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7EEEC43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0 1</w:t>
      </w:r>
    </w:p>
    <w:p w14:paraId="28EA116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)</w:t>
      </w:r>
    </w:p>
    <w:p w14:paraId="36A96D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CEA5BE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65D4D26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</w:t>
      </w:r>
    </w:p>
    <w:p w14:paraId="3099CF8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17BB5A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0995DA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4E013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3363261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7DB9ED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60CD55A7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</w:p>
    <w:p w14:paraId="405BD46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"Results.txt"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1DEFC9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130AB26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C6A863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3DAC98D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numbers = readDataFromFile(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"D:\Tadas\KALBUTEORIJA\Fsharp\Lab3\Lab3\Data.txt"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16F6EC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numbers.[0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4AF9B4D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.[0])</w:t>
      </w:r>
    </w:p>
    <w:p w14:paraId="689C63B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current &gt;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2A95C3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"Job is done "</w:t>
      </w:r>
    </w:p>
    <w:p w14:paraId="464448F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44AFACB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strings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numbers.[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current].Split(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2815D1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= Int32.Parse(strings.[0])</w:t>
      </w:r>
    </w:p>
    <w:p w14:paraId="57DD242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U = Int32.Parse(strings.[1])</w:t>
      </w:r>
    </w:p>
    <w:p w14:paraId="59C1D6F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(NN)</w:t>
      </w:r>
    </w:p>
    <w:p w14:paraId="7C60D54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(current)</w:t>
      </w:r>
    </w:p>
    <w:p w14:paraId="29E25E2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(L)</w:t>
      </w:r>
    </w:p>
    <w:p w14:paraId="6C41FC5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(U)</w:t>
      </w:r>
    </w:p>
    <w:p w14:paraId="3A79919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(U - L &gt;= 0 &amp;&amp; U - L &lt;=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64D2D92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"Data looks fine "</w:t>
      </w:r>
    </w:p>
    <w:p w14:paraId="07E230E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L 0 0</w:t>
      </w:r>
    </w:p>
    <w:p w14:paraId="0B79A43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49DBD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427EAA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U - L &lt; 0 || U - L &gt;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05886D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"The Data is incorrect "</w:t>
      </w:r>
    </w:p>
    <w:p w14:paraId="2F39E6C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B56759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1EEA2F3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</w:p>
    <w:p w14:paraId="1923545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&gt;]</w:t>
      </w:r>
    </w:p>
    <w:p w14:paraId="7B682A6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662FC1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1</w:t>
      </w:r>
    </w:p>
    <w:p w14:paraId="6852D0B5" w14:textId="30BF8931" w:rsidR="0020165C" w:rsidRDefault="0020165C" w:rsidP="0020165C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0</w:t>
      </w:r>
    </w:p>
    <w:p w14:paraId="4C1DB14E" w14:textId="0B41C1C0" w:rsidR="0020165C" w:rsidRDefault="0020165C" w:rsidP="0020165C">
      <w:pPr>
        <w:pStyle w:val="Heading4"/>
        <w:jc w:val="center"/>
      </w:pPr>
      <w:r>
        <w:t>1.3 Pradiniai duomenys ir rezultatai</w:t>
      </w:r>
    </w:p>
    <w:p w14:paraId="2A27D959" w14:textId="74B2A881" w:rsidR="0020165C" w:rsidRDefault="0020165C" w:rsidP="0020165C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22FE8" wp14:editId="21583FE3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3276600" cy="704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0745" w14:textId="501BD513" w:rsidR="0020165C" w:rsidRPr="00113AE8" w:rsidRDefault="0020165C" w:rsidP="0020165C">
      <w:pPr>
        <w:ind w:firstLine="0"/>
        <w:jc w:val="left"/>
        <w:rPr>
          <w:lang w:val="en-US"/>
        </w:rPr>
      </w:pPr>
      <w:r>
        <w:t>Pav #2 Duomenų failas</w:t>
      </w:r>
    </w:p>
    <w:p w14:paraId="4285B709" w14:textId="77777777" w:rsidR="0020165C" w:rsidRDefault="0020165C" w:rsidP="0020165C">
      <w:pPr>
        <w:ind w:firstLine="0"/>
        <w:jc w:val="left"/>
      </w:pPr>
    </w:p>
    <w:p w14:paraId="1ECBAD5D" w14:textId="50475219" w:rsidR="0020165C" w:rsidRDefault="0020165C" w:rsidP="0020165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B2572A8" wp14:editId="46AC6E3F">
            <wp:extent cx="54768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B24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#3 Gauti rezultatai</w:t>
      </w:r>
    </w:p>
    <w:p w14:paraId="581A017A" w14:textId="77777777" w:rsidR="0020165C" w:rsidRPr="00113AE8" w:rsidRDefault="0020165C" w:rsidP="00113AE8">
      <w:pPr>
        <w:ind w:firstLine="0"/>
        <w:jc w:val="left"/>
      </w:pPr>
      <w:bookmarkStart w:id="0" w:name="_GoBack"/>
      <w:bookmarkEnd w:id="0"/>
    </w:p>
    <w:sectPr w:rsidR="0020165C" w:rsidRPr="00113AE8" w:rsidSect="00322B4F">
      <w:footerReference w:type="first" r:id="rId17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D9F56" w14:textId="77777777" w:rsidR="0045498C" w:rsidRDefault="0045498C">
      <w:r>
        <w:separator/>
      </w:r>
    </w:p>
  </w:endnote>
  <w:endnote w:type="continuationSeparator" w:id="0">
    <w:p w14:paraId="399D2557" w14:textId="77777777" w:rsidR="0045498C" w:rsidRDefault="0045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4AEA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8EF442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0AB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44F5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DE4EC" w14:textId="77777777" w:rsidR="0045498C" w:rsidRDefault="0045498C">
      <w:r>
        <w:separator/>
      </w:r>
    </w:p>
  </w:footnote>
  <w:footnote w:type="continuationSeparator" w:id="0">
    <w:p w14:paraId="5E7CE27A" w14:textId="77777777" w:rsidR="0045498C" w:rsidRDefault="0045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19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8343AE1"/>
    <w:multiLevelType w:val="multilevel"/>
    <w:tmpl w:val="FF4A6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5394F41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3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6"/>
  </w:num>
  <w:num w:numId="3">
    <w:abstractNumId w:val="36"/>
  </w:num>
  <w:num w:numId="4">
    <w:abstractNumId w:val="25"/>
  </w:num>
  <w:num w:numId="5">
    <w:abstractNumId w:val="34"/>
  </w:num>
  <w:num w:numId="6">
    <w:abstractNumId w:val="41"/>
  </w:num>
  <w:num w:numId="7">
    <w:abstractNumId w:val="12"/>
  </w:num>
  <w:num w:numId="8">
    <w:abstractNumId w:val="10"/>
  </w:num>
  <w:num w:numId="9">
    <w:abstractNumId w:val="13"/>
  </w:num>
  <w:num w:numId="10">
    <w:abstractNumId w:val="31"/>
  </w:num>
  <w:num w:numId="11">
    <w:abstractNumId w:val="21"/>
  </w:num>
  <w:num w:numId="12">
    <w:abstractNumId w:val="28"/>
  </w:num>
  <w:num w:numId="13">
    <w:abstractNumId w:val="11"/>
  </w:num>
  <w:num w:numId="14">
    <w:abstractNumId w:val="30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20"/>
  </w:num>
  <w:num w:numId="20">
    <w:abstractNumId w:val="18"/>
  </w:num>
  <w:num w:numId="21">
    <w:abstractNumId w:val="22"/>
  </w:num>
  <w:num w:numId="22">
    <w:abstractNumId w:val="42"/>
  </w:num>
  <w:num w:numId="23">
    <w:abstractNumId w:val="14"/>
  </w:num>
  <w:num w:numId="24">
    <w:abstractNumId w:val="32"/>
  </w:num>
  <w:num w:numId="25">
    <w:abstractNumId w:val="35"/>
  </w:num>
  <w:num w:numId="26">
    <w:abstractNumId w:val="19"/>
  </w:num>
  <w:num w:numId="27">
    <w:abstractNumId w:val="33"/>
  </w:num>
  <w:num w:numId="28">
    <w:abstractNumId w:val="43"/>
  </w:num>
  <w:num w:numId="29">
    <w:abstractNumId w:val="29"/>
  </w:num>
  <w:num w:numId="30">
    <w:abstractNumId w:val="27"/>
  </w:num>
  <w:num w:numId="31">
    <w:abstractNumId w:val="23"/>
  </w:num>
  <w:num w:numId="32">
    <w:abstractNumId w:val="24"/>
  </w:num>
  <w:num w:numId="33">
    <w:abstractNumId w:val="43"/>
  </w:num>
  <w:num w:numId="34">
    <w:abstractNumId w:val="38"/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7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13AE8"/>
    <w:rsid w:val="0015714D"/>
    <w:rsid w:val="0016215D"/>
    <w:rsid w:val="001E733B"/>
    <w:rsid w:val="001F0046"/>
    <w:rsid w:val="0020165C"/>
    <w:rsid w:val="00216997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5498C"/>
    <w:rsid w:val="004771C9"/>
    <w:rsid w:val="004965DE"/>
    <w:rsid w:val="004A6A01"/>
    <w:rsid w:val="004C3D88"/>
    <w:rsid w:val="004E181F"/>
    <w:rsid w:val="0052026C"/>
    <w:rsid w:val="00531F74"/>
    <w:rsid w:val="00545231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9F6865"/>
    <w:rsid w:val="00A049DD"/>
    <w:rsid w:val="00A6795E"/>
    <w:rsid w:val="00AB26BB"/>
    <w:rsid w:val="00AB7416"/>
    <w:rsid w:val="00AE0E37"/>
    <w:rsid w:val="00AE7C8B"/>
    <w:rsid w:val="00B4162B"/>
    <w:rsid w:val="00B70FA5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55394"/>
    <w:rsid w:val="00E768B1"/>
    <w:rsid w:val="00EA7E22"/>
    <w:rsid w:val="00EB5168"/>
    <w:rsid w:val="00ED292B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52E8D"/>
  <w15:docId w15:val="{0F313B2D-536A-468A-B826-8195DEE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54F1-41F4-43D6-BFB8-64455D5D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5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3</cp:revision>
  <dcterms:created xsi:type="dcterms:W3CDTF">2019-02-17T21:01:00Z</dcterms:created>
  <dcterms:modified xsi:type="dcterms:W3CDTF">2019-04-14T16:40:00Z</dcterms:modified>
  <cp:contentStatus/>
</cp:coreProperties>
</file>