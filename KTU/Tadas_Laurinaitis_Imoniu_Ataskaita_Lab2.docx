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93A2" w14:textId="77777777" w:rsidR="004C3480" w:rsidRDefault="00EF616C" w:rsidP="00275041">
      <w:pPr>
        <w:pStyle w:val="ReturnAddress"/>
        <w:framePr w:wrap="notBeside" w:hAnchor="page" w:x="9005" w:y="715"/>
      </w:pPr>
      <w:r>
        <w:t>Studentų 50 – 213</w:t>
      </w:r>
    </w:p>
    <w:p w14:paraId="062375B6" w14:textId="77777777" w:rsidR="004C3480" w:rsidRDefault="00830049" w:rsidP="00275041">
      <w:pPr>
        <w:pStyle w:val="ReturnAddress"/>
        <w:framePr w:wrap="notBeside" w:hAnchor="page" w:x="9005" w:y="715"/>
      </w:pPr>
      <w:r>
        <w:t>Kompiuterių katedra</w:t>
      </w:r>
    </w:p>
    <w:p w14:paraId="19678203" w14:textId="77777777" w:rsidR="004C3480" w:rsidRDefault="006427CB">
      <w:pPr>
        <w:pStyle w:val="CompanyName"/>
        <w:jc w:val="center"/>
        <w:rPr>
          <w:sz w:val="48"/>
        </w:rPr>
      </w:pPr>
      <w:bookmarkStart w:id="0" w:name="xgraphic"/>
      <w:r>
        <w:rPr>
          <w:sz w:val="48"/>
        </w:rPr>
        <w:t>Informatikos inžinerijos studijų programa</w:t>
      </w:r>
    </w:p>
    <w:p w14:paraId="32F37E17" w14:textId="48D0DA64" w:rsidR="004C3480" w:rsidRDefault="00EF616C">
      <w:pPr>
        <w:pStyle w:val="TitleCover"/>
        <w:spacing w:before="1320"/>
      </w:pPr>
      <w:r w:rsidRPr="007A7F57">
        <w:t>Laboratorinis</w:t>
      </w:r>
      <w:r w:rsidR="006427CB" w:rsidRPr="007A7F57">
        <w:t xml:space="preserve"> darbas</w:t>
      </w:r>
      <w:r w:rsidR="00F52D73" w:rsidRPr="007A7F57">
        <w:t xml:space="preserve"> Nr. </w:t>
      </w:r>
      <w:r w:rsidR="007A7F57">
        <w:t>2</w:t>
      </w:r>
    </w:p>
    <w:p w14:paraId="4238F965" w14:textId="77777777" w:rsidR="004C3480" w:rsidRDefault="004C3480">
      <w:pPr>
        <w:pStyle w:val="SubtitleCover"/>
        <w:spacing w:before="1080"/>
        <w:ind w:right="1685"/>
      </w:pPr>
      <w:r>
        <w:t>T120B</w:t>
      </w:r>
      <w:r w:rsidR="006427CB">
        <w:t>1</w:t>
      </w:r>
      <w:r w:rsidR="00E47446">
        <w:t>43</w:t>
      </w:r>
      <w:r>
        <w:t xml:space="preserve"> </w:t>
      </w:r>
      <w:r w:rsidR="00E47446" w:rsidRPr="00E47446">
        <w:t>Įmonių kompiuterinių sistemų kūrimo platformos</w:t>
      </w:r>
    </w:p>
    <w:p w14:paraId="1EC464A5" w14:textId="06718393" w:rsidR="004C3480" w:rsidRDefault="00A91113">
      <w:pPr>
        <w:pStyle w:val="SubtitleCover"/>
        <w:spacing w:before="1200"/>
        <w:ind w:right="1685"/>
      </w:pPr>
      <w:r>
        <w:t xml:space="preserve">Įmonės kompiuterinės sistemos realizacija panaudojant </w:t>
      </w:r>
      <w:bookmarkStart w:id="1" w:name="_Hlk26832751"/>
      <w:r w:rsidR="007A7F57">
        <w:t>JAX-WS ir JAX-RS technologijas</w:t>
      </w:r>
      <w:bookmarkEnd w:id="1"/>
    </w:p>
    <w:p w14:paraId="6F55D652" w14:textId="77777777" w:rsidR="004C3480" w:rsidRDefault="004C3480">
      <w:pPr>
        <w:pStyle w:val="BodyText"/>
      </w:pPr>
    </w:p>
    <w:p w14:paraId="4B0BF376" w14:textId="77777777" w:rsidR="004C3480" w:rsidRDefault="004C3480">
      <w:pPr>
        <w:pStyle w:val="BodyText"/>
        <w:sectPr w:rsidR="004C3480">
          <w:headerReference w:type="default" r:id="rId7"/>
          <w:footerReference w:type="even" r:id="rId8"/>
          <w:footerReference w:type="default" r:id="rId9"/>
          <w:headerReference w:type="first" r:id="rId10"/>
          <w:footerReference w:type="first" r:id="rId11"/>
          <w:pgSz w:w="11907" w:h="16840" w:code="9"/>
          <w:pgMar w:top="1440" w:right="1797" w:bottom="1440" w:left="1797" w:header="720" w:footer="958" w:gutter="0"/>
          <w:pgNumType w:start="1"/>
          <w:cols w:space="720"/>
          <w:titlePg/>
        </w:sectPr>
      </w:pPr>
    </w:p>
    <w:p w14:paraId="2487D075" w14:textId="77777777" w:rsidR="004C3480" w:rsidRDefault="004C3480">
      <w:pPr>
        <w:pStyle w:val="BodyTextKeep"/>
        <w:keepNext w:val="0"/>
        <w:spacing w:after="0" w:line="240" w:lineRule="auto"/>
      </w:pPr>
    </w:p>
    <w:p w14:paraId="0954E323" w14:textId="77777777" w:rsidR="004C3480" w:rsidRDefault="004C3480">
      <w:pPr>
        <w:pStyle w:val="BodyTextKeep"/>
        <w:keepNext w:val="0"/>
        <w:spacing w:after="0" w:line="240" w:lineRule="auto"/>
      </w:pPr>
    </w:p>
    <w:p w14:paraId="189A65E5" w14:textId="77777777" w:rsidR="004C3480" w:rsidRDefault="004C3480">
      <w:pPr>
        <w:pStyle w:val="BodyTextKeep"/>
        <w:keepNext w:val="0"/>
        <w:spacing w:after="0" w:line="240" w:lineRule="auto"/>
        <w:rPr>
          <w:b/>
        </w:rPr>
      </w:pPr>
      <w:r>
        <w:rPr>
          <w:b/>
        </w:rPr>
        <w:t>ATLIKO:</w:t>
      </w:r>
    </w:p>
    <w:p w14:paraId="7643D429" w14:textId="77777777" w:rsidR="004C3480" w:rsidRDefault="004C3480">
      <w:pPr>
        <w:pStyle w:val="BodyTextKeep"/>
        <w:keepNext w:val="0"/>
        <w:spacing w:after="0" w:line="240" w:lineRule="auto"/>
      </w:pPr>
    </w:p>
    <w:p w14:paraId="232F1E29" w14:textId="59B38201" w:rsidR="004C3480" w:rsidRDefault="007A7F57">
      <w:pPr>
        <w:pStyle w:val="BodyTextKeep"/>
        <w:keepNext w:val="0"/>
        <w:spacing w:after="0" w:line="240" w:lineRule="auto"/>
      </w:pPr>
      <w:r>
        <w:rPr>
          <w:b/>
          <w:u w:val="single"/>
        </w:rPr>
        <w:t>TadasLaurinaitis</w:t>
      </w:r>
      <w:r w:rsidR="004C3480">
        <w:tab/>
      </w:r>
      <w:r w:rsidR="004C3480">
        <w:tab/>
      </w:r>
      <w:r>
        <w:t xml:space="preserve">               </w:t>
      </w:r>
      <w:r w:rsidR="004C3480">
        <w:rPr>
          <w:b/>
          <w:u w:val="single"/>
        </w:rPr>
        <w:tab/>
      </w:r>
      <w:r w:rsidR="004C3480">
        <w:rPr>
          <w:b/>
          <w:u w:val="single"/>
        </w:rPr>
        <w:tab/>
      </w:r>
      <w:r w:rsidR="004C3480">
        <w:rPr>
          <w:b/>
          <w:u w:val="single"/>
        </w:rPr>
        <w:tab/>
      </w:r>
      <w:r w:rsidR="004C3480">
        <w:tab/>
      </w:r>
      <w:r w:rsidR="004C3480">
        <w:tab/>
      </w:r>
      <w:r w:rsidR="004C3480">
        <w:tab/>
      </w:r>
      <w:r w:rsidR="004C3480">
        <w:tab/>
      </w:r>
      <w:r>
        <w:rPr>
          <w:b/>
          <w:u w:val="single"/>
        </w:rPr>
        <w:t xml:space="preserve"> IFF-6/8</w:t>
      </w:r>
    </w:p>
    <w:p w14:paraId="61A4C8B5" w14:textId="77777777" w:rsidR="004C3480" w:rsidRDefault="004C3480">
      <w:pPr>
        <w:pStyle w:val="BodyTextKeep"/>
        <w:keepNext w:val="0"/>
        <w:spacing w:after="0" w:line="240" w:lineRule="auto"/>
      </w:pPr>
      <w:r>
        <w:t>(Vardas Pavardė)</w:t>
      </w:r>
      <w:r>
        <w:tab/>
      </w:r>
      <w:r>
        <w:tab/>
      </w:r>
      <w:r>
        <w:tab/>
      </w:r>
      <w:r>
        <w:tab/>
      </w:r>
      <w:r>
        <w:tab/>
        <w:t xml:space="preserve">   (Parašas)</w:t>
      </w:r>
      <w:r>
        <w:tab/>
      </w:r>
      <w:r>
        <w:tab/>
      </w:r>
      <w:r>
        <w:tab/>
      </w:r>
      <w:r>
        <w:tab/>
      </w:r>
      <w:r>
        <w:tab/>
        <w:t>(Grupė)</w:t>
      </w:r>
    </w:p>
    <w:p w14:paraId="09B4C257" w14:textId="77777777" w:rsidR="004C3480" w:rsidRDefault="004C3480">
      <w:pPr>
        <w:pStyle w:val="BodyTextKeep"/>
        <w:keepNext w:val="0"/>
        <w:spacing w:after="0" w:line="240" w:lineRule="auto"/>
      </w:pPr>
    </w:p>
    <w:p w14:paraId="76903D5F" w14:textId="77777777" w:rsidR="004C3480" w:rsidRDefault="004C3480">
      <w:pPr>
        <w:pStyle w:val="BodyTextKeep"/>
        <w:keepNext w:val="0"/>
        <w:spacing w:after="0" w:line="240" w:lineRule="auto"/>
      </w:pPr>
    </w:p>
    <w:p w14:paraId="168F6771" w14:textId="77777777" w:rsidR="000A6AB2" w:rsidRDefault="000A6AB2">
      <w:pPr>
        <w:pStyle w:val="BodyTextKeep"/>
        <w:keepNext w:val="0"/>
        <w:spacing w:after="0" w:line="240" w:lineRule="auto"/>
      </w:pPr>
    </w:p>
    <w:p w14:paraId="16800C55" w14:textId="77777777" w:rsidR="004C3480" w:rsidRDefault="004C3480">
      <w:pPr>
        <w:pStyle w:val="BodyTextKeep"/>
        <w:keepNext w:val="0"/>
        <w:spacing w:after="0" w:line="240" w:lineRule="auto"/>
        <w:rPr>
          <w:b/>
        </w:rPr>
      </w:pPr>
      <w:r>
        <w:rPr>
          <w:b/>
        </w:rPr>
        <w:t>DĖSTYTOJAS:</w:t>
      </w:r>
    </w:p>
    <w:p w14:paraId="4965C7C9" w14:textId="77777777" w:rsidR="004C3480" w:rsidRDefault="004C3480">
      <w:pPr>
        <w:pStyle w:val="BodyTextKeep"/>
        <w:keepNext w:val="0"/>
        <w:spacing w:after="0" w:line="240" w:lineRule="auto"/>
      </w:pPr>
    </w:p>
    <w:p w14:paraId="60AE389E" w14:textId="77777777" w:rsidR="004C3480" w:rsidRDefault="000A6AB2">
      <w:pPr>
        <w:pStyle w:val="BodyTextKeep"/>
        <w:keepNext w:val="0"/>
        <w:spacing w:after="0" w:line="240" w:lineRule="auto"/>
        <w:rPr>
          <w:b/>
          <w:u w:val="single"/>
        </w:rPr>
      </w:pPr>
      <w:r>
        <w:rPr>
          <w:b/>
          <w:u w:val="single"/>
        </w:rPr>
        <w:t>doc</w:t>
      </w:r>
      <w:r w:rsidR="00275041">
        <w:rPr>
          <w:b/>
          <w:u w:val="single"/>
        </w:rPr>
        <w:t>. A. Liutkevičius</w:t>
      </w:r>
      <w:r w:rsidR="004C3480">
        <w:tab/>
      </w:r>
      <w:r w:rsidR="004C3480">
        <w:tab/>
      </w:r>
      <w:r w:rsidR="004C3480">
        <w:tab/>
      </w:r>
      <w:r w:rsidR="004C3480">
        <w:tab/>
      </w:r>
      <w:r w:rsidR="004C3480">
        <w:rPr>
          <w:b/>
          <w:u w:val="single"/>
        </w:rPr>
        <w:tab/>
      </w:r>
      <w:r w:rsidR="004C3480">
        <w:rPr>
          <w:b/>
          <w:u w:val="single"/>
        </w:rPr>
        <w:tab/>
      </w:r>
      <w:r w:rsidR="004C3480">
        <w:rPr>
          <w:b/>
          <w:u w:val="single"/>
        </w:rPr>
        <w:tab/>
      </w:r>
    </w:p>
    <w:p w14:paraId="16BEF3FF" w14:textId="77777777" w:rsidR="004C3480" w:rsidRDefault="004C3480">
      <w:pPr>
        <w:pStyle w:val="BodyTextKeep"/>
        <w:keepNext w:val="0"/>
        <w:spacing w:after="0" w:line="240" w:lineRule="auto"/>
      </w:pPr>
      <w:r>
        <w:t>(Vardas Pavardė)</w:t>
      </w:r>
      <w:r>
        <w:tab/>
      </w:r>
      <w:r>
        <w:tab/>
      </w:r>
      <w:r>
        <w:tab/>
      </w:r>
      <w:r>
        <w:tab/>
      </w:r>
      <w:r>
        <w:tab/>
        <w:t xml:space="preserve">    (Parašas)</w:t>
      </w:r>
    </w:p>
    <w:p w14:paraId="36A33502" w14:textId="77777777" w:rsidR="004C3480" w:rsidRDefault="004C3480">
      <w:pPr>
        <w:pStyle w:val="BodyTextKeep"/>
        <w:keepNext w:val="0"/>
        <w:spacing w:after="0" w:line="240" w:lineRule="auto"/>
      </w:pPr>
    </w:p>
    <w:p w14:paraId="2E35707C" w14:textId="77777777" w:rsidR="004C3480" w:rsidRDefault="004C3480">
      <w:pPr>
        <w:pStyle w:val="BodyTextKeep"/>
        <w:keepNext w:val="0"/>
        <w:spacing w:after="0" w:line="240" w:lineRule="aut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DARBAS ATIDUOTAS:</w:t>
      </w:r>
    </w:p>
    <w:p w14:paraId="532907F5" w14:textId="77777777" w:rsidR="004C3480" w:rsidRDefault="004C3480">
      <w:pPr>
        <w:pStyle w:val="BodyTextKeep"/>
        <w:keepNext w:val="0"/>
        <w:spacing w:after="0" w:line="240" w:lineRule="auto"/>
      </w:pPr>
    </w:p>
    <w:p w14:paraId="682323B5" w14:textId="77777777" w:rsidR="004C3480" w:rsidRDefault="004C3480">
      <w:pPr>
        <w:pStyle w:val="BodyTextKeep"/>
        <w:keepNext w:val="0"/>
        <w:spacing w:after="0" w:line="240" w:lineRule="auto"/>
      </w:pPr>
      <w:r>
        <w:tab/>
      </w:r>
      <w:r>
        <w:tab/>
      </w:r>
      <w:r>
        <w:tab/>
      </w:r>
      <w:r>
        <w:tab/>
      </w:r>
      <w:r>
        <w:tab/>
      </w:r>
      <w:r>
        <w:tab/>
      </w:r>
      <w:r>
        <w:tab/>
      </w:r>
      <w:r>
        <w:tab/>
      </w:r>
      <w:r>
        <w:tab/>
      </w:r>
      <w:r>
        <w:tab/>
      </w:r>
      <w:r>
        <w:tab/>
      </w:r>
      <w:r>
        <w:tab/>
      </w:r>
      <w:r>
        <w:tab/>
        <w:t>___d._______mėn. 20</w:t>
      </w:r>
      <w:r w:rsidR="000A6AB2">
        <w:t>1</w:t>
      </w:r>
      <w:r w:rsidR="008D46AA">
        <w:t>9</w:t>
      </w:r>
      <w:r>
        <w:t xml:space="preserve"> </w:t>
      </w:r>
    </w:p>
    <w:p w14:paraId="271DD190" w14:textId="77777777" w:rsidR="004C3480" w:rsidRDefault="004C3480">
      <w:pPr>
        <w:pStyle w:val="BodyTextKeep"/>
        <w:keepNext w:val="0"/>
        <w:spacing w:after="0" w:line="240" w:lineRule="auto"/>
      </w:pPr>
    </w:p>
    <w:p w14:paraId="3DFD4FFD" w14:textId="77777777" w:rsidR="004C3480" w:rsidRDefault="004C3480">
      <w:pPr>
        <w:pStyle w:val="BodyTextKeep"/>
        <w:keepNext w:val="0"/>
        <w:spacing w:after="0" w:line="240" w:lineRule="auto"/>
        <w:jc w:val="center"/>
        <w:rPr>
          <w:b/>
          <w:sz w:val="24"/>
        </w:rPr>
      </w:pPr>
    </w:p>
    <w:p w14:paraId="39F26C1C" w14:textId="77777777" w:rsidR="004C3480" w:rsidRDefault="004C3480">
      <w:pPr>
        <w:pStyle w:val="BodyTextKeep"/>
        <w:keepNext w:val="0"/>
        <w:spacing w:after="0" w:line="240" w:lineRule="auto"/>
        <w:jc w:val="center"/>
        <w:rPr>
          <w:b/>
          <w:sz w:val="24"/>
        </w:rPr>
      </w:pPr>
    </w:p>
    <w:p w14:paraId="242A47CA" w14:textId="77777777" w:rsidR="004C3480" w:rsidRDefault="004C3480">
      <w:pPr>
        <w:pStyle w:val="BodyTextKeep"/>
        <w:keepNext w:val="0"/>
        <w:spacing w:after="0" w:line="240" w:lineRule="auto"/>
        <w:jc w:val="center"/>
        <w:rPr>
          <w:b/>
          <w:sz w:val="24"/>
        </w:rPr>
      </w:pPr>
    </w:p>
    <w:p w14:paraId="0510CD27" w14:textId="77777777" w:rsidR="004C3480" w:rsidRDefault="004C3480">
      <w:pPr>
        <w:pStyle w:val="BodyTextKeep"/>
        <w:keepNext w:val="0"/>
        <w:spacing w:after="0" w:line="240" w:lineRule="auto"/>
        <w:jc w:val="center"/>
        <w:rPr>
          <w:b/>
          <w:sz w:val="24"/>
        </w:rPr>
      </w:pPr>
    </w:p>
    <w:p w14:paraId="709B108E" w14:textId="77777777" w:rsidR="004C3480" w:rsidRDefault="004C3480">
      <w:pPr>
        <w:pStyle w:val="BodyTextKeep"/>
        <w:keepNext w:val="0"/>
        <w:spacing w:after="0" w:line="240" w:lineRule="auto"/>
        <w:jc w:val="center"/>
        <w:rPr>
          <w:b/>
          <w:sz w:val="24"/>
        </w:rPr>
      </w:pPr>
      <w:r>
        <w:rPr>
          <w:b/>
          <w:sz w:val="24"/>
        </w:rPr>
        <w:t>KAUNAS</w:t>
      </w:r>
      <w:r w:rsidR="008D46AA">
        <w:rPr>
          <w:b/>
          <w:sz w:val="24"/>
        </w:rPr>
        <w:t>,</w:t>
      </w:r>
      <w:r>
        <w:rPr>
          <w:b/>
          <w:sz w:val="24"/>
        </w:rPr>
        <w:t xml:space="preserve"> 20</w:t>
      </w:r>
      <w:r w:rsidR="00F52D73">
        <w:rPr>
          <w:b/>
          <w:sz w:val="24"/>
        </w:rPr>
        <w:t>1</w:t>
      </w:r>
      <w:r w:rsidR="008D46AA">
        <w:rPr>
          <w:b/>
          <w:sz w:val="24"/>
        </w:rPr>
        <w:t>9</w:t>
      </w:r>
      <w:r>
        <w:rPr>
          <w:b/>
          <w:sz w:val="24"/>
        </w:rPr>
        <w:br w:type="page"/>
      </w:r>
    </w:p>
    <w:bookmarkEnd w:id="0"/>
    <w:p w14:paraId="07D70B0E" w14:textId="77777777" w:rsidR="00011613" w:rsidRDefault="00011613">
      <w:pPr>
        <w:pStyle w:val="Subtitle"/>
      </w:pPr>
    </w:p>
    <w:p w14:paraId="5FCFC81D" w14:textId="6CD6F053" w:rsidR="004C3480" w:rsidRDefault="0089571F">
      <w:pPr>
        <w:pStyle w:val="Subtitle"/>
      </w:pPr>
      <w:r>
        <w:t xml:space="preserve">Įmonės kompiuterinės sistemos realizacija panaudojant </w:t>
      </w:r>
      <w:r w:rsidR="007A7F57">
        <w:t>JAX-WS ir JAX-RS technologijas</w:t>
      </w:r>
    </w:p>
    <w:p w14:paraId="413CEAEF" w14:textId="77777777" w:rsidR="004C3480" w:rsidRDefault="00A42531">
      <w:pPr>
        <w:pStyle w:val="Heading1"/>
      </w:pPr>
      <w:r>
        <w:t>Užduotis</w:t>
      </w:r>
    </w:p>
    <w:p w14:paraId="1BF53CDB" w14:textId="77777777" w:rsidR="007A7F57" w:rsidRPr="003F1BFC" w:rsidRDefault="007A7F57" w:rsidP="007A7F57">
      <w:r w:rsidRPr="003F1BFC">
        <w:rPr>
          <w:b/>
        </w:rPr>
        <w:t>Uždaviniai</w:t>
      </w:r>
      <w:r w:rsidRPr="003F1BFC">
        <w:t>:</w:t>
      </w:r>
    </w:p>
    <w:p w14:paraId="2A2C4CC4" w14:textId="77777777" w:rsidR="007A7F57" w:rsidRPr="003F1BFC" w:rsidRDefault="007A7F57" w:rsidP="007A7F57">
      <w:pPr>
        <w:pStyle w:val="ListParagraph"/>
        <w:numPr>
          <w:ilvl w:val="0"/>
          <w:numId w:val="21"/>
        </w:numPr>
        <w:rPr>
          <w:lang w:val="lt-LT"/>
        </w:rPr>
      </w:pPr>
      <w:r w:rsidRPr="003F1BFC">
        <w:rPr>
          <w:lang w:val="lt-LT"/>
        </w:rPr>
        <w:t>Sukurti paslaugas naudojant JAX-RS.</w:t>
      </w:r>
    </w:p>
    <w:p w14:paraId="0089BF51" w14:textId="77777777" w:rsidR="007A7F57" w:rsidRPr="003F1BFC" w:rsidRDefault="007A7F57" w:rsidP="007A7F57">
      <w:pPr>
        <w:pStyle w:val="ListParagraph"/>
        <w:numPr>
          <w:ilvl w:val="0"/>
          <w:numId w:val="21"/>
        </w:numPr>
        <w:rPr>
          <w:lang w:val="lt-LT"/>
        </w:rPr>
      </w:pPr>
      <w:r w:rsidRPr="003F1BFC">
        <w:rPr>
          <w:lang w:val="lt-LT"/>
        </w:rPr>
        <w:t>Sukurti paslaugas naudojant JAX-WS.</w:t>
      </w:r>
    </w:p>
    <w:p w14:paraId="3F7D3E2C" w14:textId="77777777" w:rsidR="007A7F57" w:rsidRPr="003F1BFC" w:rsidRDefault="007A7F57" w:rsidP="007A7F57">
      <w:pPr>
        <w:pStyle w:val="ListParagraph"/>
        <w:numPr>
          <w:ilvl w:val="0"/>
          <w:numId w:val="21"/>
        </w:numPr>
        <w:rPr>
          <w:lang w:val="lt-LT"/>
        </w:rPr>
      </w:pPr>
      <w:r w:rsidRPr="003F1BFC">
        <w:rPr>
          <w:lang w:val="lt-LT"/>
        </w:rPr>
        <w:t>Sukurti vartotojo sąsają panaudojant JavaServer Pages.</w:t>
      </w:r>
    </w:p>
    <w:p w14:paraId="7C3E4C15" w14:textId="0F433991" w:rsidR="004C3480" w:rsidRDefault="005E2466">
      <w:pPr>
        <w:pStyle w:val="Heading1"/>
      </w:pPr>
      <w:r>
        <w:t>S</w:t>
      </w:r>
      <w:r w:rsidR="00A42531">
        <w:t>prendimo</w:t>
      </w:r>
      <w:r w:rsidR="0092013A">
        <w:t xml:space="preserve"> architektūra</w:t>
      </w:r>
      <w:r w:rsidR="00A42531">
        <w:t>/aprašymas</w:t>
      </w:r>
    </w:p>
    <w:p w14:paraId="66ED2D7A" w14:textId="41895524" w:rsidR="007A7F57" w:rsidRDefault="007A7F57">
      <w:pPr>
        <w:pStyle w:val="BodyText"/>
      </w:pPr>
      <w:r>
        <w:t xml:space="preserve">Darbas buvo atliktas naudojant NetBeans IDE (v7.3.1) su Java EE, Java SE, GlassFish ir Apache Derby. Darbas buvo darytas naudojant pirmo laboratorinio darbo projektą. </w:t>
      </w:r>
      <w:r w:rsidRPr="003F1BFC">
        <w:t>Siekiant įgyvendinti visus uždavinius</w:t>
      </w:r>
      <w:r>
        <w:t>,</w:t>
      </w:r>
      <w:r w:rsidRPr="003F1BFC">
        <w:t xml:space="preserve"> bus sukurta internetinė programa, kurioje vartotojas turės galimybę palikti komentarą su savo vardu. Komentarai saugomi duomenų bazėje.</w:t>
      </w:r>
    </w:p>
    <w:p w14:paraId="4C940B16" w14:textId="4D4FC2E8" w:rsidR="007A7F57" w:rsidRDefault="007A7F57">
      <w:pPr>
        <w:pStyle w:val="BodyText"/>
      </w:pPr>
      <w:r>
        <w:t>Laboratorinio darbo atlikimo etapai:</w:t>
      </w:r>
    </w:p>
    <w:p w14:paraId="07F52B9B" w14:textId="1A73F3EF" w:rsidR="007A7F57" w:rsidRDefault="007A7F57" w:rsidP="007A7F57">
      <w:pPr>
        <w:pStyle w:val="BodyText"/>
        <w:numPr>
          <w:ilvl w:val="0"/>
          <w:numId w:val="22"/>
        </w:numPr>
      </w:pPr>
      <w:r>
        <w:t xml:space="preserve">JAX-RS paslaugos kūrimas: sukuriame naują RESTful </w:t>
      </w:r>
      <w:r w:rsidR="00BB3478">
        <w:t xml:space="preserve">web servisą iš Message entity klasės. AplicationConfig.java faile pakeičiame ApplicationPath į </w:t>
      </w:r>
      <w:r w:rsidR="00BB3478">
        <w:rPr>
          <w:lang w:val="en-US"/>
        </w:rPr>
        <w:t>“rest”, taip pat pak</w:t>
      </w:r>
      <w:r w:rsidR="00BB3478">
        <w:t xml:space="preserve">eičiame MessageFacadeREST.java faile </w:t>
      </w:r>
      <w:r w:rsidR="00BB3478">
        <w:rPr>
          <w:lang w:val="en-US"/>
        </w:rPr>
        <w:t>@Path parametr</w:t>
      </w:r>
      <w:r w:rsidR="00BB3478">
        <w:t>ą į „msg“. Atlikus šiuos žingsnius paslaugą galime pasiekti adresu „http://localhost:8080/jlab1/rest/msg“.</w:t>
      </w:r>
    </w:p>
    <w:p w14:paraId="38D412C7" w14:textId="2C4A8D8F" w:rsidR="008D19B0" w:rsidRDefault="00BB3478" w:rsidP="008D19B0">
      <w:pPr>
        <w:pStyle w:val="BodyText"/>
        <w:numPr>
          <w:ilvl w:val="0"/>
          <w:numId w:val="22"/>
        </w:numPr>
      </w:pPr>
      <w:r>
        <w:t>JAX-WS paslaugos kūrimas: Iš pradžių sukuriame SessionBeansForEntityClasses</w:t>
      </w:r>
      <w:r w:rsidR="008D19B0">
        <w:t xml:space="preserve"> iš Message entity</w:t>
      </w:r>
      <w:r>
        <w:t xml:space="preserve">, kurį naudos kuriamas web servisas. </w:t>
      </w:r>
      <w:r w:rsidR="008D19B0">
        <w:t>Naujai sukurto Bean paskirtis – leisti jax-ws servisui pasiekti pranešimus laikomus duomenų bazėje. Sukuriame naują web servisa, suteikiame jam MessageWS pavadinimą bei prie Create Web Service from Existing Session Bean paarenkame MessageFacade. Tada generuojame SOAP-HTTP įvynioklį, paspausdami dešinį pelės klavišą ant MessageWS klasės Web Services šakoje ir pasirinkę „Generate SOAP-over-HTTP wrapper“. Sukurtą naują servisą galime pratestuoti paspaudę ant jo dešinį pelės klavišą ir pasirinkę Test web service.</w:t>
      </w:r>
    </w:p>
    <w:p w14:paraId="43257A58" w14:textId="49C01AB3" w:rsidR="008D19B0" w:rsidRDefault="008D19B0" w:rsidP="008D19B0">
      <w:pPr>
        <w:pStyle w:val="BodyText"/>
        <w:numPr>
          <w:ilvl w:val="0"/>
          <w:numId w:val="22"/>
        </w:numPr>
      </w:pPr>
      <w:r>
        <w:t>Vartotojo sąsajos kūrimas: Vartotojo sąsają modifikuosime taip, kad pranešimai būtų užkraunami dinamiškai, panaudojant AJAX asinchroninę užklausą į sukurtą RESTful paslaugą, kuri gražina xml pranešimus. Tam panaudosime kodą iš Priedas 1. Tada vartotojo sąsaja modifikuojama taip, kad pranešimai būt rodomi ir juos užkraunant per wsdl paslaugą. Namai.jsp faile po lentele pridedame kodo gabalą, kuris atspausdins pranešimo autorių ir pranešimą.</w:t>
      </w:r>
    </w:p>
    <w:p w14:paraId="13B923B3" w14:textId="670B81B4" w:rsidR="00F169FF" w:rsidRDefault="005E2466" w:rsidP="00F169FF">
      <w:pPr>
        <w:pStyle w:val="Heading1"/>
      </w:pPr>
      <w:r>
        <w:t>S</w:t>
      </w:r>
      <w:r w:rsidR="00A42531">
        <w:t>prendimo programinis kodas</w:t>
      </w:r>
    </w:p>
    <w:p w14:paraId="409B4226" w14:textId="56A6A344" w:rsidR="00F169FF" w:rsidRDefault="00F169FF">
      <w:pPr>
        <w:pStyle w:val="BodyText"/>
      </w:pPr>
      <w:r>
        <w:t xml:space="preserve">Šiame skyriuje </w:t>
      </w:r>
      <w:r w:rsidR="00A42531">
        <w:t>pateikiamas pilnas visos sistemos kodas.</w:t>
      </w:r>
    </w:p>
    <w:p w14:paraId="51D242AA" w14:textId="4B0AD847" w:rsidR="008D19B0" w:rsidRPr="006B2198" w:rsidRDefault="008D19B0" w:rsidP="006B2198">
      <w:pPr>
        <w:pStyle w:val="BodyText"/>
        <w:spacing w:after="0" w:line="240" w:lineRule="auto"/>
      </w:pPr>
      <w:r w:rsidRPr="006B2198">
        <w:t>namai.jsp:</w:t>
      </w:r>
    </w:p>
    <w:p w14:paraId="38AC2E23" w14:textId="77777777" w:rsidR="008D19B0" w:rsidRPr="006B2198" w:rsidRDefault="008D19B0" w:rsidP="006B2198">
      <w:pPr>
        <w:pStyle w:val="BodyText"/>
        <w:spacing w:after="0" w:line="240" w:lineRule="auto"/>
      </w:pPr>
      <w:r w:rsidRPr="006B2198">
        <w:t xml:space="preserve">&lt;%-- </w:t>
      </w:r>
    </w:p>
    <w:p w14:paraId="4072D932" w14:textId="77777777" w:rsidR="008D19B0" w:rsidRPr="006B2198" w:rsidRDefault="008D19B0" w:rsidP="006B2198">
      <w:pPr>
        <w:pStyle w:val="BodyText"/>
        <w:spacing w:after="0" w:line="240" w:lineRule="auto"/>
      </w:pPr>
      <w:r w:rsidRPr="006B2198">
        <w:t xml:space="preserve">    Document   : index</w:t>
      </w:r>
    </w:p>
    <w:p w14:paraId="11031CE6" w14:textId="77777777" w:rsidR="008D19B0" w:rsidRPr="006B2198" w:rsidRDefault="008D19B0" w:rsidP="006B2198">
      <w:pPr>
        <w:pStyle w:val="BodyText"/>
        <w:spacing w:after="0" w:line="240" w:lineRule="auto"/>
      </w:pPr>
      <w:r w:rsidRPr="006B2198">
        <w:t xml:space="preserve">    Created on : Nov 11, 2013, 12:55:32 PM</w:t>
      </w:r>
    </w:p>
    <w:p w14:paraId="3F784CD7" w14:textId="77777777" w:rsidR="008D19B0" w:rsidRPr="006B2198" w:rsidRDefault="008D19B0" w:rsidP="006B2198">
      <w:pPr>
        <w:pStyle w:val="BodyText"/>
        <w:spacing w:after="0" w:line="240" w:lineRule="auto"/>
      </w:pPr>
      <w:r w:rsidRPr="006B2198">
        <w:t xml:space="preserve">    Author     : ENQ</w:t>
      </w:r>
    </w:p>
    <w:p w14:paraId="0528B12C" w14:textId="77777777" w:rsidR="008D19B0" w:rsidRPr="006B2198" w:rsidRDefault="008D19B0" w:rsidP="006B2198">
      <w:pPr>
        <w:pStyle w:val="BodyText"/>
        <w:spacing w:after="0" w:line="240" w:lineRule="auto"/>
      </w:pPr>
      <w:r w:rsidRPr="006B2198">
        <w:t>--%&gt;</w:t>
      </w:r>
    </w:p>
    <w:p w14:paraId="05218907" w14:textId="77777777" w:rsidR="008D19B0" w:rsidRPr="006B2198" w:rsidRDefault="008D19B0" w:rsidP="006B2198">
      <w:pPr>
        <w:pStyle w:val="BodyText"/>
        <w:spacing w:after="0" w:line="240" w:lineRule="auto"/>
      </w:pPr>
      <w:r w:rsidRPr="006B2198">
        <w:t>&lt;%@page contentType="text/html" pageEncoding="UTF-8"%&gt;</w:t>
      </w:r>
    </w:p>
    <w:p w14:paraId="7292932D" w14:textId="77777777" w:rsidR="008D19B0" w:rsidRPr="006B2198" w:rsidRDefault="008D19B0" w:rsidP="006B2198">
      <w:pPr>
        <w:pStyle w:val="BodyText"/>
        <w:spacing w:after="0" w:line="240" w:lineRule="auto"/>
      </w:pPr>
      <w:r w:rsidRPr="006B2198">
        <w:t xml:space="preserve">&lt;%@taglib uri="http://java.sun.com/jsp/jstl/core" prefix="c"%&gt; </w:t>
      </w:r>
    </w:p>
    <w:p w14:paraId="7C252A0B" w14:textId="77777777" w:rsidR="008D19B0" w:rsidRPr="006B2198" w:rsidRDefault="008D19B0" w:rsidP="006B2198">
      <w:pPr>
        <w:pStyle w:val="BodyText"/>
        <w:spacing w:after="0" w:line="240" w:lineRule="auto"/>
      </w:pPr>
      <w:r w:rsidRPr="006B2198">
        <w:t>&lt;!DOCTYPE html&gt;</w:t>
      </w:r>
    </w:p>
    <w:p w14:paraId="38CADC36" w14:textId="77777777" w:rsidR="008D19B0" w:rsidRPr="006B2198" w:rsidRDefault="008D19B0" w:rsidP="006B2198">
      <w:pPr>
        <w:pStyle w:val="BodyText"/>
        <w:spacing w:after="0" w:line="240" w:lineRule="auto"/>
      </w:pPr>
      <w:r w:rsidRPr="006B2198">
        <w:t>&lt;html&gt;</w:t>
      </w:r>
    </w:p>
    <w:p w14:paraId="596ED2F7" w14:textId="77777777" w:rsidR="008D19B0" w:rsidRPr="006B2198" w:rsidRDefault="008D19B0" w:rsidP="006B2198">
      <w:pPr>
        <w:pStyle w:val="BodyText"/>
        <w:spacing w:after="0" w:line="240" w:lineRule="auto"/>
      </w:pPr>
      <w:r w:rsidRPr="006B2198">
        <w:tab/>
        <w:t>&lt;head&gt;</w:t>
      </w:r>
    </w:p>
    <w:p w14:paraId="0BA03549" w14:textId="77777777" w:rsidR="008D19B0" w:rsidRPr="006B2198" w:rsidRDefault="008D19B0" w:rsidP="006B2198">
      <w:pPr>
        <w:pStyle w:val="BodyText"/>
        <w:spacing w:after="0" w:line="240" w:lineRule="auto"/>
      </w:pPr>
      <w:r w:rsidRPr="006B2198">
        <w:tab/>
      </w:r>
      <w:r w:rsidRPr="006B2198">
        <w:tab/>
        <w:t>&lt;meta http-equiv="Content-Type" content="text/html; charset=ISO-8859-1"&gt;</w:t>
      </w:r>
    </w:p>
    <w:p w14:paraId="1C28E60C" w14:textId="77777777" w:rsidR="008D19B0" w:rsidRPr="006B2198" w:rsidRDefault="008D19B0" w:rsidP="006B2198">
      <w:pPr>
        <w:pStyle w:val="BodyText"/>
        <w:spacing w:after="0" w:line="240" w:lineRule="auto"/>
      </w:pPr>
      <w:r w:rsidRPr="006B2198">
        <w:lastRenderedPageBreak/>
        <w:tab/>
      </w:r>
      <w:r w:rsidRPr="006B2198">
        <w:tab/>
        <w:t>&lt;title&gt; My first JSP   &lt;/title&gt;</w:t>
      </w:r>
    </w:p>
    <w:p w14:paraId="680E1A7F" w14:textId="77777777" w:rsidR="008D19B0" w:rsidRPr="006B2198" w:rsidRDefault="008D19B0" w:rsidP="006B2198">
      <w:pPr>
        <w:pStyle w:val="BodyText"/>
        <w:spacing w:after="0" w:line="240" w:lineRule="auto"/>
      </w:pPr>
      <w:r w:rsidRPr="006B2198">
        <w:t xml:space="preserve">                &lt;style&gt;</w:t>
      </w:r>
    </w:p>
    <w:p w14:paraId="001B6690" w14:textId="77777777" w:rsidR="008D19B0" w:rsidRPr="006B2198" w:rsidRDefault="008D19B0" w:rsidP="006B2198">
      <w:pPr>
        <w:pStyle w:val="BodyText"/>
        <w:spacing w:after="0" w:line="240" w:lineRule="auto"/>
      </w:pPr>
      <w:r w:rsidRPr="006B2198">
        <w:t xml:space="preserve">                    TABLE, TD, TH, TR {</w:t>
      </w:r>
    </w:p>
    <w:p w14:paraId="363A4F6C" w14:textId="77777777" w:rsidR="008D19B0" w:rsidRPr="006B2198" w:rsidRDefault="008D19B0" w:rsidP="006B2198">
      <w:pPr>
        <w:pStyle w:val="BodyText"/>
        <w:spacing w:after="0" w:line="240" w:lineRule="auto"/>
      </w:pPr>
      <w:r w:rsidRPr="006B2198">
        <w:t xml:space="preserve">                        border-collapse:collapse;</w:t>
      </w:r>
    </w:p>
    <w:p w14:paraId="7605A30C" w14:textId="77777777" w:rsidR="008D19B0" w:rsidRPr="006B2198" w:rsidRDefault="008D19B0" w:rsidP="006B2198">
      <w:pPr>
        <w:pStyle w:val="BodyText"/>
        <w:spacing w:after="0" w:line="240" w:lineRule="auto"/>
      </w:pPr>
      <w:r w:rsidRPr="006B2198">
        <w:t xml:space="preserve">                        border-width: 1px;</w:t>
      </w:r>
    </w:p>
    <w:p w14:paraId="514CF028" w14:textId="77777777" w:rsidR="008D19B0" w:rsidRPr="006B2198" w:rsidRDefault="008D19B0" w:rsidP="006B2198">
      <w:pPr>
        <w:pStyle w:val="BodyText"/>
        <w:spacing w:after="0" w:line="240" w:lineRule="auto"/>
      </w:pPr>
      <w:r w:rsidRPr="006B2198">
        <w:t xml:space="preserve">                        border-style: solid;</w:t>
      </w:r>
    </w:p>
    <w:p w14:paraId="0FA5FE7C" w14:textId="77777777" w:rsidR="008D19B0" w:rsidRPr="006B2198" w:rsidRDefault="008D19B0" w:rsidP="006B2198">
      <w:pPr>
        <w:pStyle w:val="BodyText"/>
        <w:spacing w:after="0" w:line="240" w:lineRule="auto"/>
      </w:pPr>
      <w:r w:rsidRPr="006B2198">
        <w:t xml:space="preserve">                        border-spacing: 5px;</w:t>
      </w:r>
    </w:p>
    <w:p w14:paraId="6E208741" w14:textId="77777777" w:rsidR="008D19B0" w:rsidRPr="006B2198" w:rsidRDefault="008D19B0" w:rsidP="006B2198">
      <w:pPr>
        <w:pStyle w:val="BodyText"/>
        <w:spacing w:after="0" w:line="240" w:lineRule="auto"/>
      </w:pPr>
      <w:r w:rsidRPr="006B2198">
        <w:t xml:space="preserve">                        padding: 2px 5px;</w:t>
      </w:r>
    </w:p>
    <w:p w14:paraId="70F1A8E5" w14:textId="77777777" w:rsidR="008D19B0" w:rsidRPr="006B2198" w:rsidRDefault="008D19B0" w:rsidP="006B2198">
      <w:pPr>
        <w:pStyle w:val="BodyText"/>
        <w:spacing w:after="0" w:line="240" w:lineRule="auto"/>
      </w:pPr>
      <w:r w:rsidRPr="006B2198">
        <w:t xml:space="preserve">                    }</w:t>
      </w:r>
    </w:p>
    <w:p w14:paraId="01E942C5" w14:textId="77777777" w:rsidR="008D19B0" w:rsidRPr="006B2198" w:rsidRDefault="008D19B0" w:rsidP="006B2198">
      <w:pPr>
        <w:pStyle w:val="BodyText"/>
        <w:spacing w:after="0" w:line="240" w:lineRule="auto"/>
      </w:pPr>
      <w:r w:rsidRPr="006B2198">
        <w:t xml:space="preserve">                &lt;/style&gt;</w:t>
      </w:r>
    </w:p>
    <w:p w14:paraId="6CB3307E" w14:textId="77777777" w:rsidR="008D19B0" w:rsidRPr="006B2198" w:rsidRDefault="008D19B0" w:rsidP="006B2198">
      <w:pPr>
        <w:pStyle w:val="BodyText"/>
        <w:spacing w:after="0" w:line="240" w:lineRule="auto"/>
      </w:pPr>
      <w:r w:rsidRPr="006B2198">
        <w:t xml:space="preserve">                </w:t>
      </w:r>
    </w:p>
    <w:p w14:paraId="31584312" w14:textId="77777777" w:rsidR="008D19B0" w:rsidRPr="006B2198" w:rsidRDefault="008D19B0" w:rsidP="006B2198">
      <w:pPr>
        <w:pStyle w:val="BodyText"/>
        <w:spacing w:after="0" w:line="240" w:lineRule="auto"/>
      </w:pPr>
      <w:r w:rsidRPr="006B2198">
        <w:tab/>
      </w:r>
    </w:p>
    <w:p w14:paraId="2211C64F" w14:textId="77777777" w:rsidR="008D19B0" w:rsidRPr="006B2198" w:rsidRDefault="008D19B0" w:rsidP="006B2198">
      <w:pPr>
        <w:pStyle w:val="BodyText"/>
        <w:spacing w:after="0" w:line="240" w:lineRule="auto"/>
      </w:pPr>
      <w:r w:rsidRPr="006B2198">
        <w:t xml:space="preserve">        &lt;script type="text/javascript"&gt;</w:t>
      </w:r>
    </w:p>
    <w:p w14:paraId="1EF18417" w14:textId="77777777" w:rsidR="008D19B0" w:rsidRPr="006B2198" w:rsidRDefault="008D19B0" w:rsidP="006B2198">
      <w:pPr>
        <w:pStyle w:val="BodyText"/>
        <w:spacing w:after="0" w:line="240" w:lineRule="auto"/>
      </w:pPr>
      <w:r w:rsidRPr="006B2198">
        <w:t xml:space="preserve">            function getXMLObject()  //XML OBJECT</w:t>
      </w:r>
    </w:p>
    <w:p w14:paraId="32653375" w14:textId="77777777" w:rsidR="008D19B0" w:rsidRPr="006B2198" w:rsidRDefault="008D19B0" w:rsidP="006B2198">
      <w:pPr>
        <w:pStyle w:val="BodyText"/>
        <w:spacing w:after="0" w:line="240" w:lineRule="auto"/>
      </w:pPr>
      <w:r w:rsidRPr="006B2198">
        <w:t xml:space="preserve">            {</w:t>
      </w:r>
    </w:p>
    <w:p w14:paraId="6F73E5D2" w14:textId="77777777" w:rsidR="008D19B0" w:rsidRPr="006B2198" w:rsidRDefault="008D19B0" w:rsidP="006B2198">
      <w:pPr>
        <w:pStyle w:val="BodyText"/>
        <w:spacing w:after="0" w:line="240" w:lineRule="auto"/>
      </w:pPr>
      <w:r w:rsidRPr="006B2198">
        <w:t xml:space="preserve">               var xmlHttp = false;</w:t>
      </w:r>
    </w:p>
    <w:p w14:paraId="4C448CB8" w14:textId="77777777" w:rsidR="008D19B0" w:rsidRPr="006B2198" w:rsidRDefault="008D19B0" w:rsidP="006B2198">
      <w:pPr>
        <w:pStyle w:val="BodyText"/>
        <w:spacing w:after="0" w:line="240" w:lineRule="auto"/>
      </w:pPr>
      <w:r w:rsidRPr="006B2198">
        <w:t xml:space="preserve">               try {</w:t>
      </w:r>
    </w:p>
    <w:p w14:paraId="7CD74A2E" w14:textId="77777777" w:rsidR="008D19B0" w:rsidRPr="006B2198" w:rsidRDefault="008D19B0" w:rsidP="006B2198">
      <w:pPr>
        <w:pStyle w:val="BodyText"/>
        <w:spacing w:after="0" w:line="240" w:lineRule="auto"/>
      </w:pPr>
      <w:r w:rsidRPr="006B2198">
        <w:t xml:space="preserve">                 xmlHttp = new ActiveXObject("Msxml2.XMLHTTP")  // For Old Microsoft Browsers</w:t>
      </w:r>
    </w:p>
    <w:p w14:paraId="6A45B0A8" w14:textId="77777777" w:rsidR="008D19B0" w:rsidRPr="006B2198" w:rsidRDefault="008D19B0" w:rsidP="006B2198">
      <w:pPr>
        <w:pStyle w:val="BodyText"/>
        <w:spacing w:after="0" w:line="240" w:lineRule="auto"/>
      </w:pPr>
      <w:r w:rsidRPr="006B2198">
        <w:t xml:space="preserve">               }</w:t>
      </w:r>
    </w:p>
    <w:p w14:paraId="0E97173E" w14:textId="77777777" w:rsidR="008D19B0" w:rsidRPr="006B2198" w:rsidRDefault="008D19B0" w:rsidP="006B2198">
      <w:pPr>
        <w:pStyle w:val="BodyText"/>
        <w:spacing w:after="0" w:line="240" w:lineRule="auto"/>
      </w:pPr>
      <w:r w:rsidRPr="006B2198">
        <w:t xml:space="preserve">               catch (e) {</w:t>
      </w:r>
    </w:p>
    <w:p w14:paraId="556362D0" w14:textId="77777777" w:rsidR="008D19B0" w:rsidRPr="006B2198" w:rsidRDefault="008D19B0" w:rsidP="006B2198">
      <w:pPr>
        <w:pStyle w:val="BodyText"/>
        <w:spacing w:after="0" w:line="240" w:lineRule="auto"/>
      </w:pPr>
      <w:r w:rsidRPr="006B2198">
        <w:t xml:space="preserve">                 try {</w:t>
      </w:r>
    </w:p>
    <w:p w14:paraId="60D2B5BA" w14:textId="77777777" w:rsidR="008D19B0" w:rsidRPr="006B2198" w:rsidRDefault="008D19B0" w:rsidP="006B2198">
      <w:pPr>
        <w:pStyle w:val="BodyText"/>
        <w:spacing w:after="0" w:line="240" w:lineRule="auto"/>
      </w:pPr>
      <w:r w:rsidRPr="006B2198">
        <w:t xml:space="preserve">                   xmlHttp = new ActiveXObject("Microsoft.XMLHTTP")  // For Microsoft IE 6.0+</w:t>
      </w:r>
    </w:p>
    <w:p w14:paraId="0E929D8E" w14:textId="77777777" w:rsidR="008D19B0" w:rsidRPr="006B2198" w:rsidRDefault="008D19B0" w:rsidP="006B2198">
      <w:pPr>
        <w:pStyle w:val="BodyText"/>
        <w:spacing w:after="0" w:line="240" w:lineRule="auto"/>
      </w:pPr>
      <w:r w:rsidRPr="006B2198">
        <w:t xml:space="preserve">                 }</w:t>
      </w:r>
    </w:p>
    <w:p w14:paraId="29B3032A" w14:textId="77777777" w:rsidR="008D19B0" w:rsidRPr="006B2198" w:rsidRDefault="008D19B0" w:rsidP="006B2198">
      <w:pPr>
        <w:pStyle w:val="BodyText"/>
        <w:spacing w:after="0" w:line="240" w:lineRule="auto"/>
      </w:pPr>
      <w:r w:rsidRPr="006B2198">
        <w:t xml:space="preserve">                 catch (e2) {</w:t>
      </w:r>
    </w:p>
    <w:p w14:paraId="538D2D09" w14:textId="77777777" w:rsidR="008D19B0" w:rsidRPr="006B2198" w:rsidRDefault="008D19B0" w:rsidP="006B2198">
      <w:pPr>
        <w:pStyle w:val="BodyText"/>
        <w:spacing w:after="0" w:line="240" w:lineRule="auto"/>
      </w:pPr>
      <w:r w:rsidRPr="006B2198">
        <w:t xml:space="preserve">                   xmlHttp = false   // No Browser accepts the XMLHTTP Object then false</w:t>
      </w:r>
    </w:p>
    <w:p w14:paraId="6A0596BF" w14:textId="77777777" w:rsidR="008D19B0" w:rsidRPr="006B2198" w:rsidRDefault="008D19B0" w:rsidP="006B2198">
      <w:pPr>
        <w:pStyle w:val="BodyText"/>
        <w:spacing w:after="0" w:line="240" w:lineRule="auto"/>
      </w:pPr>
      <w:r w:rsidRPr="006B2198">
        <w:t xml:space="preserve">                 }</w:t>
      </w:r>
    </w:p>
    <w:p w14:paraId="73750D7A" w14:textId="77777777" w:rsidR="008D19B0" w:rsidRPr="006B2198" w:rsidRDefault="008D19B0" w:rsidP="006B2198">
      <w:pPr>
        <w:pStyle w:val="BodyText"/>
        <w:spacing w:after="0" w:line="240" w:lineRule="auto"/>
      </w:pPr>
      <w:r w:rsidRPr="006B2198">
        <w:t xml:space="preserve">               }</w:t>
      </w:r>
    </w:p>
    <w:p w14:paraId="6C92F754" w14:textId="77777777" w:rsidR="008D19B0" w:rsidRPr="006B2198" w:rsidRDefault="008D19B0" w:rsidP="006B2198">
      <w:pPr>
        <w:pStyle w:val="BodyText"/>
        <w:spacing w:after="0" w:line="240" w:lineRule="auto"/>
      </w:pPr>
      <w:r w:rsidRPr="006B2198">
        <w:t xml:space="preserve">               if (!xmlHttp &amp;&amp; typeof XMLHttpRequest != 'undefined') {</w:t>
      </w:r>
    </w:p>
    <w:p w14:paraId="5D275503" w14:textId="77777777" w:rsidR="008D19B0" w:rsidRPr="006B2198" w:rsidRDefault="008D19B0" w:rsidP="006B2198">
      <w:pPr>
        <w:pStyle w:val="BodyText"/>
        <w:spacing w:after="0" w:line="240" w:lineRule="auto"/>
      </w:pPr>
      <w:r w:rsidRPr="006B2198">
        <w:t xml:space="preserve">                 xmlHttp = new XMLHttpRequest();        //For Mozilla, Opera Browsers</w:t>
      </w:r>
    </w:p>
    <w:p w14:paraId="48F54BE6" w14:textId="77777777" w:rsidR="008D19B0" w:rsidRPr="006B2198" w:rsidRDefault="008D19B0" w:rsidP="006B2198">
      <w:pPr>
        <w:pStyle w:val="BodyText"/>
        <w:spacing w:after="0" w:line="240" w:lineRule="auto"/>
      </w:pPr>
      <w:r w:rsidRPr="006B2198">
        <w:t xml:space="preserve">               }</w:t>
      </w:r>
    </w:p>
    <w:p w14:paraId="056DA168" w14:textId="77777777" w:rsidR="008D19B0" w:rsidRPr="006B2198" w:rsidRDefault="008D19B0" w:rsidP="006B2198">
      <w:pPr>
        <w:pStyle w:val="BodyText"/>
        <w:spacing w:after="0" w:line="240" w:lineRule="auto"/>
      </w:pPr>
      <w:r w:rsidRPr="006B2198">
        <w:t xml:space="preserve">               return xmlHttp;  // Mandatory Statement returning the ajax object created</w:t>
      </w:r>
    </w:p>
    <w:p w14:paraId="59D5C701" w14:textId="77777777" w:rsidR="008D19B0" w:rsidRPr="006B2198" w:rsidRDefault="008D19B0" w:rsidP="006B2198">
      <w:pPr>
        <w:pStyle w:val="BodyText"/>
        <w:spacing w:after="0" w:line="240" w:lineRule="auto"/>
      </w:pPr>
      <w:r w:rsidRPr="006B2198">
        <w:t xml:space="preserve">            }</w:t>
      </w:r>
    </w:p>
    <w:p w14:paraId="7940625A" w14:textId="77777777" w:rsidR="008D19B0" w:rsidRPr="006B2198" w:rsidRDefault="008D19B0" w:rsidP="006B2198">
      <w:pPr>
        <w:pStyle w:val="BodyText"/>
        <w:spacing w:after="0" w:line="240" w:lineRule="auto"/>
      </w:pPr>
      <w:r w:rsidRPr="006B2198">
        <w:t xml:space="preserve">            function getMessages()</w:t>
      </w:r>
    </w:p>
    <w:p w14:paraId="360A139A" w14:textId="77777777" w:rsidR="008D19B0" w:rsidRPr="006B2198" w:rsidRDefault="008D19B0" w:rsidP="006B2198">
      <w:pPr>
        <w:pStyle w:val="BodyText"/>
        <w:spacing w:after="0" w:line="240" w:lineRule="auto"/>
      </w:pPr>
      <w:r w:rsidRPr="006B2198">
        <w:t xml:space="preserve">            {</w:t>
      </w:r>
    </w:p>
    <w:p w14:paraId="3B9ECCFE" w14:textId="77777777" w:rsidR="008D19B0" w:rsidRPr="006B2198" w:rsidRDefault="008D19B0" w:rsidP="006B2198">
      <w:pPr>
        <w:pStyle w:val="BodyText"/>
        <w:spacing w:after="0" w:line="240" w:lineRule="auto"/>
      </w:pPr>
      <w:r w:rsidRPr="006B2198">
        <w:t xml:space="preserve">                deleteTableRow(-1);</w:t>
      </w:r>
    </w:p>
    <w:p w14:paraId="562B0224" w14:textId="77777777" w:rsidR="008D19B0" w:rsidRPr="006B2198" w:rsidRDefault="008D19B0" w:rsidP="006B2198">
      <w:pPr>
        <w:pStyle w:val="BodyText"/>
        <w:spacing w:after="0" w:line="240" w:lineRule="auto"/>
      </w:pPr>
      <w:r w:rsidRPr="006B2198">
        <w:t xml:space="preserve">                var xmlHttp = getXMLObject();</w:t>
      </w:r>
    </w:p>
    <w:p w14:paraId="4AFDFF10" w14:textId="77777777" w:rsidR="008D19B0" w:rsidRPr="006B2198" w:rsidRDefault="008D19B0" w:rsidP="006B2198">
      <w:pPr>
        <w:pStyle w:val="BodyText"/>
        <w:spacing w:after="0" w:line="240" w:lineRule="auto"/>
      </w:pPr>
      <w:r w:rsidRPr="006B2198">
        <w:t xml:space="preserve">                xmlHttp.onreadystatechange=function()</w:t>
      </w:r>
    </w:p>
    <w:p w14:paraId="0D2ED671" w14:textId="77777777" w:rsidR="008D19B0" w:rsidRPr="006B2198" w:rsidRDefault="008D19B0" w:rsidP="006B2198">
      <w:pPr>
        <w:pStyle w:val="BodyText"/>
        <w:spacing w:after="0" w:line="240" w:lineRule="auto"/>
      </w:pPr>
      <w:r w:rsidRPr="006B2198">
        <w:t xml:space="preserve">                {</w:t>
      </w:r>
    </w:p>
    <w:p w14:paraId="58E5676B" w14:textId="77777777" w:rsidR="008D19B0" w:rsidRPr="006B2198" w:rsidRDefault="008D19B0" w:rsidP="006B2198">
      <w:pPr>
        <w:pStyle w:val="BodyText"/>
        <w:spacing w:after="0" w:line="240" w:lineRule="auto"/>
      </w:pPr>
      <w:r w:rsidRPr="006B2198">
        <w:t xml:space="preserve">                    if(xmlHttp.readyState==4)</w:t>
      </w:r>
    </w:p>
    <w:p w14:paraId="73BD60D0" w14:textId="77777777" w:rsidR="008D19B0" w:rsidRPr="006B2198" w:rsidRDefault="008D19B0" w:rsidP="006B2198">
      <w:pPr>
        <w:pStyle w:val="BodyText"/>
        <w:spacing w:after="0" w:line="240" w:lineRule="auto"/>
      </w:pPr>
      <w:r w:rsidRPr="006B2198">
        <w:t xml:space="preserve">                    {</w:t>
      </w:r>
    </w:p>
    <w:p w14:paraId="43380FD0" w14:textId="77777777" w:rsidR="008D19B0" w:rsidRPr="006B2198" w:rsidRDefault="008D19B0" w:rsidP="006B2198">
      <w:pPr>
        <w:pStyle w:val="BodyText"/>
        <w:spacing w:after="0" w:line="240" w:lineRule="auto"/>
      </w:pPr>
      <w:r w:rsidRPr="006B2198">
        <w:t xml:space="preserve">                        var xmldoc = xmlHttp.responseXML;</w:t>
      </w:r>
    </w:p>
    <w:p w14:paraId="58C368F7" w14:textId="77777777" w:rsidR="008D19B0" w:rsidRPr="006B2198" w:rsidRDefault="008D19B0" w:rsidP="006B2198">
      <w:pPr>
        <w:pStyle w:val="BodyText"/>
        <w:spacing w:after="0" w:line="240" w:lineRule="auto"/>
      </w:pPr>
      <w:r w:rsidRPr="006B2198">
        <w:t xml:space="preserve">                        var msgs = xmldoc.getElementsByTagName("messages")[0].childNodes;</w:t>
      </w:r>
    </w:p>
    <w:p w14:paraId="5B9EB3BB" w14:textId="77777777" w:rsidR="008D19B0" w:rsidRPr="006B2198" w:rsidRDefault="008D19B0" w:rsidP="006B2198">
      <w:pPr>
        <w:pStyle w:val="BodyText"/>
        <w:spacing w:after="0" w:line="240" w:lineRule="auto"/>
      </w:pPr>
      <w:r w:rsidRPr="006B2198">
        <w:t xml:space="preserve">                        console.log(msgs);</w:t>
      </w:r>
    </w:p>
    <w:p w14:paraId="7261EB44" w14:textId="77777777" w:rsidR="008D19B0" w:rsidRPr="006B2198" w:rsidRDefault="008D19B0" w:rsidP="006B2198">
      <w:pPr>
        <w:pStyle w:val="BodyText"/>
        <w:spacing w:after="0" w:line="240" w:lineRule="auto"/>
      </w:pPr>
      <w:r w:rsidRPr="006B2198">
        <w:t xml:space="preserve">                        for(var i=0;i&lt;msgs.length;i++)</w:t>
      </w:r>
    </w:p>
    <w:p w14:paraId="318B83D8" w14:textId="77777777" w:rsidR="008D19B0" w:rsidRPr="006B2198" w:rsidRDefault="008D19B0" w:rsidP="006B2198">
      <w:pPr>
        <w:pStyle w:val="BodyText"/>
        <w:spacing w:after="0" w:line="240" w:lineRule="auto"/>
      </w:pPr>
      <w:r w:rsidRPr="006B2198">
        <w:t xml:space="preserve">                        {</w:t>
      </w:r>
    </w:p>
    <w:p w14:paraId="504DBDEC" w14:textId="77777777" w:rsidR="008D19B0" w:rsidRPr="006B2198" w:rsidRDefault="008D19B0" w:rsidP="006B2198">
      <w:pPr>
        <w:pStyle w:val="BodyText"/>
        <w:spacing w:after="0" w:line="240" w:lineRule="auto"/>
      </w:pPr>
      <w:r w:rsidRPr="006B2198">
        <w:t xml:space="preserve">                            var t_id="", t_n="", t_m="", t_d="";</w:t>
      </w:r>
    </w:p>
    <w:p w14:paraId="517BF960" w14:textId="77777777" w:rsidR="008D19B0" w:rsidRPr="006B2198" w:rsidRDefault="008D19B0" w:rsidP="006B2198">
      <w:pPr>
        <w:pStyle w:val="BodyText"/>
        <w:spacing w:after="0" w:line="240" w:lineRule="auto"/>
      </w:pPr>
      <w:r w:rsidRPr="006B2198">
        <w:t xml:space="preserve">                            if(msgs[i].getElementsByTagName("id")[0])</w:t>
      </w:r>
    </w:p>
    <w:p w14:paraId="1C1AAE45" w14:textId="77777777" w:rsidR="008D19B0" w:rsidRPr="006B2198" w:rsidRDefault="008D19B0" w:rsidP="006B2198">
      <w:pPr>
        <w:pStyle w:val="BodyText"/>
        <w:spacing w:after="0" w:line="240" w:lineRule="auto"/>
      </w:pPr>
      <w:r w:rsidRPr="006B2198">
        <w:t xml:space="preserve">                                t_id = msgs[i].getElementsByTagName("id")[0].childNodes[0].textContent;</w:t>
      </w:r>
    </w:p>
    <w:p w14:paraId="469C511A" w14:textId="77777777" w:rsidR="008D19B0" w:rsidRPr="006B2198" w:rsidRDefault="008D19B0" w:rsidP="006B2198">
      <w:pPr>
        <w:pStyle w:val="BodyText"/>
        <w:spacing w:after="0" w:line="240" w:lineRule="auto"/>
      </w:pPr>
      <w:r w:rsidRPr="006B2198">
        <w:t xml:space="preserve">                            if(msgs[i].getElementsByTagName("name")[0])</w:t>
      </w:r>
    </w:p>
    <w:p w14:paraId="75E02995" w14:textId="77777777" w:rsidR="008D19B0" w:rsidRPr="006B2198" w:rsidRDefault="008D19B0" w:rsidP="006B2198">
      <w:pPr>
        <w:pStyle w:val="BodyText"/>
        <w:spacing w:after="0" w:line="240" w:lineRule="auto"/>
      </w:pPr>
      <w:r w:rsidRPr="006B2198">
        <w:t xml:space="preserve">                                t_n = msgs[i].getElementsByTagName("name")[0].childNodes[0].textContent;</w:t>
      </w:r>
    </w:p>
    <w:p w14:paraId="33A842D9" w14:textId="77777777" w:rsidR="008D19B0" w:rsidRPr="006B2198" w:rsidRDefault="008D19B0" w:rsidP="006B2198">
      <w:pPr>
        <w:pStyle w:val="BodyText"/>
        <w:spacing w:after="0" w:line="240" w:lineRule="auto"/>
      </w:pPr>
      <w:r w:rsidRPr="006B2198">
        <w:t xml:space="preserve">                            if(msgs[i].getElementsByTagName("message")[0])</w:t>
      </w:r>
    </w:p>
    <w:p w14:paraId="59195346" w14:textId="77777777" w:rsidR="008D19B0" w:rsidRPr="006B2198" w:rsidRDefault="008D19B0" w:rsidP="006B2198">
      <w:pPr>
        <w:pStyle w:val="BodyText"/>
        <w:spacing w:after="0" w:line="240" w:lineRule="auto"/>
      </w:pPr>
      <w:r w:rsidRPr="006B2198">
        <w:t xml:space="preserve">                                t_m = msgs[i].getElementsByTagName("message")[0].childNodes[0].textContent;</w:t>
      </w:r>
    </w:p>
    <w:p w14:paraId="3B9C9978" w14:textId="77777777" w:rsidR="008D19B0" w:rsidRPr="006B2198" w:rsidRDefault="008D19B0" w:rsidP="006B2198">
      <w:pPr>
        <w:pStyle w:val="BodyText"/>
        <w:spacing w:after="0" w:line="240" w:lineRule="auto"/>
      </w:pPr>
      <w:r w:rsidRPr="006B2198">
        <w:t xml:space="preserve">                            if(msgs[i].getElementsByTagName("time")[0])</w:t>
      </w:r>
    </w:p>
    <w:p w14:paraId="01B85FCC" w14:textId="77777777" w:rsidR="008D19B0" w:rsidRPr="006B2198" w:rsidRDefault="008D19B0" w:rsidP="006B2198">
      <w:pPr>
        <w:pStyle w:val="BodyText"/>
        <w:spacing w:after="0" w:line="240" w:lineRule="auto"/>
      </w:pPr>
      <w:r w:rsidRPr="006B2198">
        <w:t xml:space="preserve">                                t_d = msgs[i].getElementsByTagName("time")[0].childNodes[0].textContent;</w:t>
      </w:r>
    </w:p>
    <w:p w14:paraId="193FC85D" w14:textId="77777777" w:rsidR="008D19B0" w:rsidRPr="006B2198" w:rsidRDefault="008D19B0" w:rsidP="006B2198">
      <w:pPr>
        <w:pStyle w:val="BodyText"/>
        <w:spacing w:after="0" w:line="240" w:lineRule="auto"/>
      </w:pPr>
      <w:r w:rsidRPr="006B2198">
        <w:t xml:space="preserve">                            drawMessageTableRow(t_id,t_n,t_m,t_d);</w:t>
      </w:r>
    </w:p>
    <w:p w14:paraId="3EF6548E" w14:textId="77777777" w:rsidR="008D19B0" w:rsidRPr="006B2198" w:rsidRDefault="008D19B0" w:rsidP="006B2198">
      <w:pPr>
        <w:pStyle w:val="BodyText"/>
        <w:spacing w:after="0" w:line="240" w:lineRule="auto"/>
      </w:pPr>
      <w:r w:rsidRPr="006B2198">
        <w:t xml:space="preserve">                        }</w:t>
      </w:r>
    </w:p>
    <w:p w14:paraId="0B16A1FB" w14:textId="77777777" w:rsidR="008D19B0" w:rsidRPr="006B2198" w:rsidRDefault="008D19B0" w:rsidP="006B2198">
      <w:pPr>
        <w:pStyle w:val="BodyText"/>
        <w:spacing w:after="0" w:line="240" w:lineRule="auto"/>
      </w:pPr>
      <w:r w:rsidRPr="006B2198">
        <w:t xml:space="preserve">                    }</w:t>
      </w:r>
    </w:p>
    <w:p w14:paraId="7E50DE37" w14:textId="77777777" w:rsidR="008D19B0" w:rsidRPr="006B2198" w:rsidRDefault="008D19B0" w:rsidP="006B2198">
      <w:pPr>
        <w:pStyle w:val="BodyText"/>
        <w:spacing w:after="0" w:line="240" w:lineRule="auto"/>
      </w:pPr>
      <w:r w:rsidRPr="006B2198">
        <w:t xml:space="preserve">                }</w:t>
      </w:r>
    </w:p>
    <w:p w14:paraId="7F69E17B" w14:textId="77777777" w:rsidR="008D19B0" w:rsidRPr="006B2198" w:rsidRDefault="008D19B0" w:rsidP="006B2198">
      <w:pPr>
        <w:pStyle w:val="BodyText"/>
        <w:spacing w:after="0" w:line="240" w:lineRule="auto"/>
      </w:pPr>
      <w:r w:rsidRPr="006B2198">
        <w:t xml:space="preserve">                xmlHttp.open("GET","jlab1/rest/msg",true);</w:t>
      </w:r>
    </w:p>
    <w:p w14:paraId="1BFC357B" w14:textId="77777777" w:rsidR="008D19B0" w:rsidRPr="006B2198" w:rsidRDefault="008D19B0" w:rsidP="006B2198">
      <w:pPr>
        <w:pStyle w:val="BodyText"/>
        <w:spacing w:after="0" w:line="240" w:lineRule="auto"/>
      </w:pPr>
      <w:r w:rsidRPr="006B2198">
        <w:t xml:space="preserve">                xmlHttp.send(null);</w:t>
      </w:r>
    </w:p>
    <w:p w14:paraId="359C64A9" w14:textId="77777777" w:rsidR="008D19B0" w:rsidRPr="006B2198" w:rsidRDefault="008D19B0" w:rsidP="006B2198">
      <w:pPr>
        <w:pStyle w:val="BodyText"/>
        <w:spacing w:after="0" w:line="240" w:lineRule="auto"/>
      </w:pPr>
      <w:r w:rsidRPr="006B2198">
        <w:lastRenderedPageBreak/>
        <w:t xml:space="preserve">            }</w:t>
      </w:r>
    </w:p>
    <w:p w14:paraId="4BCE6AFB" w14:textId="77777777" w:rsidR="008D19B0" w:rsidRPr="006B2198" w:rsidRDefault="008D19B0" w:rsidP="006B2198">
      <w:pPr>
        <w:pStyle w:val="BodyText"/>
        <w:spacing w:after="0" w:line="240" w:lineRule="auto"/>
      </w:pPr>
      <w:r w:rsidRPr="006B2198">
        <w:t xml:space="preserve">            function drawMessageTableRow(id, name, msg, time)</w:t>
      </w:r>
    </w:p>
    <w:p w14:paraId="48EAF2E1" w14:textId="77777777" w:rsidR="008D19B0" w:rsidRPr="006B2198" w:rsidRDefault="008D19B0" w:rsidP="006B2198">
      <w:pPr>
        <w:pStyle w:val="BodyText"/>
        <w:spacing w:after="0" w:line="240" w:lineRule="auto"/>
      </w:pPr>
      <w:r w:rsidRPr="006B2198">
        <w:t xml:space="preserve">            {</w:t>
      </w:r>
    </w:p>
    <w:p w14:paraId="78747774" w14:textId="77777777" w:rsidR="008D19B0" w:rsidRPr="006B2198" w:rsidRDefault="008D19B0" w:rsidP="006B2198">
      <w:pPr>
        <w:pStyle w:val="BodyText"/>
        <w:spacing w:after="0" w:line="240" w:lineRule="auto"/>
      </w:pPr>
      <w:r w:rsidRPr="006B2198">
        <w:t xml:space="preserve">                var body = document.getElementById("msgs_table_body");</w:t>
      </w:r>
    </w:p>
    <w:p w14:paraId="2717958D" w14:textId="77777777" w:rsidR="008D19B0" w:rsidRPr="006B2198" w:rsidRDefault="008D19B0" w:rsidP="006B2198">
      <w:pPr>
        <w:pStyle w:val="BodyText"/>
        <w:spacing w:after="0" w:line="240" w:lineRule="auto"/>
      </w:pPr>
      <w:r w:rsidRPr="006B2198">
        <w:t xml:space="preserve">                if( body )</w:t>
      </w:r>
    </w:p>
    <w:p w14:paraId="4ED1182A" w14:textId="77777777" w:rsidR="008D19B0" w:rsidRPr="006B2198" w:rsidRDefault="008D19B0" w:rsidP="006B2198">
      <w:pPr>
        <w:pStyle w:val="BodyText"/>
        <w:spacing w:after="0" w:line="240" w:lineRule="auto"/>
      </w:pPr>
      <w:r w:rsidRPr="006B2198">
        <w:t xml:space="preserve">                {</w:t>
      </w:r>
    </w:p>
    <w:p w14:paraId="4698EA36" w14:textId="77777777" w:rsidR="008D19B0" w:rsidRPr="006B2198" w:rsidRDefault="008D19B0" w:rsidP="006B2198">
      <w:pPr>
        <w:pStyle w:val="BodyText"/>
        <w:spacing w:after="0" w:line="240" w:lineRule="auto"/>
      </w:pPr>
      <w:r w:rsidRPr="006B2198">
        <w:t xml:space="preserve">                    var c_i = document.createElement('TD');</w:t>
      </w:r>
    </w:p>
    <w:p w14:paraId="735DE31E" w14:textId="77777777" w:rsidR="008D19B0" w:rsidRPr="006B2198" w:rsidRDefault="008D19B0" w:rsidP="006B2198">
      <w:pPr>
        <w:pStyle w:val="BodyText"/>
        <w:spacing w:after="0" w:line="240" w:lineRule="auto"/>
      </w:pPr>
      <w:r w:rsidRPr="006B2198">
        <w:t xml:space="preserve">                    c_i.innerHTML = id;</w:t>
      </w:r>
    </w:p>
    <w:p w14:paraId="73DEFD5E" w14:textId="77777777" w:rsidR="008D19B0" w:rsidRPr="006B2198" w:rsidRDefault="008D19B0" w:rsidP="006B2198">
      <w:pPr>
        <w:pStyle w:val="BodyText"/>
        <w:spacing w:after="0" w:line="240" w:lineRule="auto"/>
      </w:pPr>
      <w:r w:rsidRPr="006B2198">
        <w:t xml:space="preserve">                    var c_n = document.createElement('TD');</w:t>
      </w:r>
    </w:p>
    <w:p w14:paraId="4CAAE892" w14:textId="77777777" w:rsidR="008D19B0" w:rsidRPr="006B2198" w:rsidRDefault="008D19B0" w:rsidP="006B2198">
      <w:pPr>
        <w:pStyle w:val="BodyText"/>
        <w:spacing w:after="0" w:line="240" w:lineRule="auto"/>
      </w:pPr>
      <w:r w:rsidRPr="006B2198">
        <w:t xml:space="preserve">                    c_n.innerHTML = name;</w:t>
      </w:r>
    </w:p>
    <w:p w14:paraId="53A918C2" w14:textId="77777777" w:rsidR="008D19B0" w:rsidRPr="006B2198" w:rsidRDefault="008D19B0" w:rsidP="006B2198">
      <w:pPr>
        <w:pStyle w:val="BodyText"/>
        <w:spacing w:after="0" w:line="240" w:lineRule="auto"/>
      </w:pPr>
      <w:r w:rsidRPr="006B2198">
        <w:t xml:space="preserve">                    var c_m = document.createElement('TD');</w:t>
      </w:r>
    </w:p>
    <w:p w14:paraId="19279DA6" w14:textId="77777777" w:rsidR="008D19B0" w:rsidRPr="006B2198" w:rsidRDefault="008D19B0" w:rsidP="006B2198">
      <w:pPr>
        <w:pStyle w:val="BodyText"/>
        <w:spacing w:after="0" w:line="240" w:lineRule="auto"/>
      </w:pPr>
      <w:r w:rsidRPr="006B2198">
        <w:t xml:space="preserve">                    c_m.innerHTML = msg;</w:t>
      </w:r>
    </w:p>
    <w:p w14:paraId="1FD7B49C" w14:textId="77777777" w:rsidR="008D19B0" w:rsidRPr="006B2198" w:rsidRDefault="008D19B0" w:rsidP="006B2198">
      <w:pPr>
        <w:pStyle w:val="BodyText"/>
        <w:spacing w:after="0" w:line="240" w:lineRule="auto"/>
      </w:pPr>
      <w:r w:rsidRPr="006B2198">
        <w:t xml:space="preserve">                    var c_t = document.createElement('TD');</w:t>
      </w:r>
    </w:p>
    <w:p w14:paraId="31388D34" w14:textId="77777777" w:rsidR="008D19B0" w:rsidRPr="006B2198" w:rsidRDefault="008D19B0" w:rsidP="006B2198">
      <w:pPr>
        <w:pStyle w:val="BodyText"/>
        <w:spacing w:after="0" w:line="240" w:lineRule="auto"/>
      </w:pPr>
      <w:r w:rsidRPr="006B2198">
        <w:t xml:space="preserve">                    c_t.innerHTML = time;</w:t>
      </w:r>
    </w:p>
    <w:p w14:paraId="618DD722" w14:textId="77777777" w:rsidR="008D19B0" w:rsidRPr="006B2198" w:rsidRDefault="008D19B0" w:rsidP="006B2198">
      <w:pPr>
        <w:pStyle w:val="BodyText"/>
        <w:spacing w:after="0" w:line="240" w:lineRule="auto"/>
      </w:pPr>
      <w:r w:rsidRPr="006B2198">
        <w:t xml:space="preserve">                    var r = document.createElement('TR');</w:t>
      </w:r>
    </w:p>
    <w:p w14:paraId="19832BFD" w14:textId="77777777" w:rsidR="008D19B0" w:rsidRPr="006B2198" w:rsidRDefault="008D19B0" w:rsidP="006B2198">
      <w:pPr>
        <w:pStyle w:val="BodyText"/>
        <w:spacing w:after="0" w:line="240" w:lineRule="auto"/>
      </w:pPr>
      <w:r w:rsidRPr="006B2198">
        <w:t xml:space="preserve">                    r.appendChild(c_i);</w:t>
      </w:r>
    </w:p>
    <w:p w14:paraId="583B4D52" w14:textId="77777777" w:rsidR="008D19B0" w:rsidRPr="006B2198" w:rsidRDefault="008D19B0" w:rsidP="006B2198">
      <w:pPr>
        <w:pStyle w:val="BodyText"/>
        <w:spacing w:after="0" w:line="240" w:lineRule="auto"/>
      </w:pPr>
      <w:r w:rsidRPr="006B2198">
        <w:t xml:space="preserve">                    r.appendChild(c_n);</w:t>
      </w:r>
    </w:p>
    <w:p w14:paraId="76121668" w14:textId="77777777" w:rsidR="008D19B0" w:rsidRPr="006B2198" w:rsidRDefault="008D19B0" w:rsidP="006B2198">
      <w:pPr>
        <w:pStyle w:val="BodyText"/>
        <w:spacing w:after="0" w:line="240" w:lineRule="auto"/>
      </w:pPr>
      <w:r w:rsidRPr="006B2198">
        <w:t xml:space="preserve">                    r.appendChild(c_m);</w:t>
      </w:r>
    </w:p>
    <w:p w14:paraId="2EF288E5" w14:textId="77777777" w:rsidR="008D19B0" w:rsidRPr="006B2198" w:rsidRDefault="008D19B0" w:rsidP="006B2198">
      <w:pPr>
        <w:pStyle w:val="BodyText"/>
        <w:spacing w:after="0" w:line="240" w:lineRule="auto"/>
      </w:pPr>
      <w:r w:rsidRPr="006B2198">
        <w:t xml:space="preserve">                    r.appendChild(c_t);</w:t>
      </w:r>
    </w:p>
    <w:p w14:paraId="297A8F70" w14:textId="77777777" w:rsidR="008D19B0" w:rsidRPr="006B2198" w:rsidRDefault="008D19B0" w:rsidP="006B2198">
      <w:pPr>
        <w:pStyle w:val="BodyText"/>
        <w:spacing w:after="0" w:line="240" w:lineRule="auto"/>
      </w:pPr>
      <w:r w:rsidRPr="006B2198">
        <w:t xml:space="preserve">                    body.appendChild(r);</w:t>
      </w:r>
    </w:p>
    <w:p w14:paraId="5DDD71C9" w14:textId="77777777" w:rsidR="008D19B0" w:rsidRPr="006B2198" w:rsidRDefault="008D19B0" w:rsidP="006B2198">
      <w:pPr>
        <w:pStyle w:val="BodyText"/>
        <w:spacing w:after="0" w:line="240" w:lineRule="auto"/>
      </w:pPr>
      <w:r w:rsidRPr="006B2198">
        <w:t xml:space="preserve">                }</w:t>
      </w:r>
    </w:p>
    <w:p w14:paraId="13630B68" w14:textId="77777777" w:rsidR="008D19B0" w:rsidRPr="006B2198" w:rsidRDefault="008D19B0" w:rsidP="006B2198">
      <w:pPr>
        <w:pStyle w:val="BodyText"/>
        <w:spacing w:after="0" w:line="240" w:lineRule="auto"/>
      </w:pPr>
      <w:r w:rsidRPr="006B2198">
        <w:t xml:space="preserve">            }</w:t>
      </w:r>
    </w:p>
    <w:p w14:paraId="59B95106" w14:textId="77777777" w:rsidR="008D19B0" w:rsidRPr="006B2198" w:rsidRDefault="008D19B0" w:rsidP="006B2198">
      <w:pPr>
        <w:pStyle w:val="BodyText"/>
        <w:spacing w:after="0" w:line="240" w:lineRule="auto"/>
      </w:pPr>
      <w:r w:rsidRPr="006B2198">
        <w:t xml:space="preserve">            function deleteTableRow(i)</w:t>
      </w:r>
    </w:p>
    <w:p w14:paraId="35662E85" w14:textId="77777777" w:rsidR="008D19B0" w:rsidRPr="006B2198" w:rsidRDefault="008D19B0" w:rsidP="006B2198">
      <w:pPr>
        <w:pStyle w:val="BodyText"/>
        <w:spacing w:after="0" w:line="240" w:lineRule="auto"/>
      </w:pPr>
      <w:r w:rsidRPr="006B2198">
        <w:t xml:space="preserve">            {</w:t>
      </w:r>
    </w:p>
    <w:p w14:paraId="2C1367E7" w14:textId="77777777" w:rsidR="008D19B0" w:rsidRPr="006B2198" w:rsidRDefault="008D19B0" w:rsidP="006B2198">
      <w:pPr>
        <w:pStyle w:val="BodyText"/>
        <w:spacing w:after="0" w:line="240" w:lineRule="auto"/>
      </w:pPr>
      <w:r w:rsidRPr="006B2198">
        <w:t xml:space="preserve">                var b = document.getElementById("msgs_table_body");</w:t>
      </w:r>
    </w:p>
    <w:p w14:paraId="7F85DC9C" w14:textId="77777777" w:rsidR="008D19B0" w:rsidRPr="006B2198" w:rsidRDefault="008D19B0" w:rsidP="006B2198">
      <w:pPr>
        <w:pStyle w:val="BodyText"/>
        <w:spacing w:after="0" w:line="240" w:lineRule="auto"/>
      </w:pPr>
      <w:r w:rsidRPr="006B2198">
        <w:t xml:space="preserve">                if( i &gt; -1) b.deleteRow(i);</w:t>
      </w:r>
    </w:p>
    <w:p w14:paraId="4D6D48C1" w14:textId="77777777" w:rsidR="008D19B0" w:rsidRPr="006B2198" w:rsidRDefault="008D19B0" w:rsidP="006B2198">
      <w:pPr>
        <w:pStyle w:val="BodyText"/>
        <w:spacing w:after="0" w:line="240" w:lineRule="auto"/>
      </w:pPr>
      <w:r w:rsidRPr="006B2198">
        <w:t xml:space="preserve">                else b.innerHTML = "";</w:t>
      </w:r>
    </w:p>
    <w:p w14:paraId="748CE628" w14:textId="77777777" w:rsidR="008D19B0" w:rsidRPr="006B2198" w:rsidRDefault="008D19B0" w:rsidP="006B2198">
      <w:pPr>
        <w:pStyle w:val="BodyText"/>
        <w:spacing w:after="0" w:line="240" w:lineRule="auto"/>
      </w:pPr>
      <w:r w:rsidRPr="006B2198">
        <w:t xml:space="preserve">            }</w:t>
      </w:r>
    </w:p>
    <w:p w14:paraId="5C6688C3" w14:textId="77777777" w:rsidR="008D19B0" w:rsidRPr="006B2198" w:rsidRDefault="008D19B0" w:rsidP="006B2198">
      <w:pPr>
        <w:pStyle w:val="BodyText"/>
        <w:spacing w:after="0" w:line="240" w:lineRule="auto"/>
      </w:pPr>
      <w:r w:rsidRPr="006B2198">
        <w:t xml:space="preserve">        &lt;/script&gt;</w:t>
      </w:r>
    </w:p>
    <w:p w14:paraId="649980F9" w14:textId="77777777" w:rsidR="008D19B0" w:rsidRPr="006B2198" w:rsidRDefault="008D19B0" w:rsidP="006B2198">
      <w:pPr>
        <w:pStyle w:val="BodyText"/>
        <w:spacing w:after="0" w:line="240" w:lineRule="auto"/>
      </w:pPr>
      <w:r w:rsidRPr="006B2198">
        <w:t xml:space="preserve">        &lt;/head&gt;</w:t>
      </w:r>
      <w:r w:rsidRPr="006B2198">
        <w:tab/>
      </w:r>
    </w:p>
    <w:p w14:paraId="6FF5AC04" w14:textId="77777777" w:rsidR="008D19B0" w:rsidRPr="006B2198" w:rsidRDefault="008D19B0" w:rsidP="006B2198">
      <w:pPr>
        <w:pStyle w:val="BodyText"/>
        <w:spacing w:after="0" w:line="240" w:lineRule="auto"/>
      </w:pPr>
      <w:r w:rsidRPr="006B2198">
        <w:t xml:space="preserve">        &lt;body align="center" onload="getMessages()"&gt;</w:t>
      </w:r>
      <w:r w:rsidRPr="006B2198">
        <w:tab/>
      </w:r>
      <w:r w:rsidRPr="006B2198">
        <w:tab/>
      </w:r>
    </w:p>
    <w:p w14:paraId="3ED5144F" w14:textId="77777777" w:rsidR="008D19B0" w:rsidRPr="006B2198" w:rsidRDefault="008D19B0" w:rsidP="006B2198">
      <w:pPr>
        <w:pStyle w:val="BodyText"/>
        <w:spacing w:after="0" w:line="240" w:lineRule="auto"/>
      </w:pPr>
      <w:r w:rsidRPr="006B2198">
        <w:t xml:space="preserve">            &lt;form action="/jlab1" method="POST"&gt;</w:t>
      </w:r>
      <w:r w:rsidRPr="006B2198">
        <w:tab/>
      </w:r>
      <w:r w:rsidRPr="006B2198">
        <w:tab/>
      </w:r>
      <w:r w:rsidRPr="006B2198">
        <w:tab/>
      </w:r>
    </w:p>
    <w:p w14:paraId="0F78E21C" w14:textId="77777777" w:rsidR="008D19B0" w:rsidRPr="006B2198" w:rsidRDefault="008D19B0" w:rsidP="006B2198">
      <w:pPr>
        <w:pStyle w:val="BodyText"/>
        <w:spacing w:after="0" w:line="240" w:lineRule="auto"/>
      </w:pPr>
      <w:r w:rsidRPr="006B2198">
        <w:tab/>
      </w:r>
      <w:r w:rsidRPr="006B2198">
        <w:tab/>
      </w:r>
      <w:r w:rsidRPr="006B2198">
        <w:tab/>
        <w:t>Vardas</w:t>
      </w:r>
    </w:p>
    <w:p w14:paraId="2B87039F" w14:textId="77777777" w:rsidR="008D19B0" w:rsidRPr="006B2198" w:rsidRDefault="008D19B0" w:rsidP="006B2198">
      <w:pPr>
        <w:pStyle w:val="BodyText"/>
        <w:spacing w:after="0" w:line="240" w:lineRule="auto"/>
      </w:pPr>
      <w:r w:rsidRPr="006B2198">
        <w:tab/>
      </w:r>
      <w:r w:rsidRPr="006B2198">
        <w:tab/>
      </w:r>
      <w:r w:rsidRPr="006B2198">
        <w:tab/>
        <w:t>&lt;input type="text" name="name"size="20px"&gt;</w:t>
      </w:r>
    </w:p>
    <w:p w14:paraId="75A2AE1F" w14:textId="77777777" w:rsidR="008D19B0" w:rsidRPr="006B2198" w:rsidRDefault="008D19B0" w:rsidP="006B2198">
      <w:pPr>
        <w:pStyle w:val="BodyText"/>
        <w:spacing w:after="0" w:line="240" w:lineRule="auto"/>
      </w:pPr>
      <w:r w:rsidRPr="006B2198">
        <w:t xml:space="preserve">                        Komentaras</w:t>
      </w:r>
    </w:p>
    <w:p w14:paraId="7CFEC069" w14:textId="77777777" w:rsidR="008D19B0" w:rsidRPr="006B2198" w:rsidRDefault="008D19B0" w:rsidP="006B2198">
      <w:pPr>
        <w:pStyle w:val="BodyText"/>
        <w:spacing w:after="0" w:line="240" w:lineRule="auto"/>
      </w:pPr>
      <w:r w:rsidRPr="006B2198">
        <w:tab/>
      </w:r>
      <w:r w:rsidRPr="006B2198">
        <w:tab/>
      </w:r>
      <w:r w:rsidRPr="006B2198">
        <w:tab/>
        <w:t>&lt;input type="text" name="message"size="20px"&gt;</w:t>
      </w:r>
    </w:p>
    <w:p w14:paraId="542884BD" w14:textId="77777777" w:rsidR="008D19B0" w:rsidRPr="006B2198" w:rsidRDefault="008D19B0" w:rsidP="006B2198">
      <w:pPr>
        <w:pStyle w:val="BodyText"/>
        <w:spacing w:after="0" w:line="240" w:lineRule="auto"/>
      </w:pPr>
      <w:r w:rsidRPr="006B2198">
        <w:tab/>
      </w:r>
      <w:r w:rsidRPr="006B2198">
        <w:tab/>
      </w:r>
      <w:r w:rsidRPr="006B2198">
        <w:tab/>
        <w:t>&lt;input type="submit" value="Siųsti"&gt;</w:t>
      </w:r>
      <w:r w:rsidRPr="006B2198">
        <w:tab/>
      </w:r>
      <w:r w:rsidRPr="006B2198">
        <w:tab/>
      </w:r>
      <w:r w:rsidRPr="006B2198">
        <w:tab/>
      </w:r>
      <w:r w:rsidRPr="006B2198">
        <w:tab/>
      </w:r>
      <w:r w:rsidRPr="006B2198">
        <w:tab/>
      </w:r>
    </w:p>
    <w:p w14:paraId="31792598" w14:textId="77777777" w:rsidR="008D19B0" w:rsidRPr="006B2198" w:rsidRDefault="008D19B0" w:rsidP="006B2198">
      <w:pPr>
        <w:pStyle w:val="BodyText"/>
        <w:spacing w:after="0" w:line="240" w:lineRule="auto"/>
      </w:pPr>
      <w:r w:rsidRPr="006B2198">
        <w:tab/>
      </w:r>
      <w:r w:rsidRPr="006B2198">
        <w:tab/>
        <w:t>&lt;/form&gt;</w:t>
      </w:r>
      <w:r w:rsidRPr="006B2198">
        <w:tab/>
      </w:r>
    </w:p>
    <w:p w14:paraId="0FA41762" w14:textId="77777777" w:rsidR="008D19B0" w:rsidRPr="006B2198" w:rsidRDefault="008D19B0" w:rsidP="006B2198">
      <w:pPr>
        <w:pStyle w:val="BodyText"/>
        <w:spacing w:after="0" w:line="240" w:lineRule="auto"/>
      </w:pPr>
      <w:r w:rsidRPr="006B2198">
        <w:t xml:space="preserve">            &lt;hr&gt;</w:t>
      </w:r>
    </w:p>
    <w:p w14:paraId="2521B1F1" w14:textId="77777777" w:rsidR="008D19B0" w:rsidRPr="006B2198" w:rsidRDefault="008D19B0" w:rsidP="006B2198">
      <w:pPr>
        <w:pStyle w:val="BodyText"/>
        <w:spacing w:after="0" w:line="240" w:lineRule="auto"/>
      </w:pPr>
      <w:r w:rsidRPr="006B2198">
        <w:t xml:space="preserve">            &lt;div&gt;</w:t>
      </w:r>
    </w:p>
    <w:p w14:paraId="18B42BE4" w14:textId="77777777" w:rsidR="008D19B0" w:rsidRPr="006B2198" w:rsidRDefault="008D19B0" w:rsidP="006B2198">
      <w:pPr>
        <w:pStyle w:val="BodyText"/>
        <w:spacing w:after="0" w:line="240" w:lineRule="auto"/>
      </w:pPr>
      <w:r w:rsidRPr="006B2198">
        <w:t xml:space="preserve">                &lt;c:if test="${not empty msg}"&gt;</w:t>
      </w:r>
    </w:p>
    <w:p w14:paraId="53048C4A" w14:textId="77777777" w:rsidR="008D19B0" w:rsidRPr="006B2198" w:rsidRDefault="008D19B0" w:rsidP="006B2198">
      <w:pPr>
        <w:pStyle w:val="BodyText"/>
        <w:spacing w:after="0" w:line="240" w:lineRule="auto"/>
      </w:pPr>
      <w:r w:rsidRPr="006B2198">
        <w:t xml:space="preserve">                    &lt;jsp:getProperty name="msg" property="name"/&gt;:</w:t>
      </w:r>
    </w:p>
    <w:p w14:paraId="7086D124" w14:textId="77777777" w:rsidR="008D19B0" w:rsidRPr="006B2198" w:rsidRDefault="008D19B0" w:rsidP="006B2198">
      <w:pPr>
        <w:pStyle w:val="BodyText"/>
        <w:spacing w:after="0" w:line="240" w:lineRule="auto"/>
      </w:pPr>
      <w:r w:rsidRPr="006B2198">
        <w:t xml:space="preserve">                    &lt;jsp:getProperty name="msg" property="msg"/&gt;</w:t>
      </w:r>
    </w:p>
    <w:p w14:paraId="7F123F3F" w14:textId="77777777" w:rsidR="008D19B0" w:rsidRPr="006B2198" w:rsidRDefault="008D19B0" w:rsidP="006B2198">
      <w:pPr>
        <w:pStyle w:val="BodyText"/>
        <w:spacing w:after="0" w:line="240" w:lineRule="auto"/>
      </w:pPr>
      <w:r w:rsidRPr="006B2198">
        <w:t xml:space="preserve">                &lt;/c:if&gt;</w:t>
      </w:r>
    </w:p>
    <w:p w14:paraId="7A1146C0" w14:textId="77777777" w:rsidR="008D19B0" w:rsidRPr="006B2198" w:rsidRDefault="008D19B0" w:rsidP="006B2198">
      <w:pPr>
        <w:pStyle w:val="BodyText"/>
        <w:spacing w:after="0" w:line="240" w:lineRule="auto"/>
      </w:pPr>
      <w:r w:rsidRPr="006B2198">
        <w:t xml:space="preserve">            &lt;/div&gt;</w:t>
      </w:r>
    </w:p>
    <w:p w14:paraId="03D41F20" w14:textId="77777777" w:rsidR="008D19B0" w:rsidRPr="006B2198" w:rsidRDefault="008D19B0" w:rsidP="006B2198">
      <w:pPr>
        <w:pStyle w:val="BodyText"/>
        <w:spacing w:after="0" w:line="240" w:lineRule="auto"/>
      </w:pPr>
      <w:r w:rsidRPr="006B2198">
        <w:t xml:space="preserve">            &lt;hr&gt;</w:t>
      </w:r>
    </w:p>
    <w:p w14:paraId="7BBACD56" w14:textId="77777777" w:rsidR="008D19B0" w:rsidRPr="006B2198" w:rsidRDefault="008D19B0" w:rsidP="006B2198">
      <w:pPr>
        <w:pStyle w:val="BodyText"/>
        <w:spacing w:after="0" w:line="240" w:lineRule="auto"/>
      </w:pPr>
      <w:r w:rsidRPr="006B2198">
        <w:t xml:space="preserve">            &lt;div align="center"&gt;</w:t>
      </w:r>
    </w:p>
    <w:p w14:paraId="48645DB8" w14:textId="77777777" w:rsidR="008D19B0" w:rsidRPr="006B2198" w:rsidRDefault="008D19B0" w:rsidP="006B2198">
      <w:pPr>
        <w:pStyle w:val="BodyText"/>
        <w:spacing w:after="0" w:line="240" w:lineRule="auto"/>
      </w:pPr>
      <w:r w:rsidRPr="006B2198">
        <w:t xml:space="preserve">                &lt;button onclick="getMessages()"&gt;Atnaujinti pranešimus&lt;/button&gt;</w:t>
      </w:r>
    </w:p>
    <w:p w14:paraId="4D6C30E3" w14:textId="77777777" w:rsidR="008D19B0" w:rsidRPr="006B2198" w:rsidRDefault="008D19B0" w:rsidP="006B2198">
      <w:pPr>
        <w:pStyle w:val="BodyText"/>
        <w:spacing w:after="0" w:line="240" w:lineRule="auto"/>
      </w:pPr>
      <w:r w:rsidRPr="006B2198">
        <w:t xml:space="preserve">                &lt;div id="messages"&gt;</w:t>
      </w:r>
    </w:p>
    <w:p w14:paraId="4A9C5486" w14:textId="77777777" w:rsidR="008D19B0" w:rsidRPr="006B2198" w:rsidRDefault="008D19B0" w:rsidP="006B2198">
      <w:pPr>
        <w:pStyle w:val="BodyText"/>
        <w:spacing w:after="0" w:line="240" w:lineRule="auto"/>
      </w:pPr>
      <w:r w:rsidRPr="006B2198">
        <w:t xml:space="preserve">                    &lt;table id="msgs_table"&gt;</w:t>
      </w:r>
    </w:p>
    <w:p w14:paraId="6A636D45" w14:textId="77777777" w:rsidR="008D19B0" w:rsidRPr="006B2198" w:rsidRDefault="008D19B0" w:rsidP="006B2198">
      <w:pPr>
        <w:pStyle w:val="BodyText"/>
        <w:spacing w:after="0" w:line="240" w:lineRule="auto"/>
      </w:pPr>
      <w:r w:rsidRPr="006B2198">
        <w:t xml:space="preserve">                        &lt;thead&gt;</w:t>
      </w:r>
    </w:p>
    <w:p w14:paraId="0363F30C" w14:textId="77777777" w:rsidR="008D19B0" w:rsidRPr="006B2198" w:rsidRDefault="008D19B0" w:rsidP="006B2198">
      <w:pPr>
        <w:pStyle w:val="BodyText"/>
        <w:spacing w:after="0" w:line="240" w:lineRule="auto"/>
      </w:pPr>
      <w:r w:rsidRPr="006B2198">
        <w:t xml:space="preserve">                            &lt;tr&gt;</w:t>
      </w:r>
    </w:p>
    <w:p w14:paraId="2C6FB3F4" w14:textId="77777777" w:rsidR="008D19B0" w:rsidRPr="006B2198" w:rsidRDefault="008D19B0" w:rsidP="006B2198">
      <w:pPr>
        <w:pStyle w:val="BodyText"/>
        <w:spacing w:after="0" w:line="240" w:lineRule="auto"/>
      </w:pPr>
      <w:r w:rsidRPr="006B2198">
        <w:t xml:space="preserve">                                &lt;th&gt;ID&lt;/th&gt;</w:t>
      </w:r>
    </w:p>
    <w:p w14:paraId="54577201" w14:textId="77777777" w:rsidR="008D19B0" w:rsidRPr="006B2198" w:rsidRDefault="008D19B0" w:rsidP="006B2198">
      <w:pPr>
        <w:pStyle w:val="BodyText"/>
        <w:spacing w:after="0" w:line="240" w:lineRule="auto"/>
      </w:pPr>
      <w:r w:rsidRPr="006B2198">
        <w:t xml:space="preserve">                                &lt;th&gt;Vardas&lt;/th&gt;</w:t>
      </w:r>
    </w:p>
    <w:p w14:paraId="39BD6C73" w14:textId="77777777" w:rsidR="008D19B0" w:rsidRPr="006B2198" w:rsidRDefault="008D19B0" w:rsidP="006B2198">
      <w:pPr>
        <w:pStyle w:val="BodyText"/>
        <w:spacing w:after="0" w:line="240" w:lineRule="auto"/>
      </w:pPr>
      <w:r w:rsidRPr="006B2198">
        <w:t xml:space="preserve">                                &lt;th&gt;Pranesimas&lt;/th&gt;</w:t>
      </w:r>
    </w:p>
    <w:p w14:paraId="32F65AAF" w14:textId="77777777" w:rsidR="008D19B0" w:rsidRPr="006B2198" w:rsidRDefault="008D19B0" w:rsidP="006B2198">
      <w:pPr>
        <w:pStyle w:val="BodyText"/>
        <w:spacing w:after="0" w:line="240" w:lineRule="auto"/>
      </w:pPr>
      <w:r w:rsidRPr="006B2198">
        <w:t xml:space="preserve">                                &lt;th&gt;Data&lt;/th&gt;</w:t>
      </w:r>
    </w:p>
    <w:p w14:paraId="3001BC6C" w14:textId="77777777" w:rsidR="008D19B0" w:rsidRPr="006B2198" w:rsidRDefault="008D19B0" w:rsidP="006B2198">
      <w:pPr>
        <w:pStyle w:val="BodyText"/>
        <w:spacing w:after="0" w:line="240" w:lineRule="auto"/>
      </w:pPr>
      <w:r w:rsidRPr="006B2198">
        <w:t xml:space="preserve">                            &lt;/tr&gt;</w:t>
      </w:r>
    </w:p>
    <w:p w14:paraId="4DA654B3" w14:textId="77777777" w:rsidR="008D19B0" w:rsidRPr="006B2198" w:rsidRDefault="008D19B0" w:rsidP="006B2198">
      <w:pPr>
        <w:pStyle w:val="BodyText"/>
        <w:spacing w:after="0" w:line="240" w:lineRule="auto"/>
      </w:pPr>
      <w:r w:rsidRPr="006B2198">
        <w:t xml:space="preserve">                        &lt;/thead&gt;</w:t>
      </w:r>
    </w:p>
    <w:p w14:paraId="010C2C3A" w14:textId="77777777" w:rsidR="008D19B0" w:rsidRPr="006B2198" w:rsidRDefault="008D19B0" w:rsidP="006B2198">
      <w:pPr>
        <w:pStyle w:val="BodyText"/>
        <w:spacing w:after="0" w:line="240" w:lineRule="auto"/>
      </w:pPr>
      <w:r w:rsidRPr="006B2198">
        <w:t xml:space="preserve">                        &lt;tbody id="msgs_table_body"&gt;&lt;/tbody&gt;</w:t>
      </w:r>
    </w:p>
    <w:p w14:paraId="4B094E57" w14:textId="77777777" w:rsidR="008D19B0" w:rsidRPr="006B2198" w:rsidRDefault="008D19B0" w:rsidP="006B2198">
      <w:pPr>
        <w:pStyle w:val="BodyText"/>
        <w:spacing w:after="0" w:line="240" w:lineRule="auto"/>
      </w:pPr>
      <w:r w:rsidRPr="006B2198">
        <w:t xml:space="preserve">                    &lt;/table&gt;</w:t>
      </w:r>
    </w:p>
    <w:p w14:paraId="3F0F2BF5" w14:textId="77777777" w:rsidR="008D19B0" w:rsidRPr="006B2198" w:rsidRDefault="008D19B0" w:rsidP="006B2198">
      <w:pPr>
        <w:pStyle w:val="BodyText"/>
        <w:spacing w:after="0" w:line="240" w:lineRule="auto"/>
      </w:pPr>
      <w:r w:rsidRPr="006B2198">
        <w:lastRenderedPageBreak/>
        <w:t xml:space="preserve">                        &lt;%-- start web service invocation --%&gt;&lt;hr/&gt;</w:t>
      </w:r>
    </w:p>
    <w:p w14:paraId="44163ED4" w14:textId="77777777" w:rsidR="008D19B0" w:rsidRPr="006B2198" w:rsidRDefault="008D19B0" w:rsidP="006B2198">
      <w:pPr>
        <w:pStyle w:val="BodyText"/>
        <w:spacing w:after="0" w:line="240" w:lineRule="auto"/>
      </w:pPr>
      <w:r w:rsidRPr="006B2198">
        <w:t xml:space="preserve">                &lt;%</w:t>
      </w:r>
    </w:p>
    <w:p w14:paraId="24752947" w14:textId="77777777" w:rsidR="008D19B0" w:rsidRPr="006B2198" w:rsidRDefault="008D19B0" w:rsidP="006B2198">
      <w:pPr>
        <w:pStyle w:val="BodyText"/>
        <w:spacing w:after="0" w:line="240" w:lineRule="auto"/>
      </w:pPr>
      <w:r w:rsidRPr="006B2198">
        <w:t xml:space="preserve">                try {</w:t>
      </w:r>
    </w:p>
    <w:p w14:paraId="3DBD4F9A" w14:textId="77777777" w:rsidR="008D19B0" w:rsidRPr="006B2198" w:rsidRDefault="008D19B0" w:rsidP="006B2198">
      <w:pPr>
        <w:pStyle w:val="BodyText"/>
        <w:spacing w:after="0" w:line="240" w:lineRule="auto"/>
      </w:pPr>
      <w:r w:rsidRPr="006B2198">
        <w:t xml:space="preserve">                    jlab1.servlets.service_client.MessageWS_Service service = new jlab1.servlets.service_client.MessageWS_Service();</w:t>
      </w:r>
    </w:p>
    <w:p w14:paraId="22A39360" w14:textId="77777777" w:rsidR="008D19B0" w:rsidRPr="006B2198" w:rsidRDefault="008D19B0" w:rsidP="006B2198">
      <w:pPr>
        <w:pStyle w:val="BodyText"/>
        <w:spacing w:after="0" w:line="240" w:lineRule="auto"/>
      </w:pPr>
      <w:r w:rsidRPr="006B2198">
        <w:t xml:space="preserve">                    jlab1.servlets.service_client.MessageWS port = service.getMessageWSPort();</w:t>
      </w:r>
    </w:p>
    <w:p w14:paraId="785987D6" w14:textId="77777777" w:rsidR="008D19B0" w:rsidRPr="006B2198" w:rsidRDefault="008D19B0" w:rsidP="006B2198">
      <w:pPr>
        <w:pStyle w:val="BodyText"/>
        <w:spacing w:after="0" w:line="240" w:lineRule="auto"/>
      </w:pPr>
      <w:r w:rsidRPr="006B2198">
        <w:t xml:space="preserve">                    // TODO process result here</w:t>
      </w:r>
    </w:p>
    <w:p w14:paraId="1DBD2544" w14:textId="77777777" w:rsidR="008D19B0" w:rsidRPr="006B2198" w:rsidRDefault="008D19B0" w:rsidP="006B2198">
      <w:pPr>
        <w:pStyle w:val="BodyText"/>
        <w:spacing w:after="0" w:line="240" w:lineRule="auto"/>
      </w:pPr>
      <w:r w:rsidRPr="006B2198">
        <w:t xml:space="preserve">                    java.util.List&lt;jlab1.servlets.service_client.Message&gt; result = port.findAll();</w:t>
      </w:r>
    </w:p>
    <w:p w14:paraId="7C4B5361" w14:textId="77777777" w:rsidR="008D19B0" w:rsidRPr="006B2198" w:rsidRDefault="008D19B0" w:rsidP="006B2198">
      <w:pPr>
        <w:pStyle w:val="BodyText"/>
        <w:spacing w:after="0" w:line="240" w:lineRule="auto"/>
      </w:pPr>
      <w:r w:rsidRPr="006B2198">
        <w:t xml:space="preserve">                    for( int i=0; i &lt; result.size(); i++) {</w:t>
      </w:r>
    </w:p>
    <w:p w14:paraId="70CA9A7C" w14:textId="77777777" w:rsidR="008D19B0" w:rsidRPr="006B2198" w:rsidRDefault="008D19B0" w:rsidP="006B2198">
      <w:pPr>
        <w:pStyle w:val="BodyText"/>
        <w:spacing w:after="0" w:line="240" w:lineRule="auto"/>
      </w:pPr>
      <w:r w:rsidRPr="006B2198">
        <w:t xml:space="preserve">                        jlab1.servlets.service_client.Message tmsg = result.get(i);</w:t>
      </w:r>
    </w:p>
    <w:p w14:paraId="279576C4" w14:textId="77777777" w:rsidR="008D19B0" w:rsidRPr="006B2198" w:rsidRDefault="008D19B0" w:rsidP="006B2198">
      <w:pPr>
        <w:pStyle w:val="BodyText"/>
        <w:spacing w:after="0" w:line="240" w:lineRule="auto"/>
      </w:pPr>
      <w:r w:rsidRPr="006B2198">
        <w:t xml:space="preserve">                        out.println(tmsg.getName()+"-"+tmsg.getMessage()+"&lt;br&gt;");</w:t>
      </w:r>
    </w:p>
    <w:p w14:paraId="2BFA1073" w14:textId="77777777" w:rsidR="008D19B0" w:rsidRPr="006B2198" w:rsidRDefault="008D19B0" w:rsidP="006B2198">
      <w:pPr>
        <w:pStyle w:val="BodyText"/>
        <w:spacing w:after="0" w:line="240" w:lineRule="auto"/>
      </w:pPr>
      <w:r w:rsidRPr="006B2198">
        <w:t xml:space="preserve">                    }</w:t>
      </w:r>
    </w:p>
    <w:p w14:paraId="3355DE0D" w14:textId="77777777" w:rsidR="008D19B0" w:rsidRPr="006B2198" w:rsidRDefault="008D19B0" w:rsidP="006B2198">
      <w:pPr>
        <w:pStyle w:val="BodyText"/>
        <w:spacing w:after="0" w:line="240" w:lineRule="auto"/>
      </w:pPr>
    </w:p>
    <w:p w14:paraId="00345D23" w14:textId="77777777" w:rsidR="008D19B0" w:rsidRPr="006B2198" w:rsidRDefault="008D19B0" w:rsidP="006B2198">
      <w:pPr>
        <w:pStyle w:val="BodyText"/>
        <w:spacing w:after="0" w:line="240" w:lineRule="auto"/>
      </w:pPr>
      <w:r w:rsidRPr="006B2198">
        <w:t xml:space="preserve">                } catch (Exception ex) {</w:t>
      </w:r>
    </w:p>
    <w:p w14:paraId="73E5B4F8" w14:textId="77777777" w:rsidR="008D19B0" w:rsidRPr="006B2198" w:rsidRDefault="008D19B0" w:rsidP="006B2198">
      <w:pPr>
        <w:pStyle w:val="BodyText"/>
        <w:spacing w:after="0" w:line="240" w:lineRule="auto"/>
      </w:pPr>
      <w:r w:rsidRPr="006B2198">
        <w:t xml:space="preserve">                    // TODO handle custom exceptions here</w:t>
      </w:r>
    </w:p>
    <w:p w14:paraId="4E5C8335" w14:textId="77777777" w:rsidR="008D19B0" w:rsidRPr="006B2198" w:rsidRDefault="008D19B0" w:rsidP="006B2198">
      <w:pPr>
        <w:pStyle w:val="BodyText"/>
        <w:spacing w:after="0" w:line="240" w:lineRule="auto"/>
      </w:pPr>
      <w:r w:rsidRPr="006B2198">
        <w:t xml:space="preserve">                }</w:t>
      </w:r>
    </w:p>
    <w:p w14:paraId="4E226CE2" w14:textId="77777777" w:rsidR="008D19B0" w:rsidRPr="006B2198" w:rsidRDefault="008D19B0" w:rsidP="006B2198">
      <w:pPr>
        <w:pStyle w:val="BodyText"/>
        <w:spacing w:after="0" w:line="240" w:lineRule="auto"/>
      </w:pPr>
      <w:r w:rsidRPr="006B2198">
        <w:t xml:space="preserve">                %&gt;</w:t>
      </w:r>
    </w:p>
    <w:p w14:paraId="19B7F1C5" w14:textId="77777777" w:rsidR="008D19B0" w:rsidRPr="006B2198" w:rsidRDefault="008D19B0" w:rsidP="006B2198">
      <w:pPr>
        <w:pStyle w:val="BodyText"/>
        <w:spacing w:after="0" w:line="240" w:lineRule="auto"/>
      </w:pPr>
      <w:r w:rsidRPr="006B2198">
        <w:t xml:space="preserve">                &lt;%-- end web service invocation --%&gt;&lt;hr/&gt;</w:t>
      </w:r>
    </w:p>
    <w:p w14:paraId="40C2D9F9" w14:textId="77777777" w:rsidR="008D19B0" w:rsidRPr="006B2198" w:rsidRDefault="008D19B0" w:rsidP="006B2198">
      <w:pPr>
        <w:pStyle w:val="BodyText"/>
        <w:spacing w:after="0" w:line="240" w:lineRule="auto"/>
      </w:pPr>
      <w:r w:rsidRPr="006B2198">
        <w:t xml:space="preserve">                &lt;/div&gt;</w:t>
      </w:r>
    </w:p>
    <w:p w14:paraId="0E310345" w14:textId="77777777" w:rsidR="008D19B0" w:rsidRPr="006B2198" w:rsidRDefault="008D19B0" w:rsidP="006B2198">
      <w:pPr>
        <w:pStyle w:val="BodyText"/>
        <w:spacing w:after="0" w:line="240" w:lineRule="auto"/>
      </w:pPr>
      <w:r w:rsidRPr="006B2198">
        <w:t xml:space="preserve">            &lt;/div&gt;</w:t>
      </w:r>
    </w:p>
    <w:p w14:paraId="0957316E" w14:textId="77777777" w:rsidR="008D19B0" w:rsidRPr="006B2198" w:rsidRDefault="008D19B0" w:rsidP="006B2198">
      <w:pPr>
        <w:pStyle w:val="BodyText"/>
        <w:spacing w:after="0" w:line="240" w:lineRule="auto"/>
      </w:pPr>
      <w:r w:rsidRPr="006B2198">
        <w:tab/>
        <w:t>&lt;/body&gt;</w:t>
      </w:r>
      <w:r w:rsidRPr="006B2198">
        <w:tab/>
      </w:r>
    </w:p>
    <w:p w14:paraId="711007C0" w14:textId="77777777" w:rsidR="008D19B0" w:rsidRPr="006B2198" w:rsidRDefault="008D19B0" w:rsidP="006B2198">
      <w:pPr>
        <w:pStyle w:val="BodyText"/>
        <w:spacing w:after="0" w:line="240" w:lineRule="auto"/>
      </w:pPr>
      <w:r w:rsidRPr="006B2198">
        <w:t>&lt;/html&gt;</w:t>
      </w:r>
    </w:p>
    <w:p w14:paraId="0F0632D6" w14:textId="5E1C29B8" w:rsidR="008D19B0" w:rsidRPr="006B2198" w:rsidRDefault="008D19B0" w:rsidP="006B2198">
      <w:pPr>
        <w:pStyle w:val="BodyText"/>
        <w:spacing w:after="0" w:line="240" w:lineRule="auto"/>
      </w:pPr>
      <w:r w:rsidRPr="006B2198">
        <w:t>ApplicationConfig.java:</w:t>
      </w:r>
    </w:p>
    <w:p w14:paraId="5519D4F8" w14:textId="77777777" w:rsidR="008D19B0" w:rsidRPr="006B2198" w:rsidRDefault="008D19B0" w:rsidP="006B2198">
      <w:pPr>
        <w:pStyle w:val="BodyText"/>
        <w:spacing w:after="0" w:line="240" w:lineRule="auto"/>
      </w:pPr>
      <w:r w:rsidRPr="006B2198">
        <w:t>/*</w:t>
      </w:r>
    </w:p>
    <w:p w14:paraId="5B0C22E8" w14:textId="77777777" w:rsidR="008D19B0" w:rsidRPr="006B2198" w:rsidRDefault="008D19B0" w:rsidP="006B2198">
      <w:pPr>
        <w:pStyle w:val="BodyText"/>
        <w:spacing w:after="0" w:line="240" w:lineRule="auto"/>
      </w:pPr>
      <w:r w:rsidRPr="006B2198">
        <w:t xml:space="preserve"> * To change this template, choose Tools | Templates</w:t>
      </w:r>
    </w:p>
    <w:p w14:paraId="7BA3FEEF" w14:textId="77777777" w:rsidR="008D19B0" w:rsidRPr="006B2198" w:rsidRDefault="008D19B0" w:rsidP="006B2198">
      <w:pPr>
        <w:pStyle w:val="BodyText"/>
        <w:spacing w:after="0" w:line="240" w:lineRule="auto"/>
      </w:pPr>
      <w:r w:rsidRPr="006B2198">
        <w:t xml:space="preserve"> * and open the template in the editor.</w:t>
      </w:r>
    </w:p>
    <w:p w14:paraId="5D78232A" w14:textId="77777777" w:rsidR="008D19B0" w:rsidRPr="006B2198" w:rsidRDefault="008D19B0" w:rsidP="006B2198">
      <w:pPr>
        <w:pStyle w:val="BodyText"/>
        <w:spacing w:after="0" w:line="240" w:lineRule="auto"/>
      </w:pPr>
      <w:r w:rsidRPr="006B2198">
        <w:t xml:space="preserve"> */</w:t>
      </w:r>
    </w:p>
    <w:p w14:paraId="64E9E456" w14:textId="77777777" w:rsidR="008D19B0" w:rsidRPr="006B2198" w:rsidRDefault="008D19B0" w:rsidP="006B2198">
      <w:pPr>
        <w:pStyle w:val="BodyText"/>
        <w:spacing w:after="0" w:line="240" w:lineRule="auto"/>
      </w:pPr>
      <w:r w:rsidRPr="006B2198">
        <w:t>package jlab1.servlets.service;</w:t>
      </w:r>
    </w:p>
    <w:p w14:paraId="7BE9AE86" w14:textId="77777777" w:rsidR="008D19B0" w:rsidRPr="006B2198" w:rsidRDefault="008D19B0" w:rsidP="006B2198">
      <w:pPr>
        <w:pStyle w:val="BodyText"/>
        <w:spacing w:after="0" w:line="240" w:lineRule="auto"/>
      </w:pPr>
    </w:p>
    <w:p w14:paraId="4ED9517A" w14:textId="77777777" w:rsidR="008D19B0" w:rsidRPr="006B2198" w:rsidRDefault="008D19B0" w:rsidP="006B2198">
      <w:pPr>
        <w:pStyle w:val="BodyText"/>
        <w:spacing w:after="0" w:line="240" w:lineRule="auto"/>
      </w:pPr>
      <w:r w:rsidRPr="006B2198">
        <w:t>import java.util.Set;</w:t>
      </w:r>
    </w:p>
    <w:p w14:paraId="02178679" w14:textId="77777777" w:rsidR="008D19B0" w:rsidRPr="006B2198" w:rsidRDefault="008D19B0" w:rsidP="006B2198">
      <w:pPr>
        <w:pStyle w:val="BodyText"/>
        <w:spacing w:after="0" w:line="240" w:lineRule="auto"/>
      </w:pPr>
      <w:r w:rsidRPr="006B2198">
        <w:t>import javax.ws.rs.core.Application;</w:t>
      </w:r>
    </w:p>
    <w:p w14:paraId="5B8E7891" w14:textId="77777777" w:rsidR="008D19B0" w:rsidRPr="006B2198" w:rsidRDefault="008D19B0" w:rsidP="006B2198">
      <w:pPr>
        <w:pStyle w:val="BodyText"/>
        <w:spacing w:after="0" w:line="240" w:lineRule="auto"/>
      </w:pPr>
    </w:p>
    <w:p w14:paraId="03B43DC1" w14:textId="77777777" w:rsidR="008D19B0" w:rsidRPr="006B2198" w:rsidRDefault="008D19B0" w:rsidP="006B2198">
      <w:pPr>
        <w:pStyle w:val="BodyText"/>
        <w:spacing w:after="0" w:line="240" w:lineRule="auto"/>
      </w:pPr>
      <w:r w:rsidRPr="006B2198">
        <w:t>/**</w:t>
      </w:r>
    </w:p>
    <w:p w14:paraId="34B1CEE2" w14:textId="77777777" w:rsidR="008D19B0" w:rsidRPr="006B2198" w:rsidRDefault="008D19B0" w:rsidP="006B2198">
      <w:pPr>
        <w:pStyle w:val="BodyText"/>
        <w:spacing w:after="0" w:line="240" w:lineRule="auto"/>
      </w:pPr>
      <w:r w:rsidRPr="006B2198">
        <w:t xml:space="preserve"> *</w:t>
      </w:r>
    </w:p>
    <w:p w14:paraId="245A8FAA" w14:textId="77777777" w:rsidR="008D19B0" w:rsidRPr="006B2198" w:rsidRDefault="008D19B0" w:rsidP="006B2198">
      <w:pPr>
        <w:pStyle w:val="BodyText"/>
        <w:spacing w:after="0" w:line="240" w:lineRule="auto"/>
      </w:pPr>
      <w:r w:rsidRPr="006B2198">
        <w:t xml:space="preserve"> * @author Administrator</w:t>
      </w:r>
    </w:p>
    <w:p w14:paraId="41464540" w14:textId="77777777" w:rsidR="008D19B0" w:rsidRPr="006B2198" w:rsidRDefault="008D19B0" w:rsidP="006B2198">
      <w:pPr>
        <w:pStyle w:val="BodyText"/>
        <w:spacing w:after="0" w:line="240" w:lineRule="auto"/>
      </w:pPr>
      <w:r w:rsidRPr="006B2198">
        <w:t xml:space="preserve"> */</w:t>
      </w:r>
    </w:p>
    <w:p w14:paraId="3FDB6F95" w14:textId="77777777" w:rsidR="008D19B0" w:rsidRPr="006B2198" w:rsidRDefault="008D19B0" w:rsidP="006B2198">
      <w:pPr>
        <w:pStyle w:val="BodyText"/>
        <w:spacing w:after="0" w:line="240" w:lineRule="auto"/>
      </w:pPr>
      <w:r w:rsidRPr="006B2198">
        <w:t>@javax.ws.rs.ApplicationPath("rest")</w:t>
      </w:r>
    </w:p>
    <w:p w14:paraId="60547DF8" w14:textId="77777777" w:rsidR="008D19B0" w:rsidRPr="006B2198" w:rsidRDefault="008D19B0" w:rsidP="006B2198">
      <w:pPr>
        <w:pStyle w:val="BodyText"/>
        <w:spacing w:after="0" w:line="240" w:lineRule="auto"/>
      </w:pPr>
      <w:r w:rsidRPr="006B2198">
        <w:t>public class ApplicationConfig extends Application {</w:t>
      </w:r>
    </w:p>
    <w:p w14:paraId="247180F1" w14:textId="77777777" w:rsidR="008D19B0" w:rsidRPr="006B2198" w:rsidRDefault="008D19B0" w:rsidP="006B2198">
      <w:pPr>
        <w:pStyle w:val="BodyText"/>
        <w:spacing w:after="0" w:line="240" w:lineRule="auto"/>
      </w:pPr>
    </w:p>
    <w:p w14:paraId="316C5BF8" w14:textId="77777777" w:rsidR="008D19B0" w:rsidRPr="006B2198" w:rsidRDefault="008D19B0" w:rsidP="006B2198">
      <w:pPr>
        <w:pStyle w:val="BodyText"/>
        <w:spacing w:after="0" w:line="240" w:lineRule="auto"/>
      </w:pPr>
      <w:r w:rsidRPr="006B2198">
        <w:t xml:space="preserve">    @Override</w:t>
      </w:r>
    </w:p>
    <w:p w14:paraId="2510F856" w14:textId="77777777" w:rsidR="008D19B0" w:rsidRPr="006B2198" w:rsidRDefault="008D19B0" w:rsidP="006B2198">
      <w:pPr>
        <w:pStyle w:val="BodyText"/>
        <w:spacing w:after="0" w:line="240" w:lineRule="auto"/>
      </w:pPr>
      <w:r w:rsidRPr="006B2198">
        <w:t xml:space="preserve">    public Set&lt;Class&lt;?&gt;&gt; getClasses() {</w:t>
      </w:r>
    </w:p>
    <w:p w14:paraId="1713BA69" w14:textId="77777777" w:rsidR="008D19B0" w:rsidRPr="006B2198" w:rsidRDefault="008D19B0" w:rsidP="006B2198">
      <w:pPr>
        <w:pStyle w:val="BodyText"/>
        <w:spacing w:after="0" w:line="240" w:lineRule="auto"/>
      </w:pPr>
      <w:r w:rsidRPr="006B2198">
        <w:t xml:space="preserve">        Set&lt;Class&lt;?&gt;&gt; resources = new java.util.HashSet&lt;Class&lt;?&gt;&gt;();</w:t>
      </w:r>
    </w:p>
    <w:p w14:paraId="6AE30657" w14:textId="77777777" w:rsidR="008D19B0" w:rsidRPr="006B2198" w:rsidRDefault="008D19B0" w:rsidP="006B2198">
      <w:pPr>
        <w:pStyle w:val="BodyText"/>
        <w:spacing w:after="0" w:line="240" w:lineRule="auto"/>
      </w:pPr>
      <w:r w:rsidRPr="006B2198">
        <w:t xml:space="preserve">        // following code can be used to customize Jersey 2.0 JSON provider:</w:t>
      </w:r>
    </w:p>
    <w:p w14:paraId="22771A4A" w14:textId="77777777" w:rsidR="008D19B0" w:rsidRPr="006B2198" w:rsidRDefault="008D19B0" w:rsidP="006B2198">
      <w:pPr>
        <w:pStyle w:val="BodyText"/>
        <w:spacing w:after="0" w:line="240" w:lineRule="auto"/>
      </w:pPr>
      <w:r w:rsidRPr="006B2198">
        <w:t xml:space="preserve">        try {</w:t>
      </w:r>
    </w:p>
    <w:p w14:paraId="4E3844E6" w14:textId="77777777" w:rsidR="008D19B0" w:rsidRPr="006B2198" w:rsidRDefault="008D19B0" w:rsidP="006B2198">
      <w:pPr>
        <w:pStyle w:val="BodyText"/>
        <w:spacing w:after="0" w:line="240" w:lineRule="auto"/>
      </w:pPr>
      <w:r w:rsidRPr="006B2198">
        <w:t xml:space="preserve">            Class jsonProvider = Class.forName("org.glassfish.jersey.jackson.JacksonFeature");</w:t>
      </w:r>
    </w:p>
    <w:p w14:paraId="5FB81859" w14:textId="77777777" w:rsidR="008D19B0" w:rsidRPr="006B2198" w:rsidRDefault="008D19B0" w:rsidP="006B2198">
      <w:pPr>
        <w:pStyle w:val="BodyText"/>
        <w:spacing w:after="0" w:line="240" w:lineRule="auto"/>
      </w:pPr>
      <w:r w:rsidRPr="006B2198">
        <w:t xml:space="preserve">            // Class jsonProvider = Class.forName("org.glassfish.jersey.moxy.json.MoxyJsonFeature");</w:t>
      </w:r>
    </w:p>
    <w:p w14:paraId="348B04A5" w14:textId="77777777" w:rsidR="008D19B0" w:rsidRPr="006B2198" w:rsidRDefault="008D19B0" w:rsidP="006B2198">
      <w:pPr>
        <w:pStyle w:val="BodyText"/>
        <w:spacing w:after="0" w:line="240" w:lineRule="auto"/>
      </w:pPr>
      <w:r w:rsidRPr="006B2198">
        <w:t xml:space="preserve">            // Class jsonProvider = Class.forName("org.glassfish.jersey.jettison.JettisonFeature");</w:t>
      </w:r>
    </w:p>
    <w:p w14:paraId="543E0083" w14:textId="77777777" w:rsidR="008D19B0" w:rsidRPr="006B2198" w:rsidRDefault="008D19B0" w:rsidP="006B2198">
      <w:pPr>
        <w:pStyle w:val="BodyText"/>
        <w:spacing w:after="0" w:line="240" w:lineRule="auto"/>
      </w:pPr>
      <w:r w:rsidRPr="006B2198">
        <w:t xml:space="preserve">            resources.add(jsonProvider);</w:t>
      </w:r>
    </w:p>
    <w:p w14:paraId="69A681DF" w14:textId="77777777" w:rsidR="008D19B0" w:rsidRPr="006B2198" w:rsidRDefault="008D19B0" w:rsidP="006B2198">
      <w:pPr>
        <w:pStyle w:val="BodyText"/>
        <w:spacing w:after="0" w:line="240" w:lineRule="auto"/>
      </w:pPr>
      <w:r w:rsidRPr="006B2198">
        <w:t xml:space="preserve">        } catch (ClassNotFoundException ex) {</w:t>
      </w:r>
    </w:p>
    <w:p w14:paraId="33D13183" w14:textId="77777777" w:rsidR="008D19B0" w:rsidRPr="006B2198" w:rsidRDefault="008D19B0" w:rsidP="006B2198">
      <w:pPr>
        <w:pStyle w:val="BodyText"/>
        <w:spacing w:after="0" w:line="240" w:lineRule="auto"/>
      </w:pPr>
      <w:r w:rsidRPr="006B2198">
        <w:t xml:space="preserve">            java.util.logging.Logger.getLogger(getClass().getName()).log(java.util.logging.Level.SEVERE, null, ex);</w:t>
      </w:r>
    </w:p>
    <w:p w14:paraId="7B653ED6" w14:textId="77777777" w:rsidR="008D19B0" w:rsidRPr="006B2198" w:rsidRDefault="008D19B0" w:rsidP="006B2198">
      <w:pPr>
        <w:pStyle w:val="BodyText"/>
        <w:spacing w:after="0" w:line="240" w:lineRule="auto"/>
      </w:pPr>
      <w:r w:rsidRPr="006B2198">
        <w:t xml:space="preserve">        }</w:t>
      </w:r>
    </w:p>
    <w:p w14:paraId="7628862F" w14:textId="77777777" w:rsidR="008D19B0" w:rsidRPr="006B2198" w:rsidRDefault="008D19B0" w:rsidP="006B2198">
      <w:pPr>
        <w:pStyle w:val="BodyText"/>
        <w:spacing w:after="0" w:line="240" w:lineRule="auto"/>
      </w:pPr>
      <w:r w:rsidRPr="006B2198">
        <w:t xml:space="preserve">        addRestResourceClasses(resources);</w:t>
      </w:r>
    </w:p>
    <w:p w14:paraId="0BB0AF64" w14:textId="77777777" w:rsidR="008D19B0" w:rsidRPr="006B2198" w:rsidRDefault="008D19B0" w:rsidP="006B2198">
      <w:pPr>
        <w:pStyle w:val="BodyText"/>
        <w:spacing w:after="0" w:line="240" w:lineRule="auto"/>
      </w:pPr>
      <w:r w:rsidRPr="006B2198">
        <w:t xml:space="preserve">        return resources;</w:t>
      </w:r>
    </w:p>
    <w:p w14:paraId="14453B9D" w14:textId="77777777" w:rsidR="008D19B0" w:rsidRPr="006B2198" w:rsidRDefault="008D19B0" w:rsidP="006B2198">
      <w:pPr>
        <w:pStyle w:val="BodyText"/>
        <w:spacing w:after="0" w:line="240" w:lineRule="auto"/>
      </w:pPr>
      <w:r w:rsidRPr="006B2198">
        <w:t xml:space="preserve">    }</w:t>
      </w:r>
    </w:p>
    <w:p w14:paraId="3F0CB6EC" w14:textId="77777777" w:rsidR="008D19B0" w:rsidRPr="006B2198" w:rsidRDefault="008D19B0" w:rsidP="006B2198">
      <w:pPr>
        <w:pStyle w:val="BodyText"/>
        <w:spacing w:after="0" w:line="240" w:lineRule="auto"/>
      </w:pPr>
    </w:p>
    <w:p w14:paraId="65D2611C" w14:textId="77777777" w:rsidR="008D19B0" w:rsidRPr="006B2198" w:rsidRDefault="008D19B0" w:rsidP="006B2198">
      <w:pPr>
        <w:pStyle w:val="BodyText"/>
        <w:spacing w:after="0" w:line="240" w:lineRule="auto"/>
      </w:pPr>
      <w:r w:rsidRPr="006B2198">
        <w:t xml:space="preserve">    /**</w:t>
      </w:r>
    </w:p>
    <w:p w14:paraId="52E46628" w14:textId="77777777" w:rsidR="008D19B0" w:rsidRPr="006B2198" w:rsidRDefault="008D19B0" w:rsidP="006B2198">
      <w:pPr>
        <w:pStyle w:val="BodyText"/>
        <w:spacing w:after="0" w:line="240" w:lineRule="auto"/>
      </w:pPr>
      <w:r w:rsidRPr="006B2198">
        <w:t xml:space="preserve">     * Do not modify addRestResourceClasses() method.</w:t>
      </w:r>
    </w:p>
    <w:p w14:paraId="1F2FF775" w14:textId="77777777" w:rsidR="008D19B0" w:rsidRPr="006B2198" w:rsidRDefault="008D19B0" w:rsidP="006B2198">
      <w:pPr>
        <w:pStyle w:val="BodyText"/>
        <w:spacing w:after="0" w:line="240" w:lineRule="auto"/>
      </w:pPr>
      <w:r w:rsidRPr="006B2198">
        <w:t xml:space="preserve">     * It is automatically re-generated by NetBeans REST support to populate</w:t>
      </w:r>
    </w:p>
    <w:p w14:paraId="0E34FEB3" w14:textId="77777777" w:rsidR="008D19B0" w:rsidRPr="006B2198" w:rsidRDefault="008D19B0" w:rsidP="006B2198">
      <w:pPr>
        <w:pStyle w:val="BodyText"/>
        <w:spacing w:after="0" w:line="240" w:lineRule="auto"/>
      </w:pPr>
      <w:r w:rsidRPr="006B2198">
        <w:t xml:space="preserve">     * given list with all resources defined in the project.</w:t>
      </w:r>
    </w:p>
    <w:p w14:paraId="221BDF89" w14:textId="77777777" w:rsidR="008D19B0" w:rsidRPr="006B2198" w:rsidRDefault="008D19B0" w:rsidP="006B2198">
      <w:pPr>
        <w:pStyle w:val="BodyText"/>
        <w:spacing w:after="0" w:line="240" w:lineRule="auto"/>
      </w:pPr>
      <w:r w:rsidRPr="006B2198">
        <w:lastRenderedPageBreak/>
        <w:t xml:space="preserve">     */</w:t>
      </w:r>
    </w:p>
    <w:p w14:paraId="225B61B0" w14:textId="77777777" w:rsidR="008D19B0" w:rsidRPr="006B2198" w:rsidRDefault="008D19B0" w:rsidP="006B2198">
      <w:pPr>
        <w:pStyle w:val="BodyText"/>
        <w:spacing w:after="0" w:line="240" w:lineRule="auto"/>
      </w:pPr>
      <w:r w:rsidRPr="006B2198">
        <w:t xml:space="preserve">    private void addRestResourceClasses(Set&lt;Class&lt;?&gt;&gt; resources) {</w:t>
      </w:r>
    </w:p>
    <w:p w14:paraId="26BF6B64" w14:textId="77777777" w:rsidR="008D19B0" w:rsidRPr="006B2198" w:rsidRDefault="008D19B0" w:rsidP="006B2198">
      <w:pPr>
        <w:pStyle w:val="BodyText"/>
        <w:spacing w:after="0" w:line="240" w:lineRule="auto"/>
      </w:pPr>
      <w:r w:rsidRPr="006B2198">
        <w:t xml:space="preserve">        resources.add(jlab1.servlets.service.MessageFacadeREST.class);</w:t>
      </w:r>
    </w:p>
    <w:p w14:paraId="188795A0" w14:textId="77777777" w:rsidR="008D19B0" w:rsidRPr="006B2198" w:rsidRDefault="008D19B0" w:rsidP="006B2198">
      <w:pPr>
        <w:pStyle w:val="BodyText"/>
        <w:spacing w:after="0" w:line="240" w:lineRule="auto"/>
      </w:pPr>
      <w:r w:rsidRPr="006B2198">
        <w:t xml:space="preserve">        resources.add(jlab1.servlets.service.MessageWSPort.class);</w:t>
      </w:r>
    </w:p>
    <w:p w14:paraId="2483DABE" w14:textId="77777777" w:rsidR="008D19B0" w:rsidRPr="006B2198" w:rsidRDefault="008D19B0" w:rsidP="006B2198">
      <w:pPr>
        <w:pStyle w:val="BodyText"/>
        <w:spacing w:after="0" w:line="240" w:lineRule="auto"/>
      </w:pPr>
      <w:r w:rsidRPr="006B2198">
        <w:t xml:space="preserve">    }</w:t>
      </w:r>
    </w:p>
    <w:p w14:paraId="716B66AA" w14:textId="77777777" w:rsidR="008D19B0" w:rsidRPr="006B2198" w:rsidRDefault="008D19B0" w:rsidP="006B2198">
      <w:pPr>
        <w:pStyle w:val="BodyText"/>
        <w:spacing w:after="0" w:line="240" w:lineRule="auto"/>
      </w:pPr>
      <w:r w:rsidRPr="006B2198">
        <w:t xml:space="preserve">    </w:t>
      </w:r>
    </w:p>
    <w:p w14:paraId="797960D1" w14:textId="1D615589" w:rsidR="008D19B0" w:rsidRPr="006B2198" w:rsidRDefault="008D19B0" w:rsidP="006B2198">
      <w:pPr>
        <w:pStyle w:val="BodyText"/>
        <w:spacing w:after="0" w:line="240" w:lineRule="auto"/>
      </w:pPr>
      <w:r w:rsidRPr="006B2198">
        <w:t>}</w:t>
      </w:r>
    </w:p>
    <w:p w14:paraId="3A1B1A13" w14:textId="3CC4124F" w:rsidR="008D19B0" w:rsidRPr="006B2198" w:rsidRDefault="008D19B0" w:rsidP="006B2198">
      <w:pPr>
        <w:pStyle w:val="BodyText"/>
        <w:spacing w:after="0" w:line="240" w:lineRule="auto"/>
      </w:pPr>
    </w:p>
    <w:p w14:paraId="48FF3E82" w14:textId="59E41587" w:rsidR="008D19B0" w:rsidRPr="006B2198" w:rsidRDefault="008D19B0" w:rsidP="006B2198">
      <w:pPr>
        <w:pStyle w:val="BodyText"/>
        <w:spacing w:after="0" w:line="240" w:lineRule="auto"/>
      </w:pPr>
      <w:r w:rsidRPr="006B2198">
        <w:t>MessageFACADEREST.java:</w:t>
      </w:r>
    </w:p>
    <w:p w14:paraId="335B50BC" w14:textId="77777777" w:rsidR="008D19B0" w:rsidRPr="006B2198" w:rsidRDefault="008D19B0" w:rsidP="006B2198">
      <w:pPr>
        <w:pStyle w:val="BodyText"/>
        <w:spacing w:after="0" w:line="240" w:lineRule="auto"/>
      </w:pPr>
      <w:r w:rsidRPr="006B2198">
        <w:t>/*</w:t>
      </w:r>
    </w:p>
    <w:p w14:paraId="51350E58" w14:textId="77777777" w:rsidR="008D19B0" w:rsidRPr="006B2198" w:rsidRDefault="008D19B0" w:rsidP="006B2198">
      <w:pPr>
        <w:pStyle w:val="BodyText"/>
        <w:spacing w:after="0" w:line="240" w:lineRule="auto"/>
      </w:pPr>
      <w:r w:rsidRPr="006B2198">
        <w:t xml:space="preserve"> * To change this template, choose Tools | Templates</w:t>
      </w:r>
    </w:p>
    <w:p w14:paraId="7B741BD5" w14:textId="77777777" w:rsidR="008D19B0" w:rsidRPr="006B2198" w:rsidRDefault="008D19B0" w:rsidP="006B2198">
      <w:pPr>
        <w:pStyle w:val="BodyText"/>
        <w:spacing w:after="0" w:line="240" w:lineRule="auto"/>
      </w:pPr>
      <w:r w:rsidRPr="006B2198">
        <w:t xml:space="preserve"> * and open the template in the editor.</w:t>
      </w:r>
    </w:p>
    <w:p w14:paraId="305CC0BA" w14:textId="77777777" w:rsidR="008D19B0" w:rsidRPr="006B2198" w:rsidRDefault="008D19B0" w:rsidP="006B2198">
      <w:pPr>
        <w:pStyle w:val="BodyText"/>
        <w:spacing w:after="0" w:line="240" w:lineRule="auto"/>
      </w:pPr>
      <w:r w:rsidRPr="006B2198">
        <w:t xml:space="preserve"> */</w:t>
      </w:r>
    </w:p>
    <w:p w14:paraId="715A6D45" w14:textId="77777777" w:rsidR="008D19B0" w:rsidRPr="006B2198" w:rsidRDefault="008D19B0" w:rsidP="006B2198">
      <w:pPr>
        <w:pStyle w:val="BodyText"/>
        <w:spacing w:after="0" w:line="240" w:lineRule="auto"/>
      </w:pPr>
      <w:r w:rsidRPr="006B2198">
        <w:t>package jlab1.servlets.service;</w:t>
      </w:r>
    </w:p>
    <w:p w14:paraId="351ED7C5" w14:textId="77777777" w:rsidR="008D19B0" w:rsidRPr="006B2198" w:rsidRDefault="008D19B0" w:rsidP="006B2198">
      <w:pPr>
        <w:pStyle w:val="BodyText"/>
        <w:spacing w:after="0" w:line="240" w:lineRule="auto"/>
      </w:pPr>
    </w:p>
    <w:p w14:paraId="7B486306" w14:textId="77777777" w:rsidR="008D19B0" w:rsidRPr="006B2198" w:rsidRDefault="008D19B0" w:rsidP="006B2198">
      <w:pPr>
        <w:pStyle w:val="BodyText"/>
        <w:spacing w:after="0" w:line="240" w:lineRule="auto"/>
      </w:pPr>
      <w:r w:rsidRPr="006B2198">
        <w:t>import java.util.List;</w:t>
      </w:r>
    </w:p>
    <w:p w14:paraId="230BE1CE" w14:textId="77777777" w:rsidR="008D19B0" w:rsidRPr="006B2198" w:rsidRDefault="008D19B0" w:rsidP="006B2198">
      <w:pPr>
        <w:pStyle w:val="BodyText"/>
        <w:spacing w:after="0" w:line="240" w:lineRule="auto"/>
      </w:pPr>
      <w:r w:rsidRPr="006B2198">
        <w:t>import javax.ejb.Stateless;</w:t>
      </w:r>
    </w:p>
    <w:p w14:paraId="19E262CC" w14:textId="77777777" w:rsidR="008D19B0" w:rsidRPr="006B2198" w:rsidRDefault="008D19B0" w:rsidP="006B2198">
      <w:pPr>
        <w:pStyle w:val="BodyText"/>
        <w:spacing w:after="0" w:line="240" w:lineRule="auto"/>
      </w:pPr>
      <w:r w:rsidRPr="006B2198">
        <w:t>import javax.persistence.EntityManager;</w:t>
      </w:r>
    </w:p>
    <w:p w14:paraId="1CF4E01D" w14:textId="77777777" w:rsidR="008D19B0" w:rsidRPr="006B2198" w:rsidRDefault="008D19B0" w:rsidP="006B2198">
      <w:pPr>
        <w:pStyle w:val="BodyText"/>
        <w:spacing w:after="0" w:line="240" w:lineRule="auto"/>
      </w:pPr>
      <w:r w:rsidRPr="006B2198">
        <w:t>import javax.persistence.PersistenceContext;</w:t>
      </w:r>
    </w:p>
    <w:p w14:paraId="79466E41" w14:textId="77777777" w:rsidR="008D19B0" w:rsidRPr="006B2198" w:rsidRDefault="008D19B0" w:rsidP="006B2198">
      <w:pPr>
        <w:pStyle w:val="BodyText"/>
        <w:spacing w:after="0" w:line="240" w:lineRule="auto"/>
      </w:pPr>
      <w:r w:rsidRPr="006B2198">
        <w:t>import javax.ws.rs.Consumes;</w:t>
      </w:r>
    </w:p>
    <w:p w14:paraId="1E00BCE2" w14:textId="77777777" w:rsidR="008D19B0" w:rsidRPr="006B2198" w:rsidRDefault="008D19B0" w:rsidP="006B2198">
      <w:pPr>
        <w:pStyle w:val="BodyText"/>
        <w:spacing w:after="0" w:line="240" w:lineRule="auto"/>
      </w:pPr>
      <w:r w:rsidRPr="006B2198">
        <w:t>import javax.ws.rs.DELETE;</w:t>
      </w:r>
    </w:p>
    <w:p w14:paraId="1D5AFAF4" w14:textId="77777777" w:rsidR="008D19B0" w:rsidRPr="006B2198" w:rsidRDefault="008D19B0" w:rsidP="006B2198">
      <w:pPr>
        <w:pStyle w:val="BodyText"/>
        <w:spacing w:after="0" w:line="240" w:lineRule="auto"/>
      </w:pPr>
      <w:r w:rsidRPr="006B2198">
        <w:t>import javax.ws.rs.GET;</w:t>
      </w:r>
    </w:p>
    <w:p w14:paraId="465A15BE" w14:textId="77777777" w:rsidR="008D19B0" w:rsidRPr="006B2198" w:rsidRDefault="008D19B0" w:rsidP="006B2198">
      <w:pPr>
        <w:pStyle w:val="BodyText"/>
        <w:spacing w:after="0" w:line="240" w:lineRule="auto"/>
      </w:pPr>
      <w:r w:rsidRPr="006B2198">
        <w:t>import javax.ws.rs.POST;</w:t>
      </w:r>
    </w:p>
    <w:p w14:paraId="0900EF38" w14:textId="77777777" w:rsidR="008D19B0" w:rsidRPr="006B2198" w:rsidRDefault="008D19B0" w:rsidP="006B2198">
      <w:pPr>
        <w:pStyle w:val="BodyText"/>
        <w:spacing w:after="0" w:line="240" w:lineRule="auto"/>
      </w:pPr>
      <w:r w:rsidRPr="006B2198">
        <w:t>import javax.ws.rs.PUT;</w:t>
      </w:r>
    </w:p>
    <w:p w14:paraId="03E5FEFB" w14:textId="77777777" w:rsidR="008D19B0" w:rsidRPr="006B2198" w:rsidRDefault="008D19B0" w:rsidP="006B2198">
      <w:pPr>
        <w:pStyle w:val="BodyText"/>
        <w:spacing w:after="0" w:line="240" w:lineRule="auto"/>
      </w:pPr>
      <w:r w:rsidRPr="006B2198">
        <w:t>import javax.ws.rs.Path;</w:t>
      </w:r>
    </w:p>
    <w:p w14:paraId="2973892D" w14:textId="77777777" w:rsidR="008D19B0" w:rsidRPr="006B2198" w:rsidRDefault="008D19B0" w:rsidP="006B2198">
      <w:pPr>
        <w:pStyle w:val="BodyText"/>
        <w:spacing w:after="0" w:line="240" w:lineRule="auto"/>
      </w:pPr>
      <w:r w:rsidRPr="006B2198">
        <w:t>import javax.ws.rs.PathParam;</w:t>
      </w:r>
    </w:p>
    <w:p w14:paraId="50623A58" w14:textId="77777777" w:rsidR="008D19B0" w:rsidRPr="006B2198" w:rsidRDefault="008D19B0" w:rsidP="006B2198">
      <w:pPr>
        <w:pStyle w:val="BodyText"/>
        <w:spacing w:after="0" w:line="240" w:lineRule="auto"/>
      </w:pPr>
      <w:r w:rsidRPr="006B2198">
        <w:t>import javax.ws.rs.Produces;</w:t>
      </w:r>
    </w:p>
    <w:p w14:paraId="6365283E" w14:textId="77777777" w:rsidR="008D19B0" w:rsidRPr="006B2198" w:rsidRDefault="008D19B0" w:rsidP="006B2198">
      <w:pPr>
        <w:pStyle w:val="BodyText"/>
        <w:spacing w:after="0" w:line="240" w:lineRule="auto"/>
      </w:pPr>
      <w:r w:rsidRPr="006B2198">
        <w:t>import jlab1.entities.Message;</w:t>
      </w:r>
    </w:p>
    <w:p w14:paraId="3AC5D067" w14:textId="77777777" w:rsidR="008D19B0" w:rsidRPr="006B2198" w:rsidRDefault="008D19B0" w:rsidP="006B2198">
      <w:pPr>
        <w:pStyle w:val="BodyText"/>
        <w:spacing w:after="0" w:line="240" w:lineRule="auto"/>
      </w:pPr>
    </w:p>
    <w:p w14:paraId="51D8DF40" w14:textId="77777777" w:rsidR="008D19B0" w:rsidRPr="006B2198" w:rsidRDefault="008D19B0" w:rsidP="006B2198">
      <w:pPr>
        <w:pStyle w:val="BodyText"/>
        <w:spacing w:after="0" w:line="240" w:lineRule="auto"/>
      </w:pPr>
      <w:r w:rsidRPr="006B2198">
        <w:t>/**</w:t>
      </w:r>
    </w:p>
    <w:p w14:paraId="07F9804E" w14:textId="77777777" w:rsidR="008D19B0" w:rsidRPr="006B2198" w:rsidRDefault="008D19B0" w:rsidP="006B2198">
      <w:pPr>
        <w:pStyle w:val="BodyText"/>
        <w:spacing w:after="0" w:line="240" w:lineRule="auto"/>
      </w:pPr>
      <w:r w:rsidRPr="006B2198">
        <w:t xml:space="preserve"> *</w:t>
      </w:r>
    </w:p>
    <w:p w14:paraId="09BBF2F3" w14:textId="77777777" w:rsidR="008D19B0" w:rsidRPr="006B2198" w:rsidRDefault="008D19B0" w:rsidP="006B2198">
      <w:pPr>
        <w:pStyle w:val="BodyText"/>
        <w:spacing w:after="0" w:line="240" w:lineRule="auto"/>
      </w:pPr>
      <w:r w:rsidRPr="006B2198">
        <w:t xml:space="preserve"> * @author Administrator</w:t>
      </w:r>
    </w:p>
    <w:p w14:paraId="0A641A1D" w14:textId="77777777" w:rsidR="008D19B0" w:rsidRPr="006B2198" w:rsidRDefault="008D19B0" w:rsidP="006B2198">
      <w:pPr>
        <w:pStyle w:val="BodyText"/>
        <w:spacing w:after="0" w:line="240" w:lineRule="auto"/>
      </w:pPr>
      <w:r w:rsidRPr="006B2198">
        <w:t xml:space="preserve"> */</w:t>
      </w:r>
    </w:p>
    <w:p w14:paraId="3D4A891A" w14:textId="77777777" w:rsidR="008D19B0" w:rsidRPr="006B2198" w:rsidRDefault="008D19B0" w:rsidP="006B2198">
      <w:pPr>
        <w:pStyle w:val="BodyText"/>
        <w:spacing w:after="0" w:line="240" w:lineRule="auto"/>
      </w:pPr>
      <w:r w:rsidRPr="006B2198">
        <w:t>@Stateless</w:t>
      </w:r>
    </w:p>
    <w:p w14:paraId="6F7A779E" w14:textId="77777777" w:rsidR="008D19B0" w:rsidRPr="006B2198" w:rsidRDefault="008D19B0" w:rsidP="006B2198">
      <w:pPr>
        <w:pStyle w:val="BodyText"/>
        <w:spacing w:after="0" w:line="240" w:lineRule="auto"/>
      </w:pPr>
      <w:r w:rsidRPr="006B2198">
        <w:t>@Path("msg")</w:t>
      </w:r>
    </w:p>
    <w:p w14:paraId="484BEC0C" w14:textId="77777777" w:rsidR="008D19B0" w:rsidRPr="006B2198" w:rsidRDefault="008D19B0" w:rsidP="006B2198">
      <w:pPr>
        <w:pStyle w:val="BodyText"/>
        <w:spacing w:after="0" w:line="240" w:lineRule="auto"/>
      </w:pPr>
      <w:r w:rsidRPr="006B2198">
        <w:t>public class MessageFacadeREST extends AbstractFacade&lt;Message&gt; {</w:t>
      </w:r>
    </w:p>
    <w:p w14:paraId="23AB67BF" w14:textId="77777777" w:rsidR="008D19B0" w:rsidRPr="006B2198" w:rsidRDefault="008D19B0" w:rsidP="006B2198">
      <w:pPr>
        <w:pStyle w:val="BodyText"/>
        <w:spacing w:after="0" w:line="240" w:lineRule="auto"/>
      </w:pPr>
      <w:r w:rsidRPr="006B2198">
        <w:t xml:space="preserve">    @PersistenceContext(unitName = "jlab1PU")</w:t>
      </w:r>
    </w:p>
    <w:p w14:paraId="01B7C6A2" w14:textId="77777777" w:rsidR="008D19B0" w:rsidRPr="006B2198" w:rsidRDefault="008D19B0" w:rsidP="006B2198">
      <w:pPr>
        <w:pStyle w:val="BodyText"/>
        <w:spacing w:after="0" w:line="240" w:lineRule="auto"/>
      </w:pPr>
      <w:r w:rsidRPr="006B2198">
        <w:t xml:space="preserve">    private EntityManager em;</w:t>
      </w:r>
    </w:p>
    <w:p w14:paraId="024BE9D4" w14:textId="77777777" w:rsidR="008D19B0" w:rsidRPr="006B2198" w:rsidRDefault="008D19B0" w:rsidP="006B2198">
      <w:pPr>
        <w:pStyle w:val="BodyText"/>
        <w:spacing w:after="0" w:line="240" w:lineRule="auto"/>
      </w:pPr>
    </w:p>
    <w:p w14:paraId="35562D9B" w14:textId="77777777" w:rsidR="008D19B0" w:rsidRPr="006B2198" w:rsidRDefault="008D19B0" w:rsidP="006B2198">
      <w:pPr>
        <w:pStyle w:val="BodyText"/>
        <w:spacing w:after="0" w:line="240" w:lineRule="auto"/>
      </w:pPr>
      <w:r w:rsidRPr="006B2198">
        <w:t xml:space="preserve">    public MessageFacadeREST() {</w:t>
      </w:r>
    </w:p>
    <w:p w14:paraId="462057A3" w14:textId="77777777" w:rsidR="008D19B0" w:rsidRPr="006B2198" w:rsidRDefault="008D19B0" w:rsidP="006B2198">
      <w:pPr>
        <w:pStyle w:val="BodyText"/>
        <w:spacing w:after="0" w:line="240" w:lineRule="auto"/>
      </w:pPr>
      <w:r w:rsidRPr="006B2198">
        <w:t xml:space="preserve">        super(Message.class);</w:t>
      </w:r>
    </w:p>
    <w:p w14:paraId="61CEF396" w14:textId="77777777" w:rsidR="008D19B0" w:rsidRPr="006B2198" w:rsidRDefault="008D19B0" w:rsidP="006B2198">
      <w:pPr>
        <w:pStyle w:val="BodyText"/>
        <w:spacing w:after="0" w:line="240" w:lineRule="auto"/>
      </w:pPr>
      <w:r w:rsidRPr="006B2198">
        <w:t xml:space="preserve">    }</w:t>
      </w:r>
    </w:p>
    <w:p w14:paraId="5B63A67F" w14:textId="77777777" w:rsidR="008D19B0" w:rsidRPr="006B2198" w:rsidRDefault="008D19B0" w:rsidP="006B2198">
      <w:pPr>
        <w:pStyle w:val="BodyText"/>
        <w:spacing w:after="0" w:line="240" w:lineRule="auto"/>
      </w:pPr>
    </w:p>
    <w:p w14:paraId="18F72A49" w14:textId="77777777" w:rsidR="008D19B0" w:rsidRPr="006B2198" w:rsidRDefault="008D19B0" w:rsidP="006B2198">
      <w:pPr>
        <w:pStyle w:val="BodyText"/>
        <w:spacing w:after="0" w:line="240" w:lineRule="auto"/>
      </w:pPr>
      <w:r w:rsidRPr="006B2198">
        <w:t xml:space="preserve">    //@GET</w:t>
      </w:r>
    </w:p>
    <w:p w14:paraId="5D1DE552" w14:textId="77777777" w:rsidR="008D19B0" w:rsidRPr="006B2198" w:rsidRDefault="008D19B0" w:rsidP="006B2198">
      <w:pPr>
        <w:pStyle w:val="BodyText"/>
        <w:spacing w:after="0" w:line="240" w:lineRule="auto"/>
      </w:pPr>
      <w:r w:rsidRPr="006B2198">
        <w:t xml:space="preserve">    //@Override</w:t>
      </w:r>
    </w:p>
    <w:p w14:paraId="5EF35A79" w14:textId="77777777" w:rsidR="008D19B0" w:rsidRPr="006B2198" w:rsidRDefault="008D19B0" w:rsidP="006B2198">
      <w:pPr>
        <w:pStyle w:val="BodyText"/>
        <w:spacing w:after="0" w:line="240" w:lineRule="auto"/>
      </w:pPr>
      <w:r w:rsidRPr="006B2198">
        <w:t xml:space="preserve">    //@Path("/zz/{id}/{name}")</w:t>
      </w:r>
    </w:p>
    <w:p w14:paraId="38E2AC13" w14:textId="77777777" w:rsidR="008D19B0" w:rsidRPr="006B2198" w:rsidRDefault="008D19B0" w:rsidP="006B2198">
      <w:pPr>
        <w:pStyle w:val="BodyText"/>
        <w:spacing w:after="0" w:line="240" w:lineRule="auto"/>
      </w:pPr>
      <w:r w:rsidRPr="006B2198">
        <w:t xml:space="preserve">    @POST</w:t>
      </w:r>
    </w:p>
    <w:p w14:paraId="6AF01FC1" w14:textId="77777777" w:rsidR="008D19B0" w:rsidRPr="006B2198" w:rsidRDefault="008D19B0" w:rsidP="006B2198">
      <w:pPr>
        <w:pStyle w:val="BodyText"/>
        <w:spacing w:after="0" w:line="240" w:lineRule="auto"/>
      </w:pPr>
      <w:r w:rsidRPr="006B2198">
        <w:t xml:space="preserve">    @Consumes({"application/xml", "application/json"})</w:t>
      </w:r>
    </w:p>
    <w:p w14:paraId="18FF1A90" w14:textId="77777777" w:rsidR="008D19B0" w:rsidRPr="006B2198" w:rsidRDefault="008D19B0" w:rsidP="006B2198">
      <w:pPr>
        <w:pStyle w:val="BodyText"/>
        <w:spacing w:after="0" w:line="240" w:lineRule="auto"/>
      </w:pPr>
      <w:r w:rsidRPr="006B2198">
        <w:t xml:space="preserve">    public void create(Message entity/*, @PathParam("id") Integer id, @PathParam("name") String name*/) {</w:t>
      </w:r>
    </w:p>
    <w:p w14:paraId="0DAACC13" w14:textId="77777777" w:rsidR="008D19B0" w:rsidRPr="006B2198" w:rsidRDefault="008D19B0" w:rsidP="006B2198">
      <w:pPr>
        <w:pStyle w:val="BodyText"/>
        <w:spacing w:after="0" w:line="240" w:lineRule="auto"/>
      </w:pPr>
      <w:r w:rsidRPr="006B2198">
        <w:t xml:space="preserve">        /*entity = new Message();</w:t>
      </w:r>
    </w:p>
    <w:p w14:paraId="6C63AC7F" w14:textId="77777777" w:rsidR="008D19B0" w:rsidRPr="006B2198" w:rsidRDefault="008D19B0" w:rsidP="006B2198">
      <w:pPr>
        <w:pStyle w:val="BodyText"/>
        <w:spacing w:after="0" w:line="240" w:lineRule="auto"/>
      </w:pPr>
      <w:r w:rsidRPr="006B2198">
        <w:t xml:space="preserve">        entity.setId(id);</w:t>
      </w:r>
    </w:p>
    <w:p w14:paraId="46DD7BCC" w14:textId="77777777" w:rsidR="008D19B0" w:rsidRPr="006B2198" w:rsidRDefault="008D19B0" w:rsidP="006B2198">
      <w:pPr>
        <w:pStyle w:val="BodyText"/>
        <w:spacing w:after="0" w:line="240" w:lineRule="auto"/>
      </w:pPr>
      <w:r w:rsidRPr="006B2198">
        <w:t xml:space="preserve">        entity.setName(name);*/</w:t>
      </w:r>
    </w:p>
    <w:p w14:paraId="39E31E19" w14:textId="77777777" w:rsidR="008D19B0" w:rsidRPr="006B2198" w:rsidRDefault="008D19B0" w:rsidP="006B2198">
      <w:pPr>
        <w:pStyle w:val="BodyText"/>
        <w:spacing w:after="0" w:line="240" w:lineRule="auto"/>
      </w:pPr>
      <w:r w:rsidRPr="006B2198">
        <w:t xml:space="preserve">        super.create(entity);</w:t>
      </w:r>
    </w:p>
    <w:p w14:paraId="59066884" w14:textId="77777777" w:rsidR="008D19B0" w:rsidRPr="006B2198" w:rsidRDefault="008D19B0" w:rsidP="006B2198">
      <w:pPr>
        <w:pStyle w:val="BodyText"/>
        <w:spacing w:after="0" w:line="240" w:lineRule="auto"/>
      </w:pPr>
      <w:r w:rsidRPr="006B2198">
        <w:t xml:space="preserve">    }</w:t>
      </w:r>
    </w:p>
    <w:p w14:paraId="65E47C13" w14:textId="77777777" w:rsidR="008D19B0" w:rsidRPr="006B2198" w:rsidRDefault="008D19B0" w:rsidP="006B2198">
      <w:pPr>
        <w:pStyle w:val="BodyText"/>
        <w:spacing w:after="0" w:line="240" w:lineRule="auto"/>
      </w:pPr>
    </w:p>
    <w:p w14:paraId="0978C2DE" w14:textId="77777777" w:rsidR="008D19B0" w:rsidRPr="006B2198" w:rsidRDefault="008D19B0" w:rsidP="006B2198">
      <w:pPr>
        <w:pStyle w:val="BodyText"/>
        <w:spacing w:after="0" w:line="240" w:lineRule="auto"/>
      </w:pPr>
      <w:r w:rsidRPr="006B2198">
        <w:t xml:space="preserve">    @PUT</w:t>
      </w:r>
    </w:p>
    <w:p w14:paraId="78D86994" w14:textId="77777777" w:rsidR="008D19B0" w:rsidRPr="006B2198" w:rsidRDefault="008D19B0" w:rsidP="006B2198">
      <w:pPr>
        <w:pStyle w:val="BodyText"/>
        <w:spacing w:after="0" w:line="240" w:lineRule="auto"/>
      </w:pPr>
      <w:r w:rsidRPr="006B2198">
        <w:t xml:space="preserve">    @Override</w:t>
      </w:r>
    </w:p>
    <w:p w14:paraId="2157560B" w14:textId="77777777" w:rsidR="008D19B0" w:rsidRPr="006B2198" w:rsidRDefault="008D19B0" w:rsidP="006B2198">
      <w:pPr>
        <w:pStyle w:val="BodyText"/>
        <w:spacing w:after="0" w:line="240" w:lineRule="auto"/>
      </w:pPr>
      <w:r w:rsidRPr="006B2198">
        <w:t xml:space="preserve">    @Consumes({"application/xml", "application/json"})</w:t>
      </w:r>
    </w:p>
    <w:p w14:paraId="2E8CA077" w14:textId="77777777" w:rsidR="008D19B0" w:rsidRPr="006B2198" w:rsidRDefault="008D19B0" w:rsidP="006B2198">
      <w:pPr>
        <w:pStyle w:val="BodyText"/>
        <w:spacing w:after="0" w:line="240" w:lineRule="auto"/>
      </w:pPr>
      <w:r w:rsidRPr="006B2198">
        <w:t xml:space="preserve">    public void edit(Message entity) {</w:t>
      </w:r>
    </w:p>
    <w:p w14:paraId="63F4BF1C" w14:textId="77777777" w:rsidR="008D19B0" w:rsidRPr="006B2198" w:rsidRDefault="008D19B0" w:rsidP="006B2198">
      <w:pPr>
        <w:pStyle w:val="BodyText"/>
        <w:spacing w:after="0" w:line="240" w:lineRule="auto"/>
      </w:pPr>
      <w:r w:rsidRPr="006B2198">
        <w:lastRenderedPageBreak/>
        <w:t xml:space="preserve">        super.edit(entity);</w:t>
      </w:r>
    </w:p>
    <w:p w14:paraId="3F5472C2" w14:textId="77777777" w:rsidR="008D19B0" w:rsidRPr="006B2198" w:rsidRDefault="008D19B0" w:rsidP="006B2198">
      <w:pPr>
        <w:pStyle w:val="BodyText"/>
        <w:spacing w:after="0" w:line="240" w:lineRule="auto"/>
      </w:pPr>
      <w:r w:rsidRPr="006B2198">
        <w:t xml:space="preserve">    }</w:t>
      </w:r>
    </w:p>
    <w:p w14:paraId="25C3514C" w14:textId="77777777" w:rsidR="008D19B0" w:rsidRPr="006B2198" w:rsidRDefault="008D19B0" w:rsidP="006B2198">
      <w:pPr>
        <w:pStyle w:val="BodyText"/>
        <w:spacing w:after="0" w:line="240" w:lineRule="auto"/>
      </w:pPr>
    </w:p>
    <w:p w14:paraId="51129BC3" w14:textId="77777777" w:rsidR="008D19B0" w:rsidRPr="006B2198" w:rsidRDefault="008D19B0" w:rsidP="006B2198">
      <w:pPr>
        <w:pStyle w:val="BodyText"/>
        <w:spacing w:after="0" w:line="240" w:lineRule="auto"/>
      </w:pPr>
      <w:r w:rsidRPr="006B2198">
        <w:t xml:space="preserve">    @DELETE</w:t>
      </w:r>
    </w:p>
    <w:p w14:paraId="51EE68CC" w14:textId="77777777" w:rsidR="008D19B0" w:rsidRPr="006B2198" w:rsidRDefault="008D19B0" w:rsidP="006B2198">
      <w:pPr>
        <w:pStyle w:val="BodyText"/>
        <w:spacing w:after="0" w:line="240" w:lineRule="auto"/>
      </w:pPr>
      <w:r w:rsidRPr="006B2198">
        <w:t xml:space="preserve">    @Path("{id}")</w:t>
      </w:r>
    </w:p>
    <w:p w14:paraId="42373599" w14:textId="77777777" w:rsidR="008D19B0" w:rsidRPr="006B2198" w:rsidRDefault="008D19B0" w:rsidP="006B2198">
      <w:pPr>
        <w:pStyle w:val="BodyText"/>
        <w:spacing w:after="0" w:line="240" w:lineRule="auto"/>
      </w:pPr>
      <w:r w:rsidRPr="006B2198">
        <w:t xml:space="preserve">    public void remove(@PathParam("id") Integer id) {</w:t>
      </w:r>
    </w:p>
    <w:p w14:paraId="5B10001A" w14:textId="77777777" w:rsidR="008D19B0" w:rsidRPr="006B2198" w:rsidRDefault="008D19B0" w:rsidP="006B2198">
      <w:pPr>
        <w:pStyle w:val="BodyText"/>
        <w:spacing w:after="0" w:line="240" w:lineRule="auto"/>
      </w:pPr>
      <w:r w:rsidRPr="006B2198">
        <w:t xml:space="preserve">        super.remove(super.find(id));</w:t>
      </w:r>
    </w:p>
    <w:p w14:paraId="0FE0D744" w14:textId="77777777" w:rsidR="008D19B0" w:rsidRPr="006B2198" w:rsidRDefault="008D19B0" w:rsidP="006B2198">
      <w:pPr>
        <w:pStyle w:val="BodyText"/>
        <w:spacing w:after="0" w:line="240" w:lineRule="auto"/>
      </w:pPr>
      <w:r w:rsidRPr="006B2198">
        <w:t xml:space="preserve">    }</w:t>
      </w:r>
    </w:p>
    <w:p w14:paraId="3FAEFBCF" w14:textId="77777777" w:rsidR="008D19B0" w:rsidRPr="006B2198" w:rsidRDefault="008D19B0" w:rsidP="006B2198">
      <w:pPr>
        <w:pStyle w:val="BodyText"/>
        <w:spacing w:after="0" w:line="240" w:lineRule="auto"/>
      </w:pPr>
    </w:p>
    <w:p w14:paraId="36FEFF34" w14:textId="77777777" w:rsidR="008D19B0" w:rsidRPr="006B2198" w:rsidRDefault="008D19B0" w:rsidP="006B2198">
      <w:pPr>
        <w:pStyle w:val="BodyText"/>
        <w:spacing w:after="0" w:line="240" w:lineRule="auto"/>
      </w:pPr>
      <w:r w:rsidRPr="006B2198">
        <w:t xml:space="preserve">    @GET</w:t>
      </w:r>
    </w:p>
    <w:p w14:paraId="6F9140E9" w14:textId="77777777" w:rsidR="008D19B0" w:rsidRPr="006B2198" w:rsidRDefault="008D19B0" w:rsidP="006B2198">
      <w:pPr>
        <w:pStyle w:val="BodyText"/>
        <w:spacing w:after="0" w:line="240" w:lineRule="auto"/>
      </w:pPr>
      <w:r w:rsidRPr="006B2198">
        <w:t xml:space="preserve">    @Path("{id}")</w:t>
      </w:r>
    </w:p>
    <w:p w14:paraId="32740E60" w14:textId="77777777" w:rsidR="008D19B0" w:rsidRPr="006B2198" w:rsidRDefault="008D19B0" w:rsidP="006B2198">
      <w:pPr>
        <w:pStyle w:val="BodyText"/>
        <w:spacing w:after="0" w:line="240" w:lineRule="auto"/>
      </w:pPr>
      <w:r w:rsidRPr="006B2198">
        <w:t xml:space="preserve">    @Produces({"application/xml", "application/json"})</w:t>
      </w:r>
    </w:p>
    <w:p w14:paraId="295849B9" w14:textId="77777777" w:rsidR="008D19B0" w:rsidRPr="006B2198" w:rsidRDefault="008D19B0" w:rsidP="006B2198">
      <w:pPr>
        <w:pStyle w:val="BodyText"/>
        <w:spacing w:after="0" w:line="240" w:lineRule="auto"/>
      </w:pPr>
      <w:r w:rsidRPr="006B2198">
        <w:t xml:space="preserve">    public Message find(@PathParam("id") Integer id) {</w:t>
      </w:r>
    </w:p>
    <w:p w14:paraId="3B1117AC" w14:textId="77777777" w:rsidR="008D19B0" w:rsidRPr="006B2198" w:rsidRDefault="008D19B0" w:rsidP="006B2198">
      <w:pPr>
        <w:pStyle w:val="BodyText"/>
        <w:spacing w:after="0" w:line="240" w:lineRule="auto"/>
      </w:pPr>
      <w:r w:rsidRPr="006B2198">
        <w:t xml:space="preserve">        return super.find(id);</w:t>
      </w:r>
    </w:p>
    <w:p w14:paraId="19C5F6AE" w14:textId="77777777" w:rsidR="008D19B0" w:rsidRPr="006B2198" w:rsidRDefault="008D19B0" w:rsidP="006B2198">
      <w:pPr>
        <w:pStyle w:val="BodyText"/>
        <w:spacing w:after="0" w:line="240" w:lineRule="auto"/>
      </w:pPr>
      <w:r w:rsidRPr="006B2198">
        <w:t xml:space="preserve">    }</w:t>
      </w:r>
    </w:p>
    <w:p w14:paraId="5A9538D7" w14:textId="77777777" w:rsidR="008D19B0" w:rsidRPr="006B2198" w:rsidRDefault="008D19B0" w:rsidP="006B2198">
      <w:pPr>
        <w:pStyle w:val="BodyText"/>
        <w:spacing w:after="0" w:line="240" w:lineRule="auto"/>
      </w:pPr>
    </w:p>
    <w:p w14:paraId="29B282D3" w14:textId="77777777" w:rsidR="008D19B0" w:rsidRPr="006B2198" w:rsidRDefault="008D19B0" w:rsidP="006B2198">
      <w:pPr>
        <w:pStyle w:val="BodyText"/>
        <w:spacing w:after="0" w:line="240" w:lineRule="auto"/>
      </w:pPr>
      <w:r w:rsidRPr="006B2198">
        <w:t xml:space="preserve">    @GET</w:t>
      </w:r>
    </w:p>
    <w:p w14:paraId="40518FA6" w14:textId="77777777" w:rsidR="008D19B0" w:rsidRPr="006B2198" w:rsidRDefault="008D19B0" w:rsidP="006B2198">
      <w:pPr>
        <w:pStyle w:val="BodyText"/>
        <w:spacing w:after="0" w:line="240" w:lineRule="auto"/>
      </w:pPr>
      <w:r w:rsidRPr="006B2198">
        <w:t xml:space="preserve">    @Override</w:t>
      </w:r>
    </w:p>
    <w:p w14:paraId="1400B996" w14:textId="77777777" w:rsidR="008D19B0" w:rsidRPr="006B2198" w:rsidRDefault="008D19B0" w:rsidP="006B2198">
      <w:pPr>
        <w:pStyle w:val="BodyText"/>
        <w:spacing w:after="0" w:line="240" w:lineRule="auto"/>
      </w:pPr>
      <w:r w:rsidRPr="006B2198">
        <w:t xml:space="preserve">    @Produces({"application/xml", "application/json"})</w:t>
      </w:r>
    </w:p>
    <w:p w14:paraId="7ADC60A4" w14:textId="77777777" w:rsidR="008D19B0" w:rsidRPr="006B2198" w:rsidRDefault="008D19B0" w:rsidP="006B2198">
      <w:pPr>
        <w:pStyle w:val="BodyText"/>
        <w:spacing w:after="0" w:line="240" w:lineRule="auto"/>
      </w:pPr>
      <w:r w:rsidRPr="006B2198">
        <w:t xml:space="preserve">    public List&lt;Message&gt; findAll() {</w:t>
      </w:r>
    </w:p>
    <w:p w14:paraId="737479C6" w14:textId="77777777" w:rsidR="008D19B0" w:rsidRPr="006B2198" w:rsidRDefault="008D19B0" w:rsidP="006B2198">
      <w:pPr>
        <w:pStyle w:val="BodyText"/>
        <w:spacing w:after="0" w:line="240" w:lineRule="auto"/>
      </w:pPr>
      <w:r w:rsidRPr="006B2198">
        <w:t xml:space="preserve">        return super.findAll();</w:t>
      </w:r>
    </w:p>
    <w:p w14:paraId="5670870E" w14:textId="77777777" w:rsidR="008D19B0" w:rsidRPr="006B2198" w:rsidRDefault="008D19B0" w:rsidP="006B2198">
      <w:pPr>
        <w:pStyle w:val="BodyText"/>
        <w:spacing w:after="0" w:line="240" w:lineRule="auto"/>
      </w:pPr>
      <w:r w:rsidRPr="006B2198">
        <w:t xml:space="preserve">    }</w:t>
      </w:r>
    </w:p>
    <w:p w14:paraId="35FA141B" w14:textId="77777777" w:rsidR="008D19B0" w:rsidRPr="006B2198" w:rsidRDefault="008D19B0" w:rsidP="006B2198">
      <w:pPr>
        <w:pStyle w:val="BodyText"/>
        <w:spacing w:after="0" w:line="240" w:lineRule="auto"/>
      </w:pPr>
    </w:p>
    <w:p w14:paraId="55E2187D" w14:textId="77777777" w:rsidR="008D19B0" w:rsidRPr="006B2198" w:rsidRDefault="008D19B0" w:rsidP="006B2198">
      <w:pPr>
        <w:pStyle w:val="BodyText"/>
        <w:spacing w:after="0" w:line="240" w:lineRule="auto"/>
      </w:pPr>
      <w:r w:rsidRPr="006B2198">
        <w:t xml:space="preserve">    @GET</w:t>
      </w:r>
    </w:p>
    <w:p w14:paraId="5DD25497" w14:textId="77777777" w:rsidR="008D19B0" w:rsidRPr="006B2198" w:rsidRDefault="008D19B0" w:rsidP="006B2198">
      <w:pPr>
        <w:pStyle w:val="BodyText"/>
        <w:spacing w:after="0" w:line="240" w:lineRule="auto"/>
      </w:pPr>
      <w:r w:rsidRPr="006B2198">
        <w:t xml:space="preserve">    @Path("{from}/{to}")</w:t>
      </w:r>
    </w:p>
    <w:p w14:paraId="6904153F" w14:textId="77777777" w:rsidR="008D19B0" w:rsidRPr="006B2198" w:rsidRDefault="008D19B0" w:rsidP="006B2198">
      <w:pPr>
        <w:pStyle w:val="BodyText"/>
        <w:spacing w:after="0" w:line="240" w:lineRule="auto"/>
      </w:pPr>
      <w:r w:rsidRPr="006B2198">
        <w:t xml:space="preserve">    @Produces({"application/xml", "application/json"})</w:t>
      </w:r>
    </w:p>
    <w:p w14:paraId="5CAFFD68" w14:textId="77777777" w:rsidR="008D19B0" w:rsidRPr="006B2198" w:rsidRDefault="008D19B0" w:rsidP="006B2198">
      <w:pPr>
        <w:pStyle w:val="BodyText"/>
        <w:spacing w:after="0" w:line="240" w:lineRule="auto"/>
      </w:pPr>
      <w:r w:rsidRPr="006B2198">
        <w:t xml:space="preserve">    public List&lt;Message&gt; findRange(@PathParam("from") Integer from, @PathParam("to") Integer to) {</w:t>
      </w:r>
    </w:p>
    <w:p w14:paraId="669971B8" w14:textId="77777777" w:rsidR="008D19B0" w:rsidRPr="006B2198" w:rsidRDefault="008D19B0" w:rsidP="006B2198">
      <w:pPr>
        <w:pStyle w:val="BodyText"/>
        <w:spacing w:after="0" w:line="240" w:lineRule="auto"/>
      </w:pPr>
      <w:r w:rsidRPr="006B2198">
        <w:t xml:space="preserve">        return super.findRange(new int[]{from, to});</w:t>
      </w:r>
    </w:p>
    <w:p w14:paraId="27AC921C" w14:textId="77777777" w:rsidR="008D19B0" w:rsidRPr="006B2198" w:rsidRDefault="008D19B0" w:rsidP="006B2198">
      <w:pPr>
        <w:pStyle w:val="BodyText"/>
        <w:spacing w:after="0" w:line="240" w:lineRule="auto"/>
      </w:pPr>
      <w:r w:rsidRPr="006B2198">
        <w:t xml:space="preserve">    }</w:t>
      </w:r>
    </w:p>
    <w:p w14:paraId="226E1617" w14:textId="77777777" w:rsidR="008D19B0" w:rsidRPr="006B2198" w:rsidRDefault="008D19B0" w:rsidP="006B2198">
      <w:pPr>
        <w:pStyle w:val="BodyText"/>
        <w:spacing w:after="0" w:line="240" w:lineRule="auto"/>
      </w:pPr>
    </w:p>
    <w:p w14:paraId="745222A1" w14:textId="77777777" w:rsidR="008D19B0" w:rsidRPr="006B2198" w:rsidRDefault="008D19B0" w:rsidP="006B2198">
      <w:pPr>
        <w:pStyle w:val="BodyText"/>
        <w:spacing w:after="0" w:line="240" w:lineRule="auto"/>
      </w:pPr>
      <w:r w:rsidRPr="006B2198">
        <w:t xml:space="preserve">    @GET</w:t>
      </w:r>
    </w:p>
    <w:p w14:paraId="0E077620" w14:textId="77777777" w:rsidR="008D19B0" w:rsidRPr="006B2198" w:rsidRDefault="008D19B0" w:rsidP="006B2198">
      <w:pPr>
        <w:pStyle w:val="BodyText"/>
        <w:spacing w:after="0" w:line="240" w:lineRule="auto"/>
      </w:pPr>
      <w:r w:rsidRPr="006B2198">
        <w:t xml:space="preserve">    @Path("count")</w:t>
      </w:r>
    </w:p>
    <w:p w14:paraId="4F4B5203" w14:textId="77777777" w:rsidR="008D19B0" w:rsidRPr="006B2198" w:rsidRDefault="008D19B0" w:rsidP="006B2198">
      <w:pPr>
        <w:pStyle w:val="BodyText"/>
        <w:spacing w:after="0" w:line="240" w:lineRule="auto"/>
      </w:pPr>
      <w:r w:rsidRPr="006B2198">
        <w:t xml:space="preserve">    @Produces("text/plain")</w:t>
      </w:r>
    </w:p>
    <w:p w14:paraId="17961343" w14:textId="77777777" w:rsidR="008D19B0" w:rsidRPr="006B2198" w:rsidRDefault="008D19B0" w:rsidP="006B2198">
      <w:pPr>
        <w:pStyle w:val="BodyText"/>
        <w:spacing w:after="0" w:line="240" w:lineRule="auto"/>
      </w:pPr>
      <w:r w:rsidRPr="006B2198">
        <w:t xml:space="preserve">    public String countREST() {</w:t>
      </w:r>
    </w:p>
    <w:p w14:paraId="736DA078" w14:textId="77777777" w:rsidR="008D19B0" w:rsidRPr="006B2198" w:rsidRDefault="008D19B0" w:rsidP="006B2198">
      <w:pPr>
        <w:pStyle w:val="BodyText"/>
        <w:spacing w:after="0" w:line="240" w:lineRule="auto"/>
      </w:pPr>
      <w:r w:rsidRPr="006B2198">
        <w:t xml:space="preserve">        return String.valueOf(super.count());</w:t>
      </w:r>
    </w:p>
    <w:p w14:paraId="4FB1FF19" w14:textId="77777777" w:rsidR="008D19B0" w:rsidRPr="006B2198" w:rsidRDefault="008D19B0" w:rsidP="006B2198">
      <w:pPr>
        <w:pStyle w:val="BodyText"/>
        <w:spacing w:after="0" w:line="240" w:lineRule="auto"/>
      </w:pPr>
      <w:r w:rsidRPr="006B2198">
        <w:t xml:space="preserve">    }</w:t>
      </w:r>
    </w:p>
    <w:p w14:paraId="7A94444F" w14:textId="77777777" w:rsidR="008D19B0" w:rsidRPr="006B2198" w:rsidRDefault="008D19B0" w:rsidP="006B2198">
      <w:pPr>
        <w:pStyle w:val="BodyText"/>
        <w:spacing w:after="0" w:line="240" w:lineRule="auto"/>
      </w:pPr>
    </w:p>
    <w:p w14:paraId="250D8FEC" w14:textId="77777777" w:rsidR="008D19B0" w:rsidRPr="006B2198" w:rsidRDefault="008D19B0" w:rsidP="006B2198">
      <w:pPr>
        <w:pStyle w:val="BodyText"/>
        <w:spacing w:after="0" w:line="240" w:lineRule="auto"/>
      </w:pPr>
      <w:r w:rsidRPr="006B2198">
        <w:t xml:space="preserve">    @Override</w:t>
      </w:r>
    </w:p>
    <w:p w14:paraId="14572914" w14:textId="77777777" w:rsidR="008D19B0" w:rsidRPr="006B2198" w:rsidRDefault="008D19B0" w:rsidP="006B2198">
      <w:pPr>
        <w:pStyle w:val="BodyText"/>
        <w:spacing w:after="0" w:line="240" w:lineRule="auto"/>
      </w:pPr>
      <w:r w:rsidRPr="006B2198">
        <w:t xml:space="preserve">    protected EntityManager getEntityManager() {</w:t>
      </w:r>
    </w:p>
    <w:p w14:paraId="6ECF9DA8" w14:textId="77777777" w:rsidR="008D19B0" w:rsidRPr="006B2198" w:rsidRDefault="008D19B0" w:rsidP="006B2198">
      <w:pPr>
        <w:pStyle w:val="BodyText"/>
        <w:spacing w:after="0" w:line="240" w:lineRule="auto"/>
      </w:pPr>
      <w:r w:rsidRPr="006B2198">
        <w:t xml:space="preserve">        return em;</w:t>
      </w:r>
    </w:p>
    <w:p w14:paraId="2DE03B7B" w14:textId="77777777" w:rsidR="008D19B0" w:rsidRPr="006B2198" w:rsidRDefault="008D19B0" w:rsidP="006B2198">
      <w:pPr>
        <w:pStyle w:val="BodyText"/>
        <w:spacing w:after="0" w:line="240" w:lineRule="auto"/>
      </w:pPr>
      <w:r w:rsidRPr="006B2198">
        <w:t xml:space="preserve">    }</w:t>
      </w:r>
    </w:p>
    <w:p w14:paraId="0E56A47F" w14:textId="77777777" w:rsidR="008D19B0" w:rsidRPr="006B2198" w:rsidRDefault="008D19B0" w:rsidP="006B2198">
      <w:pPr>
        <w:pStyle w:val="BodyText"/>
        <w:spacing w:after="0" w:line="240" w:lineRule="auto"/>
      </w:pPr>
      <w:r w:rsidRPr="006B2198">
        <w:t xml:space="preserve">    </w:t>
      </w:r>
    </w:p>
    <w:p w14:paraId="7C53B766" w14:textId="3E8582DB" w:rsidR="008D19B0" w:rsidRPr="006B2198" w:rsidRDefault="008D19B0" w:rsidP="006B2198">
      <w:pPr>
        <w:pStyle w:val="BodyText"/>
        <w:spacing w:after="0" w:line="240" w:lineRule="auto"/>
      </w:pPr>
      <w:r w:rsidRPr="006B2198">
        <w:t>}</w:t>
      </w:r>
    </w:p>
    <w:p w14:paraId="22F9EDB7" w14:textId="69215D5F" w:rsidR="008D19B0" w:rsidRPr="006B2198" w:rsidRDefault="008D19B0" w:rsidP="006B2198">
      <w:pPr>
        <w:pStyle w:val="BodyText"/>
        <w:spacing w:after="0" w:line="240" w:lineRule="auto"/>
      </w:pPr>
    </w:p>
    <w:p w14:paraId="4007E1D3" w14:textId="6D09745B" w:rsidR="008D19B0" w:rsidRPr="006B2198" w:rsidRDefault="008D19B0" w:rsidP="006B2198">
      <w:pPr>
        <w:pStyle w:val="BodyText"/>
        <w:spacing w:after="0" w:line="240" w:lineRule="auto"/>
      </w:pPr>
      <w:r w:rsidRPr="006B2198">
        <w:t>MessageFacade.java:</w:t>
      </w:r>
    </w:p>
    <w:p w14:paraId="28D66339" w14:textId="77777777" w:rsidR="008D19B0" w:rsidRPr="006B2198" w:rsidRDefault="008D19B0" w:rsidP="006B2198">
      <w:pPr>
        <w:pStyle w:val="BodyText"/>
        <w:spacing w:after="0" w:line="240" w:lineRule="auto"/>
      </w:pPr>
      <w:r w:rsidRPr="006B2198">
        <w:t>/*</w:t>
      </w:r>
    </w:p>
    <w:p w14:paraId="43A95D32" w14:textId="77777777" w:rsidR="008D19B0" w:rsidRPr="006B2198" w:rsidRDefault="008D19B0" w:rsidP="006B2198">
      <w:pPr>
        <w:pStyle w:val="BodyText"/>
        <w:spacing w:after="0" w:line="240" w:lineRule="auto"/>
      </w:pPr>
      <w:r w:rsidRPr="006B2198">
        <w:t xml:space="preserve"> * To change this template, choose Tools | Templates</w:t>
      </w:r>
    </w:p>
    <w:p w14:paraId="536918AF" w14:textId="77777777" w:rsidR="008D19B0" w:rsidRPr="006B2198" w:rsidRDefault="008D19B0" w:rsidP="006B2198">
      <w:pPr>
        <w:pStyle w:val="BodyText"/>
        <w:spacing w:after="0" w:line="240" w:lineRule="auto"/>
      </w:pPr>
      <w:r w:rsidRPr="006B2198">
        <w:t xml:space="preserve"> * and open the template in the editor.</w:t>
      </w:r>
    </w:p>
    <w:p w14:paraId="01E4E365" w14:textId="77777777" w:rsidR="008D19B0" w:rsidRPr="006B2198" w:rsidRDefault="008D19B0" w:rsidP="006B2198">
      <w:pPr>
        <w:pStyle w:val="BodyText"/>
        <w:spacing w:after="0" w:line="240" w:lineRule="auto"/>
      </w:pPr>
      <w:r w:rsidRPr="006B2198">
        <w:t xml:space="preserve"> */</w:t>
      </w:r>
    </w:p>
    <w:p w14:paraId="44F449CC" w14:textId="77777777" w:rsidR="008D19B0" w:rsidRPr="006B2198" w:rsidRDefault="008D19B0" w:rsidP="006B2198">
      <w:pPr>
        <w:pStyle w:val="BodyText"/>
        <w:spacing w:after="0" w:line="240" w:lineRule="auto"/>
      </w:pPr>
      <w:r w:rsidRPr="006B2198">
        <w:t>package jlab1.servlets.service;</w:t>
      </w:r>
    </w:p>
    <w:p w14:paraId="6ABFE21D" w14:textId="77777777" w:rsidR="008D19B0" w:rsidRPr="006B2198" w:rsidRDefault="008D19B0" w:rsidP="006B2198">
      <w:pPr>
        <w:pStyle w:val="BodyText"/>
        <w:spacing w:after="0" w:line="240" w:lineRule="auto"/>
      </w:pPr>
    </w:p>
    <w:p w14:paraId="5E525C8F" w14:textId="77777777" w:rsidR="008D19B0" w:rsidRPr="006B2198" w:rsidRDefault="008D19B0" w:rsidP="006B2198">
      <w:pPr>
        <w:pStyle w:val="BodyText"/>
        <w:spacing w:after="0" w:line="240" w:lineRule="auto"/>
      </w:pPr>
      <w:r w:rsidRPr="006B2198">
        <w:t>import javax.ejb.Stateless;</w:t>
      </w:r>
    </w:p>
    <w:p w14:paraId="18B5B49D" w14:textId="77777777" w:rsidR="008D19B0" w:rsidRPr="006B2198" w:rsidRDefault="008D19B0" w:rsidP="006B2198">
      <w:pPr>
        <w:pStyle w:val="BodyText"/>
        <w:spacing w:after="0" w:line="240" w:lineRule="auto"/>
      </w:pPr>
      <w:r w:rsidRPr="006B2198">
        <w:t>import javax.persistence.EntityManager;</w:t>
      </w:r>
    </w:p>
    <w:p w14:paraId="0DDEBCA3" w14:textId="77777777" w:rsidR="008D19B0" w:rsidRPr="006B2198" w:rsidRDefault="008D19B0" w:rsidP="006B2198">
      <w:pPr>
        <w:pStyle w:val="BodyText"/>
        <w:spacing w:after="0" w:line="240" w:lineRule="auto"/>
      </w:pPr>
      <w:r w:rsidRPr="006B2198">
        <w:t>import javax.persistence.PersistenceContext;</w:t>
      </w:r>
    </w:p>
    <w:p w14:paraId="34F76546" w14:textId="77777777" w:rsidR="008D19B0" w:rsidRPr="006B2198" w:rsidRDefault="008D19B0" w:rsidP="006B2198">
      <w:pPr>
        <w:pStyle w:val="BodyText"/>
        <w:spacing w:after="0" w:line="240" w:lineRule="auto"/>
      </w:pPr>
      <w:r w:rsidRPr="006B2198">
        <w:t>import jlab1.entities.Message;</w:t>
      </w:r>
    </w:p>
    <w:p w14:paraId="11F500C7" w14:textId="77777777" w:rsidR="008D19B0" w:rsidRPr="006B2198" w:rsidRDefault="008D19B0" w:rsidP="006B2198">
      <w:pPr>
        <w:pStyle w:val="BodyText"/>
        <w:spacing w:after="0" w:line="240" w:lineRule="auto"/>
      </w:pPr>
    </w:p>
    <w:p w14:paraId="7F2B9DAB" w14:textId="77777777" w:rsidR="008D19B0" w:rsidRPr="006B2198" w:rsidRDefault="008D19B0" w:rsidP="006B2198">
      <w:pPr>
        <w:pStyle w:val="BodyText"/>
        <w:spacing w:after="0" w:line="240" w:lineRule="auto"/>
      </w:pPr>
      <w:r w:rsidRPr="006B2198">
        <w:t>/**</w:t>
      </w:r>
    </w:p>
    <w:p w14:paraId="474C9EFC" w14:textId="77777777" w:rsidR="008D19B0" w:rsidRPr="006B2198" w:rsidRDefault="008D19B0" w:rsidP="006B2198">
      <w:pPr>
        <w:pStyle w:val="BodyText"/>
        <w:spacing w:after="0" w:line="240" w:lineRule="auto"/>
      </w:pPr>
      <w:r w:rsidRPr="006B2198">
        <w:t xml:space="preserve"> *</w:t>
      </w:r>
    </w:p>
    <w:p w14:paraId="617BF8BF" w14:textId="77777777" w:rsidR="008D19B0" w:rsidRPr="006B2198" w:rsidRDefault="008D19B0" w:rsidP="006B2198">
      <w:pPr>
        <w:pStyle w:val="BodyText"/>
        <w:spacing w:after="0" w:line="240" w:lineRule="auto"/>
      </w:pPr>
      <w:r w:rsidRPr="006B2198">
        <w:t xml:space="preserve"> * @author Administrator</w:t>
      </w:r>
    </w:p>
    <w:p w14:paraId="6C029100" w14:textId="77777777" w:rsidR="008D19B0" w:rsidRPr="006B2198" w:rsidRDefault="008D19B0" w:rsidP="006B2198">
      <w:pPr>
        <w:pStyle w:val="BodyText"/>
        <w:spacing w:after="0" w:line="240" w:lineRule="auto"/>
      </w:pPr>
      <w:r w:rsidRPr="006B2198">
        <w:t xml:space="preserve"> */</w:t>
      </w:r>
    </w:p>
    <w:p w14:paraId="39819021" w14:textId="77777777" w:rsidR="008D19B0" w:rsidRPr="006B2198" w:rsidRDefault="008D19B0" w:rsidP="006B2198">
      <w:pPr>
        <w:pStyle w:val="BodyText"/>
        <w:spacing w:after="0" w:line="240" w:lineRule="auto"/>
      </w:pPr>
      <w:r w:rsidRPr="006B2198">
        <w:lastRenderedPageBreak/>
        <w:t>@Stateless</w:t>
      </w:r>
    </w:p>
    <w:p w14:paraId="3A8327D1" w14:textId="77777777" w:rsidR="008D19B0" w:rsidRPr="006B2198" w:rsidRDefault="008D19B0" w:rsidP="006B2198">
      <w:pPr>
        <w:pStyle w:val="BodyText"/>
        <w:spacing w:after="0" w:line="240" w:lineRule="auto"/>
      </w:pPr>
      <w:r w:rsidRPr="006B2198">
        <w:t>public class MessageFacade extends AbstractFacade&lt;Message&gt; {</w:t>
      </w:r>
    </w:p>
    <w:p w14:paraId="549B50FF" w14:textId="77777777" w:rsidR="008D19B0" w:rsidRPr="006B2198" w:rsidRDefault="008D19B0" w:rsidP="006B2198">
      <w:pPr>
        <w:pStyle w:val="BodyText"/>
        <w:spacing w:after="0" w:line="240" w:lineRule="auto"/>
      </w:pPr>
      <w:r w:rsidRPr="006B2198">
        <w:t xml:space="preserve">    @PersistenceContext(unitName = "jlab1PU")</w:t>
      </w:r>
    </w:p>
    <w:p w14:paraId="657F18D5" w14:textId="77777777" w:rsidR="008D19B0" w:rsidRPr="006B2198" w:rsidRDefault="008D19B0" w:rsidP="006B2198">
      <w:pPr>
        <w:pStyle w:val="BodyText"/>
        <w:spacing w:after="0" w:line="240" w:lineRule="auto"/>
      </w:pPr>
      <w:r w:rsidRPr="006B2198">
        <w:t xml:space="preserve">    private EntityManager em;</w:t>
      </w:r>
    </w:p>
    <w:p w14:paraId="57E8872F" w14:textId="77777777" w:rsidR="008D19B0" w:rsidRPr="006B2198" w:rsidRDefault="008D19B0" w:rsidP="006B2198">
      <w:pPr>
        <w:pStyle w:val="BodyText"/>
        <w:spacing w:after="0" w:line="240" w:lineRule="auto"/>
      </w:pPr>
    </w:p>
    <w:p w14:paraId="0E96EDD2" w14:textId="77777777" w:rsidR="008D19B0" w:rsidRPr="006B2198" w:rsidRDefault="008D19B0" w:rsidP="006B2198">
      <w:pPr>
        <w:pStyle w:val="BodyText"/>
        <w:spacing w:after="0" w:line="240" w:lineRule="auto"/>
      </w:pPr>
      <w:r w:rsidRPr="006B2198">
        <w:t xml:space="preserve">    @Override</w:t>
      </w:r>
    </w:p>
    <w:p w14:paraId="4F2E394D" w14:textId="77777777" w:rsidR="008D19B0" w:rsidRPr="006B2198" w:rsidRDefault="008D19B0" w:rsidP="006B2198">
      <w:pPr>
        <w:pStyle w:val="BodyText"/>
        <w:spacing w:after="0" w:line="240" w:lineRule="auto"/>
      </w:pPr>
      <w:r w:rsidRPr="006B2198">
        <w:t xml:space="preserve">    protected EntityManager getEntityManager() {</w:t>
      </w:r>
    </w:p>
    <w:p w14:paraId="3B5918AA" w14:textId="77777777" w:rsidR="008D19B0" w:rsidRPr="006B2198" w:rsidRDefault="008D19B0" w:rsidP="006B2198">
      <w:pPr>
        <w:pStyle w:val="BodyText"/>
        <w:spacing w:after="0" w:line="240" w:lineRule="auto"/>
      </w:pPr>
      <w:r w:rsidRPr="006B2198">
        <w:t xml:space="preserve">        return em;</w:t>
      </w:r>
    </w:p>
    <w:p w14:paraId="6413F57E" w14:textId="77777777" w:rsidR="008D19B0" w:rsidRPr="006B2198" w:rsidRDefault="008D19B0" w:rsidP="006B2198">
      <w:pPr>
        <w:pStyle w:val="BodyText"/>
        <w:spacing w:after="0" w:line="240" w:lineRule="auto"/>
      </w:pPr>
      <w:r w:rsidRPr="006B2198">
        <w:t xml:space="preserve">    }</w:t>
      </w:r>
    </w:p>
    <w:p w14:paraId="6CBDC467" w14:textId="77777777" w:rsidR="008D19B0" w:rsidRPr="006B2198" w:rsidRDefault="008D19B0" w:rsidP="006B2198">
      <w:pPr>
        <w:pStyle w:val="BodyText"/>
        <w:spacing w:after="0" w:line="240" w:lineRule="auto"/>
      </w:pPr>
    </w:p>
    <w:p w14:paraId="47249742" w14:textId="77777777" w:rsidR="008D19B0" w:rsidRPr="006B2198" w:rsidRDefault="008D19B0" w:rsidP="006B2198">
      <w:pPr>
        <w:pStyle w:val="BodyText"/>
        <w:spacing w:after="0" w:line="240" w:lineRule="auto"/>
      </w:pPr>
      <w:r w:rsidRPr="006B2198">
        <w:t xml:space="preserve">    public MessageFacade() {</w:t>
      </w:r>
    </w:p>
    <w:p w14:paraId="61CB91EC" w14:textId="77777777" w:rsidR="008D19B0" w:rsidRPr="006B2198" w:rsidRDefault="008D19B0" w:rsidP="006B2198">
      <w:pPr>
        <w:pStyle w:val="BodyText"/>
        <w:spacing w:after="0" w:line="240" w:lineRule="auto"/>
      </w:pPr>
      <w:r w:rsidRPr="006B2198">
        <w:t xml:space="preserve">        super(Message.class);</w:t>
      </w:r>
    </w:p>
    <w:p w14:paraId="59A9E77F" w14:textId="77777777" w:rsidR="008D19B0" w:rsidRPr="006B2198" w:rsidRDefault="008D19B0" w:rsidP="006B2198">
      <w:pPr>
        <w:pStyle w:val="BodyText"/>
        <w:spacing w:after="0" w:line="240" w:lineRule="auto"/>
      </w:pPr>
      <w:r w:rsidRPr="006B2198">
        <w:t xml:space="preserve">    }</w:t>
      </w:r>
    </w:p>
    <w:p w14:paraId="6622C807" w14:textId="77777777" w:rsidR="008D19B0" w:rsidRPr="006B2198" w:rsidRDefault="008D19B0" w:rsidP="006B2198">
      <w:pPr>
        <w:pStyle w:val="BodyText"/>
        <w:spacing w:after="0" w:line="240" w:lineRule="auto"/>
      </w:pPr>
      <w:r w:rsidRPr="006B2198">
        <w:t xml:space="preserve">    </w:t>
      </w:r>
    </w:p>
    <w:p w14:paraId="1EC1C1A5" w14:textId="1ADAC262" w:rsidR="008D19B0" w:rsidRPr="006B2198" w:rsidRDefault="008D19B0" w:rsidP="006B2198">
      <w:pPr>
        <w:pStyle w:val="BodyText"/>
        <w:spacing w:after="0" w:line="240" w:lineRule="auto"/>
      </w:pPr>
      <w:r w:rsidRPr="006B2198">
        <w:t>}</w:t>
      </w:r>
    </w:p>
    <w:p w14:paraId="555FDF19" w14:textId="59FEB672" w:rsidR="008D19B0" w:rsidRPr="006B2198" w:rsidRDefault="008D19B0" w:rsidP="006B2198">
      <w:pPr>
        <w:pStyle w:val="BodyText"/>
        <w:spacing w:after="0" w:line="240" w:lineRule="auto"/>
      </w:pPr>
    </w:p>
    <w:p w14:paraId="1BAA10A1" w14:textId="265F877C" w:rsidR="008D19B0" w:rsidRPr="006B2198" w:rsidRDefault="008D19B0" w:rsidP="006B2198">
      <w:pPr>
        <w:pStyle w:val="BodyText"/>
        <w:spacing w:after="0" w:line="240" w:lineRule="auto"/>
      </w:pPr>
      <w:r w:rsidRPr="006B2198">
        <w:t>Message</w:t>
      </w:r>
      <w:r w:rsidR="006B2198" w:rsidRPr="006B2198">
        <w:t>WS.java:</w:t>
      </w:r>
    </w:p>
    <w:p w14:paraId="2A0FBA87" w14:textId="77777777" w:rsidR="006B2198" w:rsidRPr="006B2198" w:rsidRDefault="006B2198" w:rsidP="006B2198">
      <w:pPr>
        <w:pStyle w:val="BodyText"/>
        <w:spacing w:after="0" w:line="240" w:lineRule="auto"/>
      </w:pPr>
      <w:r w:rsidRPr="006B2198">
        <w:t>/*</w:t>
      </w:r>
    </w:p>
    <w:p w14:paraId="387394D3" w14:textId="77777777" w:rsidR="006B2198" w:rsidRPr="006B2198" w:rsidRDefault="006B2198" w:rsidP="006B2198">
      <w:pPr>
        <w:pStyle w:val="BodyText"/>
        <w:spacing w:after="0" w:line="240" w:lineRule="auto"/>
      </w:pPr>
      <w:r w:rsidRPr="006B2198">
        <w:t xml:space="preserve"> * To change this template, choose Tools | Templates</w:t>
      </w:r>
    </w:p>
    <w:p w14:paraId="45213CF1" w14:textId="77777777" w:rsidR="006B2198" w:rsidRPr="006B2198" w:rsidRDefault="006B2198" w:rsidP="006B2198">
      <w:pPr>
        <w:pStyle w:val="BodyText"/>
        <w:spacing w:after="0" w:line="240" w:lineRule="auto"/>
      </w:pPr>
      <w:r w:rsidRPr="006B2198">
        <w:t xml:space="preserve"> * and open the template in the editor.</w:t>
      </w:r>
    </w:p>
    <w:p w14:paraId="272BBEAC" w14:textId="77777777" w:rsidR="006B2198" w:rsidRPr="006B2198" w:rsidRDefault="006B2198" w:rsidP="006B2198">
      <w:pPr>
        <w:pStyle w:val="BodyText"/>
        <w:spacing w:after="0" w:line="240" w:lineRule="auto"/>
      </w:pPr>
      <w:r w:rsidRPr="006B2198">
        <w:t xml:space="preserve"> */</w:t>
      </w:r>
    </w:p>
    <w:p w14:paraId="543E8D26" w14:textId="77777777" w:rsidR="006B2198" w:rsidRPr="006B2198" w:rsidRDefault="006B2198" w:rsidP="006B2198">
      <w:pPr>
        <w:pStyle w:val="BodyText"/>
        <w:spacing w:after="0" w:line="240" w:lineRule="auto"/>
      </w:pPr>
      <w:r w:rsidRPr="006B2198">
        <w:t>package jlab1.servlets.service;</w:t>
      </w:r>
    </w:p>
    <w:p w14:paraId="7EB9BB46" w14:textId="77777777" w:rsidR="006B2198" w:rsidRPr="006B2198" w:rsidRDefault="006B2198" w:rsidP="006B2198">
      <w:pPr>
        <w:pStyle w:val="BodyText"/>
        <w:spacing w:after="0" w:line="240" w:lineRule="auto"/>
      </w:pPr>
    </w:p>
    <w:p w14:paraId="36526FC8" w14:textId="77777777" w:rsidR="006B2198" w:rsidRPr="006B2198" w:rsidRDefault="006B2198" w:rsidP="006B2198">
      <w:pPr>
        <w:pStyle w:val="BodyText"/>
        <w:spacing w:after="0" w:line="240" w:lineRule="auto"/>
      </w:pPr>
      <w:r w:rsidRPr="006B2198">
        <w:t>import java.util.List;</w:t>
      </w:r>
    </w:p>
    <w:p w14:paraId="13970F2B" w14:textId="77777777" w:rsidR="006B2198" w:rsidRPr="006B2198" w:rsidRDefault="006B2198" w:rsidP="006B2198">
      <w:pPr>
        <w:pStyle w:val="BodyText"/>
        <w:spacing w:after="0" w:line="240" w:lineRule="auto"/>
      </w:pPr>
      <w:r w:rsidRPr="006B2198">
        <w:t>import javax.ejb.EJB;</w:t>
      </w:r>
    </w:p>
    <w:p w14:paraId="252DB15A" w14:textId="77777777" w:rsidR="006B2198" w:rsidRPr="006B2198" w:rsidRDefault="006B2198" w:rsidP="006B2198">
      <w:pPr>
        <w:pStyle w:val="BodyText"/>
        <w:spacing w:after="0" w:line="240" w:lineRule="auto"/>
      </w:pPr>
      <w:r w:rsidRPr="006B2198">
        <w:t>import javax.jws.Oneway;</w:t>
      </w:r>
    </w:p>
    <w:p w14:paraId="64F97D2B" w14:textId="77777777" w:rsidR="006B2198" w:rsidRPr="006B2198" w:rsidRDefault="006B2198" w:rsidP="006B2198">
      <w:pPr>
        <w:pStyle w:val="BodyText"/>
        <w:spacing w:after="0" w:line="240" w:lineRule="auto"/>
      </w:pPr>
      <w:r w:rsidRPr="006B2198">
        <w:t>import javax.jws.WebMethod;</w:t>
      </w:r>
    </w:p>
    <w:p w14:paraId="5243D2A8" w14:textId="77777777" w:rsidR="006B2198" w:rsidRPr="006B2198" w:rsidRDefault="006B2198" w:rsidP="006B2198">
      <w:pPr>
        <w:pStyle w:val="BodyText"/>
        <w:spacing w:after="0" w:line="240" w:lineRule="auto"/>
      </w:pPr>
      <w:r w:rsidRPr="006B2198">
        <w:t>import javax.jws.WebParam;</w:t>
      </w:r>
    </w:p>
    <w:p w14:paraId="0EF5506D" w14:textId="77777777" w:rsidR="006B2198" w:rsidRPr="006B2198" w:rsidRDefault="006B2198" w:rsidP="006B2198">
      <w:pPr>
        <w:pStyle w:val="BodyText"/>
        <w:spacing w:after="0" w:line="240" w:lineRule="auto"/>
      </w:pPr>
      <w:r w:rsidRPr="006B2198">
        <w:t>import javax.jws.WebService;</w:t>
      </w:r>
    </w:p>
    <w:p w14:paraId="741B0D75" w14:textId="77777777" w:rsidR="006B2198" w:rsidRPr="006B2198" w:rsidRDefault="006B2198" w:rsidP="006B2198">
      <w:pPr>
        <w:pStyle w:val="BodyText"/>
        <w:spacing w:after="0" w:line="240" w:lineRule="auto"/>
      </w:pPr>
      <w:r w:rsidRPr="006B2198">
        <w:t>import jlab1.entities.Message;</w:t>
      </w:r>
    </w:p>
    <w:p w14:paraId="4CE0339F" w14:textId="77777777" w:rsidR="006B2198" w:rsidRPr="006B2198" w:rsidRDefault="006B2198" w:rsidP="006B2198">
      <w:pPr>
        <w:pStyle w:val="BodyText"/>
        <w:spacing w:after="0" w:line="240" w:lineRule="auto"/>
      </w:pPr>
    </w:p>
    <w:p w14:paraId="502926D0" w14:textId="77777777" w:rsidR="006B2198" w:rsidRPr="006B2198" w:rsidRDefault="006B2198" w:rsidP="006B2198">
      <w:pPr>
        <w:pStyle w:val="BodyText"/>
        <w:spacing w:after="0" w:line="240" w:lineRule="auto"/>
      </w:pPr>
      <w:r w:rsidRPr="006B2198">
        <w:t>/**</w:t>
      </w:r>
    </w:p>
    <w:p w14:paraId="55C2E169" w14:textId="77777777" w:rsidR="006B2198" w:rsidRPr="006B2198" w:rsidRDefault="006B2198" w:rsidP="006B2198">
      <w:pPr>
        <w:pStyle w:val="BodyText"/>
        <w:spacing w:after="0" w:line="240" w:lineRule="auto"/>
      </w:pPr>
      <w:r w:rsidRPr="006B2198">
        <w:t xml:space="preserve"> *</w:t>
      </w:r>
    </w:p>
    <w:p w14:paraId="304E6FE8" w14:textId="77777777" w:rsidR="006B2198" w:rsidRPr="006B2198" w:rsidRDefault="006B2198" w:rsidP="006B2198">
      <w:pPr>
        <w:pStyle w:val="BodyText"/>
        <w:spacing w:after="0" w:line="240" w:lineRule="auto"/>
      </w:pPr>
      <w:r w:rsidRPr="006B2198">
        <w:t xml:space="preserve"> * @author Administrator</w:t>
      </w:r>
    </w:p>
    <w:p w14:paraId="4C27ED4C" w14:textId="77777777" w:rsidR="006B2198" w:rsidRPr="006B2198" w:rsidRDefault="006B2198" w:rsidP="006B2198">
      <w:pPr>
        <w:pStyle w:val="BodyText"/>
        <w:spacing w:after="0" w:line="240" w:lineRule="auto"/>
      </w:pPr>
      <w:r w:rsidRPr="006B2198">
        <w:t xml:space="preserve"> */</w:t>
      </w:r>
    </w:p>
    <w:p w14:paraId="32C76A88" w14:textId="77777777" w:rsidR="006B2198" w:rsidRPr="006B2198" w:rsidRDefault="006B2198" w:rsidP="006B2198">
      <w:pPr>
        <w:pStyle w:val="BodyText"/>
        <w:spacing w:after="0" w:line="240" w:lineRule="auto"/>
      </w:pPr>
      <w:r w:rsidRPr="006B2198">
        <w:t>@WebService(serviceName = "MessageWS")</w:t>
      </w:r>
    </w:p>
    <w:p w14:paraId="274EA8CB" w14:textId="77777777" w:rsidR="006B2198" w:rsidRPr="006B2198" w:rsidRDefault="006B2198" w:rsidP="006B2198">
      <w:pPr>
        <w:pStyle w:val="BodyText"/>
        <w:spacing w:after="0" w:line="240" w:lineRule="auto"/>
      </w:pPr>
      <w:r w:rsidRPr="006B2198">
        <w:t>public class MessageWS {</w:t>
      </w:r>
    </w:p>
    <w:p w14:paraId="0FAE2EDE" w14:textId="77777777" w:rsidR="006B2198" w:rsidRPr="006B2198" w:rsidRDefault="006B2198" w:rsidP="006B2198">
      <w:pPr>
        <w:pStyle w:val="BodyText"/>
        <w:spacing w:after="0" w:line="240" w:lineRule="auto"/>
      </w:pPr>
      <w:r w:rsidRPr="006B2198">
        <w:t xml:space="preserve">    @EJB</w:t>
      </w:r>
    </w:p>
    <w:p w14:paraId="2848BA30" w14:textId="77777777" w:rsidR="006B2198" w:rsidRPr="006B2198" w:rsidRDefault="006B2198" w:rsidP="006B2198">
      <w:pPr>
        <w:pStyle w:val="BodyText"/>
        <w:spacing w:after="0" w:line="240" w:lineRule="auto"/>
      </w:pPr>
      <w:r w:rsidRPr="006B2198">
        <w:t xml:space="preserve">    private MessageFacade ejbRef;// Add business logic below. (Right-click in editor and choose</w:t>
      </w:r>
    </w:p>
    <w:p w14:paraId="091B9E7B" w14:textId="77777777" w:rsidR="006B2198" w:rsidRPr="006B2198" w:rsidRDefault="006B2198" w:rsidP="006B2198">
      <w:pPr>
        <w:pStyle w:val="BodyText"/>
        <w:spacing w:after="0" w:line="240" w:lineRule="auto"/>
      </w:pPr>
      <w:r w:rsidRPr="006B2198">
        <w:t xml:space="preserve">    // "Insert Code &gt; Add Web Service Operation")</w:t>
      </w:r>
    </w:p>
    <w:p w14:paraId="039B7C66" w14:textId="77777777" w:rsidR="006B2198" w:rsidRPr="006B2198" w:rsidRDefault="006B2198" w:rsidP="006B2198">
      <w:pPr>
        <w:pStyle w:val="BodyText"/>
        <w:spacing w:after="0" w:line="240" w:lineRule="auto"/>
      </w:pPr>
    </w:p>
    <w:p w14:paraId="7F0012DE" w14:textId="77777777" w:rsidR="006B2198" w:rsidRPr="006B2198" w:rsidRDefault="006B2198" w:rsidP="006B2198">
      <w:pPr>
        <w:pStyle w:val="BodyText"/>
        <w:spacing w:after="0" w:line="240" w:lineRule="auto"/>
      </w:pPr>
      <w:r w:rsidRPr="006B2198">
        <w:t xml:space="preserve">    @WebMethod(operationName = "create")</w:t>
      </w:r>
    </w:p>
    <w:p w14:paraId="40E0C93B" w14:textId="77777777" w:rsidR="006B2198" w:rsidRPr="006B2198" w:rsidRDefault="006B2198" w:rsidP="006B2198">
      <w:pPr>
        <w:pStyle w:val="BodyText"/>
        <w:spacing w:after="0" w:line="240" w:lineRule="auto"/>
      </w:pPr>
      <w:r w:rsidRPr="006B2198">
        <w:t xml:space="preserve">    @Oneway</w:t>
      </w:r>
    </w:p>
    <w:p w14:paraId="0A94BC92" w14:textId="77777777" w:rsidR="006B2198" w:rsidRPr="006B2198" w:rsidRDefault="006B2198" w:rsidP="006B2198">
      <w:pPr>
        <w:pStyle w:val="BodyText"/>
        <w:spacing w:after="0" w:line="240" w:lineRule="auto"/>
      </w:pPr>
      <w:r w:rsidRPr="006B2198">
        <w:t xml:space="preserve">    public void create(@WebParam(name = "entity") Message entity) {</w:t>
      </w:r>
    </w:p>
    <w:p w14:paraId="0712E23E" w14:textId="77777777" w:rsidR="006B2198" w:rsidRPr="006B2198" w:rsidRDefault="006B2198" w:rsidP="006B2198">
      <w:pPr>
        <w:pStyle w:val="BodyText"/>
        <w:spacing w:after="0" w:line="240" w:lineRule="auto"/>
      </w:pPr>
      <w:r w:rsidRPr="006B2198">
        <w:t xml:space="preserve">        ejbRef.create(entity);</w:t>
      </w:r>
    </w:p>
    <w:p w14:paraId="7A7E16A6" w14:textId="77777777" w:rsidR="006B2198" w:rsidRPr="006B2198" w:rsidRDefault="006B2198" w:rsidP="006B2198">
      <w:pPr>
        <w:pStyle w:val="BodyText"/>
        <w:spacing w:after="0" w:line="240" w:lineRule="auto"/>
      </w:pPr>
      <w:r w:rsidRPr="006B2198">
        <w:t xml:space="preserve">    }</w:t>
      </w:r>
    </w:p>
    <w:p w14:paraId="5237CC00" w14:textId="77777777" w:rsidR="006B2198" w:rsidRPr="006B2198" w:rsidRDefault="006B2198" w:rsidP="006B2198">
      <w:pPr>
        <w:pStyle w:val="BodyText"/>
        <w:spacing w:after="0" w:line="240" w:lineRule="auto"/>
      </w:pPr>
    </w:p>
    <w:p w14:paraId="4199F2D8" w14:textId="77777777" w:rsidR="006B2198" w:rsidRPr="006B2198" w:rsidRDefault="006B2198" w:rsidP="006B2198">
      <w:pPr>
        <w:pStyle w:val="BodyText"/>
        <w:spacing w:after="0" w:line="240" w:lineRule="auto"/>
      </w:pPr>
      <w:r w:rsidRPr="006B2198">
        <w:t xml:space="preserve">    @WebMethod(operationName = "edit")</w:t>
      </w:r>
    </w:p>
    <w:p w14:paraId="4A060FF3" w14:textId="77777777" w:rsidR="006B2198" w:rsidRPr="006B2198" w:rsidRDefault="006B2198" w:rsidP="006B2198">
      <w:pPr>
        <w:pStyle w:val="BodyText"/>
        <w:spacing w:after="0" w:line="240" w:lineRule="auto"/>
      </w:pPr>
      <w:r w:rsidRPr="006B2198">
        <w:t xml:space="preserve">    @Oneway</w:t>
      </w:r>
    </w:p>
    <w:p w14:paraId="659EC20E" w14:textId="77777777" w:rsidR="006B2198" w:rsidRPr="006B2198" w:rsidRDefault="006B2198" w:rsidP="006B2198">
      <w:pPr>
        <w:pStyle w:val="BodyText"/>
        <w:spacing w:after="0" w:line="240" w:lineRule="auto"/>
      </w:pPr>
      <w:r w:rsidRPr="006B2198">
        <w:t xml:space="preserve">    public void edit(@WebParam(name = "entity") Message entity) {</w:t>
      </w:r>
    </w:p>
    <w:p w14:paraId="168778B1" w14:textId="77777777" w:rsidR="006B2198" w:rsidRPr="006B2198" w:rsidRDefault="006B2198" w:rsidP="006B2198">
      <w:pPr>
        <w:pStyle w:val="BodyText"/>
        <w:spacing w:after="0" w:line="240" w:lineRule="auto"/>
      </w:pPr>
      <w:r w:rsidRPr="006B2198">
        <w:t xml:space="preserve">        ejbRef.edit(entity);</w:t>
      </w:r>
    </w:p>
    <w:p w14:paraId="662DDD77" w14:textId="77777777" w:rsidR="006B2198" w:rsidRPr="006B2198" w:rsidRDefault="006B2198" w:rsidP="006B2198">
      <w:pPr>
        <w:pStyle w:val="BodyText"/>
        <w:spacing w:after="0" w:line="240" w:lineRule="auto"/>
      </w:pPr>
      <w:r w:rsidRPr="006B2198">
        <w:t xml:space="preserve">    }</w:t>
      </w:r>
    </w:p>
    <w:p w14:paraId="0895FCCB" w14:textId="77777777" w:rsidR="006B2198" w:rsidRPr="006B2198" w:rsidRDefault="006B2198" w:rsidP="006B2198">
      <w:pPr>
        <w:pStyle w:val="BodyText"/>
        <w:spacing w:after="0" w:line="240" w:lineRule="auto"/>
      </w:pPr>
    </w:p>
    <w:p w14:paraId="7D0FB40F" w14:textId="77777777" w:rsidR="006B2198" w:rsidRPr="006B2198" w:rsidRDefault="006B2198" w:rsidP="006B2198">
      <w:pPr>
        <w:pStyle w:val="BodyText"/>
        <w:spacing w:after="0" w:line="240" w:lineRule="auto"/>
      </w:pPr>
      <w:r w:rsidRPr="006B2198">
        <w:t xml:space="preserve">    @WebMethod(operationName = "remove")</w:t>
      </w:r>
    </w:p>
    <w:p w14:paraId="5E7BAC1E" w14:textId="77777777" w:rsidR="006B2198" w:rsidRPr="006B2198" w:rsidRDefault="006B2198" w:rsidP="006B2198">
      <w:pPr>
        <w:pStyle w:val="BodyText"/>
        <w:spacing w:after="0" w:line="240" w:lineRule="auto"/>
      </w:pPr>
      <w:r w:rsidRPr="006B2198">
        <w:t xml:space="preserve">    @Oneway</w:t>
      </w:r>
    </w:p>
    <w:p w14:paraId="4986E0BA" w14:textId="77777777" w:rsidR="006B2198" w:rsidRPr="006B2198" w:rsidRDefault="006B2198" w:rsidP="006B2198">
      <w:pPr>
        <w:pStyle w:val="BodyText"/>
        <w:spacing w:after="0" w:line="240" w:lineRule="auto"/>
      </w:pPr>
      <w:r w:rsidRPr="006B2198">
        <w:t xml:space="preserve">    public void remove(@WebParam(name = "entity") Message entity) {</w:t>
      </w:r>
    </w:p>
    <w:p w14:paraId="566813A4" w14:textId="77777777" w:rsidR="006B2198" w:rsidRPr="006B2198" w:rsidRDefault="006B2198" w:rsidP="006B2198">
      <w:pPr>
        <w:pStyle w:val="BodyText"/>
        <w:spacing w:after="0" w:line="240" w:lineRule="auto"/>
      </w:pPr>
      <w:r w:rsidRPr="006B2198">
        <w:t xml:space="preserve">        ejbRef.remove(entity);</w:t>
      </w:r>
    </w:p>
    <w:p w14:paraId="71C64CC6" w14:textId="77777777" w:rsidR="006B2198" w:rsidRPr="006B2198" w:rsidRDefault="006B2198" w:rsidP="006B2198">
      <w:pPr>
        <w:pStyle w:val="BodyText"/>
        <w:spacing w:after="0" w:line="240" w:lineRule="auto"/>
      </w:pPr>
      <w:r w:rsidRPr="006B2198">
        <w:t xml:space="preserve">    }</w:t>
      </w:r>
    </w:p>
    <w:p w14:paraId="5F7C2BBC" w14:textId="77777777" w:rsidR="006B2198" w:rsidRPr="006B2198" w:rsidRDefault="006B2198" w:rsidP="006B2198">
      <w:pPr>
        <w:pStyle w:val="BodyText"/>
        <w:spacing w:after="0" w:line="240" w:lineRule="auto"/>
      </w:pPr>
    </w:p>
    <w:p w14:paraId="39A6A30A" w14:textId="77777777" w:rsidR="006B2198" w:rsidRPr="006B2198" w:rsidRDefault="006B2198" w:rsidP="006B2198">
      <w:pPr>
        <w:pStyle w:val="BodyText"/>
        <w:spacing w:after="0" w:line="240" w:lineRule="auto"/>
      </w:pPr>
      <w:r w:rsidRPr="006B2198">
        <w:t xml:space="preserve">    @WebMethod(operationName = "find")</w:t>
      </w:r>
    </w:p>
    <w:p w14:paraId="48C98502" w14:textId="77777777" w:rsidR="006B2198" w:rsidRPr="006B2198" w:rsidRDefault="006B2198" w:rsidP="006B2198">
      <w:pPr>
        <w:pStyle w:val="BodyText"/>
        <w:spacing w:after="0" w:line="240" w:lineRule="auto"/>
      </w:pPr>
      <w:r w:rsidRPr="006B2198">
        <w:lastRenderedPageBreak/>
        <w:t xml:space="preserve">    public Message find(@WebParam(name = "id") Object id) {</w:t>
      </w:r>
    </w:p>
    <w:p w14:paraId="7600776A" w14:textId="77777777" w:rsidR="006B2198" w:rsidRPr="006B2198" w:rsidRDefault="006B2198" w:rsidP="006B2198">
      <w:pPr>
        <w:pStyle w:val="BodyText"/>
        <w:spacing w:after="0" w:line="240" w:lineRule="auto"/>
      </w:pPr>
      <w:r w:rsidRPr="006B2198">
        <w:t xml:space="preserve">        return ejbRef.find(id);</w:t>
      </w:r>
    </w:p>
    <w:p w14:paraId="0AF2079C" w14:textId="77777777" w:rsidR="006B2198" w:rsidRPr="006B2198" w:rsidRDefault="006B2198" w:rsidP="006B2198">
      <w:pPr>
        <w:pStyle w:val="BodyText"/>
        <w:spacing w:after="0" w:line="240" w:lineRule="auto"/>
      </w:pPr>
      <w:r w:rsidRPr="006B2198">
        <w:t xml:space="preserve">    }</w:t>
      </w:r>
    </w:p>
    <w:p w14:paraId="021AA6F2" w14:textId="77777777" w:rsidR="006B2198" w:rsidRPr="006B2198" w:rsidRDefault="006B2198" w:rsidP="006B2198">
      <w:pPr>
        <w:pStyle w:val="BodyText"/>
        <w:spacing w:after="0" w:line="240" w:lineRule="auto"/>
      </w:pPr>
    </w:p>
    <w:p w14:paraId="53833907" w14:textId="77777777" w:rsidR="006B2198" w:rsidRPr="006B2198" w:rsidRDefault="006B2198" w:rsidP="006B2198">
      <w:pPr>
        <w:pStyle w:val="BodyText"/>
        <w:spacing w:after="0" w:line="240" w:lineRule="auto"/>
      </w:pPr>
      <w:r w:rsidRPr="006B2198">
        <w:t xml:space="preserve">    @WebMethod(operationName = "findAll")</w:t>
      </w:r>
    </w:p>
    <w:p w14:paraId="6C2F9457" w14:textId="77777777" w:rsidR="006B2198" w:rsidRPr="006B2198" w:rsidRDefault="006B2198" w:rsidP="006B2198">
      <w:pPr>
        <w:pStyle w:val="BodyText"/>
        <w:spacing w:after="0" w:line="240" w:lineRule="auto"/>
      </w:pPr>
      <w:r w:rsidRPr="006B2198">
        <w:t xml:space="preserve">    public List&lt;Message&gt; findAll() {</w:t>
      </w:r>
    </w:p>
    <w:p w14:paraId="785AB36E" w14:textId="77777777" w:rsidR="006B2198" w:rsidRPr="006B2198" w:rsidRDefault="006B2198" w:rsidP="006B2198">
      <w:pPr>
        <w:pStyle w:val="BodyText"/>
        <w:spacing w:after="0" w:line="240" w:lineRule="auto"/>
      </w:pPr>
      <w:r w:rsidRPr="006B2198">
        <w:t xml:space="preserve">        return ejbRef.findAll();</w:t>
      </w:r>
    </w:p>
    <w:p w14:paraId="4AA27D78" w14:textId="77777777" w:rsidR="006B2198" w:rsidRPr="006B2198" w:rsidRDefault="006B2198" w:rsidP="006B2198">
      <w:pPr>
        <w:pStyle w:val="BodyText"/>
        <w:spacing w:after="0" w:line="240" w:lineRule="auto"/>
      </w:pPr>
      <w:r w:rsidRPr="006B2198">
        <w:t xml:space="preserve">    }</w:t>
      </w:r>
    </w:p>
    <w:p w14:paraId="56B43DD5" w14:textId="77777777" w:rsidR="006B2198" w:rsidRPr="006B2198" w:rsidRDefault="006B2198" w:rsidP="006B2198">
      <w:pPr>
        <w:pStyle w:val="BodyText"/>
        <w:spacing w:after="0" w:line="240" w:lineRule="auto"/>
      </w:pPr>
    </w:p>
    <w:p w14:paraId="5BB4FB08" w14:textId="77777777" w:rsidR="006B2198" w:rsidRPr="006B2198" w:rsidRDefault="006B2198" w:rsidP="006B2198">
      <w:pPr>
        <w:pStyle w:val="BodyText"/>
        <w:spacing w:after="0" w:line="240" w:lineRule="auto"/>
      </w:pPr>
      <w:r w:rsidRPr="006B2198">
        <w:t xml:space="preserve">    @WebMethod(operationName = "findRange")</w:t>
      </w:r>
    </w:p>
    <w:p w14:paraId="490F35E7" w14:textId="77777777" w:rsidR="006B2198" w:rsidRPr="006B2198" w:rsidRDefault="006B2198" w:rsidP="006B2198">
      <w:pPr>
        <w:pStyle w:val="BodyText"/>
        <w:spacing w:after="0" w:line="240" w:lineRule="auto"/>
      </w:pPr>
      <w:r w:rsidRPr="006B2198">
        <w:t xml:space="preserve">    public List&lt;Message&gt; findRange(@WebParam(name = "range") int[] range) {</w:t>
      </w:r>
    </w:p>
    <w:p w14:paraId="6793AA25" w14:textId="77777777" w:rsidR="006B2198" w:rsidRPr="006B2198" w:rsidRDefault="006B2198" w:rsidP="006B2198">
      <w:pPr>
        <w:pStyle w:val="BodyText"/>
        <w:spacing w:after="0" w:line="240" w:lineRule="auto"/>
      </w:pPr>
      <w:r w:rsidRPr="006B2198">
        <w:t xml:space="preserve">        return ejbRef.findRange(range);</w:t>
      </w:r>
    </w:p>
    <w:p w14:paraId="26F3355E" w14:textId="77777777" w:rsidR="006B2198" w:rsidRPr="006B2198" w:rsidRDefault="006B2198" w:rsidP="006B2198">
      <w:pPr>
        <w:pStyle w:val="BodyText"/>
        <w:spacing w:after="0" w:line="240" w:lineRule="auto"/>
      </w:pPr>
      <w:r w:rsidRPr="006B2198">
        <w:t xml:space="preserve">    }</w:t>
      </w:r>
    </w:p>
    <w:p w14:paraId="5B532E83" w14:textId="77777777" w:rsidR="006B2198" w:rsidRPr="006B2198" w:rsidRDefault="006B2198" w:rsidP="006B2198">
      <w:pPr>
        <w:pStyle w:val="BodyText"/>
        <w:spacing w:after="0" w:line="240" w:lineRule="auto"/>
      </w:pPr>
    </w:p>
    <w:p w14:paraId="212C4FDA" w14:textId="77777777" w:rsidR="006B2198" w:rsidRPr="006B2198" w:rsidRDefault="006B2198" w:rsidP="006B2198">
      <w:pPr>
        <w:pStyle w:val="BodyText"/>
        <w:spacing w:after="0" w:line="240" w:lineRule="auto"/>
      </w:pPr>
      <w:r w:rsidRPr="006B2198">
        <w:t xml:space="preserve">    @WebMethod(operationName = "count")</w:t>
      </w:r>
    </w:p>
    <w:p w14:paraId="3C002621" w14:textId="77777777" w:rsidR="006B2198" w:rsidRPr="006B2198" w:rsidRDefault="006B2198" w:rsidP="006B2198">
      <w:pPr>
        <w:pStyle w:val="BodyText"/>
        <w:spacing w:after="0" w:line="240" w:lineRule="auto"/>
      </w:pPr>
      <w:r w:rsidRPr="006B2198">
        <w:t xml:space="preserve">    public int count() {</w:t>
      </w:r>
    </w:p>
    <w:p w14:paraId="6CC381D9" w14:textId="77777777" w:rsidR="006B2198" w:rsidRPr="006B2198" w:rsidRDefault="006B2198" w:rsidP="006B2198">
      <w:pPr>
        <w:pStyle w:val="BodyText"/>
        <w:spacing w:after="0" w:line="240" w:lineRule="auto"/>
      </w:pPr>
      <w:r w:rsidRPr="006B2198">
        <w:t xml:space="preserve">        return ejbRef.count();</w:t>
      </w:r>
    </w:p>
    <w:p w14:paraId="23595513" w14:textId="77777777" w:rsidR="006B2198" w:rsidRPr="006B2198" w:rsidRDefault="006B2198" w:rsidP="006B2198">
      <w:pPr>
        <w:pStyle w:val="BodyText"/>
        <w:spacing w:after="0" w:line="240" w:lineRule="auto"/>
      </w:pPr>
      <w:r w:rsidRPr="006B2198">
        <w:t xml:space="preserve">    }</w:t>
      </w:r>
    </w:p>
    <w:p w14:paraId="35217B77" w14:textId="77777777" w:rsidR="006B2198" w:rsidRPr="006B2198" w:rsidRDefault="006B2198" w:rsidP="006B2198">
      <w:pPr>
        <w:pStyle w:val="BodyText"/>
        <w:spacing w:after="0" w:line="240" w:lineRule="auto"/>
      </w:pPr>
      <w:r w:rsidRPr="006B2198">
        <w:t xml:space="preserve">    </w:t>
      </w:r>
    </w:p>
    <w:p w14:paraId="39DD6C1A" w14:textId="36E8CE7B" w:rsidR="006B2198" w:rsidRPr="006B2198" w:rsidRDefault="006B2198" w:rsidP="006B2198">
      <w:pPr>
        <w:pStyle w:val="BodyText"/>
        <w:spacing w:after="0" w:line="240" w:lineRule="auto"/>
      </w:pPr>
      <w:r w:rsidRPr="006B2198">
        <w:t>}</w:t>
      </w:r>
    </w:p>
    <w:p w14:paraId="1C460C9E" w14:textId="465ECB43" w:rsidR="006B2198" w:rsidRPr="006B2198" w:rsidRDefault="006B2198" w:rsidP="006B2198">
      <w:pPr>
        <w:pStyle w:val="BodyText"/>
        <w:spacing w:after="0" w:line="240" w:lineRule="auto"/>
      </w:pPr>
    </w:p>
    <w:p w14:paraId="3DA89637" w14:textId="580AF83F" w:rsidR="006B2198" w:rsidRPr="006B2198" w:rsidRDefault="006B2198" w:rsidP="006B2198">
      <w:pPr>
        <w:pStyle w:val="BodyText"/>
        <w:spacing w:after="0" w:line="240" w:lineRule="auto"/>
      </w:pPr>
      <w:r w:rsidRPr="006B2198">
        <w:t>MessageWSPort.java:</w:t>
      </w:r>
    </w:p>
    <w:p w14:paraId="42E2460F" w14:textId="77777777" w:rsidR="006B2198" w:rsidRPr="006B2198" w:rsidRDefault="006B2198" w:rsidP="006B2198">
      <w:pPr>
        <w:pStyle w:val="BodyText"/>
        <w:spacing w:after="0" w:line="240" w:lineRule="auto"/>
      </w:pPr>
      <w:r w:rsidRPr="006B2198">
        <w:t>/*</w:t>
      </w:r>
    </w:p>
    <w:p w14:paraId="7DA690F3" w14:textId="77777777" w:rsidR="006B2198" w:rsidRPr="006B2198" w:rsidRDefault="006B2198" w:rsidP="006B2198">
      <w:pPr>
        <w:pStyle w:val="BodyText"/>
        <w:spacing w:after="0" w:line="240" w:lineRule="auto"/>
      </w:pPr>
      <w:r w:rsidRPr="006B2198">
        <w:t xml:space="preserve"> * To change this template, choose Tools | Templates</w:t>
      </w:r>
    </w:p>
    <w:p w14:paraId="7A13C2DE" w14:textId="77777777" w:rsidR="006B2198" w:rsidRPr="006B2198" w:rsidRDefault="006B2198" w:rsidP="006B2198">
      <w:pPr>
        <w:pStyle w:val="BodyText"/>
        <w:spacing w:after="0" w:line="240" w:lineRule="auto"/>
      </w:pPr>
      <w:r w:rsidRPr="006B2198">
        <w:t xml:space="preserve"> * and open the template in the editor.</w:t>
      </w:r>
    </w:p>
    <w:p w14:paraId="6327C3F2" w14:textId="77777777" w:rsidR="006B2198" w:rsidRPr="006B2198" w:rsidRDefault="006B2198" w:rsidP="006B2198">
      <w:pPr>
        <w:pStyle w:val="BodyText"/>
        <w:spacing w:after="0" w:line="240" w:lineRule="auto"/>
      </w:pPr>
      <w:r w:rsidRPr="006B2198">
        <w:t xml:space="preserve"> */</w:t>
      </w:r>
    </w:p>
    <w:p w14:paraId="0794FA27" w14:textId="77777777" w:rsidR="006B2198" w:rsidRPr="006B2198" w:rsidRDefault="006B2198" w:rsidP="006B2198">
      <w:pPr>
        <w:pStyle w:val="BodyText"/>
        <w:spacing w:after="0" w:line="240" w:lineRule="auto"/>
      </w:pPr>
      <w:r w:rsidRPr="006B2198">
        <w:t>package jlab1.servlets.service;</w:t>
      </w:r>
    </w:p>
    <w:p w14:paraId="794D5878" w14:textId="77777777" w:rsidR="006B2198" w:rsidRPr="006B2198" w:rsidRDefault="006B2198" w:rsidP="006B2198">
      <w:pPr>
        <w:pStyle w:val="BodyText"/>
        <w:spacing w:after="0" w:line="240" w:lineRule="auto"/>
      </w:pPr>
    </w:p>
    <w:p w14:paraId="2747FD8A" w14:textId="77777777" w:rsidR="006B2198" w:rsidRPr="006B2198" w:rsidRDefault="006B2198" w:rsidP="006B2198">
      <w:pPr>
        <w:pStyle w:val="BodyText"/>
        <w:spacing w:after="0" w:line="240" w:lineRule="auto"/>
      </w:pPr>
      <w:r w:rsidRPr="006B2198">
        <w:t>import java.util.List;</w:t>
      </w:r>
    </w:p>
    <w:p w14:paraId="0FD65A0C" w14:textId="77777777" w:rsidR="006B2198" w:rsidRPr="006B2198" w:rsidRDefault="006B2198" w:rsidP="006B2198">
      <w:pPr>
        <w:pStyle w:val="BodyText"/>
        <w:spacing w:after="0" w:line="240" w:lineRule="auto"/>
      </w:pPr>
      <w:r w:rsidRPr="006B2198">
        <w:t>import javax.ws.rs.Consumes;</w:t>
      </w:r>
    </w:p>
    <w:p w14:paraId="2D4939B4" w14:textId="77777777" w:rsidR="006B2198" w:rsidRPr="006B2198" w:rsidRDefault="006B2198" w:rsidP="006B2198">
      <w:pPr>
        <w:pStyle w:val="BodyText"/>
        <w:spacing w:after="0" w:line="240" w:lineRule="auto"/>
      </w:pPr>
      <w:r w:rsidRPr="006B2198">
        <w:t>import javax.ws.rs.GET;</w:t>
      </w:r>
    </w:p>
    <w:p w14:paraId="6D3782D5" w14:textId="77777777" w:rsidR="006B2198" w:rsidRPr="006B2198" w:rsidRDefault="006B2198" w:rsidP="006B2198">
      <w:pPr>
        <w:pStyle w:val="BodyText"/>
        <w:spacing w:after="0" w:line="240" w:lineRule="auto"/>
      </w:pPr>
      <w:r w:rsidRPr="006B2198">
        <w:t>import javax.ws.rs.POST;</w:t>
      </w:r>
    </w:p>
    <w:p w14:paraId="05A31A6C" w14:textId="77777777" w:rsidR="006B2198" w:rsidRPr="006B2198" w:rsidRDefault="006B2198" w:rsidP="006B2198">
      <w:pPr>
        <w:pStyle w:val="BodyText"/>
        <w:spacing w:after="0" w:line="240" w:lineRule="auto"/>
      </w:pPr>
      <w:r w:rsidRPr="006B2198">
        <w:t>import javax.ws.rs.PUT;</w:t>
      </w:r>
    </w:p>
    <w:p w14:paraId="5D394A38" w14:textId="77777777" w:rsidR="006B2198" w:rsidRPr="006B2198" w:rsidRDefault="006B2198" w:rsidP="006B2198">
      <w:pPr>
        <w:pStyle w:val="BodyText"/>
        <w:spacing w:after="0" w:line="240" w:lineRule="auto"/>
      </w:pPr>
      <w:r w:rsidRPr="006B2198">
        <w:t>import javax.ws.rs.Path;</w:t>
      </w:r>
    </w:p>
    <w:p w14:paraId="79E12DE4" w14:textId="77777777" w:rsidR="006B2198" w:rsidRPr="006B2198" w:rsidRDefault="006B2198" w:rsidP="006B2198">
      <w:pPr>
        <w:pStyle w:val="BodyText"/>
        <w:spacing w:after="0" w:line="240" w:lineRule="auto"/>
      </w:pPr>
      <w:r w:rsidRPr="006B2198">
        <w:t>import javax.ws.rs.Produces;</w:t>
      </w:r>
    </w:p>
    <w:p w14:paraId="4EAA8514" w14:textId="77777777" w:rsidR="006B2198" w:rsidRPr="006B2198" w:rsidRDefault="006B2198" w:rsidP="006B2198">
      <w:pPr>
        <w:pStyle w:val="BodyText"/>
        <w:spacing w:after="0" w:line="240" w:lineRule="auto"/>
      </w:pPr>
      <w:r w:rsidRPr="006B2198">
        <w:t>import javax.ws.rs.core.Context;</w:t>
      </w:r>
    </w:p>
    <w:p w14:paraId="7EC036D7" w14:textId="77777777" w:rsidR="006B2198" w:rsidRPr="006B2198" w:rsidRDefault="006B2198" w:rsidP="006B2198">
      <w:pPr>
        <w:pStyle w:val="BodyText"/>
        <w:spacing w:after="0" w:line="240" w:lineRule="auto"/>
      </w:pPr>
      <w:r w:rsidRPr="006B2198">
        <w:t>import javax.ws.rs.core.UriInfo;</w:t>
      </w:r>
    </w:p>
    <w:p w14:paraId="2F04C97F" w14:textId="77777777" w:rsidR="006B2198" w:rsidRPr="006B2198" w:rsidRDefault="006B2198" w:rsidP="006B2198">
      <w:pPr>
        <w:pStyle w:val="BodyText"/>
        <w:spacing w:after="0" w:line="240" w:lineRule="auto"/>
      </w:pPr>
      <w:r w:rsidRPr="006B2198">
        <w:t>import javax.xml.bind.JAXBElement;</w:t>
      </w:r>
    </w:p>
    <w:p w14:paraId="65B2DC7C" w14:textId="77777777" w:rsidR="006B2198" w:rsidRPr="006B2198" w:rsidRDefault="006B2198" w:rsidP="006B2198">
      <w:pPr>
        <w:pStyle w:val="BodyText"/>
        <w:spacing w:after="0" w:line="240" w:lineRule="auto"/>
      </w:pPr>
      <w:r w:rsidRPr="006B2198">
        <w:t>import javax.xml.namespace.QName;</w:t>
      </w:r>
    </w:p>
    <w:p w14:paraId="19C1689A" w14:textId="77777777" w:rsidR="006B2198" w:rsidRPr="006B2198" w:rsidRDefault="006B2198" w:rsidP="006B2198">
      <w:pPr>
        <w:pStyle w:val="BodyText"/>
        <w:spacing w:after="0" w:line="240" w:lineRule="auto"/>
      </w:pPr>
    </w:p>
    <w:p w14:paraId="2BD69079" w14:textId="77777777" w:rsidR="006B2198" w:rsidRPr="006B2198" w:rsidRDefault="006B2198" w:rsidP="006B2198">
      <w:pPr>
        <w:pStyle w:val="BodyText"/>
        <w:spacing w:after="0" w:line="240" w:lineRule="auto"/>
      </w:pPr>
      <w:r w:rsidRPr="006B2198">
        <w:t>/**</w:t>
      </w:r>
    </w:p>
    <w:p w14:paraId="61713218" w14:textId="77777777" w:rsidR="006B2198" w:rsidRPr="006B2198" w:rsidRDefault="006B2198" w:rsidP="006B2198">
      <w:pPr>
        <w:pStyle w:val="BodyText"/>
        <w:spacing w:after="0" w:line="240" w:lineRule="auto"/>
      </w:pPr>
      <w:r w:rsidRPr="006B2198">
        <w:t xml:space="preserve"> * REST Web Service</w:t>
      </w:r>
    </w:p>
    <w:p w14:paraId="4E9BAF24" w14:textId="77777777" w:rsidR="006B2198" w:rsidRPr="006B2198" w:rsidRDefault="006B2198" w:rsidP="006B2198">
      <w:pPr>
        <w:pStyle w:val="BodyText"/>
        <w:spacing w:after="0" w:line="240" w:lineRule="auto"/>
      </w:pPr>
      <w:r w:rsidRPr="006B2198">
        <w:t xml:space="preserve"> *</w:t>
      </w:r>
    </w:p>
    <w:p w14:paraId="459ACB8C" w14:textId="77777777" w:rsidR="006B2198" w:rsidRPr="006B2198" w:rsidRDefault="006B2198" w:rsidP="006B2198">
      <w:pPr>
        <w:pStyle w:val="BodyText"/>
        <w:spacing w:after="0" w:line="240" w:lineRule="auto"/>
      </w:pPr>
      <w:r w:rsidRPr="006B2198">
        <w:t xml:space="preserve"> * @author Administrator</w:t>
      </w:r>
    </w:p>
    <w:p w14:paraId="5E7FA109" w14:textId="77777777" w:rsidR="006B2198" w:rsidRPr="006B2198" w:rsidRDefault="006B2198" w:rsidP="006B2198">
      <w:pPr>
        <w:pStyle w:val="BodyText"/>
        <w:spacing w:after="0" w:line="240" w:lineRule="auto"/>
      </w:pPr>
      <w:r w:rsidRPr="006B2198">
        <w:t xml:space="preserve"> */</w:t>
      </w:r>
    </w:p>
    <w:p w14:paraId="6151B4AD" w14:textId="77777777" w:rsidR="006B2198" w:rsidRPr="006B2198" w:rsidRDefault="006B2198" w:rsidP="006B2198">
      <w:pPr>
        <w:pStyle w:val="BodyText"/>
        <w:spacing w:after="0" w:line="240" w:lineRule="auto"/>
      </w:pPr>
      <w:r w:rsidRPr="006B2198">
        <w:t>@Path("messagewsport")</w:t>
      </w:r>
    </w:p>
    <w:p w14:paraId="168D4BF5" w14:textId="77777777" w:rsidR="006B2198" w:rsidRPr="006B2198" w:rsidRDefault="006B2198" w:rsidP="006B2198">
      <w:pPr>
        <w:pStyle w:val="BodyText"/>
        <w:spacing w:after="0" w:line="240" w:lineRule="auto"/>
      </w:pPr>
      <w:r w:rsidRPr="006B2198">
        <w:t>public class MessageWSPort {</w:t>
      </w:r>
    </w:p>
    <w:p w14:paraId="45A7BA30" w14:textId="77777777" w:rsidR="006B2198" w:rsidRPr="006B2198" w:rsidRDefault="006B2198" w:rsidP="006B2198">
      <w:pPr>
        <w:pStyle w:val="BodyText"/>
        <w:spacing w:after="0" w:line="240" w:lineRule="auto"/>
      </w:pPr>
      <w:r w:rsidRPr="006B2198">
        <w:t xml:space="preserve">    private jlab1.servlets.service_client.MessageWS port;</w:t>
      </w:r>
    </w:p>
    <w:p w14:paraId="4E9EA884" w14:textId="77777777" w:rsidR="006B2198" w:rsidRPr="006B2198" w:rsidRDefault="006B2198" w:rsidP="006B2198">
      <w:pPr>
        <w:pStyle w:val="BodyText"/>
        <w:spacing w:after="0" w:line="240" w:lineRule="auto"/>
      </w:pPr>
    </w:p>
    <w:p w14:paraId="37B3AB11" w14:textId="77777777" w:rsidR="006B2198" w:rsidRPr="006B2198" w:rsidRDefault="006B2198" w:rsidP="006B2198">
      <w:pPr>
        <w:pStyle w:val="BodyText"/>
        <w:spacing w:after="0" w:line="240" w:lineRule="auto"/>
      </w:pPr>
      <w:r w:rsidRPr="006B2198">
        <w:t xml:space="preserve">    @Context</w:t>
      </w:r>
    </w:p>
    <w:p w14:paraId="02B68039" w14:textId="77777777" w:rsidR="006B2198" w:rsidRPr="006B2198" w:rsidRDefault="006B2198" w:rsidP="006B2198">
      <w:pPr>
        <w:pStyle w:val="BodyText"/>
        <w:spacing w:after="0" w:line="240" w:lineRule="auto"/>
      </w:pPr>
      <w:r w:rsidRPr="006B2198">
        <w:t xml:space="preserve">    private UriInfo context;</w:t>
      </w:r>
    </w:p>
    <w:p w14:paraId="2E61C467" w14:textId="77777777" w:rsidR="006B2198" w:rsidRPr="006B2198" w:rsidRDefault="006B2198" w:rsidP="006B2198">
      <w:pPr>
        <w:pStyle w:val="BodyText"/>
        <w:spacing w:after="0" w:line="240" w:lineRule="auto"/>
      </w:pPr>
    </w:p>
    <w:p w14:paraId="77B87803" w14:textId="77777777" w:rsidR="006B2198" w:rsidRPr="006B2198" w:rsidRDefault="006B2198" w:rsidP="006B2198">
      <w:pPr>
        <w:pStyle w:val="BodyText"/>
        <w:spacing w:after="0" w:line="240" w:lineRule="auto"/>
      </w:pPr>
      <w:r w:rsidRPr="006B2198">
        <w:t xml:space="preserve">    /**</w:t>
      </w:r>
    </w:p>
    <w:p w14:paraId="7AE0FEB3" w14:textId="77777777" w:rsidR="006B2198" w:rsidRPr="006B2198" w:rsidRDefault="006B2198" w:rsidP="006B2198">
      <w:pPr>
        <w:pStyle w:val="BodyText"/>
        <w:spacing w:after="0" w:line="240" w:lineRule="auto"/>
      </w:pPr>
      <w:r w:rsidRPr="006B2198">
        <w:t xml:space="preserve">     * Creates a new instance of MessageWSPort</w:t>
      </w:r>
    </w:p>
    <w:p w14:paraId="249823B9" w14:textId="77777777" w:rsidR="006B2198" w:rsidRPr="006B2198" w:rsidRDefault="006B2198" w:rsidP="006B2198">
      <w:pPr>
        <w:pStyle w:val="BodyText"/>
        <w:spacing w:after="0" w:line="240" w:lineRule="auto"/>
      </w:pPr>
      <w:r w:rsidRPr="006B2198">
        <w:t xml:space="preserve">     */</w:t>
      </w:r>
    </w:p>
    <w:p w14:paraId="7B9F2C12" w14:textId="77777777" w:rsidR="006B2198" w:rsidRPr="006B2198" w:rsidRDefault="006B2198" w:rsidP="006B2198">
      <w:pPr>
        <w:pStyle w:val="BodyText"/>
        <w:spacing w:after="0" w:line="240" w:lineRule="auto"/>
      </w:pPr>
      <w:r w:rsidRPr="006B2198">
        <w:t xml:space="preserve">    public MessageWSPort() {</w:t>
      </w:r>
    </w:p>
    <w:p w14:paraId="246AB3C3" w14:textId="77777777" w:rsidR="006B2198" w:rsidRPr="006B2198" w:rsidRDefault="006B2198" w:rsidP="006B2198">
      <w:pPr>
        <w:pStyle w:val="BodyText"/>
        <w:spacing w:after="0" w:line="240" w:lineRule="auto"/>
      </w:pPr>
      <w:r w:rsidRPr="006B2198">
        <w:t xml:space="preserve">        port = getPort();</w:t>
      </w:r>
    </w:p>
    <w:p w14:paraId="2C7F182F" w14:textId="77777777" w:rsidR="006B2198" w:rsidRPr="006B2198" w:rsidRDefault="006B2198" w:rsidP="006B2198">
      <w:pPr>
        <w:pStyle w:val="BodyText"/>
        <w:spacing w:after="0" w:line="240" w:lineRule="auto"/>
      </w:pPr>
      <w:r w:rsidRPr="006B2198">
        <w:t xml:space="preserve">    }</w:t>
      </w:r>
    </w:p>
    <w:p w14:paraId="22CF7C79" w14:textId="77777777" w:rsidR="006B2198" w:rsidRPr="006B2198" w:rsidRDefault="006B2198" w:rsidP="006B2198">
      <w:pPr>
        <w:pStyle w:val="BodyText"/>
        <w:spacing w:after="0" w:line="240" w:lineRule="auto"/>
      </w:pPr>
    </w:p>
    <w:p w14:paraId="0CE6E6AE" w14:textId="77777777" w:rsidR="006B2198" w:rsidRPr="006B2198" w:rsidRDefault="006B2198" w:rsidP="006B2198">
      <w:pPr>
        <w:pStyle w:val="BodyText"/>
        <w:spacing w:after="0" w:line="240" w:lineRule="auto"/>
      </w:pPr>
      <w:r w:rsidRPr="006B2198">
        <w:t xml:space="preserve">    /**</w:t>
      </w:r>
    </w:p>
    <w:p w14:paraId="112C67F2" w14:textId="77777777" w:rsidR="006B2198" w:rsidRPr="006B2198" w:rsidRDefault="006B2198" w:rsidP="006B2198">
      <w:pPr>
        <w:pStyle w:val="BodyText"/>
        <w:spacing w:after="0" w:line="240" w:lineRule="auto"/>
      </w:pPr>
      <w:r w:rsidRPr="006B2198">
        <w:lastRenderedPageBreak/>
        <w:t xml:space="preserve">     * Invokes the SOAP method remove</w:t>
      </w:r>
    </w:p>
    <w:p w14:paraId="6F9C745F" w14:textId="77777777" w:rsidR="006B2198" w:rsidRPr="006B2198" w:rsidRDefault="006B2198" w:rsidP="006B2198">
      <w:pPr>
        <w:pStyle w:val="BodyText"/>
        <w:spacing w:after="0" w:line="240" w:lineRule="auto"/>
      </w:pPr>
      <w:r w:rsidRPr="006B2198">
        <w:t xml:space="preserve">     * @param entity resource URI parameter</w:t>
      </w:r>
    </w:p>
    <w:p w14:paraId="602948F6" w14:textId="77777777" w:rsidR="006B2198" w:rsidRPr="006B2198" w:rsidRDefault="006B2198" w:rsidP="006B2198">
      <w:pPr>
        <w:pStyle w:val="BodyText"/>
        <w:spacing w:after="0" w:line="240" w:lineRule="auto"/>
      </w:pPr>
      <w:r w:rsidRPr="006B2198">
        <w:t xml:space="preserve">     */</w:t>
      </w:r>
    </w:p>
    <w:p w14:paraId="2AE0E74D" w14:textId="77777777" w:rsidR="006B2198" w:rsidRPr="006B2198" w:rsidRDefault="006B2198" w:rsidP="006B2198">
      <w:pPr>
        <w:pStyle w:val="BodyText"/>
        <w:spacing w:after="0" w:line="240" w:lineRule="auto"/>
      </w:pPr>
      <w:r w:rsidRPr="006B2198">
        <w:t xml:space="preserve">    @PUT</w:t>
      </w:r>
    </w:p>
    <w:p w14:paraId="111637F6" w14:textId="77777777" w:rsidR="006B2198" w:rsidRPr="006B2198" w:rsidRDefault="006B2198" w:rsidP="006B2198">
      <w:pPr>
        <w:pStyle w:val="BodyText"/>
        <w:spacing w:after="0" w:line="240" w:lineRule="auto"/>
      </w:pPr>
      <w:r w:rsidRPr="006B2198">
        <w:t xml:space="preserve">    @Consumes("application/xml")</w:t>
      </w:r>
    </w:p>
    <w:p w14:paraId="1C6D9AAE" w14:textId="77777777" w:rsidR="006B2198" w:rsidRPr="006B2198" w:rsidRDefault="006B2198" w:rsidP="006B2198">
      <w:pPr>
        <w:pStyle w:val="BodyText"/>
        <w:spacing w:after="0" w:line="240" w:lineRule="auto"/>
      </w:pPr>
      <w:r w:rsidRPr="006B2198">
        <w:t xml:space="preserve">    @Path("remove/")</w:t>
      </w:r>
    </w:p>
    <w:p w14:paraId="33D3D589" w14:textId="77777777" w:rsidR="006B2198" w:rsidRPr="006B2198" w:rsidRDefault="006B2198" w:rsidP="006B2198">
      <w:pPr>
        <w:pStyle w:val="BodyText"/>
        <w:spacing w:after="0" w:line="240" w:lineRule="auto"/>
      </w:pPr>
      <w:r w:rsidRPr="006B2198">
        <w:t xml:space="preserve">    public void putRemove(JAXBElement&lt;jlab1.servlets.service_client.Message&gt; entity) {</w:t>
      </w:r>
    </w:p>
    <w:p w14:paraId="60B3B7D1" w14:textId="77777777" w:rsidR="006B2198" w:rsidRPr="006B2198" w:rsidRDefault="006B2198" w:rsidP="006B2198">
      <w:pPr>
        <w:pStyle w:val="BodyText"/>
        <w:spacing w:after="0" w:line="240" w:lineRule="auto"/>
      </w:pPr>
      <w:r w:rsidRPr="006B2198">
        <w:t xml:space="preserve">        try {</w:t>
      </w:r>
    </w:p>
    <w:p w14:paraId="699FBEF7" w14:textId="77777777" w:rsidR="006B2198" w:rsidRPr="006B2198" w:rsidRDefault="006B2198" w:rsidP="006B2198">
      <w:pPr>
        <w:pStyle w:val="BodyText"/>
        <w:spacing w:after="0" w:line="240" w:lineRule="auto"/>
      </w:pPr>
      <w:r w:rsidRPr="006B2198">
        <w:t xml:space="preserve">            // Call Web Service Operation</w:t>
      </w:r>
    </w:p>
    <w:p w14:paraId="306DF51B" w14:textId="77777777" w:rsidR="006B2198" w:rsidRPr="006B2198" w:rsidRDefault="006B2198" w:rsidP="006B2198">
      <w:pPr>
        <w:pStyle w:val="BodyText"/>
        <w:spacing w:after="0" w:line="240" w:lineRule="auto"/>
      </w:pPr>
      <w:r w:rsidRPr="006B2198">
        <w:t xml:space="preserve">            if (port != null) {</w:t>
      </w:r>
    </w:p>
    <w:p w14:paraId="0560CB74" w14:textId="77777777" w:rsidR="006B2198" w:rsidRPr="006B2198" w:rsidRDefault="006B2198" w:rsidP="006B2198">
      <w:pPr>
        <w:pStyle w:val="BodyText"/>
        <w:spacing w:after="0" w:line="240" w:lineRule="auto"/>
      </w:pPr>
      <w:r w:rsidRPr="006B2198">
        <w:t xml:space="preserve">                port.remove(entity.getValue());</w:t>
      </w:r>
    </w:p>
    <w:p w14:paraId="6D69CEEB" w14:textId="77777777" w:rsidR="006B2198" w:rsidRPr="006B2198" w:rsidRDefault="006B2198" w:rsidP="006B2198">
      <w:pPr>
        <w:pStyle w:val="BodyText"/>
        <w:spacing w:after="0" w:line="240" w:lineRule="auto"/>
      </w:pPr>
      <w:r w:rsidRPr="006B2198">
        <w:t xml:space="preserve">            }</w:t>
      </w:r>
    </w:p>
    <w:p w14:paraId="0F340CE7" w14:textId="77777777" w:rsidR="006B2198" w:rsidRPr="006B2198" w:rsidRDefault="006B2198" w:rsidP="006B2198">
      <w:pPr>
        <w:pStyle w:val="BodyText"/>
        <w:spacing w:after="0" w:line="240" w:lineRule="auto"/>
      </w:pPr>
      <w:r w:rsidRPr="006B2198">
        <w:t xml:space="preserve">        } catch (Exception ex) {</w:t>
      </w:r>
    </w:p>
    <w:p w14:paraId="5ADFB363" w14:textId="77777777" w:rsidR="006B2198" w:rsidRPr="006B2198" w:rsidRDefault="006B2198" w:rsidP="006B2198">
      <w:pPr>
        <w:pStyle w:val="BodyText"/>
        <w:spacing w:after="0" w:line="240" w:lineRule="auto"/>
      </w:pPr>
      <w:r w:rsidRPr="006B2198">
        <w:t xml:space="preserve">            // TODO handle custom exceptions here</w:t>
      </w:r>
    </w:p>
    <w:p w14:paraId="52F1C304" w14:textId="77777777" w:rsidR="006B2198" w:rsidRPr="006B2198" w:rsidRDefault="006B2198" w:rsidP="006B2198">
      <w:pPr>
        <w:pStyle w:val="BodyText"/>
        <w:spacing w:after="0" w:line="240" w:lineRule="auto"/>
      </w:pPr>
      <w:r w:rsidRPr="006B2198">
        <w:t xml:space="preserve">        }</w:t>
      </w:r>
    </w:p>
    <w:p w14:paraId="1FD3596E" w14:textId="77777777" w:rsidR="006B2198" w:rsidRPr="006B2198" w:rsidRDefault="006B2198" w:rsidP="006B2198">
      <w:pPr>
        <w:pStyle w:val="BodyText"/>
        <w:spacing w:after="0" w:line="240" w:lineRule="auto"/>
      </w:pPr>
      <w:r w:rsidRPr="006B2198">
        <w:t xml:space="preserve">    }</w:t>
      </w:r>
    </w:p>
    <w:p w14:paraId="0A1A96CC" w14:textId="77777777" w:rsidR="006B2198" w:rsidRPr="006B2198" w:rsidRDefault="006B2198" w:rsidP="006B2198">
      <w:pPr>
        <w:pStyle w:val="BodyText"/>
        <w:spacing w:after="0" w:line="240" w:lineRule="auto"/>
      </w:pPr>
    </w:p>
    <w:p w14:paraId="3917CEAD" w14:textId="77777777" w:rsidR="006B2198" w:rsidRPr="006B2198" w:rsidRDefault="006B2198" w:rsidP="006B2198">
      <w:pPr>
        <w:pStyle w:val="BodyText"/>
        <w:spacing w:after="0" w:line="240" w:lineRule="auto"/>
      </w:pPr>
      <w:r w:rsidRPr="006B2198">
        <w:t xml:space="preserve">    /**</w:t>
      </w:r>
    </w:p>
    <w:p w14:paraId="61609006" w14:textId="77777777" w:rsidR="006B2198" w:rsidRPr="006B2198" w:rsidRDefault="006B2198" w:rsidP="006B2198">
      <w:pPr>
        <w:pStyle w:val="BodyText"/>
        <w:spacing w:after="0" w:line="240" w:lineRule="auto"/>
      </w:pPr>
      <w:r w:rsidRPr="006B2198">
        <w:t xml:space="preserve">     * Invokes the SOAP method count</w:t>
      </w:r>
    </w:p>
    <w:p w14:paraId="50821377" w14:textId="77777777" w:rsidR="006B2198" w:rsidRPr="006B2198" w:rsidRDefault="006B2198" w:rsidP="006B2198">
      <w:pPr>
        <w:pStyle w:val="BodyText"/>
        <w:spacing w:after="0" w:line="240" w:lineRule="auto"/>
      </w:pPr>
      <w:r w:rsidRPr="006B2198">
        <w:t xml:space="preserve">     * @return an instance of java.lang.String</w:t>
      </w:r>
    </w:p>
    <w:p w14:paraId="29319B8A" w14:textId="77777777" w:rsidR="006B2198" w:rsidRPr="006B2198" w:rsidRDefault="006B2198" w:rsidP="006B2198">
      <w:pPr>
        <w:pStyle w:val="BodyText"/>
        <w:spacing w:after="0" w:line="240" w:lineRule="auto"/>
      </w:pPr>
      <w:r w:rsidRPr="006B2198">
        <w:t xml:space="preserve">     */</w:t>
      </w:r>
    </w:p>
    <w:p w14:paraId="6F28D8C4" w14:textId="77777777" w:rsidR="006B2198" w:rsidRPr="006B2198" w:rsidRDefault="006B2198" w:rsidP="006B2198">
      <w:pPr>
        <w:pStyle w:val="BodyText"/>
        <w:spacing w:after="0" w:line="240" w:lineRule="auto"/>
      </w:pPr>
      <w:r w:rsidRPr="006B2198">
        <w:t xml:space="preserve">    @GET</w:t>
      </w:r>
    </w:p>
    <w:p w14:paraId="0D10DD07" w14:textId="77777777" w:rsidR="006B2198" w:rsidRPr="006B2198" w:rsidRDefault="006B2198" w:rsidP="006B2198">
      <w:pPr>
        <w:pStyle w:val="BodyText"/>
        <w:spacing w:after="0" w:line="240" w:lineRule="auto"/>
      </w:pPr>
      <w:r w:rsidRPr="006B2198">
        <w:t xml:space="preserve">    @Produces("text/plain")</w:t>
      </w:r>
    </w:p>
    <w:p w14:paraId="5AFC18E7" w14:textId="77777777" w:rsidR="006B2198" w:rsidRPr="006B2198" w:rsidRDefault="006B2198" w:rsidP="006B2198">
      <w:pPr>
        <w:pStyle w:val="BodyText"/>
        <w:spacing w:after="0" w:line="240" w:lineRule="auto"/>
      </w:pPr>
      <w:r w:rsidRPr="006B2198">
        <w:t xml:space="preserve">    @Consumes("text/plain")</w:t>
      </w:r>
    </w:p>
    <w:p w14:paraId="14543B13" w14:textId="77777777" w:rsidR="006B2198" w:rsidRPr="006B2198" w:rsidRDefault="006B2198" w:rsidP="006B2198">
      <w:pPr>
        <w:pStyle w:val="BodyText"/>
        <w:spacing w:after="0" w:line="240" w:lineRule="auto"/>
      </w:pPr>
      <w:r w:rsidRPr="006B2198">
        <w:t xml:space="preserve">    @Path("count/")</w:t>
      </w:r>
    </w:p>
    <w:p w14:paraId="7E6B039E" w14:textId="77777777" w:rsidR="006B2198" w:rsidRPr="006B2198" w:rsidRDefault="006B2198" w:rsidP="006B2198">
      <w:pPr>
        <w:pStyle w:val="BodyText"/>
        <w:spacing w:after="0" w:line="240" w:lineRule="auto"/>
      </w:pPr>
      <w:r w:rsidRPr="006B2198">
        <w:t xml:space="preserve">    public String getCount() {</w:t>
      </w:r>
    </w:p>
    <w:p w14:paraId="6A76BBAF" w14:textId="77777777" w:rsidR="006B2198" w:rsidRPr="006B2198" w:rsidRDefault="006B2198" w:rsidP="006B2198">
      <w:pPr>
        <w:pStyle w:val="BodyText"/>
        <w:spacing w:after="0" w:line="240" w:lineRule="auto"/>
      </w:pPr>
      <w:r w:rsidRPr="006B2198">
        <w:t xml:space="preserve">        try {</w:t>
      </w:r>
    </w:p>
    <w:p w14:paraId="680B0901" w14:textId="77777777" w:rsidR="006B2198" w:rsidRPr="006B2198" w:rsidRDefault="006B2198" w:rsidP="006B2198">
      <w:pPr>
        <w:pStyle w:val="BodyText"/>
        <w:spacing w:after="0" w:line="240" w:lineRule="auto"/>
      </w:pPr>
      <w:r w:rsidRPr="006B2198">
        <w:t xml:space="preserve">            // Call Web Service Operation</w:t>
      </w:r>
    </w:p>
    <w:p w14:paraId="0A6562CD" w14:textId="77777777" w:rsidR="006B2198" w:rsidRPr="006B2198" w:rsidRDefault="006B2198" w:rsidP="006B2198">
      <w:pPr>
        <w:pStyle w:val="BodyText"/>
        <w:spacing w:after="0" w:line="240" w:lineRule="auto"/>
      </w:pPr>
      <w:r w:rsidRPr="006B2198">
        <w:t xml:space="preserve">            if (port != null) {</w:t>
      </w:r>
    </w:p>
    <w:p w14:paraId="6E8C1A7A" w14:textId="77777777" w:rsidR="006B2198" w:rsidRPr="006B2198" w:rsidRDefault="006B2198" w:rsidP="006B2198">
      <w:pPr>
        <w:pStyle w:val="BodyText"/>
        <w:spacing w:after="0" w:line="240" w:lineRule="auto"/>
      </w:pPr>
      <w:r w:rsidRPr="006B2198">
        <w:t xml:space="preserve">                int result = port.count();</w:t>
      </w:r>
    </w:p>
    <w:p w14:paraId="0FE0A984" w14:textId="77777777" w:rsidR="006B2198" w:rsidRPr="006B2198" w:rsidRDefault="006B2198" w:rsidP="006B2198">
      <w:pPr>
        <w:pStyle w:val="BodyText"/>
        <w:spacing w:after="0" w:line="240" w:lineRule="auto"/>
      </w:pPr>
      <w:r w:rsidRPr="006B2198">
        <w:t xml:space="preserve">                return new java.lang.Integer(result).toString();</w:t>
      </w:r>
    </w:p>
    <w:p w14:paraId="38D3F5B6" w14:textId="77777777" w:rsidR="006B2198" w:rsidRPr="006B2198" w:rsidRDefault="006B2198" w:rsidP="006B2198">
      <w:pPr>
        <w:pStyle w:val="BodyText"/>
        <w:spacing w:after="0" w:line="240" w:lineRule="auto"/>
      </w:pPr>
      <w:r w:rsidRPr="006B2198">
        <w:t xml:space="preserve">            }</w:t>
      </w:r>
    </w:p>
    <w:p w14:paraId="368608E8" w14:textId="77777777" w:rsidR="006B2198" w:rsidRPr="006B2198" w:rsidRDefault="006B2198" w:rsidP="006B2198">
      <w:pPr>
        <w:pStyle w:val="BodyText"/>
        <w:spacing w:after="0" w:line="240" w:lineRule="auto"/>
      </w:pPr>
      <w:r w:rsidRPr="006B2198">
        <w:t xml:space="preserve">        } catch (Exception ex) {</w:t>
      </w:r>
    </w:p>
    <w:p w14:paraId="4F107230" w14:textId="77777777" w:rsidR="006B2198" w:rsidRPr="006B2198" w:rsidRDefault="006B2198" w:rsidP="006B2198">
      <w:pPr>
        <w:pStyle w:val="BodyText"/>
        <w:spacing w:after="0" w:line="240" w:lineRule="auto"/>
      </w:pPr>
      <w:r w:rsidRPr="006B2198">
        <w:t xml:space="preserve">            // TODO handle custom exceptions here</w:t>
      </w:r>
    </w:p>
    <w:p w14:paraId="44F98756" w14:textId="77777777" w:rsidR="006B2198" w:rsidRPr="006B2198" w:rsidRDefault="006B2198" w:rsidP="006B2198">
      <w:pPr>
        <w:pStyle w:val="BodyText"/>
        <w:spacing w:after="0" w:line="240" w:lineRule="auto"/>
      </w:pPr>
      <w:r w:rsidRPr="006B2198">
        <w:t xml:space="preserve">        }</w:t>
      </w:r>
    </w:p>
    <w:p w14:paraId="33C9B74C" w14:textId="77777777" w:rsidR="006B2198" w:rsidRPr="006B2198" w:rsidRDefault="006B2198" w:rsidP="006B2198">
      <w:pPr>
        <w:pStyle w:val="BodyText"/>
        <w:spacing w:after="0" w:line="240" w:lineRule="auto"/>
      </w:pPr>
      <w:r w:rsidRPr="006B2198">
        <w:t xml:space="preserve">        return null;</w:t>
      </w:r>
    </w:p>
    <w:p w14:paraId="5C89BC45" w14:textId="77777777" w:rsidR="006B2198" w:rsidRPr="006B2198" w:rsidRDefault="006B2198" w:rsidP="006B2198">
      <w:pPr>
        <w:pStyle w:val="BodyText"/>
        <w:spacing w:after="0" w:line="240" w:lineRule="auto"/>
      </w:pPr>
      <w:r w:rsidRPr="006B2198">
        <w:t xml:space="preserve">    }</w:t>
      </w:r>
    </w:p>
    <w:p w14:paraId="2B087EDB" w14:textId="77777777" w:rsidR="006B2198" w:rsidRPr="006B2198" w:rsidRDefault="006B2198" w:rsidP="006B2198">
      <w:pPr>
        <w:pStyle w:val="BodyText"/>
        <w:spacing w:after="0" w:line="240" w:lineRule="auto"/>
      </w:pPr>
    </w:p>
    <w:p w14:paraId="7FF75E96" w14:textId="77777777" w:rsidR="006B2198" w:rsidRPr="006B2198" w:rsidRDefault="006B2198" w:rsidP="006B2198">
      <w:pPr>
        <w:pStyle w:val="BodyText"/>
        <w:spacing w:after="0" w:line="240" w:lineRule="auto"/>
      </w:pPr>
      <w:r w:rsidRPr="006B2198">
        <w:t xml:space="preserve">    /**</w:t>
      </w:r>
    </w:p>
    <w:p w14:paraId="4FF4A830" w14:textId="77777777" w:rsidR="006B2198" w:rsidRPr="006B2198" w:rsidRDefault="006B2198" w:rsidP="006B2198">
      <w:pPr>
        <w:pStyle w:val="BodyText"/>
        <w:spacing w:after="0" w:line="240" w:lineRule="auto"/>
      </w:pPr>
      <w:r w:rsidRPr="006B2198">
        <w:t xml:space="preserve">     * Invokes the SOAP method find</w:t>
      </w:r>
    </w:p>
    <w:p w14:paraId="77E5117A" w14:textId="77777777" w:rsidR="006B2198" w:rsidRPr="006B2198" w:rsidRDefault="006B2198" w:rsidP="006B2198">
      <w:pPr>
        <w:pStyle w:val="BodyText"/>
        <w:spacing w:after="0" w:line="240" w:lineRule="auto"/>
      </w:pPr>
      <w:r w:rsidRPr="006B2198">
        <w:t xml:space="preserve">     * @param id resource URI parameter</w:t>
      </w:r>
    </w:p>
    <w:p w14:paraId="29DC5F92" w14:textId="77777777" w:rsidR="006B2198" w:rsidRPr="006B2198" w:rsidRDefault="006B2198" w:rsidP="006B2198">
      <w:pPr>
        <w:pStyle w:val="BodyText"/>
        <w:spacing w:after="0" w:line="240" w:lineRule="auto"/>
      </w:pPr>
      <w:r w:rsidRPr="006B2198">
        <w:t xml:space="preserve">     * @return an instance of javax.xml.bind.JAXBElement&lt;jlab1.servlets.service_client.Message&gt;</w:t>
      </w:r>
    </w:p>
    <w:p w14:paraId="064B2D66" w14:textId="77777777" w:rsidR="006B2198" w:rsidRPr="006B2198" w:rsidRDefault="006B2198" w:rsidP="006B2198">
      <w:pPr>
        <w:pStyle w:val="BodyText"/>
        <w:spacing w:after="0" w:line="240" w:lineRule="auto"/>
      </w:pPr>
      <w:r w:rsidRPr="006B2198">
        <w:t xml:space="preserve">     */</w:t>
      </w:r>
    </w:p>
    <w:p w14:paraId="0D194EDE" w14:textId="77777777" w:rsidR="006B2198" w:rsidRPr="006B2198" w:rsidRDefault="006B2198" w:rsidP="006B2198">
      <w:pPr>
        <w:pStyle w:val="BodyText"/>
        <w:spacing w:after="0" w:line="240" w:lineRule="auto"/>
      </w:pPr>
      <w:r w:rsidRPr="006B2198">
        <w:t xml:space="preserve">    @POST</w:t>
      </w:r>
    </w:p>
    <w:p w14:paraId="1EF33F97" w14:textId="77777777" w:rsidR="006B2198" w:rsidRPr="006B2198" w:rsidRDefault="006B2198" w:rsidP="006B2198">
      <w:pPr>
        <w:pStyle w:val="BodyText"/>
        <w:spacing w:after="0" w:line="240" w:lineRule="auto"/>
      </w:pPr>
      <w:r w:rsidRPr="006B2198">
        <w:t xml:space="preserve">    @Produces("application/xml")</w:t>
      </w:r>
    </w:p>
    <w:p w14:paraId="74DB4C62" w14:textId="77777777" w:rsidR="006B2198" w:rsidRPr="006B2198" w:rsidRDefault="006B2198" w:rsidP="006B2198">
      <w:pPr>
        <w:pStyle w:val="BodyText"/>
        <w:spacing w:after="0" w:line="240" w:lineRule="auto"/>
      </w:pPr>
      <w:r w:rsidRPr="006B2198">
        <w:t xml:space="preserve">    @Consumes("application/xml")</w:t>
      </w:r>
    </w:p>
    <w:p w14:paraId="1C0E4536" w14:textId="77777777" w:rsidR="006B2198" w:rsidRPr="006B2198" w:rsidRDefault="006B2198" w:rsidP="006B2198">
      <w:pPr>
        <w:pStyle w:val="BodyText"/>
        <w:spacing w:after="0" w:line="240" w:lineRule="auto"/>
      </w:pPr>
      <w:r w:rsidRPr="006B2198">
        <w:t xml:space="preserve">    @Path("find/")</w:t>
      </w:r>
    </w:p>
    <w:p w14:paraId="6A81FAF6" w14:textId="77777777" w:rsidR="006B2198" w:rsidRPr="006B2198" w:rsidRDefault="006B2198" w:rsidP="006B2198">
      <w:pPr>
        <w:pStyle w:val="BodyText"/>
        <w:spacing w:after="0" w:line="240" w:lineRule="auto"/>
      </w:pPr>
      <w:r w:rsidRPr="006B2198">
        <w:t xml:space="preserve">    public JAXBElement&lt;jlab1.servlets.service_client.Message&gt; postFind(JAXBElement&lt;Object&gt; id) {</w:t>
      </w:r>
    </w:p>
    <w:p w14:paraId="1785A11C" w14:textId="77777777" w:rsidR="006B2198" w:rsidRPr="006B2198" w:rsidRDefault="006B2198" w:rsidP="006B2198">
      <w:pPr>
        <w:pStyle w:val="BodyText"/>
        <w:spacing w:after="0" w:line="240" w:lineRule="auto"/>
      </w:pPr>
      <w:r w:rsidRPr="006B2198">
        <w:t xml:space="preserve">        try {</w:t>
      </w:r>
    </w:p>
    <w:p w14:paraId="7C827EAB" w14:textId="77777777" w:rsidR="006B2198" w:rsidRPr="006B2198" w:rsidRDefault="006B2198" w:rsidP="006B2198">
      <w:pPr>
        <w:pStyle w:val="BodyText"/>
        <w:spacing w:after="0" w:line="240" w:lineRule="auto"/>
      </w:pPr>
      <w:r w:rsidRPr="006B2198">
        <w:t xml:space="preserve">            // Call Web Service Operation</w:t>
      </w:r>
    </w:p>
    <w:p w14:paraId="35425B9C" w14:textId="77777777" w:rsidR="006B2198" w:rsidRPr="006B2198" w:rsidRDefault="006B2198" w:rsidP="006B2198">
      <w:pPr>
        <w:pStyle w:val="BodyText"/>
        <w:spacing w:after="0" w:line="240" w:lineRule="auto"/>
      </w:pPr>
      <w:r w:rsidRPr="006B2198">
        <w:t xml:space="preserve">            if (port != null) {</w:t>
      </w:r>
    </w:p>
    <w:p w14:paraId="4DC14251" w14:textId="77777777" w:rsidR="006B2198" w:rsidRPr="006B2198" w:rsidRDefault="006B2198" w:rsidP="006B2198">
      <w:pPr>
        <w:pStyle w:val="BodyText"/>
        <w:spacing w:after="0" w:line="240" w:lineRule="auto"/>
      </w:pPr>
      <w:r w:rsidRPr="006B2198">
        <w:t xml:space="preserve">                jlab1.servlets.service_client.Message result = port.find(id.getValue());</w:t>
      </w:r>
    </w:p>
    <w:p w14:paraId="0A1A04AE" w14:textId="77777777" w:rsidR="006B2198" w:rsidRPr="006B2198" w:rsidRDefault="006B2198" w:rsidP="006B2198">
      <w:pPr>
        <w:pStyle w:val="BodyText"/>
        <w:spacing w:after="0" w:line="240" w:lineRule="auto"/>
      </w:pPr>
      <w:r w:rsidRPr="006B2198">
        <w:t xml:space="preserve">                return new JAXBElement&lt;jlab1.servlets.service_client.Message&gt;(new QName("http//service_client.servlets.jlab1/", "message"), jlab1.servlets.service_client.Message.class, result);</w:t>
      </w:r>
    </w:p>
    <w:p w14:paraId="2332463A" w14:textId="77777777" w:rsidR="006B2198" w:rsidRPr="006B2198" w:rsidRDefault="006B2198" w:rsidP="006B2198">
      <w:pPr>
        <w:pStyle w:val="BodyText"/>
        <w:spacing w:after="0" w:line="240" w:lineRule="auto"/>
      </w:pPr>
      <w:r w:rsidRPr="006B2198">
        <w:t xml:space="preserve">            }</w:t>
      </w:r>
    </w:p>
    <w:p w14:paraId="5ABCEFB1" w14:textId="77777777" w:rsidR="006B2198" w:rsidRPr="006B2198" w:rsidRDefault="006B2198" w:rsidP="006B2198">
      <w:pPr>
        <w:pStyle w:val="BodyText"/>
        <w:spacing w:after="0" w:line="240" w:lineRule="auto"/>
      </w:pPr>
      <w:r w:rsidRPr="006B2198">
        <w:t xml:space="preserve">        } catch (Exception ex) {</w:t>
      </w:r>
    </w:p>
    <w:p w14:paraId="1D44443A" w14:textId="77777777" w:rsidR="006B2198" w:rsidRPr="006B2198" w:rsidRDefault="006B2198" w:rsidP="006B2198">
      <w:pPr>
        <w:pStyle w:val="BodyText"/>
        <w:spacing w:after="0" w:line="240" w:lineRule="auto"/>
      </w:pPr>
      <w:r w:rsidRPr="006B2198">
        <w:t xml:space="preserve">            // TODO handle custom exceptions here</w:t>
      </w:r>
    </w:p>
    <w:p w14:paraId="5EFA2043" w14:textId="77777777" w:rsidR="006B2198" w:rsidRPr="006B2198" w:rsidRDefault="006B2198" w:rsidP="006B2198">
      <w:pPr>
        <w:pStyle w:val="BodyText"/>
        <w:spacing w:after="0" w:line="240" w:lineRule="auto"/>
      </w:pPr>
      <w:r w:rsidRPr="006B2198">
        <w:t xml:space="preserve">        }</w:t>
      </w:r>
    </w:p>
    <w:p w14:paraId="3CB49736" w14:textId="77777777" w:rsidR="006B2198" w:rsidRPr="006B2198" w:rsidRDefault="006B2198" w:rsidP="006B2198">
      <w:pPr>
        <w:pStyle w:val="BodyText"/>
        <w:spacing w:after="0" w:line="240" w:lineRule="auto"/>
      </w:pPr>
      <w:r w:rsidRPr="006B2198">
        <w:t xml:space="preserve">        return null;</w:t>
      </w:r>
    </w:p>
    <w:p w14:paraId="7719C988" w14:textId="77777777" w:rsidR="006B2198" w:rsidRPr="006B2198" w:rsidRDefault="006B2198" w:rsidP="006B2198">
      <w:pPr>
        <w:pStyle w:val="BodyText"/>
        <w:spacing w:after="0" w:line="240" w:lineRule="auto"/>
      </w:pPr>
      <w:r w:rsidRPr="006B2198">
        <w:lastRenderedPageBreak/>
        <w:t xml:space="preserve">    }</w:t>
      </w:r>
    </w:p>
    <w:p w14:paraId="33555B38" w14:textId="77777777" w:rsidR="006B2198" w:rsidRPr="006B2198" w:rsidRDefault="006B2198" w:rsidP="006B2198">
      <w:pPr>
        <w:pStyle w:val="BodyText"/>
        <w:spacing w:after="0" w:line="240" w:lineRule="auto"/>
      </w:pPr>
    </w:p>
    <w:p w14:paraId="6C995413" w14:textId="77777777" w:rsidR="006B2198" w:rsidRPr="006B2198" w:rsidRDefault="006B2198" w:rsidP="006B2198">
      <w:pPr>
        <w:pStyle w:val="BodyText"/>
        <w:spacing w:after="0" w:line="240" w:lineRule="auto"/>
      </w:pPr>
      <w:r w:rsidRPr="006B2198">
        <w:t xml:space="preserve">    /**</w:t>
      </w:r>
    </w:p>
    <w:p w14:paraId="513B49D9" w14:textId="77777777" w:rsidR="006B2198" w:rsidRPr="006B2198" w:rsidRDefault="006B2198" w:rsidP="006B2198">
      <w:pPr>
        <w:pStyle w:val="BodyText"/>
        <w:spacing w:after="0" w:line="240" w:lineRule="auto"/>
      </w:pPr>
      <w:r w:rsidRPr="006B2198">
        <w:t xml:space="preserve">     * Invokes the SOAP method create</w:t>
      </w:r>
    </w:p>
    <w:p w14:paraId="6A8CE7DD" w14:textId="77777777" w:rsidR="006B2198" w:rsidRPr="006B2198" w:rsidRDefault="006B2198" w:rsidP="006B2198">
      <w:pPr>
        <w:pStyle w:val="BodyText"/>
        <w:spacing w:after="0" w:line="240" w:lineRule="auto"/>
      </w:pPr>
      <w:r w:rsidRPr="006B2198">
        <w:t xml:space="preserve">     * @param entity resource URI parameter</w:t>
      </w:r>
    </w:p>
    <w:p w14:paraId="3AA807EA" w14:textId="77777777" w:rsidR="006B2198" w:rsidRPr="006B2198" w:rsidRDefault="006B2198" w:rsidP="006B2198">
      <w:pPr>
        <w:pStyle w:val="BodyText"/>
        <w:spacing w:after="0" w:line="240" w:lineRule="auto"/>
      </w:pPr>
      <w:r w:rsidRPr="006B2198">
        <w:t xml:space="preserve">     */</w:t>
      </w:r>
    </w:p>
    <w:p w14:paraId="5B4474CC" w14:textId="77777777" w:rsidR="006B2198" w:rsidRPr="006B2198" w:rsidRDefault="006B2198" w:rsidP="006B2198">
      <w:pPr>
        <w:pStyle w:val="BodyText"/>
        <w:spacing w:after="0" w:line="240" w:lineRule="auto"/>
      </w:pPr>
      <w:r w:rsidRPr="006B2198">
        <w:t xml:space="preserve">    @PUT</w:t>
      </w:r>
    </w:p>
    <w:p w14:paraId="6C419950" w14:textId="77777777" w:rsidR="006B2198" w:rsidRPr="006B2198" w:rsidRDefault="006B2198" w:rsidP="006B2198">
      <w:pPr>
        <w:pStyle w:val="BodyText"/>
        <w:spacing w:after="0" w:line="240" w:lineRule="auto"/>
      </w:pPr>
      <w:r w:rsidRPr="006B2198">
        <w:t xml:space="preserve">    @Consumes("application/xml")</w:t>
      </w:r>
    </w:p>
    <w:p w14:paraId="2BA37EC9" w14:textId="77777777" w:rsidR="006B2198" w:rsidRPr="006B2198" w:rsidRDefault="006B2198" w:rsidP="006B2198">
      <w:pPr>
        <w:pStyle w:val="BodyText"/>
        <w:spacing w:after="0" w:line="240" w:lineRule="auto"/>
      </w:pPr>
      <w:r w:rsidRPr="006B2198">
        <w:t xml:space="preserve">    @Path("create/")</w:t>
      </w:r>
    </w:p>
    <w:p w14:paraId="3A43AE13" w14:textId="77777777" w:rsidR="006B2198" w:rsidRPr="006B2198" w:rsidRDefault="006B2198" w:rsidP="006B2198">
      <w:pPr>
        <w:pStyle w:val="BodyText"/>
        <w:spacing w:after="0" w:line="240" w:lineRule="auto"/>
      </w:pPr>
      <w:r w:rsidRPr="006B2198">
        <w:t xml:space="preserve">    public void putCreate(JAXBElement&lt;jlab1.servlets.service_client.Message&gt; entity) {</w:t>
      </w:r>
    </w:p>
    <w:p w14:paraId="5179EC90" w14:textId="77777777" w:rsidR="006B2198" w:rsidRPr="006B2198" w:rsidRDefault="006B2198" w:rsidP="006B2198">
      <w:pPr>
        <w:pStyle w:val="BodyText"/>
        <w:spacing w:after="0" w:line="240" w:lineRule="auto"/>
      </w:pPr>
      <w:r w:rsidRPr="006B2198">
        <w:t xml:space="preserve">        try {</w:t>
      </w:r>
    </w:p>
    <w:p w14:paraId="4D752C19" w14:textId="77777777" w:rsidR="006B2198" w:rsidRPr="006B2198" w:rsidRDefault="006B2198" w:rsidP="006B2198">
      <w:pPr>
        <w:pStyle w:val="BodyText"/>
        <w:spacing w:after="0" w:line="240" w:lineRule="auto"/>
      </w:pPr>
      <w:r w:rsidRPr="006B2198">
        <w:t xml:space="preserve">            // Call Web Service Operation</w:t>
      </w:r>
    </w:p>
    <w:p w14:paraId="2329A87B" w14:textId="77777777" w:rsidR="006B2198" w:rsidRPr="006B2198" w:rsidRDefault="006B2198" w:rsidP="006B2198">
      <w:pPr>
        <w:pStyle w:val="BodyText"/>
        <w:spacing w:after="0" w:line="240" w:lineRule="auto"/>
      </w:pPr>
      <w:r w:rsidRPr="006B2198">
        <w:t xml:space="preserve">            if (port != null) {</w:t>
      </w:r>
    </w:p>
    <w:p w14:paraId="103131A8" w14:textId="77777777" w:rsidR="006B2198" w:rsidRPr="006B2198" w:rsidRDefault="006B2198" w:rsidP="006B2198">
      <w:pPr>
        <w:pStyle w:val="BodyText"/>
        <w:spacing w:after="0" w:line="240" w:lineRule="auto"/>
      </w:pPr>
      <w:r w:rsidRPr="006B2198">
        <w:t xml:space="preserve">                port.create(entity.getValue());</w:t>
      </w:r>
    </w:p>
    <w:p w14:paraId="4A4AABA2" w14:textId="77777777" w:rsidR="006B2198" w:rsidRPr="006B2198" w:rsidRDefault="006B2198" w:rsidP="006B2198">
      <w:pPr>
        <w:pStyle w:val="BodyText"/>
        <w:spacing w:after="0" w:line="240" w:lineRule="auto"/>
      </w:pPr>
      <w:r w:rsidRPr="006B2198">
        <w:t xml:space="preserve">            }</w:t>
      </w:r>
    </w:p>
    <w:p w14:paraId="2DA74922" w14:textId="77777777" w:rsidR="006B2198" w:rsidRPr="006B2198" w:rsidRDefault="006B2198" w:rsidP="006B2198">
      <w:pPr>
        <w:pStyle w:val="BodyText"/>
        <w:spacing w:after="0" w:line="240" w:lineRule="auto"/>
      </w:pPr>
      <w:r w:rsidRPr="006B2198">
        <w:t xml:space="preserve">        } catch (Exception ex) {</w:t>
      </w:r>
    </w:p>
    <w:p w14:paraId="05AD6AAE" w14:textId="77777777" w:rsidR="006B2198" w:rsidRPr="006B2198" w:rsidRDefault="006B2198" w:rsidP="006B2198">
      <w:pPr>
        <w:pStyle w:val="BodyText"/>
        <w:spacing w:after="0" w:line="240" w:lineRule="auto"/>
      </w:pPr>
      <w:r w:rsidRPr="006B2198">
        <w:t xml:space="preserve">            // TODO handle custom exceptions here</w:t>
      </w:r>
    </w:p>
    <w:p w14:paraId="68E25A11" w14:textId="77777777" w:rsidR="006B2198" w:rsidRPr="006B2198" w:rsidRDefault="006B2198" w:rsidP="006B2198">
      <w:pPr>
        <w:pStyle w:val="BodyText"/>
        <w:spacing w:after="0" w:line="240" w:lineRule="auto"/>
      </w:pPr>
      <w:r w:rsidRPr="006B2198">
        <w:t xml:space="preserve">        }</w:t>
      </w:r>
    </w:p>
    <w:p w14:paraId="4EA63B9B" w14:textId="77777777" w:rsidR="006B2198" w:rsidRPr="006B2198" w:rsidRDefault="006B2198" w:rsidP="006B2198">
      <w:pPr>
        <w:pStyle w:val="BodyText"/>
        <w:spacing w:after="0" w:line="240" w:lineRule="auto"/>
      </w:pPr>
      <w:r w:rsidRPr="006B2198">
        <w:t xml:space="preserve">    }</w:t>
      </w:r>
    </w:p>
    <w:p w14:paraId="5A4985B2" w14:textId="77777777" w:rsidR="006B2198" w:rsidRPr="006B2198" w:rsidRDefault="006B2198" w:rsidP="006B2198">
      <w:pPr>
        <w:pStyle w:val="BodyText"/>
        <w:spacing w:after="0" w:line="240" w:lineRule="auto"/>
      </w:pPr>
    </w:p>
    <w:p w14:paraId="519AD614" w14:textId="77777777" w:rsidR="006B2198" w:rsidRPr="006B2198" w:rsidRDefault="006B2198" w:rsidP="006B2198">
      <w:pPr>
        <w:pStyle w:val="BodyText"/>
        <w:spacing w:after="0" w:line="240" w:lineRule="auto"/>
      </w:pPr>
      <w:r w:rsidRPr="006B2198">
        <w:t xml:space="preserve">    /**</w:t>
      </w:r>
    </w:p>
    <w:p w14:paraId="3C13A3FE" w14:textId="77777777" w:rsidR="006B2198" w:rsidRPr="006B2198" w:rsidRDefault="006B2198" w:rsidP="006B2198">
      <w:pPr>
        <w:pStyle w:val="BodyText"/>
        <w:spacing w:after="0" w:line="240" w:lineRule="auto"/>
      </w:pPr>
      <w:r w:rsidRPr="006B2198">
        <w:t xml:space="preserve">     * Invokes the SOAP method findRange</w:t>
      </w:r>
    </w:p>
    <w:p w14:paraId="5887223C" w14:textId="77777777" w:rsidR="006B2198" w:rsidRPr="006B2198" w:rsidRDefault="006B2198" w:rsidP="006B2198">
      <w:pPr>
        <w:pStyle w:val="BodyText"/>
        <w:spacing w:after="0" w:line="240" w:lineRule="auto"/>
      </w:pPr>
      <w:r w:rsidRPr="006B2198">
        <w:t xml:space="preserve">     * @param range resource URI parameter</w:t>
      </w:r>
    </w:p>
    <w:p w14:paraId="53394544" w14:textId="77777777" w:rsidR="006B2198" w:rsidRPr="006B2198" w:rsidRDefault="006B2198" w:rsidP="006B2198">
      <w:pPr>
        <w:pStyle w:val="BodyText"/>
        <w:spacing w:after="0" w:line="240" w:lineRule="auto"/>
      </w:pPr>
      <w:r w:rsidRPr="006B2198">
        <w:t xml:space="preserve">     * @return an instance of javax.xml.bind.JAXBElement&lt;jlab1.servlets.service_client.FindRangeResponse&gt;</w:t>
      </w:r>
    </w:p>
    <w:p w14:paraId="57232A01" w14:textId="77777777" w:rsidR="006B2198" w:rsidRPr="006B2198" w:rsidRDefault="006B2198" w:rsidP="006B2198">
      <w:pPr>
        <w:pStyle w:val="BodyText"/>
        <w:spacing w:after="0" w:line="240" w:lineRule="auto"/>
      </w:pPr>
      <w:r w:rsidRPr="006B2198">
        <w:t xml:space="preserve">     */</w:t>
      </w:r>
    </w:p>
    <w:p w14:paraId="7B0F3C34" w14:textId="77777777" w:rsidR="006B2198" w:rsidRPr="006B2198" w:rsidRDefault="006B2198" w:rsidP="006B2198">
      <w:pPr>
        <w:pStyle w:val="BodyText"/>
        <w:spacing w:after="0" w:line="240" w:lineRule="auto"/>
      </w:pPr>
      <w:r w:rsidRPr="006B2198">
        <w:t xml:space="preserve">    @POST</w:t>
      </w:r>
    </w:p>
    <w:p w14:paraId="1285A0E9" w14:textId="77777777" w:rsidR="006B2198" w:rsidRPr="006B2198" w:rsidRDefault="006B2198" w:rsidP="006B2198">
      <w:pPr>
        <w:pStyle w:val="BodyText"/>
        <w:spacing w:after="0" w:line="240" w:lineRule="auto"/>
      </w:pPr>
      <w:r w:rsidRPr="006B2198">
        <w:t xml:space="preserve">    @Produces("application/xml")</w:t>
      </w:r>
    </w:p>
    <w:p w14:paraId="2B7AD49A" w14:textId="77777777" w:rsidR="006B2198" w:rsidRPr="006B2198" w:rsidRDefault="006B2198" w:rsidP="006B2198">
      <w:pPr>
        <w:pStyle w:val="BodyText"/>
        <w:spacing w:after="0" w:line="240" w:lineRule="auto"/>
      </w:pPr>
      <w:r w:rsidRPr="006B2198">
        <w:t xml:space="preserve">    @Consumes("application/xml")</w:t>
      </w:r>
    </w:p>
    <w:p w14:paraId="223AD623" w14:textId="77777777" w:rsidR="006B2198" w:rsidRPr="006B2198" w:rsidRDefault="006B2198" w:rsidP="006B2198">
      <w:pPr>
        <w:pStyle w:val="BodyText"/>
        <w:spacing w:after="0" w:line="240" w:lineRule="auto"/>
      </w:pPr>
      <w:r w:rsidRPr="006B2198">
        <w:t xml:space="preserve">    @Path("findrange/")</w:t>
      </w:r>
    </w:p>
    <w:p w14:paraId="4635CD6A" w14:textId="77777777" w:rsidR="006B2198" w:rsidRPr="006B2198" w:rsidRDefault="006B2198" w:rsidP="006B2198">
      <w:pPr>
        <w:pStyle w:val="BodyText"/>
        <w:spacing w:after="0" w:line="240" w:lineRule="auto"/>
      </w:pPr>
      <w:r w:rsidRPr="006B2198">
        <w:t xml:space="preserve">    public JAXBElement&lt;jlab1.servlets.service_client.FindRangeResponse&gt; postFindRange(JAXBElement&lt;List&lt;Integer&gt;&gt; range) {</w:t>
      </w:r>
    </w:p>
    <w:p w14:paraId="1916270A" w14:textId="77777777" w:rsidR="006B2198" w:rsidRPr="006B2198" w:rsidRDefault="006B2198" w:rsidP="006B2198">
      <w:pPr>
        <w:pStyle w:val="BodyText"/>
        <w:spacing w:after="0" w:line="240" w:lineRule="auto"/>
      </w:pPr>
      <w:r w:rsidRPr="006B2198">
        <w:t xml:space="preserve">        try {</w:t>
      </w:r>
    </w:p>
    <w:p w14:paraId="01E461B6" w14:textId="77777777" w:rsidR="006B2198" w:rsidRPr="006B2198" w:rsidRDefault="006B2198" w:rsidP="006B2198">
      <w:pPr>
        <w:pStyle w:val="BodyText"/>
        <w:spacing w:after="0" w:line="240" w:lineRule="auto"/>
      </w:pPr>
      <w:r w:rsidRPr="006B2198">
        <w:t xml:space="preserve">            // Call Web Service Operation</w:t>
      </w:r>
    </w:p>
    <w:p w14:paraId="318523A3" w14:textId="77777777" w:rsidR="006B2198" w:rsidRPr="006B2198" w:rsidRDefault="006B2198" w:rsidP="006B2198">
      <w:pPr>
        <w:pStyle w:val="BodyText"/>
        <w:spacing w:after="0" w:line="240" w:lineRule="auto"/>
      </w:pPr>
      <w:r w:rsidRPr="006B2198">
        <w:t xml:space="preserve">            if (port != null) {</w:t>
      </w:r>
    </w:p>
    <w:p w14:paraId="5BB4F79C" w14:textId="77777777" w:rsidR="006B2198" w:rsidRPr="006B2198" w:rsidRDefault="006B2198" w:rsidP="006B2198">
      <w:pPr>
        <w:pStyle w:val="BodyText"/>
        <w:spacing w:after="0" w:line="240" w:lineRule="auto"/>
      </w:pPr>
      <w:r w:rsidRPr="006B2198">
        <w:t xml:space="preserve">                java.util.List&lt;jlab1.servlets.service_client.Message&gt; result = port.findRange(range.getValue());</w:t>
      </w:r>
    </w:p>
    <w:p w14:paraId="488C12E2" w14:textId="77777777" w:rsidR="006B2198" w:rsidRPr="006B2198" w:rsidRDefault="006B2198" w:rsidP="006B2198">
      <w:pPr>
        <w:pStyle w:val="BodyText"/>
        <w:spacing w:after="0" w:line="240" w:lineRule="auto"/>
      </w:pPr>
    </w:p>
    <w:p w14:paraId="40BD4191" w14:textId="77777777" w:rsidR="006B2198" w:rsidRPr="006B2198" w:rsidRDefault="006B2198" w:rsidP="006B2198">
      <w:pPr>
        <w:pStyle w:val="BodyText"/>
        <w:spacing w:after="0" w:line="240" w:lineRule="auto"/>
      </w:pPr>
      <w:r w:rsidRPr="006B2198">
        <w:t xml:space="preserve">                class FindRangeResponse_1 extends jlab1.servlets.service_client.FindRangeResponse {</w:t>
      </w:r>
    </w:p>
    <w:p w14:paraId="37892CDF" w14:textId="77777777" w:rsidR="006B2198" w:rsidRPr="006B2198" w:rsidRDefault="006B2198" w:rsidP="006B2198">
      <w:pPr>
        <w:pStyle w:val="BodyText"/>
        <w:spacing w:after="0" w:line="240" w:lineRule="auto"/>
      </w:pPr>
    </w:p>
    <w:p w14:paraId="248B2EA5" w14:textId="77777777" w:rsidR="006B2198" w:rsidRPr="006B2198" w:rsidRDefault="006B2198" w:rsidP="006B2198">
      <w:pPr>
        <w:pStyle w:val="BodyText"/>
        <w:spacing w:after="0" w:line="240" w:lineRule="auto"/>
      </w:pPr>
      <w:r w:rsidRPr="006B2198">
        <w:t xml:space="preserve">                    FindRangeResponse_1(java.util.List&lt;jlab1.servlets.service_client.Message&gt; _return) {</w:t>
      </w:r>
    </w:p>
    <w:p w14:paraId="0A893C4C" w14:textId="77777777" w:rsidR="006B2198" w:rsidRPr="006B2198" w:rsidRDefault="006B2198" w:rsidP="006B2198">
      <w:pPr>
        <w:pStyle w:val="BodyText"/>
        <w:spacing w:after="0" w:line="240" w:lineRule="auto"/>
      </w:pPr>
      <w:r w:rsidRPr="006B2198">
        <w:t xml:space="preserve">                        this._return = _return;</w:t>
      </w:r>
    </w:p>
    <w:p w14:paraId="4DDAE69B" w14:textId="77777777" w:rsidR="006B2198" w:rsidRPr="006B2198" w:rsidRDefault="006B2198" w:rsidP="006B2198">
      <w:pPr>
        <w:pStyle w:val="BodyText"/>
        <w:spacing w:after="0" w:line="240" w:lineRule="auto"/>
      </w:pPr>
      <w:r w:rsidRPr="006B2198">
        <w:t xml:space="preserve">                    }</w:t>
      </w:r>
    </w:p>
    <w:p w14:paraId="61CDAE95" w14:textId="77777777" w:rsidR="006B2198" w:rsidRPr="006B2198" w:rsidRDefault="006B2198" w:rsidP="006B2198">
      <w:pPr>
        <w:pStyle w:val="BodyText"/>
        <w:spacing w:after="0" w:line="240" w:lineRule="auto"/>
      </w:pPr>
      <w:r w:rsidRPr="006B2198">
        <w:t xml:space="preserve">                }</w:t>
      </w:r>
    </w:p>
    <w:p w14:paraId="2AAF8803" w14:textId="77777777" w:rsidR="006B2198" w:rsidRPr="006B2198" w:rsidRDefault="006B2198" w:rsidP="006B2198">
      <w:pPr>
        <w:pStyle w:val="BodyText"/>
        <w:spacing w:after="0" w:line="240" w:lineRule="auto"/>
      </w:pPr>
      <w:r w:rsidRPr="006B2198">
        <w:t xml:space="preserve">                jlab1.servlets.service_client.FindRangeResponse response = new FindRangeResponse_1(result);</w:t>
      </w:r>
    </w:p>
    <w:p w14:paraId="2B019490" w14:textId="77777777" w:rsidR="006B2198" w:rsidRPr="006B2198" w:rsidRDefault="006B2198" w:rsidP="006B2198">
      <w:pPr>
        <w:pStyle w:val="BodyText"/>
        <w:spacing w:after="0" w:line="240" w:lineRule="auto"/>
      </w:pPr>
      <w:r w:rsidRPr="006B2198">
        <w:t xml:space="preserve">                return new jlab1.servlets.service_client.ObjectFactory().createFindRangeResponse(response);</w:t>
      </w:r>
    </w:p>
    <w:p w14:paraId="76AD1800" w14:textId="77777777" w:rsidR="006B2198" w:rsidRPr="006B2198" w:rsidRDefault="006B2198" w:rsidP="006B2198">
      <w:pPr>
        <w:pStyle w:val="BodyText"/>
        <w:spacing w:after="0" w:line="240" w:lineRule="auto"/>
      </w:pPr>
      <w:r w:rsidRPr="006B2198">
        <w:t xml:space="preserve">            }</w:t>
      </w:r>
    </w:p>
    <w:p w14:paraId="697EA0F9" w14:textId="77777777" w:rsidR="006B2198" w:rsidRPr="006B2198" w:rsidRDefault="006B2198" w:rsidP="006B2198">
      <w:pPr>
        <w:pStyle w:val="BodyText"/>
        <w:spacing w:after="0" w:line="240" w:lineRule="auto"/>
      </w:pPr>
      <w:r w:rsidRPr="006B2198">
        <w:t xml:space="preserve">        } catch (Exception ex) {</w:t>
      </w:r>
    </w:p>
    <w:p w14:paraId="39F25CBB" w14:textId="77777777" w:rsidR="006B2198" w:rsidRPr="006B2198" w:rsidRDefault="006B2198" w:rsidP="006B2198">
      <w:pPr>
        <w:pStyle w:val="BodyText"/>
        <w:spacing w:after="0" w:line="240" w:lineRule="auto"/>
      </w:pPr>
      <w:r w:rsidRPr="006B2198">
        <w:t xml:space="preserve">            // TODO handle custom exceptions here</w:t>
      </w:r>
    </w:p>
    <w:p w14:paraId="21DC3778" w14:textId="77777777" w:rsidR="006B2198" w:rsidRPr="006B2198" w:rsidRDefault="006B2198" w:rsidP="006B2198">
      <w:pPr>
        <w:pStyle w:val="BodyText"/>
        <w:spacing w:after="0" w:line="240" w:lineRule="auto"/>
      </w:pPr>
      <w:r w:rsidRPr="006B2198">
        <w:t xml:space="preserve">        }</w:t>
      </w:r>
    </w:p>
    <w:p w14:paraId="1848BFA7" w14:textId="77777777" w:rsidR="006B2198" w:rsidRPr="006B2198" w:rsidRDefault="006B2198" w:rsidP="006B2198">
      <w:pPr>
        <w:pStyle w:val="BodyText"/>
        <w:spacing w:after="0" w:line="240" w:lineRule="auto"/>
      </w:pPr>
      <w:r w:rsidRPr="006B2198">
        <w:t xml:space="preserve">        return null;</w:t>
      </w:r>
    </w:p>
    <w:p w14:paraId="39ED20F7" w14:textId="77777777" w:rsidR="006B2198" w:rsidRPr="006B2198" w:rsidRDefault="006B2198" w:rsidP="006B2198">
      <w:pPr>
        <w:pStyle w:val="BodyText"/>
        <w:spacing w:after="0" w:line="240" w:lineRule="auto"/>
      </w:pPr>
      <w:r w:rsidRPr="006B2198">
        <w:t xml:space="preserve">    }</w:t>
      </w:r>
    </w:p>
    <w:p w14:paraId="59167F84" w14:textId="77777777" w:rsidR="006B2198" w:rsidRPr="006B2198" w:rsidRDefault="006B2198" w:rsidP="006B2198">
      <w:pPr>
        <w:pStyle w:val="BodyText"/>
        <w:spacing w:after="0" w:line="240" w:lineRule="auto"/>
      </w:pPr>
    </w:p>
    <w:p w14:paraId="4F26D859" w14:textId="77777777" w:rsidR="006B2198" w:rsidRPr="006B2198" w:rsidRDefault="006B2198" w:rsidP="006B2198">
      <w:pPr>
        <w:pStyle w:val="BodyText"/>
        <w:spacing w:after="0" w:line="240" w:lineRule="auto"/>
      </w:pPr>
      <w:r w:rsidRPr="006B2198">
        <w:t xml:space="preserve">    /**</w:t>
      </w:r>
    </w:p>
    <w:p w14:paraId="2046AFAB" w14:textId="77777777" w:rsidR="006B2198" w:rsidRPr="006B2198" w:rsidRDefault="006B2198" w:rsidP="006B2198">
      <w:pPr>
        <w:pStyle w:val="BodyText"/>
        <w:spacing w:after="0" w:line="240" w:lineRule="auto"/>
      </w:pPr>
      <w:r w:rsidRPr="006B2198">
        <w:t xml:space="preserve">     * Invokes the SOAP method findAll</w:t>
      </w:r>
    </w:p>
    <w:p w14:paraId="52CDE4B9" w14:textId="77777777" w:rsidR="006B2198" w:rsidRPr="006B2198" w:rsidRDefault="006B2198" w:rsidP="006B2198">
      <w:pPr>
        <w:pStyle w:val="BodyText"/>
        <w:spacing w:after="0" w:line="240" w:lineRule="auto"/>
      </w:pPr>
      <w:r w:rsidRPr="006B2198">
        <w:t xml:space="preserve">     * @return an instance of javax.xml.bind.JAXBElement&lt;jlab1.servlets.service_client.FindAllResponse&gt;</w:t>
      </w:r>
    </w:p>
    <w:p w14:paraId="3FCC707D" w14:textId="77777777" w:rsidR="006B2198" w:rsidRPr="006B2198" w:rsidRDefault="006B2198" w:rsidP="006B2198">
      <w:pPr>
        <w:pStyle w:val="BodyText"/>
        <w:spacing w:after="0" w:line="240" w:lineRule="auto"/>
      </w:pPr>
      <w:r w:rsidRPr="006B2198">
        <w:t xml:space="preserve">     */</w:t>
      </w:r>
    </w:p>
    <w:p w14:paraId="210438BD" w14:textId="77777777" w:rsidR="006B2198" w:rsidRPr="006B2198" w:rsidRDefault="006B2198" w:rsidP="006B2198">
      <w:pPr>
        <w:pStyle w:val="BodyText"/>
        <w:spacing w:after="0" w:line="240" w:lineRule="auto"/>
      </w:pPr>
      <w:r w:rsidRPr="006B2198">
        <w:t xml:space="preserve">    @GET</w:t>
      </w:r>
    </w:p>
    <w:p w14:paraId="3A016F85" w14:textId="77777777" w:rsidR="006B2198" w:rsidRPr="006B2198" w:rsidRDefault="006B2198" w:rsidP="006B2198">
      <w:pPr>
        <w:pStyle w:val="BodyText"/>
        <w:spacing w:after="0" w:line="240" w:lineRule="auto"/>
      </w:pPr>
      <w:r w:rsidRPr="006B2198">
        <w:lastRenderedPageBreak/>
        <w:t xml:space="preserve">    @Produces("application/xml")</w:t>
      </w:r>
    </w:p>
    <w:p w14:paraId="64201862" w14:textId="77777777" w:rsidR="006B2198" w:rsidRPr="006B2198" w:rsidRDefault="006B2198" w:rsidP="006B2198">
      <w:pPr>
        <w:pStyle w:val="BodyText"/>
        <w:spacing w:after="0" w:line="240" w:lineRule="auto"/>
      </w:pPr>
      <w:r w:rsidRPr="006B2198">
        <w:t xml:space="preserve">    @Consumes("text/plain")</w:t>
      </w:r>
    </w:p>
    <w:p w14:paraId="3E5443FD" w14:textId="77777777" w:rsidR="006B2198" w:rsidRPr="006B2198" w:rsidRDefault="006B2198" w:rsidP="006B2198">
      <w:pPr>
        <w:pStyle w:val="BodyText"/>
        <w:spacing w:after="0" w:line="240" w:lineRule="auto"/>
      </w:pPr>
      <w:r w:rsidRPr="006B2198">
        <w:t xml:space="preserve">    @Path("findall/")</w:t>
      </w:r>
    </w:p>
    <w:p w14:paraId="41C11953" w14:textId="77777777" w:rsidR="006B2198" w:rsidRPr="006B2198" w:rsidRDefault="006B2198" w:rsidP="006B2198">
      <w:pPr>
        <w:pStyle w:val="BodyText"/>
        <w:spacing w:after="0" w:line="240" w:lineRule="auto"/>
      </w:pPr>
      <w:r w:rsidRPr="006B2198">
        <w:t xml:space="preserve">    public JAXBElement&lt;jlab1.servlets.service_client.FindAllResponse&gt; getFindAll() {</w:t>
      </w:r>
    </w:p>
    <w:p w14:paraId="27F56BE1" w14:textId="77777777" w:rsidR="006B2198" w:rsidRPr="006B2198" w:rsidRDefault="006B2198" w:rsidP="006B2198">
      <w:pPr>
        <w:pStyle w:val="BodyText"/>
        <w:spacing w:after="0" w:line="240" w:lineRule="auto"/>
      </w:pPr>
      <w:r w:rsidRPr="006B2198">
        <w:t xml:space="preserve">        try {</w:t>
      </w:r>
    </w:p>
    <w:p w14:paraId="0D3871B4" w14:textId="77777777" w:rsidR="006B2198" w:rsidRPr="006B2198" w:rsidRDefault="006B2198" w:rsidP="006B2198">
      <w:pPr>
        <w:pStyle w:val="BodyText"/>
        <w:spacing w:after="0" w:line="240" w:lineRule="auto"/>
      </w:pPr>
      <w:r w:rsidRPr="006B2198">
        <w:t xml:space="preserve">            // Call Web Service Operation</w:t>
      </w:r>
    </w:p>
    <w:p w14:paraId="496ECD7F" w14:textId="77777777" w:rsidR="006B2198" w:rsidRPr="006B2198" w:rsidRDefault="006B2198" w:rsidP="006B2198">
      <w:pPr>
        <w:pStyle w:val="BodyText"/>
        <w:spacing w:after="0" w:line="240" w:lineRule="auto"/>
      </w:pPr>
      <w:r w:rsidRPr="006B2198">
        <w:t xml:space="preserve">            if (port != null) {</w:t>
      </w:r>
    </w:p>
    <w:p w14:paraId="3ACE6970" w14:textId="77777777" w:rsidR="006B2198" w:rsidRPr="006B2198" w:rsidRDefault="006B2198" w:rsidP="006B2198">
      <w:pPr>
        <w:pStyle w:val="BodyText"/>
        <w:spacing w:after="0" w:line="240" w:lineRule="auto"/>
      </w:pPr>
      <w:r w:rsidRPr="006B2198">
        <w:t xml:space="preserve">                java.util.List&lt;jlab1.servlets.service_client.Message&gt; result = port.findAll();</w:t>
      </w:r>
    </w:p>
    <w:p w14:paraId="1BAFC189" w14:textId="77777777" w:rsidR="006B2198" w:rsidRPr="006B2198" w:rsidRDefault="006B2198" w:rsidP="006B2198">
      <w:pPr>
        <w:pStyle w:val="BodyText"/>
        <w:spacing w:after="0" w:line="240" w:lineRule="auto"/>
      </w:pPr>
    </w:p>
    <w:p w14:paraId="40A06210" w14:textId="77777777" w:rsidR="006B2198" w:rsidRPr="006B2198" w:rsidRDefault="006B2198" w:rsidP="006B2198">
      <w:pPr>
        <w:pStyle w:val="BodyText"/>
        <w:spacing w:after="0" w:line="240" w:lineRule="auto"/>
      </w:pPr>
      <w:r w:rsidRPr="006B2198">
        <w:t xml:space="preserve">                class FindAllResponse_1 extends jlab1.servlets.service_client.FindAllResponse {</w:t>
      </w:r>
    </w:p>
    <w:p w14:paraId="63DEC99D" w14:textId="77777777" w:rsidR="006B2198" w:rsidRPr="006B2198" w:rsidRDefault="006B2198" w:rsidP="006B2198">
      <w:pPr>
        <w:pStyle w:val="BodyText"/>
        <w:spacing w:after="0" w:line="240" w:lineRule="auto"/>
      </w:pPr>
    </w:p>
    <w:p w14:paraId="74E98903" w14:textId="77777777" w:rsidR="006B2198" w:rsidRPr="006B2198" w:rsidRDefault="006B2198" w:rsidP="006B2198">
      <w:pPr>
        <w:pStyle w:val="BodyText"/>
        <w:spacing w:after="0" w:line="240" w:lineRule="auto"/>
      </w:pPr>
      <w:r w:rsidRPr="006B2198">
        <w:t xml:space="preserve">                    FindAllResponse_1(java.util.List&lt;jlab1.servlets.service_client.Message&gt; _return) {</w:t>
      </w:r>
    </w:p>
    <w:p w14:paraId="3E3A3765" w14:textId="77777777" w:rsidR="006B2198" w:rsidRPr="006B2198" w:rsidRDefault="006B2198" w:rsidP="006B2198">
      <w:pPr>
        <w:pStyle w:val="BodyText"/>
        <w:spacing w:after="0" w:line="240" w:lineRule="auto"/>
      </w:pPr>
      <w:r w:rsidRPr="006B2198">
        <w:t xml:space="preserve">                        this._return = _return;</w:t>
      </w:r>
    </w:p>
    <w:p w14:paraId="5A6BE88B" w14:textId="77777777" w:rsidR="006B2198" w:rsidRPr="006B2198" w:rsidRDefault="006B2198" w:rsidP="006B2198">
      <w:pPr>
        <w:pStyle w:val="BodyText"/>
        <w:spacing w:after="0" w:line="240" w:lineRule="auto"/>
      </w:pPr>
      <w:r w:rsidRPr="006B2198">
        <w:t xml:space="preserve">                    }</w:t>
      </w:r>
    </w:p>
    <w:p w14:paraId="78C507F1" w14:textId="77777777" w:rsidR="006B2198" w:rsidRPr="006B2198" w:rsidRDefault="006B2198" w:rsidP="006B2198">
      <w:pPr>
        <w:pStyle w:val="BodyText"/>
        <w:spacing w:after="0" w:line="240" w:lineRule="auto"/>
      </w:pPr>
      <w:r w:rsidRPr="006B2198">
        <w:t xml:space="preserve">                }</w:t>
      </w:r>
    </w:p>
    <w:p w14:paraId="39CE9486" w14:textId="77777777" w:rsidR="006B2198" w:rsidRPr="006B2198" w:rsidRDefault="006B2198" w:rsidP="006B2198">
      <w:pPr>
        <w:pStyle w:val="BodyText"/>
        <w:spacing w:after="0" w:line="240" w:lineRule="auto"/>
      </w:pPr>
      <w:r w:rsidRPr="006B2198">
        <w:t xml:space="preserve">                jlab1.servlets.service_client.FindAllResponse response = new FindAllResponse_1(result);</w:t>
      </w:r>
    </w:p>
    <w:p w14:paraId="4524A8C7" w14:textId="77777777" w:rsidR="006B2198" w:rsidRPr="006B2198" w:rsidRDefault="006B2198" w:rsidP="006B2198">
      <w:pPr>
        <w:pStyle w:val="BodyText"/>
        <w:spacing w:after="0" w:line="240" w:lineRule="auto"/>
      </w:pPr>
      <w:r w:rsidRPr="006B2198">
        <w:t xml:space="preserve">                return new jlab1.servlets.service_client.ObjectFactory().createFindAllResponse(response);</w:t>
      </w:r>
    </w:p>
    <w:p w14:paraId="2A6BBACD" w14:textId="77777777" w:rsidR="006B2198" w:rsidRPr="006B2198" w:rsidRDefault="006B2198" w:rsidP="006B2198">
      <w:pPr>
        <w:pStyle w:val="BodyText"/>
        <w:spacing w:after="0" w:line="240" w:lineRule="auto"/>
      </w:pPr>
      <w:r w:rsidRPr="006B2198">
        <w:t xml:space="preserve">            }</w:t>
      </w:r>
    </w:p>
    <w:p w14:paraId="01EA2284" w14:textId="77777777" w:rsidR="006B2198" w:rsidRPr="006B2198" w:rsidRDefault="006B2198" w:rsidP="006B2198">
      <w:pPr>
        <w:pStyle w:val="BodyText"/>
        <w:spacing w:after="0" w:line="240" w:lineRule="auto"/>
      </w:pPr>
      <w:r w:rsidRPr="006B2198">
        <w:t xml:space="preserve">        } catch (Exception ex) {</w:t>
      </w:r>
    </w:p>
    <w:p w14:paraId="0E3AE5D7" w14:textId="77777777" w:rsidR="006B2198" w:rsidRPr="006B2198" w:rsidRDefault="006B2198" w:rsidP="006B2198">
      <w:pPr>
        <w:pStyle w:val="BodyText"/>
        <w:spacing w:after="0" w:line="240" w:lineRule="auto"/>
      </w:pPr>
      <w:r w:rsidRPr="006B2198">
        <w:t xml:space="preserve">            // TODO handle custom exceptions here</w:t>
      </w:r>
    </w:p>
    <w:p w14:paraId="04903251" w14:textId="77777777" w:rsidR="006B2198" w:rsidRPr="006B2198" w:rsidRDefault="006B2198" w:rsidP="006B2198">
      <w:pPr>
        <w:pStyle w:val="BodyText"/>
        <w:spacing w:after="0" w:line="240" w:lineRule="auto"/>
      </w:pPr>
      <w:r w:rsidRPr="006B2198">
        <w:t xml:space="preserve">        }</w:t>
      </w:r>
    </w:p>
    <w:p w14:paraId="2AE7034D" w14:textId="77777777" w:rsidR="006B2198" w:rsidRPr="006B2198" w:rsidRDefault="006B2198" w:rsidP="006B2198">
      <w:pPr>
        <w:pStyle w:val="BodyText"/>
        <w:spacing w:after="0" w:line="240" w:lineRule="auto"/>
      </w:pPr>
      <w:r w:rsidRPr="006B2198">
        <w:t xml:space="preserve">        return null;</w:t>
      </w:r>
    </w:p>
    <w:p w14:paraId="7B766B73" w14:textId="77777777" w:rsidR="006B2198" w:rsidRPr="006B2198" w:rsidRDefault="006B2198" w:rsidP="006B2198">
      <w:pPr>
        <w:pStyle w:val="BodyText"/>
        <w:spacing w:after="0" w:line="240" w:lineRule="auto"/>
      </w:pPr>
      <w:r w:rsidRPr="006B2198">
        <w:t xml:space="preserve">    }</w:t>
      </w:r>
    </w:p>
    <w:p w14:paraId="090509C0" w14:textId="77777777" w:rsidR="006B2198" w:rsidRPr="006B2198" w:rsidRDefault="006B2198" w:rsidP="006B2198">
      <w:pPr>
        <w:pStyle w:val="BodyText"/>
        <w:spacing w:after="0" w:line="240" w:lineRule="auto"/>
      </w:pPr>
    </w:p>
    <w:p w14:paraId="2153BEAD" w14:textId="77777777" w:rsidR="006B2198" w:rsidRPr="006B2198" w:rsidRDefault="006B2198" w:rsidP="006B2198">
      <w:pPr>
        <w:pStyle w:val="BodyText"/>
        <w:spacing w:after="0" w:line="240" w:lineRule="auto"/>
      </w:pPr>
      <w:r w:rsidRPr="006B2198">
        <w:t xml:space="preserve">    /**</w:t>
      </w:r>
    </w:p>
    <w:p w14:paraId="24C6C7F8" w14:textId="77777777" w:rsidR="006B2198" w:rsidRPr="006B2198" w:rsidRDefault="006B2198" w:rsidP="006B2198">
      <w:pPr>
        <w:pStyle w:val="BodyText"/>
        <w:spacing w:after="0" w:line="240" w:lineRule="auto"/>
      </w:pPr>
      <w:r w:rsidRPr="006B2198">
        <w:t xml:space="preserve">     * Invokes the SOAP method edit</w:t>
      </w:r>
    </w:p>
    <w:p w14:paraId="78F235C1" w14:textId="77777777" w:rsidR="006B2198" w:rsidRPr="006B2198" w:rsidRDefault="006B2198" w:rsidP="006B2198">
      <w:pPr>
        <w:pStyle w:val="BodyText"/>
        <w:spacing w:after="0" w:line="240" w:lineRule="auto"/>
      </w:pPr>
      <w:r w:rsidRPr="006B2198">
        <w:t xml:space="preserve">     * @param entity resource URI parameter</w:t>
      </w:r>
    </w:p>
    <w:p w14:paraId="7F0523F2" w14:textId="77777777" w:rsidR="006B2198" w:rsidRPr="006B2198" w:rsidRDefault="006B2198" w:rsidP="006B2198">
      <w:pPr>
        <w:pStyle w:val="BodyText"/>
        <w:spacing w:after="0" w:line="240" w:lineRule="auto"/>
      </w:pPr>
      <w:r w:rsidRPr="006B2198">
        <w:t xml:space="preserve">     */</w:t>
      </w:r>
    </w:p>
    <w:p w14:paraId="0340FE6B" w14:textId="77777777" w:rsidR="006B2198" w:rsidRPr="006B2198" w:rsidRDefault="006B2198" w:rsidP="006B2198">
      <w:pPr>
        <w:pStyle w:val="BodyText"/>
        <w:spacing w:after="0" w:line="240" w:lineRule="auto"/>
      </w:pPr>
      <w:r w:rsidRPr="006B2198">
        <w:t xml:space="preserve">    @PUT</w:t>
      </w:r>
    </w:p>
    <w:p w14:paraId="6F6CF9F4" w14:textId="77777777" w:rsidR="006B2198" w:rsidRPr="006B2198" w:rsidRDefault="006B2198" w:rsidP="006B2198">
      <w:pPr>
        <w:pStyle w:val="BodyText"/>
        <w:spacing w:after="0" w:line="240" w:lineRule="auto"/>
      </w:pPr>
      <w:r w:rsidRPr="006B2198">
        <w:t xml:space="preserve">    @Consumes("application/xml")</w:t>
      </w:r>
    </w:p>
    <w:p w14:paraId="42BDF07E" w14:textId="77777777" w:rsidR="006B2198" w:rsidRPr="006B2198" w:rsidRDefault="006B2198" w:rsidP="006B2198">
      <w:pPr>
        <w:pStyle w:val="BodyText"/>
        <w:spacing w:after="0" w:line="240" w:lineRule="auto"/>
      </w:pPr>
      <w:r w:rsidRPr="006B2198">
        <w:t xml:space="preserve">    @Path("edit/")</w:t>
      </w:r>
    </w:p>
    <w:p w14:paraId="0BBFDD14" w14:textId="77777777" w:rsidR="006B2198" w:rsidRPr="006B2198" w:rsidRDefault="006B2198" w:rsidP="006B2198">
      <w:pPr>
        <w:pStyle w:val="BodyText"/>
        <w:spacing w:after="0" w:line="240" w:lineRule="auto"/>
      </w:pPr>
      <w:r w:rsidRPr="006B2198">
        <w:t xml:space="preserve">    public void putEdit(JAXBElement&lt;jlab1.servlets.service_client.Message&gt; entity) {</w:t>
      </w:r>
    </w:p>
    <w:p w14:paraId="5A9110CB" w14:textId="77777777" w:rsidR="006B2198" w:rsidRPr="006B2198" w:rsidRDefault="006B2198" w:rsidP="006B2198">
      <w:pPr>
        <w:pStyle w:val="BodyText"/>
        <w:spacing w:after="0" w:line="240" w:lineRule="auto"/>
      </w:pPr>
      <w:r w:rsidRPr="006B2198">
        <w:t xml:space="preserve">        try {</w:t>
      </w:r>
    </w:p>
    <w:p w14:paraId="0A3E355C" w14:textId="77777777" w:rsidR="006B2198" w:rsidRPr="006B2198" w:rsidRDefault="006B2198" w:rsidP="006B2198">
      <w:pPr>
        <w:pStyle w:val="BodyText"/>
        <w:spacing w:after="0" w:line="240" w:lineRule="auto"/>
      </w:pPr>
      <w:r w:rsidRPr="006B2198">
        <w:t xml:space="preserve">            // Call Web Service Operation</w:t>
      </w:r>
    </w:p>
    <w:p w14:paraId="0F91B655" w14:textId="77777777" w:rsidR="006B2198" w:rsidRPr="006B2198" w:rsidRDefault="006B2198" w:rsidP="006B2198">
      <w:pPr>
        <w:pStyle w:val="BodyText"/>
        <w:spacing w:after="0" w:line="240" w:lineRule="auto"/>
      </w:pPr>
      <w:r w:rsidRPr="006B2198">
        <w:t xml:space="preserve">            if (port != null) {</w:t>
      </w:r>
    </w:p>
    <w:p w14:paraId="640C9F49" w14:textId="77777777" w:rsidR="006B2198" w:rsidRPr="006B2198" w:rsidRDefault="006B2198" w:rsidP="006B2198">
      <w:pPr>
        <w:pStyle w:val="BodyText"/>
        <w:spacing w:after="0" w:line="240" w:lineRule="auto"/>
      </w:pPr>
      <w:r w:rsidRPr="006B2198">
        <w:t xml:space="preserve">                port.edit(entity.getValue());</w:t>
      </w:r>
    </w:p>
    <w:p w14:paraId="5347AD80" w14:textId="77777777" w:rsidR="006B2198" w:rsidRPr="006B2198" w:rsidRDefault="006B2198" w:rsidP="006B2198">
      <w:pPr>
        <w:pStyle w:val="BodyText"/>
        <w:spacing w:after="0" w:line="240" w:lineRule="auto"/>
      </w:pPr>
      <w:r w:rsidRPr="006B2198">
        <w:t xml:space="preserve">            }</w:t>
      </w:r>
    </w:p>
    <w:p w14:paraId="7FD7FC9C" w14:textId="77777777" w:rsidR="006B2198" w:rsidRPr="006B2198" w:rsidRDefault="006B2198" w:rsidP="006B2198">
      <w:pPr>
        <w:pStyle w:val="BodyText"/>
        <w:spacing w:after="0" w:line="240" w:lineRule="auto"/>
      </w:pPr>
      <w:r w:rsidRPr="006B2198">
        <w:t xml:space="preserve">        } catch (Exception ex) {</w:t>
      </w:r>
    </w:p>
    <w:p w14:paraId="1C02E935" w14:textId="77777777" w:rsidR="006B2198" w:rsidRPr="006B2198" w:rsidRDefault="006B2198" w:rsidP="006B2198">
      <w:pPr>
        <w:pStyle w:val="BodyText"/>
        <w:spacing w:after="0" w:line="240" w:lineRule="auto"/>
      </w:pPr>
      <w:r w:rsidRPr="006B2198">
        <w:t xml:space="preserve">            // TODO handle custom exceptions here</w:t>
      </w:r>
    </w:p>
    <w:p w14:paraId="36B94589" w14:textId="77777777" w:rsidR="006B2198" w:rsidRPr="006B2198" w:rsidRDefault="006B2198" w:rsidP="006B2198">
      <w:pPr>
        <w:pStyle w:val="BodyText"/>
        <w:spacing w:after="0" w:line="240" w:lineRule="auto"/>
      </w:pPr>
      <w:r w:rsidRPr="006B2198">
        <w:t xml:space="preserve">        }</w:t>
      </w:r>
    </w:p>
    <w:p w14:paraId="7CAD63D8" w14:textId="77777777" w:rsidR="006B2198" w:rsidRPr="006B2198" w:rsidRDefault="006B2198" w:rsidP="006B2198">
      <w:pPr>
        <w:pStyle w:val="BodyText"/>
        <w:spacing w:after="0" w:line="240" w:lineRule="auto"/>
      </w:pPr>
      <w:r w:rsidRPr="006B2198">
        <w:t xml:space="preserve">    }</w:t>
      </w:r>
    </w:p>
    <w:p w14:paraId="22DC55D3" w14:textId="77777777" w:rsidR="006B2198" w:rsidRPr="006B2198" w:rsidRDefault="006B2198" w:rsidP="006B2198">
      <w:pPr>
        <w:pStyle w:val="BodyText"/>
        <w:spacing w:after="0" w:line="240" w:lineRule="auto"/>
      </w:pPr>
    </w:p>
    <w:p w14:paraId="79D538F8" w14:textId="77777777" w:rsidR="006B2198" w:rsidRPr="006B2198" w:rsidRDefault="006B2198" w:rsidP="006B2198">
      <w:pPr>
        <w:pStyle w:val="BodyText"/>
        <w:spacing w:after="0" w:line="240" w:lineRule="auto"/>
      </w:pPr>
      <w:r w:rsidRPr="006B2198">
        <w:t xml:space="preserve">    /**</w:t>
      </w:r>
    </w:p>
    <w:p w14:paraId="03F78094" w14:textId="77777777" w:rsidR="006B2198" w:rsidRPr="006B2198" w:rsidRDefault="006B2198" w:rsidP="006B2198">
      <w:pPr>
        <w:pStyle w:val="BodyText"/>
        <w:spacing w:after="0" w:line="240" w:lineRule="auto"/>
      </w:pPr>
      <w:r w:rsidRPr="006B2198">
        <w:t xml:space="preserve">     *</w:t>
      </w:r>
    </w:p>
    <w:p w14:paraId="490C5241" w14:textId="77777777" w:rsidR="006B2198" w:rsidRPr="006B2198" w:rsidRDefault="006B2198" w:rsidP="006B2198">
      <w:pPr>
        <w:pStyle w:val="BodyText"/>
        <w:spacing w:after="0" w:line="240" w:lineRule="auto"/>
      </w:pPr>
      <w:r w:rsidRPr="006B2198">
        <w:t xml:space="preserve">     */</w:t>
      </w:r>
    </w:p>
    <w:p w14:paraId="78BC730F" w14:textId="77777777" w:rsidR="006B2198" w:rsidRPr="006B2198" w:rsidRDefault="006B2198" w:rsidP="006B2198">
      <w:pPr>
        <w:pStyle w:val="BodyText"/>
        <w:spacing w:after="0" w:line="240" w:lineRule="auto"/>
      </w:pPr>
      <w:r w:rsidRPr="006B2198">
        <w:t xml:space="preserve">    private jlab1.servlets.service_client.MessageWS getPort() {</w:t>
      </w:r>
    </w:p>
    <w:p w14:paraId="7096F26B" w14:textId="77777777" w:rsidR="006B2198" w:rsidRPr="006B2198" w:rsidRDefault="006B2198" w:rsidP="006B2198">
      <w:pPr>
        <w:pStyle w:val="BodyText"/>
        <w:spacing w:after="0" w:line="240" w:lineRule="auto"/>
      </w:pPr>
      <w:r w:rsidRPr="006B2198">
        <w:t xml:space="preserve">        try {</w:t>
      </w:r>
    </w:p>
    <w:p w14:paraId="69DEE955" w14:textId="77777777" w:rsidR="006B2198" w:rsidRPr="006B2198" w:rsidRDefault="006B2198" w:rsidP="006B2198">
      <w:pPr>
        <w:pStyle w:val="BodyText"/>
        <w:spacing w:after="0" w:line="240" w:lineRule="auto"/>
      </w:pPr>
      <w:r w:rsidRPr="006B2198">
        <w:t xml:space="preserve">            // Call Web Service Operation</w:t>
      </w:r>
    </w:p>
    <w:p w14:paraId="27AA4277" w14:textId="77777777" w:rsidR="006B2198" w:rsidRPr="006B2198" w:rsidRDefault="006B2198" w:rsidP="006B2198">
      <w:pPr>
        <w:pStyle w:val="BodyText"/>
        <w:spacing w:after="0" w:line="240" w:lineRule="auto"/>
      </w:pPr>
      <w:r w:rsidRPr="006B2198">
        <w:t xml:space="preserve">            jlab1.servlets.service_client.MessageWS_Service service = new jlab1.servlets.service_client.MessageWS_Service();</w:t>
      </w:r>
    </w:p>
    <w:p w14:paraId="49C487E0" w14:textId="77777777" w:rsidR="006B2198" w:rsidRPr="006B2198" w:rsidRDefault="006B2198" w:rsidP="006B2198">
      <w:pPr>
        <w:pStyle w:val="BodyText"/>
        <w:spacing w:after="0" w:line="240" w:lineRule="auto"/>
      </w:pPr>
      <w:r w:rsidRPr="006B2198">
        <w:t xml:space="preserve">            jlab1.servlets.service_client.MessageWS p = service.getMessageWSPort();</w:t>
      </w:r>
    </w:p>
    <w:p w14:paraId="139D8281" w14:textId="77777777" w:rsidR="006B2198" w:rsidRPr="006B2198" w:rsidRDefault="006B2198" w:rsidP="006B2198">
      <w:pPr>
        <w:pStyle w:val="BodyText"/>
        <w:spacing w:after="0" w:line="240" w:lineRule="auto"/>
      </w:pPr>
      <w:r w:rsidRPr="006B2198">
        <w:t xml:space="preserve">            return p;</w:t>
      </w:r>
    </w:p>
    <w:p w14:paraId="1CA45872" w14:textId="77777777" w:rsidR="006B2198" w:rsidRPr="006B2198" w:rsidRDefault="006B2198" w:rsidP="006B2198">
      <w:pPr>
        <w:pStyle w:val="BodyText"/>
        <w:spacing w:after="0" w:line="240" w:lineRule="auto"/>
      </w:pPr>
      <w:r w:rsidRPr="006B2198">
        <w:t xml:space="preserve">        } catch (Exception ex) {</w:t>
      </w:r>
    </w:p>
    <w:p w14:paraId="67E1CF20" w14:textId="77777777" w:rsidR="006B2198" w:rsidRPr="006B2198" w:rsidRDefault="006B2198" w:rsidP="006B2198">
      <w:pPr>
        <w:pStyle w:val="BodyText"/>
        <w:spacing w:after="0" w:line="240" w:lineRule="auto"/>
      </w:pPr>
      <w:r w:rsidRPr="006B2198">
        <w:t xml:space="preserve">            // TODO handle custom exceptions here</w:t>
      </w:r>
    </w:p>
    <w:p w14:paraId="5CD3E3ED" w14:textId="77777777" w:rsidR="006B2198" w:rsidRPr="006B2198" w:rsidRDefault="006B2198" w:rsidP="006B2198">
      <w:pPr>
        <w:pStyle w:val="BodyText"/>
        <w:spacing w:after="0" w:line="240" w:lineRule="auto"/>
      </w:pPr>
      <w:r w:rsidRPr="006B2198">
        <w:t xml:space="preserve">        }</w:t>
      </w:r>
    </w:p>
    <w:p w14:paraId="47DBEB1E" w14:textId="77777777" w:rsidR="006B2198" w:rsidRPr="006B2198" w:rsidRDefault="006B2198" w:rsidP="006B2198">
      <w:pPr>
        <w:pStyle w:val="BodyText"/>
        <w:spacing w:after="0" w:line="240" w:lineRule="auto"/>
      </w:pPr>
      <w:r w:rsidRPr="006B2198">
        <w:t xml:space="preserve">        return null;</w:t>
      </w:r>
    </w:p>
    <w:p w14:paraId="5AD7A694" w14:textId="77777777" w:rsidR="006B2198" w:rsidRPr="006B2198" w:rsidRDefault="006B2198" w:rsidP="006B2198">
      <w:pPr>
        <w:pStyle w:val="BodyText"/>
        <w:spacing w:after="0" w:line="240" w:lineRule="auto"/>
      </w:pPr>
      <w:r w:rsidRPr="006B2198">
        <w:t xml:space="preserve">    }</w:t>
      </w:r>
    </w:p>
    <w:p w14:paraId="2AA07F50" w14:textId="1E1E5CF3" w:rsidR="006B2198" w:rsidRPr="006B2198" w:rsidRDefault="006B2198" w:rsidP="006B2198">
      <w:pPr>
        <w:pStyle w:val="BodyText"/>
        <w:spacing w:after="0" w:line="240" w:lineRule="auto"/>
      </w:pPr>
      <w:r w:rsidRPr="006B2198">
        <w:t>}</w:t>
      </w:r>
    </w:p>
    <w:p w14:paraId="1F458785" w14:textId="77777777" w:rsidR="004C3480" w:rsidRDefault="005A0ECA">
      <w:pPr>
        <w:pStyle w:val="Heading1"/>
      </w:pPr>
      <w:r>
        <w:lastRenderedPageBreak/>
        <w:t>Rezultatų apibendrinimas</w:t>
      </w:r>
    </w:p>
    <w:p w14:paraId="496CB961" w14:textId="060C3681" w:rsidR="004C3480" w:rsidRDefault="005A0ECA">
      <w:pPr>
        <w:pStyle w:val="BodyText"/>
      </w:pPr>
      <w:r>
        <w:t>Šiame skyriuje trumpai reziumuojama, kas buvo atlikta darbo metu, kokie projektiniai ir architektūriniai sprendimai pasirinkti, kitokiomis priemonėmis buvo atliktas projektavimas</w:t>
      </w:r>
      <w:r w:rsidR="00A42531">
        <w:t xml:space="preserve"> ir realizacija</w:t>
      </w:r>
      <w:r>
        <w:t>, įvertinamas šių priemonių efektyvumas ir t.t.</w:t>
      </w:r>
    </w:p>
    <w:p w14:paraId="1D939602" w14:textId="0DABF42C" w:rsidR="006B2198" w:rsidRDefault="006B2198">
      <w:pPr>
        <w:pStyle w:val="BodyText"/>
      </w:pPr>
      <w:r>
        <w:t>Laboratorinio darbo metu, jokių architektūrinių sprendimų priimti neteko, kadangi visi naudojami įrankiai ir technologijos buvo ir taip parinkti. Laboratorinio darbo atlikimas buvo ganėtinai nesudėtingas, instrukcijos buvo aiškios bei informatyvios, todėl daug klausimų nekilo. Laboratorinio darbo metu naudotos technologijos – SOAP ir REST servisai yra nauodojamos iki šiol, todėl buvo labai naudinga išmokti juos kurti. Atlikus laboratorinį darbą aiškiai matome, kad sukurti paprastus servisus nėra sudėtinga, todėl prireikus tai galima nesunkiai padaryti.</w:t>
      </w:r>
      <w:bookmarkStart w:id="2" w:name="_GoBack"/>
      <w:bookmarkEnd w:id="2"/>
    </w:p>
    <w:sectPr w:rsidR="006B2198">
      <w:headerReference w:type="even" r:id="rId12"/>
      <w:headerReference w:type="default" r:id="rId13"/>
      <w:type w:val="continuous"/>
      <w:pgSz w:w="11907" w:h="16840" w:code="9"/>
      <w:pgMar w:top="1440" w:right="1797" w:bottom="1440" w:left="1797" w:header="720" w:footer="958" w:gutter="0"/>
      <w:pgNumType w:start="1"/>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E235" w14:textId="77777777" w:rsidR="009E3046" w:rsidRDefault="009E3046">
      <w:r>
        <w:separator/>
      </w:r>
    </w:p>
  </w:endnote>
  <w:endnote w:type="continuationSeparator" w:id="0">
    <w:p w14:paraId="2448712E" w14:textId="77777777" w:rsidR="009E3046" w:rsidRDefault="009E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A3584" w14:textId="77777777" w:rsidR="004C3480" w:rsidRDefault="004C34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1EBE">
      <w:rPr>
        <w:rStyle w:val="PageNumber"/>
        <w:noProof/>
      </w:rPr>
      <w:t>2</w:t>
    </w:r>
    <w:r>
      <w:rPr>
        <w:rStyle w:val="PageNumber"/>
      </w:rPr>
      <w:fldChar w:fldCharType="end"/>
    </w:r>
  </w:p>
  <w:p w14:paraId="1313F348" w14:textId="77777777" w:rsidR="004C3480" w:rsidRDefault="004C348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5D13" w14:textId="77777777" w:rsidR="004C3480" w:rsidRDefault="004C34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1EBE">
      <w:rPr>
        <w:rStyle w:val="PageNumber"/>
        <w:noProof/>
      </w:rPr>
      <w:t>3</w:t>
    </w:r>
    <w:r>
      <w:rPr>
        <w:rStyle w:val="PageNumber"/>
      </w:rPr>
      <w:fldChar w:fldCharType="end"/>
    </w:r>
  </w:p>
  <w:p w14:paraId="73EB9836" w14:textId="77777777" w:rsidR="004C3480" w:rsidRDefault="004C3480">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43A9" w14:textId="77777777" w:rsidR="004C3480" w:rsidRDefault="008D46AA">
    <w:pPr>
      <w:pStyle w:val="Footer"/>
    </w:pPr>
    <w:r>
      <w:rPr>
        <w:noProof/>
      </w:rPr>
      <mc:AlternateContent>
        <mc:Choice Requires="wps">
          <w:drawing>
            <wp:anchor distT="0" distB="0" distL="114300" distR="114300" simplePos="0" relativeHeight="251659776" behindDoc="1" locked="1" layoutInCell="0" allowOverlap="1" wp14:anchorId="110361BA" wp14:editId="49C8E088">
              <wp:simplePos x="0" y="0"/>
              <wp:positionH relativeFrom="page">
                <wp:posOffset>457200</wp:posOffset>
              </wp:positionH>
              <wp:positionV relativeFrom="page">
                <wp:posOffset>8839200</wp:posOffset>
              </wp:positionV>
              <wp:extent cx="6858000" cy="3048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xtLst>
                        <a:ext uri="{91240B29-F687-4F45-9708-019B960494DF}">
                          <a14:hiddenLine xmlns:a14="http://schemas.microsoft.com/office/drawing/2010/main" w="317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D3DA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" o:allowincell="f" fillcolor="#c8c8c8" stroked="f" strokecolor="white" strokeweight=".25p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4D3E" w14:textId="77777777" w:rsidR="009E3046" w:rsidRDefault="009E3046">
      <w:r>
        <w:separator/>
      </w:r>
    </w:p>
  </w:footnote>
  <w:footnote w:type="continuationSeparator" w:id="0">
    <w:p w14:paraId="0A834A67" w14:textId="77777777" w:rsidR="009E3046" w:rsidRDefault="009E3046">
      <w:r>
        <w:separator/>
      </w:r>
    </w:p>
  </w:footnote>
  <w:footnote w:type="continuationNotice" w:id="1">
    <w:p w14:paraId="092A1456" w14:textId="77777777" w:rsidR="009E3046" w:rsidRDefault="009E3046">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1DB7" w14:textId="77777777" w:rsidR="004C3480" w:rsidRDefault="008D46AA">
    <w:pPr>
      <w:pStyle w:val="Header"/>
    </w:pPr>
    <w:r>
      <w:rPr>
        <w:noProof/>
      </w:rPr>
      <mc:AlternateContent>
        <mc:Choice Requires="wps">
          <w:drawing>
            <wp:anchor distT="0" distB="0" distL="114300" distR="114300" simplePos="0" relativeHeight="251654656" behindDoc="0" locked="1" layoutInCell="0" allowOverlap="1" wp14:anchorId="19673C10" wp14:editId="2878031D">
              <wp:simplePos x="0" y="0"/>
              <wp:positionH relativeFrom="page">
                <wp:posOffset>457200</wp:posOffset>
              </wp:positionH>
              <wp:positionV relativeFrom="page">
                <wp:posOffset>1207770</wp:posOffset>
              </wp:positionV>
              <wp:extent cx="6858000" cy="3048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75AB0"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ChsgmGeQIAAPsE&#10;AAAOAAAAAAAAAAAAAAAAAC4CAABkcnMvZTJvRG9jLnhtbFBLAQItABQABgAIAAAAIQCjrzVY4QAA&#10;AAsBAAAPAAAAAAAAAAAAAAAAANMEAABkcnMvZG93bnJldi54bWxQSwUGAAAAAAQABADzAAAA4QUA&#10;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1F1C2616" wp14:editId="15EDD676">
              <wp:simplePos x="0" y="0"/>
              <wp:positionH relativeFrom="page">
                <wp:posOffset>1844040</wp:posOffset>
              </wp:positionH>
              <wp:positionV relativeFrom="page">
                <wp:posOffset>381000</wp:posOffset>
              </wp:positionV>
              <wp:extent cx="106680" cy="9906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091B9872" w14:textId="77777777" w:rsidR="004C3480" w:rsidRDefault="004C3480">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2B411AE" w14:textId="77777777" w:rsidR="004C3480" w:rsidRDefault="004C34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C2616" id="Rectangle 4" o:spid="_x0000_s1026" style="position:absolute;left:0;text-align:left;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" o:allowincell="f" filled="f" stroked="f" strokecolor="white" strokeweight="6pt">
              <v:textbox inset="0,0,0,0">
                <w:txbxContent>
                  <w:p w14:paraId="091B9872" w14:textId="77777777" w:rsidR="004C3480" w:rsidRDefault="004C3480">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2B411AE" w14:textId="77777777" w:rsidR="004C3480" w:rsidRDefault="004C3480"/>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0973" w14:textId="77777777" w:rsidR="004C3480" w:rsidRDefault="008D46AA">
    <w:pPr>
      <w:pStyle w:val="Header"/>
    </w:pPr>
    <w:r>
      <w:rPr>
        <w:noProof/>
      </w:rPr>
      <w:drawing>
        <wp:inline distT="0" distB="0" distL="0" distR="0" wp14:anchorId="604936BF" wp14:editId="73C61AF8">
          <wp:extent cx="1127760" cy="617220"/>
          <wp:effectExtent l="0" t="0" r="0" b="0"/>
          <wp:docPr id="1" name="Picture 1" descr="if-Kompiuteriu_kat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Kompiuteriu_kated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61722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1" locked="1" layoutInCell="0" allowOverlap="1" wp14:anchorId="12059747" wp14:editId="7B8949F1">
              <wp:simplePos x="0" y="0"/>
              <wp:positionH relativeFrom="page">
                <wp:posOffset>443865</wp:posOffset>
              </wp:positionH>
              <wp:positionV relativeFrom="page">
                <wp:posOffset>3989070</wp:posOffset>
              </wp:positionV>
              <wp:extent cx="7010400" cy="60960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758A3B66" w14:textId="77777777" w:rsidR="004C3480" w:rsidRDefault="004C3480">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59747" id="Rectangle 7" o:spid="_x0000_s1027" style="position:absolute;left:0;text-align:left;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" o:allowincell="f" filled="f" stroked="f" strokecolor="white" strokeweight=".25pt">
              <v:textbox inset="0,0,0,0">
                <w:txbxContent>
                  <w:p w14:paraId="758A3B66" w14:textId="77777777" w:rsidR="004C3480" w:rsidRDefault="004C3480">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14:anchorId="5CE6A9DF" wp14:editId="180FABA7">
              <wp:simplePos x="0" y="0"/>
              <wp:positionH relativeFrom="page">
                <wp:posOffset>457200</wp:posOffset>
              </wp:positionH>
              <wp:positionV relativeFrom="page">
                <wp:posOffset>1245870</wp:posOffset>
              </wp:positionV>
              <wp:extent cx="6858000" cy="30480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56481" id="Rectangle 6" o:spid="_x0000_s1026" style="position:absolute;margin-left:36pt;margin-top:98.1pt;width:540pt;height: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" o:allowincell="f" fillcolor="#c8c8c8" stroked="f" strokecolor="#e5e5e5">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2C38DEC4" wp14:editId="1CC6C86B">
              <wp:simplePos x="0" y="0"/>
              <wp:positionH relativeFrom="page">
                <wp:posOffset>2266950</wp:posOffset>
              </wp:positionH>
              <wp:positionV relativeFrom="page">
                <wp:posOffset>365760</wp:posOffset>
              </wp:positionV>
              <wp:extent cx="106680" cy="8382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0053AFDF" w14:textId="77777777" w:rsidR="004C3480" w:rsidRDefault="004C3480">
                          <w:pPr>
                            <w:spacing w:line="130" w:lineRule="exact"/>
                            <w:ind w:left="2"/>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8DEC4" id="Rectangle 5" o:spid="_x0000_s1028" style="position:absolute;left:0;text-align:left;margin-left:178.5pt;margin-top:28.8pt;width:8.4pt;height:6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" o:allowincell="f" filled="f" stroked="f" strokecolor="white" strokeweight="6pt">
              <v:textbox inset="0,0,0,0">
                <w:txbxContent>
                  <w:p w14:paraId="0053AFDF" w14:textId="77777777" w:rsidR="004C3480" w:rsidRDefault="004C3480">
                    <w:pPr>
                      <w:spacing w:line="130" w:lineRule="exact"/>
                      <w:ind w:left="2"/>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txbxContent>
              </v:textbox>
              <w10:wrap anchorx="page" anchory="page"/>
              <w10:anchorlock/>
            </v:rect>
          </w:pict>
        </mc:Fallback>
      </mc:AlternateContent>
    </w:r>
    <w:r w:rsidR="004C3480">
      <w:t xml:space="preserve">       </w:t>
    </w:r>
    <w:r w:rsidR="004C3480">
      <w:rPr>
        <w:b/>
        <w:sz w:val="24"/>
      </w:rPr>
      <w:t>KAUNO TECHNOLOGIJOS UNIVERSITETAS</w:t>
    </w:r>
  </w:p>
  <w:p w14:paraId="4B9D6D20" w14:textId="77777777" w:rsidR="004C3480" w:rsidRDefault="004C3480">
    <w:pPr>
      <w:pStyle w:val="Header"/>
      <w:rPr>
        <w:b/>
      </w:rPr>
    </w:pPr>
    <w:r>
      <w:t xml:space="preserve">                                           </w:t>
    </w:r>
    <w:r w:rsidR="00761EBE">
      <w:t xml:space="preserve">        </w:t>
    </w:r>
    <w:r>
      <w:t xml:space="preserve">  </w:t>
    </w:r>
    <w:r>
      <w:rPr>
        <w:b/>
      </w:rPr>
      <w:t>INFORMATIKOS FAKULTETAS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080F" w14:textId="77777777" w:rsidR="004C3480" w:rsidRDefault="008D46AA">
    <w:pPr>
      <w:pStyle w:val="Header"/>
    </w:pPr>
    <w:r>
      <w:rPr>
        <w:noProof/>
      </w:rPr>
      <mc:AlternateContent>
        <mc:Choice Requires="wps">
          <w:drawing>
            <wp:anchor distT="0" distB="0" distL="114300" distR="114300" simplePos="0" relativeHeight="251660800" behindDoc="1" locked="1" layoutInCell="0" allowOverlap="1" wp14:anchorId="3A5A9195" wp14:editId="3F8FC23E">
              <wp:simplePos x="0" y="0"/>
              <wp:positionH relativeFrom="page">
                <wp:posOffset>5303520</wp:posOffset>
              </wp:positionH>
              <wp:positionV relativeFrom="page">
                <wp:posOffset>822960</wp:posOffset>
              </wp:positionV>
              <wp:extent cx="1371600" cy="762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69680" id="Rectangle 11" o:spid="_x0000_s1026" style="position:absolute;margin-left:417.6pt;margin-top:64.8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837F0" w14:textId="77777777" w:rsidR="004C3480" w:rsidRDefault="004C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4E75389"/>
    <w:multiLevelType w:val="hybridMultilevel"/>
    <w:tmpl w:val="210C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D13E4"/>
    <w:multiLevelType w:val="singleLevel"/>
    <w:tmpl w:val="960A983A"/>
    <w:lvl w:ilvl="0">
      <w:start w:val="1"/>
      <w:numFmt w:val="none"/>
      <w:lvlText w:val=""/>
      <w:legacy w:legacy="1" w:legacySpace="0" w:legacyIndent="0"/>
      <w:lvlJc w:val="left"/>
    </w:lvl>
  </w:abstractNum>
  <w:abstractNum w:abstractNumId="3"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5041072A"/>
    <w:multiLevelType w:val="hybridMultilevel"/>
    <w:tmpl w:val="1902B9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B0B6BB8"/>
    <w:multiLevelType w:val="singleLevel"/>
    <w:tmpl w:val="697AEFB4"/>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9" w15:restartNumberingAfterBreak="0">
    <w:nsid w:val="5BD246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6336DAA"/>
    <w:multiLevelType w:val="singleLevel"/>
    <w:tmpl w:val="697AEFB4"/>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1"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2" w15:restartNumberingAfterBreak="0">
    <w:nsid w:val="6E5B6AD7"/>
    <w:multiLevelType w:val="hybridMultilevel"/>
    <w:tmpl w:val="1C263814"/>
    <w:lvl w:ilvl="0" w:tplc="CA76AE8A">
      <w:start w:val="1"/>
      <w:numFmt w:val="decimal"/>
      <w:lvlText w:val="%1."/>
      <w:lvlJc w:val="left"/>
      <w:pPr>
        <w:tabs>
          <w:tab w:val="num" w:pos="1800"/>
        </w:tabs>
        <w:ind w:left="1800" w:hanging="360"/>
      </w:pPr>
    </w:lvl>
    <w:lvl w:ilvl="1" w:tplc="69F2EF8A" w:tentative="1">
      <w:start w:val="1"/>
      <w:numFmt w:val="lowerLetter"/>
      <w:lvlText w:val="%2."/>
      <w:lvlJc w:val="left"/>
      <w:pPr>
        <w:tabs>
          <w:tab w:val="num" w:pos="2520"/>
        </w:tabs>
        <w:ind w:left="2520" w:hanging="360"/>
      </w:pPr>
    </w:lvl>
    <w:lvl w:ilvl="2" w:tplc="44DC35E2" w:tentative="1">
      <w:start w:val="1"/>
      <w:numFmt w:val="lowerRoman"/>
      <w:lvlText w:val="%3."/>
      <w:lvlJc w:val="right"/>
      <w:pPr>
        <w:tabs>
          <w:tab w:val="num" w:pos="3240"/>
        </w:tabs>
        <w:ind w:left="3240" w:hanging="180"/>
      </w:pPr>
    </w:lvl>
    <w:lvl w:ilvl="3" w:tplc="A29826F6" w:tentative="1">
      <w:start w:val="1"/>
      <w:numFmt w:val="decimal"/>
      <w:lvlText w:val="%4."/>
      <w:lvlJc w:val="left"/>
      <w:pPr>
        <w:tabs>
          <w:tab w:val="num" w:pos="3960"/>
        </w:tabs>
        <w:ind w:left="3960" w:hanging="360"/>
      </w:pPr>
    </w:lvl>
    <w:lvl w:ilvl="4" w:tplc="19FC254C" w:tentative="1">
      <w:start w:val="1"/>
      <w:numFmt w:val="lowerLetter"/>
      <w:lvlText w:val="%5."/>
      <w:lvlJc w:val="left"/>
      <w:pPr>
        <w:tabs>
          <w:tab w:val="num" w:pos="4680"/>
        </w:tabs>
        <w:ind w:left="4680" w:hanging="360"/>
      </w:pPr>
    </w:lvl>
    <w:lvl w:ilvl="5" w:tplc="3AE828A2" w:tentative="1">
      <w:start w:val="1"/>
      <w:numFmt w:val="lowerRoman"/>
      <w:lvlText w:val="%6."/>
      <w:lvlJc w:val="right"/>
      <w:pPr>
        <w:tabs>
          <w:tab w:val="num" w:pos="5400"/>
        </w:tabs>
        <w:ind w:left="5400" w:hanging="180"/>
      </w:pPr>
    </w:lvl>
    <w:lvl w:ilvl="6" w:tplc="267E2BA2" w:tentative="1">
      <w:start w:val="1"/>
      <w:numFmt w:val="decimal"/>
      <w:lvlText w:val="%7."/>
      <w:lvlJc w:val="left"/>
      <w:pPr>
        <w:tabs>
          <w:tab w:val="num" w:pos="6120"/>
        </w:tabs>
        <w:ind w:left="6120" w:hanging="360"/>
      </w:pPr>
    </w:lvl>
    <w:lvl w:ilvl="7" w:tplc="2CE24F18" w:tentative="1">
      <w:start w:val="1"/>
      <w:numFmt w:val="lowerLetter"/>
      <w:lvlText w:val="%8."/>
      <w:lvlJc w:val="left"/>
      <w:pPr>
        <w:tabs>
          <w:tab w:val="num" w:pos="6840"/>
        </w:tabs>
        <w:ind w:left="6840" w:hanging="360"/>
      </w:pPr>
    </w:lvl>
    <w:lvl w:ilvl="8" w:tplc="AF2CB3F6" w:tentative="1">
      <w:start w:val="1"/>
      <w:numFmt w:val="lowerRoman"/>
      <w:lvlText w:val="%9."/>
      <w:lvlJc w:val="right"/>
      <w:pPr>
        <w:tabs>
          <w:tab w:val="num" w:pos="7560"/>
        </w:tabs>
        <w:ind w:left="7560" w:hanging="180"/>
      </w:pPr>
    </w:lvl>
  </w:abstractNum>
  <w:abstractNum w:abstractNumId="13" w15:restartNumberingAfterBreak="0">
    <w:nsid w:val="74A76F65"/>
    <w:multiLevelType w:val="singleLevel"/>
    <w:tmpl w:val="86F87C5E"/>
    <w:lvl w:ilvl="0">
      <w:start w:val="1"/>
      <w:numFmt w:val="none"/>
      <w:lvlText w:val=""/>
      <w:legacy w:legacy="1" w:legacySpace="0" w:legacyIndent="0"/>
      <w:lvlJc w:val="left"/>
    </w:lvl>
  </w:abstractNum>
  <w:abstractNum w:abstractNumId="14" w15:restartNumberingAfterBreak="0">
    <w:nsid w:val="7A1E25BB"/>
    <w:multiLevelType w:val="singleLevel"/>
    <w:tmpl w:val="679E99EE"/>
    <w:lvl w:ilvl="0">
      <w:start w:val="1"/>
      <w:numFmt w:val="decimal"/>
      <w:lvlText w:val="[%1]"/>
      <w:lvlJc w:val="left"/>
      <w:pPr>
        <w:tabs>
          <w:tab w:val="num" w:pos="1800"/>
        </w:tabs>
        <w:ind w:left="1800" w:hanging="360"/>
      </w:pPr>
      <w:rPr>
        <w:rFonts w:ascii="Times New Roman" w:hAnsi="Times New Roman"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2"/>
  </w:num>
  <w:num w:numId="7">
    <w:abstractNumId w:val="5"/>
  </w:num>
  <w:num w:numId="8">
    <w:abstractNumId w:val="4"/>
  </w:num>
  <w:num w:numId="9">
    <w:abstractNumId w:val="13"/>
  </w:num>
  <w:num w:numId="10">
    <w:abstractNumId w:val="6"/>
  </w:num>
  <w:num w:numId="11">
    <w:abstractNumId w:val="11"/>
  </w:num>
  <w:num w:numId="12">
    <w:abstractNumId w:val="11"/>
    <w:lvlOverride w:ilvl="0">
      <w:lvl w:ilvl="0">
        <w:start w:val="1"/>
        <w:numFmt w:val="decimal"/>
        <w:lvlText w:val="%1."/>
        <w:legacy w:legacy="1" w:legacySpace="0" w:legacyIndent="360"/>
        <w:lvlJc w:val="left"/>
        <w:pPr>
          <w:ind w:left="1800" w:hanging="360"/>
        </w:pPr>
      </w:lvl>
    </w:lvlOverride>
  </w:num>
  <w:num w:numId="13">
    <w:abstractNumId w:val="11"/>
    <w:lvlOverride w:ilvl="0">
      <w:lvl w:ilvl="0">
        <w:start w:val="1"/>
        <w:numFmt w:val="decimal"/>
        <w:lvlText w:val="%1."/>
        <w:legacy w:legacy="1" w:legacySpace="0" w:legacyIndent="360"/>
        <w:lvlJc w:val="left"/>
        <w:pPr>
          <w:ind w:left="2160" w:hanging="360"/>
        </w:pPr>
      </w:lvl>
    </w:lvlOverride>
  </w:num>
  <w:num w:numId="14">
    <w:abstractNumId w:val="11"/>
    <w:lvlOverride w:ilvl="0">
      <w:lvl w:ilvl="0">
        <w:start w:val="1"/>
        <w:numFmt w:val="decimal"/>
        <w:lvlText w:val="%1."/>
        <w:legacy w:legacy="1" w:legacySpace="0" w:legacyIndent="360"/>
        <w:lvlJc w:val="left"/>
        <w:pPr>
          <w:ind w:left="2520" w:hanging="360"/>
        </w:pPr>
      </w:lvl>
    </w:lvlOverride>
  </w:num>
  <w:num w:numId="15">
    <w:abstractNumId w:val="11"/>
    <w:lvlOverride w:ilvl="0">
      <w:lvl w:ilvl="0">
        <w:start w:val="1"/>
        <w:numFmt w:val="decimal"/>
        <w:lvlText w:val="%1."/>
        <w:legacy w:legacy="1" w:legacySpace="0" w:legacyIndent="360"/>
        <w:lvlJc w:val="left"/>
        <w:pPr>
          <w:ind w:left="2880" w:hanging="360"/>
        </w:pPr>
      </w:lvl>
    </w:lvlOverride>
  </w:num>
  <w:num w:numId="16">
    <w:abstractNumId w:val="8"/>
  </w:num>
  <w:num w:numId="17">
    <w:abstractNumId w:val="12"/>
  </w:num>
  <w:num w:numId="18">
    <w:abstractNumId w:val="10"/>
  </w:num>
  <w:num w:numId="19">
    <w:abstractNumId w:val="14"/>
  </w:num>
  <w:num w:numId="20">
    <w:abstractNumId w:val="9"/>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360"/>
  <w:hyphenationZone w:val="396"/>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F7"/>
    <w:rsid w:val="00011613"/>
    <w:rsid w:val="00047C4D"/>
    <w:rsid w:val="000A6AB2"/>
    <w:rsid w:val="00145441"/>
    <w:rsid w:val="00202E1C"/>
    <w:rsid w:val="00275041"/>
    <w:rsid w:val="00287712"/>
    <w:rsid w:val="002A4788"/>
    <w:rsid w:val="002A4F1C"/>
    <w:rsid w:val="004B7D66"/>
    <w:rsid w:val="004C071E"/>
    <w:rsid w:val="004C3480"/>
    <w:rsid w:val="00527EBA"/>
    <w:rsid w:val="005A0ECA"/>
    <w:rsid w:val="005B135E"/>
    <w:rsid w:val="005E2466"/>
    <w:rsid w:val="006427CB"/>
    <w:rsid w:val="006B2198"/>
    <w:rsid w:val="00761EBE"/>
    <w:rsid w:val="00770221"/>
    <w:rsid w:val="00776AA2"/>
    <w:rsid w:val="0079186E"/>
    <w:rsid w:val="007A7F57"/>
    <w:rsid w:val="00830049"/>
    <w:rsid w:val="0089571F"/>
    <w:rsid w:val="008C52A2"/>
    <w:rsid w:val="008D19B0"/>
    <w:rsid w:val="008D46AA"/>
    <w:rsid w:val="00915C80"/>
    <w:rsid w:val="0092013A"/>
    <w:rsid w:val="0096530B"/>
    <w:rsid w:val="009E3046"/>
    <w:rsid w:val="00A31DF7"/>
    <w:rsid w:val="00A42531"/>
    <w:rsid w:val="00A91113"/>
    <w:rsid w:val="00AB6700"/>
    <w:rsid w:val="00B90901"/>
    <w:rsid w:val="00BB3478"/>
    <w:rsid w:val="00C131F7"/>
    <w:rsid w:val="00C57933"/>
    <w:rsid w:val="00D93811"/>
    <w:rsid w:val="00E47446"/>
    <w:rsid w:val="00EF616C"/>
    <w:rsid w:val="00F169FF"/>
    <w:rsid w:val="00F52D73"/>
    <w:rsid w:val="00FC1EA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9F7C159"/>
  <w15:docId w15:val="{89DC6857-FBE0-425C-9313-B8FB6284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lt-LT"/>
    </w:rPr>
  </w:style>
  <w:style w:type="paragraph" w:styleId="Heading1">
    <w:name w:val="heading 1"/>
    <w:basedOn w:val="HeadingBase"/>
    <w:next w:val="BodyText"/>
    <w:qFormat/>
    <w:pPr>
      <w:shd w:val="pct10" w:color="auto" w:fill="auto"/>
      <w:spacing w:before="220" w:after="220" w:line="280" w:lineRule="atLeast"/>
      <w:ind w:firstLine="1080"/>
      <w:outlineLvl w:val="0"/>
    </w:pPr>
    <w:rPr>
      <w:b/>
      <w:spacing w:val="-10"/>
      <w:sz w:val="24"/>
    </w:rPr>
  </w:style>
  <w:style w:type="paragraph" w:styleId="Heading2">
    <w:name w:val="heading 2"/>
    <w:basedOn w:val="HeadingBase"/>
    <w:next w:val="BodyText"/>
    <w:qFormat/>
    <w:pPr>
      <w:outlineLvl w:val="1"/>
    </w:pPr>
    <w:rPr>
      <w:b/>
    </w:rPr>
  </w:style>
  <w:style w:type="paragraph" w:styleId="Heading3">
    <w:name w:val="heading 3"/>
    <w:basedOn w:val="HeadingBase"/>
    <w:next w:val="BodyText"/>
    <w:qFormat/>
    <w:pPr>
      <w:outlineLvl w:val="2"/>
    </w:p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semiHidden/>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jc w:val="right"/>
    </w:pPr>
    <w:rPr>
      <w:i/>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emiHidden/>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emiHidden/>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semiHidden/>
    <w:rPr>
      <w:sz w:val="18"/>
    </w:rPr>
  </w:style>
  <w:style w:type="paragraph" w:styleId="List">
    <w:name w:val="List"/>
    <w:basedOn w:val="BodyText"/>
    <w:semiHidden/>
    <w:pPr>
      <w:ind w:left="1440" w:hanging="360"/>
    </w:pPr>
  </w:style>
  <w:style w:type="paragraph" w:styleId="ListBullet">
    <w:name w:val="List Bullet"/>
    <w:basedOn w:val="List"/>
    <w:semiHidden/>
    <w:pPr>
      <w:numPr>
        <w:numId w:val="1"/>
      </w:numPr>
      <w:ind w:right="720"/>
    </w:pPr>
  </w:style>
  <w:style w:type="paragraph" w:styleId="ListNumber">
    <w:name w:val="List Number"/>
    <w:basedOn w:val="List"/>
    <w:semiHidden/>
    <w:pPr>
      <w:ind w:left="1800" w:right="720"/>
    </w:pPr>
  </w:style>
  <w:style w:type="paragraph" w:styleId="MacroText">
    <w:name w:val="macro"/>
    <w:basedOn w:val="Normal"/>
    <w:semiHidden/>
    <w:rPr>
      <w:rFonts w:ascii="Courier New" w:hAnsi="Courier New"/>
    </w:rPr>
  </w:style>
  <w:style w:type="character" w:styleId="PageNumber">
    <w:name w:val="page number"/>
    <w:semiHidden/>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semiHidden/>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semiHidden/>
    <w:pPr>
      <w:ind w:left="3240"/>
    </w:pPr>
  </w:style>
  <w:style w:type="paragraph" w:styleId="ListNumber4">
    <w:name w:val="List Number 4"/>
    <w:basedOn w:val="ListNumber"/>
    <w:semiHidden/>
    <w:pPr>
      <w:ind w:left="2880"/>
    </w:pPr>
  </w:style>
  <w:style w:type="paragraph" w:styleId="ListNumber3">
    <w:name w:val="List Number 3"/>
    <w:basedOn w:val="ListNumber"/>
    <w:semiHidden/>
    <w:pPr>
      <w:ind w:left="2520"/>
    </w:pPr>
  </w:style>
  <w:style w:type="paragraph" w:styleId="ListBullet5">
    <w:name w:val="List Bullet 5"/>
    <w:basedOn w:val="ListBullet"/>
    <w:semiHidden/>
    <w:pPr>
      <w:ind w:left="3240"/>
    </w:pPr>
  </w:style>
  <w:style w:type="paragraph" w:styleId="ListBullet4">
    <w:name w:val="List Bullet 4"/>
    <w:basedOn w:val="ListBullet"/>
    <w:semiHidden/>
    <w:pPr>
      <w:ind w:left="2880"/>
    </w:pPr>
  </w:style>
  <w:style w:type="paragraph" w:styleId="ListBullet3">
    <w:name w:val="List Bullet 3"/>
    <w:basedOn w:val="ListBullet"/>
    <w:semiHidden/>
    <w:pPr>
      <w:ind w:left="2520"/>
    </w:pPr>
  </w:style>
  <w:style w:type="paragraph" w:styleId="ListBullet2">
    <w:name w:val="List Bullet 2"/>
    <w:basedOn w:val="ListBullet"/>
    <w:semiHidden/>
    <w:pPr>
      <w:ind w:left="2160"/>
    </w:pPr>
  </w:style>
  <w:style w:type="paragraph" w:styleId="List5">
    <w:name w:val="List 5"/>
    <w:basedOn w:val="List"/>
    <w:semiHidden/>
    <w:pPr>
      <w:ind w:left="2880"/>
    </w:pPr>
  </w:style>
  <w:style w:type="paragraph" w:styleId="List4">
    <w:name w:val="List 4"/>
    <w:basedOn w:val="List"/>
    <w:semiHidden/>
    <w:pPr>
      <w:ind w:left="2520"/>
    </w:pPr>
  </w:style>
  <w:style w:type="paragraph" w:styleId="List3">
    <w:name w:val="List 3"/>
    <w:basedOn w:val="List"/>
    <w:semiHidden/>
    <w:pPr>
      <w:ind w:left="2160"/>
    </w:pPr>
  </w:style>
  <w:style w:type="paragraph" w:styleId="List2">
    <w:name w:val="List 2"/>
    <w:basedOn w:val="List"/>
    <w:semiHidden/>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semiHidden/>
    <w:pPr>
      <w:ind w:left="2160"/>
    </w:pPr>
  </w:style>
  <w:style w:type="paragraph" w:styleId="ListContinue">
    <w:name w:val="List Continue"/>
    <w:basedOn w:val="List"/>
    <w:semiHidden/>
    <w:pPr>
      <w:ind w:left="1800"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NormalIndent">
    <w:name w:val="Normal Indent"/>
    <w:basedOn w:val="Normal"/>
    <w:semiHidden/>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spacing w:before="120"/>
      <w:ind w:left="1434" w:hanging="357"/>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semiHidden/>
    <w:pPr>
      <w:keepLines/>
      <w:tabs>
        <w:tab w:val="left" w:pos="3600"/>
        <w:tab w:val="left" w:pos="4680"/>
      </w:tabs>
      <w:spacing w:after="120" w:line="280" w:lineRule="exact"/>
      <w:ind w:right="2160" w:hanging="1080"/>
    </w:pPr>
    <w:rPr>
      <w:rFonts w:ascii="Arial" w:hAnsi="Arial"/>
      <w:sz w:val="2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PlainText">
    <w:name w:val="Plain Text"/>
    <w:basedOn w:val="Normal"/>
    <w:semiHidden/>
    <w:pPr>
      <w:jc w:val="left"/>
    </w:pPr>
    <w:rPr>
      <w:rFonts w:ascii="Courier New" w:hAnsi="Courier New"/>
      <w:sz w:val="16"/>
      <w:lang w:val="en-US"/>
    </w:rPr>
  </w:style>
  <w:style w:type="paragraph" w:customStyle="1" w:styleId="MacroText1">
    <w:name w:val="Macro Text1"/>
    <w:basedOn w:val="BodyText"/>
    <w:rPr>
      <w:rFonts w:ascii="Courier New" w:hAnsi="Courier New"/>
    </w:rPr>
  </w:style>
  <w:style w:type="paragraph" w:styleId="BalloonText">
    <w:name w:val="Balloon Text"/>
    <w:basedOn w:val="Normal"/>
    <w:link w:val="BalloonTextChar"/>
    <w:uiPriority w:val="99"/>
    <w:semiHidden/>
    <w:unhideWhenUsed/>
    <w:rsid w:val="000116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613"/>
    <w:rPr>
      <w:rFonts w:ascii="Segoe UI" w:hAnsi="Segoe UI" w:cs="Segoe UI"/>
      <w:sz w:val="18"/>
      <w:szCs w:val="18"/>
      <w:lang w:val="lt-LT"/>
    </w:rPr>
  </w:style>
  <w:style w:type="paragraph" w:styleId="ListParagraph">
    <w:name w:val="List Paragraph"/>
    <w:basedOn w:val="Normal"/>
    <w:uiPriority w:val="34"/>
    <w:qFormat/>
    <w:rsid w:val="007A7F57"/>
    <w:pPr>
      <w:tabs>
        <w:tab w:val="left" w:pos="720"/>
      </w:tabs>
      <w:ind w:left="720"/>
      <w:contextualSpacing/>
    </w:pPr>
    <w:rPr>
      <w:sz w:val="24"/>
      <w:szCs w:val="24"/>
      <w:lang w:val="en-GB"/>
    </w:rPr>
  </w:style>
  <w:style w:type="character" w:styleId="UnresolvedMention">
    <w:name w:val="Unresolved Mention"/>
    <w:basedOn w:val="DefaultParagraphFont"/>
    <w:uiPriority w:val="99"/>
    <w:semiHidden/>
    <w:unhideWhenUsed/>
    <w:rsid w:val="00BB3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nius\AppData\Local\Temp\Ataskaitos_pv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Ataskaitos_pvz</Template>
  <TotalTime>66</TotalTime>
  <Pages>13</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Contemporary Report</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creator>Liutkevičius Agnius</dc:creator>
  <cp:lastModifiedBy>Laurinaitis Tadas</cp:lastModifiedBy>
  <cp:revision>4</cp:revision>
  <cp:lastPrinted>2000-02-25T09:25:00Z</cp:lastPrinted>
  <dcterms:created xsi:type="dcterms:W3CDTF">2019-09-02T10:17:00Z</dcterms:created>
  <dcterms:modified xsi:type="dcterms:W3CDTF">2019-12-09T23:58:00Z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