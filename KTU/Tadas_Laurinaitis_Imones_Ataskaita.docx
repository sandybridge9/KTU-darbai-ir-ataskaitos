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E3B3F" w14:textId="77777777" w:rsidR="004C3480" w:rsidRDefault="00EF616C" w:rsidP="00275041">
      <w:pPr>
        <w:pStyle w:val="ReturnAddress"/>
        <w:framePr w:wrap="notBeside" w:hAnchor="page" w:x="9005" w:y="715"/>
      </w:pPr>
      <w:bookmarkStart w:id="0" w:name="_GoBack"/>
      <w:bookmarkEnd w:id="0"/>
      <w:r>
        <w:t>Studentų 50 – 213</w:t>
      </w:r>
    </w:p>
    <w:p w14:paraId="4123A366" w14:textId="77777777" w:rsidR="004C3480" w:rsidRDefault="00830049" w:rsidP="00275041">
      <w:pPr>
        <w:pStyle w:val="ReturnAddress"/>
        <w:framePr w:wrap="notBeside" w:hAnchor="page" w:x="9005" w:y="715"/>
      </w:pPr>
      <w:r>
        <w:t>Kompiuterių katedra</w:t>
      </w:r>
    </w:p>
    <w:p w14:paraId="0F404CC9" w14:textId="77777777" w:rsidR="004C3480" w:rsidRDefault="006427CB">
      <w:pPr>
        <w:pStyle w:val="CompanyName"/>
        <w:jc w:val="center"/>
        <w:rPr>
          <w:sz w:val="48"/>
        </w:rPr>
      </w:pPr>
      <w:bookmarkStart w:id="1" w:name="xgraphic"/>
      <w:r>
        <w:rPr>
          <w:sz w:val="48"/>
        </w:rPr>
        <w:t>Informatikos inžinerijos studijų programa</w:t>
      </w:r>
    </w:p>
    <w:p w14:paraId="30CE6E7F" w14:textId="7CEA052E" w:rsidR="004C3480" w:rsidRDefault="00EF616C">
      <w:pPr>
        <w:pStyle w:val="TitleCover"/>
        <w:spacing w:before="1320"/>
      </w:pPr>
      <w:r w:rsidRPr="00206AE2">
        <w:rPr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Laboratorinis</w:t>
      </w:r>
      <w:r w:rsidR="006427CB">
        <w:t xml:space="preserve"> darbas</w:t>
      </w:r>
      <w:r w:rsidR="00F52D73">
        <w:t xml:space="preserve"> Nr. </w:t>
      </w:r>
      <w:r w:rsidR="00206AE2">
        <w:t>1</w:t>
      </w:r>
    </w:p>
    <w:p w14:paraId="7A71CFCE" w14:textId="77777777" w:rsidR="004C3480" w:rsidRDefault="004C3480">
      <w:pPr>
        <w:pStyle w:val="SubtitleCover"/>
        <w:spacing w:before="1080"/>
        <w:ind w:right="1685"/>
      </w:pPr>
      <w:r>
        <w:t>T120B</w:t>
      </w:r>
      <w:r w:rsidR="006427CB">
        <w:t>1</w:t>
      </w:r>
      <w:r w:rsidR="00E47446">
        <w:t>43</w:t>
      </w:r>
      <w:r>
        <w:t xml:space="preserve"> </w:t>
      </w:r>
      <w:r w:rsidR="00E47446" w:rsidRPr="00E47446">
        <w:t>Įmonių kompiuterinių sistemų kūrimo platformos</w:t>
      </w:r>
    </w:p>
    <w:p w14:paraId="7B3E1196" w14:textId="77777777" w:rsidR="004C3480" w:rsidRDefault="00A91113">
      <w:pPr>
        <w:pStyle w:val="SubtitleCover"/>
        <w:spacing w:before="1200"/>
        <w:ind w:right="1685"/>
      </w:pPr>
      <w:r w:rsidRPr="00206AE2">
        <w:t>Įmonės kompiuterinės sistemos realizacija panaudojant Servlet, JBeans, Java Persistence ir JSP technologijas</w:t>
      </w:r>
    </w:p>
    <w:p w14:paraId="17359C29" w14:textId="77777777" w:rsidR="004C3480" w:rsidRDefault="004C3480">
      <w:pPr>
        <w:pStyle w:val="BodyText"/>
      </w:pPr>
    </w:p>
    <w:p w14:paraId="7EB47D53" w14:textId="77777777" w:rsidR="004C3480" w:rsidRDefault="004C3480">
      <w:pPr>
        <w:pStyle w:val="BodyText"/>
        <w:sectPr w:rsidR="004C3480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40" w:code="9"/>
          <w:pgMar w:top="1440" w:right="1797" w:bottom="1440" w:left="1797" w:header="720" w:footer="958" w:gutter="0"/>
          <w:pgNumType w:start="1"/>
          <w:cols w:space="720"/>
          <w:titlePg/>
        </w:sectPr>
      </w:pPr>
    </w:p>
    <w:p w14:paraId="6D38CE56" w14:textId="77777777" w:rsidR="004C3480" w:rsidRDefault="004C3480">
      <w:pPr>
        <w:pStyle w:val="BodyTextKeep"/>
        <w:keepNext w:val="0"/>
        <w:spacing w:after="0" w:line="240" w:lineRule="auto"/>
      </w:pPr>
    </w:p>
    <w:p w14:paraId="3750BCBE" w14:textId="77777777" w:rsidR="004C3480" w:rsidRDefault="004C3480">
      <w:pPr>
        <w:pStyle w:val="BodyTextKeep"/>
        <w:keepNext w:val="0"/>
        <w:spacing w:after="0" w:line="240" w:lineRule="auto"/>
      </w:pPr>
    </w:p>
    <w:p w14:paraId="2F659679" w14:textId="77777777" w:rsidR="004C3480" w:rsidRDefault="004C3480">
      <w:pPr>
        <w:pStyle w:val="BodyTextKeep"/>
        <w:keepNext w:val="0"/>
        <w:spacing w:after="0" w:line="240" w:lineRule="auto"/>
        <w:rPr>
          <w:b/>
        </w:rPr>
      </w:pPr>
      <w:r>
        <w:rPr>
          <w:b/>
        </w:rPr>
        <w:t>ATLIKO:</w:t>
      </w:r>
    </w:p>
    <w:p w14:paraId="674A6470" w14:textId="77777777" w:rsidR="004C3480" w:rsidRDefault="004C3480">
      <w:pPr>
        <w:pStyle w:val="BodyTextKeep"/>
        <w:keepNext w:val="0"/>
        <w:spacing w:after="0" w:line="240" w:lineRule="auto"/>
      </w:pPr>
    </w:p>
    <w:p w14:paraId="2BFC1DA4" w14:textId="3996B1D6" w:rsidR="004C3480" w:rsidRDefault="00206AE2">
      <w:pPr>
        <w:pStyle w:val="BodyTextKeep"/>
        <w:keepNext w:val="0"/>
        <w:spacing w:after="0" w:line="240" w:lineRule="auto"/>
      </w:pPr>
      <w:r>
        <w:rPr>
          <w:b/>
          <w:u w:val="single"/>
        </w:rPr>
        <w:t>Tadas Laurinaitis</w:t>
      </w:r>
      <w:r w:rsidR="004C3480">
        <w:tab/>
      </w:r>
      <w:r w:rsidR="004C3480">
        <w:tab/>
      </w:r>
      <w:r w:rsidR="004C3480">
        <w:tab/>
      </w:r>
      <w:r w:rsidR="004C3480">
        <w:tab/>
      </w:r>
      <w:r w:rsidR="004C3480">
        <w:rPr>
          <w:b/>
          <w:u w:val="single"/>
        </w:rPr>
        <w:tab/>
      </w:r>
      <w:r w:rsidR="004C3480">
        <w:rPr>
          <w:b/>
          <w:u w:val="single"/>
        </w:rPr>
        <w:tab/>
      </w:r>
      <w:r w:rsidR="004C3480">
        <w:rPr>
          <w:b/>
          <w:u w:val="single"/>
        </w:rPr>
        <w:tab/>
      </w:r>
      <w:r w:rsidR="004C3480">
        <w:tab/>
      </w:r>
      <w:r w:rsidR="004C3480">
        <w:tab/>
      </w:r>
      <w:r w:rsidR="004C3480">
        <w:tab/>
      </w:r>
      <w:r w:rsidR="004C3480">
        <w:tab/>
      </w:r>
      <w:r w:rsidR="004174BD">
        <w:rPr>
          <w:b/>
          <w:u w:val="single"/>
        </w:rPr>
        <w:t>IFF – 6/8</w:t>
      </w:r>
    </w:p>
    <w:p w14:paraId="0209E736" w14:textId="77777777" w:rsidR="004C3480" w:rsidRDefault="004C3480">
      <w:pPr>
        <w:pStyle w:val="BodyTextKeep"/>
        <w:keepNext w:val="0"/>
        <w:spacing w:after="0" w:line="240" w:lineRule="auto"/>
      </w:pPr>
      <w:r>
        <w:t>(Vardas Pavardė)</w:t>
      </w:r>
      <w:r>
        <w:tab/>
      </w:r>
      <w:r>
        <w:tab/>
      </w:r>
      <w:r>
        <w:tab/>
      </w:r>
      <w:r>
        <w:tab/>
      </w:r>
      <w:r>
        <w:tab/>
        <w:t xml:space="preserve">   (Parašas)</w:t>
      </w:r>
      <w:r>
        <w:tab/>
      </w:r>
      <w:r>
        <w:tab/>
      </w:r>
      <w:r>
        <w:tab/>
      </w:r>
      <w:r>
        <w:tab/>
      </w:r>
      <w:r>
        <w:tab/>
        <w:t>(Grupė)</w:t>
      </w:r>
    </w:p>
    <w:p w14:paraId="50F7B2CC" w14:textId="77777777" w:rsidR="004C3480" w:rsidRDefault="004C3480">
      <w:pPr>
        <w:pStyle w:val="BodyTextKeep"/>
        <w:keepNext w:val="0"/>
        <w:spacing w:after="0" w:line="240" w:lineRule="auto"/>
      </w:pPr>
    </w:p>
    <w:p w14:paraId="49930E15" w14:textId="77777777" w:rsidR="004C3480" w:rsidRDefault="004C3480">
      <w:pPr>
        <w:pStyle w:val="BodyTextKeep"/>
        <w:keepNext w:val="0"/>
        <w:spacing w:after="0" w:line="240" w:lineRule="auto"/>
      </w:pPr>
    </w:p>
    <w:p w14:paraId="29902188" w14:textId="77777777" w:rsidR="000A6AB2" w:rsidRDefault="000A6AB2">
      <w:pPr>
        <w:pStyle w:val="BodyTextKeep"/>
        <w:keepNext w:val="0"/>
        <w:spacing w:after="0" w:line="240" w:lineRule="auto"/>
      </w:pPr>
    </w:p>
    <w:p w14:paraId="19633972" w14:textId="77777777" w:rsidR="004C3480" w:rsidRDefault="004C3480">
      <w:pPr>
        <w:pStyle w:val="BodyTextKeep"/>
        <w:keepNext w:val="0"/>
        <w:spacing w:after="0" w:line="240" w:lineRule="auto"/>
        <w:rPr>
          <w:b/>
        </w:rPr>
      </w:pPr>
      <w:r>
        <w:rPr>
          <w:b/>
        </w:rPr>
        <w:t>DĖSTYTOJAS:</w:t>
      </w:r>
    </w:p>
    <w:p w14:paraId="0E9F987E" w14:textId="77777777" w:rsidR="004C3480" w:rsidRDefault="004C3480">
      <w:pPr>
        <w:pStyle w:val="BodyTextKeep"/>
        <w:keepNext w:val="0"/>
        <w:spacing w:after="0" w:line="240" w:lineRule="auto"/>
      </w:pPr>
    </w:p>
    <w:p w14:paraId="1BA9D798" w14:textId="77777777" w:rsidR="004C3480" w:rsidRDefault="000A6AB2">
      <w:pPr>
        <w:pStyle w:val="BodyTextKeep"/>
        <w:keepNext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>doc</w:t>
      </w:r>
      <w:r w:rsidR="00275041">
        <w:rPr>
          <w:b/>
          <w:u w:val="single"/>
        </w:rPr>
        <w:t>. A. Liutkevičius</w:t>
      </w:r>
      <w:r w:rsidR="004C3480">
        <w:tab/>
      </w:r>
      <w:r w:rsidR="004C3480">
        <w:tab/>
      </w:r>
      <w:r w:rsidR="004C3480">
        <w:tab/>
      </w:r>
      <w:r w:rsidR="004C3480">
        <w:tab/>
      </w:r>
      <w:r w:rsidR="004C3480">
        <w:rPr>
          <w:b/>
          <w:u w:val="single"/>
        </w:rPr>
        <w:tab/>
      </w:r>
      <w:r w:rsidR="004C3480">
        <w:rPr>
          <w:b/>
          <w:u w:val="single"/>
        </w:rPr>
        <w:tab/>
      </w:r>
      <w:r w:rsidR="004C3480">
        <w:rPr>
          <w:b/>
          <w:u w:val="single"/>
        </w:rPr>
        <w:tab/>
      </w:r>
    </w:p>
    <w:p w14:paraId="5DC09013" w14:textId="77777777" w:rsidR="004C3480" w:rsidRDefault="004C3480">
      <w:pPr>
        <w:pStyle w:val="BodyTextKeep"/>
        <w:keepNext w:val="0"/>
        <w:spacing w:after="0" w:line="240" w:lineRule="auto"/>
      </w:pPr>
      <w:r>
        <w:t>(Vardas Pavardė)</w:t>
      </w:r>
      <w:r>
        <w:tab/>
      </w:r>
      <w:r>
        <w:tab/>
      </w:r>
      <w:r>
        <w:tab/>
      </w:r>
      <w:r>
        <w:tab/>
      </w:r>
      <w:r>
        <w:tab/>
        <w:t xml:space="preserve">    (Parašas)</w:t>
      </w:r>
    </w:p>
    <w:p w14:paraId="3F640909" w14:textId="77777777" w:rsidR="004C3480" w:rsidRDefault="004C3480">
      <w:pPr>
        <w:pStyle w:val="BodyTextKeep"/>
        <w:keepNext w:val="0"/>
        <w:spacing w:after="0" w:line="240" w:lineRule="auto"/>
      </w:pPr>
    </w:p>
    <w:p w14:paraId="7BBB79D4" w14:textId="77777777" w:rsidR="004C3480" w:rsidRDefault="004C3480">
      <w:pPr>
        <w:pStyle w:val="BodyTextKeep"/>
        <w:keepNext w:val="0"/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DARBAS ATIDUOTAS:</w:t>
      </w:r>
    </w:p>
    <w:p w14:paraId="623DB8DE" w14:textId="77777777" w:rsidR="004C3480" w:rsidRDefault="004C3480">
      <w:pPr>
        <w:pStyle w:val="BodyTextKeep"/>
        <w:keepNext w:val="0"/>
        <w:spacing w:after="0" w:line="240" w:lineRule="auto"/>
      </w:pPr>
    </w:p>
    <w:p w14:paraId="74EA0A6A" w14:textId="77777777" w:rsidR="004C3480" w:rsidRDefault="004C3480">
      <w:pPr>
        <w:pStyle w:val="BodyTextKeep"/>
        <w:keepNext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___d._______mėn. 20</w:t>
      </w:r>
      <w:r w:rsidR="000A6AB2">
        <w:t>1</w:t>
      </w:r>
      <w:r w:rsidR="008D46AA">
        <w:t>9</w:t>
      </w:r>
      <w:r>
        <w:t xml:space="preserve"> </w:t>
      </w:r>
    </w:p>
    <w:p w14:paraId="519E88AE" w14:textId="77777777" w:rsidR="004C3480" w:rsidRDefault="004C3480">
      <w:pPr>
        <w:pStyle w:val="BodyTextKeep"/>
        <w:keepNext w:val="0"/>
        <w:spacing w:after="0" w:line="240" w:lineRule="auto"/>
      </w:pPr>
    </w:p>
    <w:p w14:paraId="49EE64EF" w14:textId="77777777" w:rsidR="004C3480" w:rsidRDefault="004C3480">
      <w:pPr>
        <w:pStyle w:val="BodyTextKeep"/>
        <w:keepNext w:val="0"/>
        <w:spacing w:after="0" w:line="240" w:lineRule="auto"/>
        <w:jc w:val="center"/>
        <w:rPr>
          <w:b/>
          <w:sz w:val="24"/>
        </w:rPr>
      </w:pPr>
    </w:p>
    <w:p w14:paraId="59A309FA" w14:textId="77777777" w:rsidR="004C3480" w:rsidRDefault="004C3480">
      <w:pPr>
        <w:pStyle w:val="BodyTextKeep"/>
        <w:keepNext w:val="0"/>
        <w:spacing w:after="0" w:line="240" w:lineRule="auto"/>
        <w:jc w:val="center"/>
        <w:rPr>
          <w:b/>
          <w:sz w:val="24"/>
        </w:rPr>
      </w:pPr>
    </w:p>
    <w:p w14:paraId="5EC29DE6" w14:textId="77777777" w:rsidR="004C3480" w:rsidRDefault="004C3480">
      <w:pPr>
        <w:pStyle w:val="BodyTextKeep"/>
        <w:keepNext w:val="0"/>
        <w:spacing w:after="0" w:line="240" w:lineRule="auto"/>
        <w:jc w:val="center"/>
        <w:rPr>
          <w:b/>
          <w:sz w:val="24"/>
        </w:rPr>
      </w:pPr>
    </w:p>
    <w:p w14:paraId="6B3077D7" w14:textId="77777777" w:rsidR="004C3480" w:rsidRDefault="004C3480">
      <w:pPr>
        <w:pStyle w:val="BodyTextKeep"/>
        <w:keepNext w:val="0"/>
        <w:spacing w:after="0" w:line="240" w:lineRule="auto"/>
        <w:jc w:val="center"/>
        <w:rPr>
          <w:b/>
          <w:sz w:val="24"/>
        </w:rPr>
      </w:pPr>
    </w:p>
    <w:p w14:paraId="3D72538A" w14:textId="77777777" w:rsidR="004C3480" w:rsidRDefault="004C3480">
      <w:pPr>
        <w:pStyle w:val="BodyTextKeep"/>
        <w:keepNext w:val="0"/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KAUNAS</w:t>
      </w:r>
      <w:r w:rsidR="008D46AA">
        <w:rPr>
          <w:b/>
          <w:sz w:val="24"/>
        </w:rPr>
        <w:t>,</w:t>
      </w:r>
      <w:r>
        <w:rPr>
          <w:b/>
          <w:sz w:val="24"/>
        </w:rPr>
        <w:t xml:space="preserve"> 20</w:t>
      </w:r>
      <w:r w:rsidR="00F52D73">
        <w:rPr>
          <w:b/>
          <w:sz w:val="24"/>
        </w:rPr>
        <w:t>1</w:t>
      </w:r>
      <w:r w:rsidR="008D46AA">
        <w:rPr>
          <w:b/>
          <w:sz w:val="24"/>
        </w:rPr>
        <w:t>9</w:t>
      </w:r>
      <w:r>
        <w:rPr>
          <w:b/>
          <w:sz w:val="24"/>
        </w:rPr>
        <w:br w:type="page"/>
      </w:r>
    </w:p>
    <w:bookmarkEnd w:id="1"/>
    <w:p w14:paraId="65FBA647" w14:textId="77777777" w:rsidR="00011613" w:rsidRDefault="00011613">
      <w:pPr>
        <w:pStyle w:val="Subtitle"/>
      </w:pPr>
    </w:p>
    <w:p w14:paraId="0226E723" w14:textId="77777777" w:rsidR="004C3480" w:rsidRDefault="0089571F">
      <w:pPr>
        <w:pStyle w:val="Subtitle"/>
      </w:pPr>
      <w:r w:rsidRPr="004174BD">
        <w:t>Įmonės kompiuterinės sistemos realizacija panaudojant Servlet, JBeans, Java Persistence ir JSP technologijas</w:t>
      </w:r>
    </w:p>
    <w:p w14:paraId="297DC810" w14:textId="083074BD" w:rsidR="004C3480" w:rsidRDefault="00A42531">
      <w:pPr>
        <w:pStyle w:val="Heading1"/>
      </w:pPr>
      <w:r>
        <w:t>Užduot</w:t>
      </w:r>
      <w:r w:rsidR="004174BD">
        <w:t>y</w:t>
      </w:r>
      <w:r>
        <w:t>s</w:t>
      </w:r>
    </w:p>
    <w:p w14:paraId="3506DB4A" w14:textId="77777777" w:rsidR="004174BD" w:rsidRPr="009114DC" w:rsidRDefault="004174BD" w:rsidP="004174BD">
      <w:pPr>
        <w:pStyle w:val="ListParagraph"/>
        <w:numPr>
          <w:ilvl w:val="0"/>
          <w:numId w:val="21"/>
        </w:numPr>
        <w:rPr>
          <w:lang w:val="lt-LT"/>
        </w:rPr>
      </w:pPr>
      <w:r w:rsidRPr="009114DC">
        <w:rPr>
          <w:lang w:val="lt-LT"/>
        </w:rPr>
        <w:t>Sukurti vartotojo sąsają panaudojant JavaServer Pages</w:t>
      </w:r>
      <w:r>
        <w:rPr>
          <w:lang w:val="lt-LT"/>
        </w:rPr>
        <w:t>;</w:t>
      </w:r>
    </w:p>
    <w:p w14:paraId="63176F76" w14:textId="77777777" w:rsidR="004174BD" w:rsidRPr="009114DC" w:rsidRDefault="004174BD" w:rsidP="004174BD">
      <w:pPr>
        <w:pStyle w:val="ListParagraph"/>
        <w:numPr>
          <w:ilvl w:val="0"/>
          <w:numId w:val="21"/>
        </w:numPr>
        <w:rPr>
          <w:lang w:val="lt-LT"/>
        </w:rPr>
      </w:pPr>
      <w:r w:rsidRPr="009114DC">
        <w:rPr>
          <w:lang w:val="lt-LT"/>
        </w:rPr>
        <w:t>Sukurti logikos sluoksnį panaudojant Servlet</w:t>
      </w:r>
      <w:r>
        <w:rPr>
          <w:lang w:val="lt-LT"/>
        </w:rPr>
        <w:t>;</w:t>
      </w:r>
    </w:p>
    <w:p w14:paraId="151BE9F2" w14:textId="77777777" w:rsidR="004174BD" w:rsidRPr="009114DC" w:rsidRDefault="004174BD" w:rsidP="004174BD">
      <w:pPr>
        <w:pStyle w:val="ListParagraph"/>
        <w:numPr>
          <w:ilvl w:val="0"/>
          <w:numId w:val="21"/>
        </w:numPr>
        <w:rPr>
          <w:lang w:val="lt-LT"/>
        </w:rPr>
      </w:pPr>
      <w:r w:rsidRPr="009114DC">
        <w:rPr>
          <w:lang w:val="lt-LT"/>
        </w:rPr>
        <w:t>Sukurti JavaBean kuriame gali būti laikinai saugomi du</w:t>
      </w:r>
      <w:r>
        <w:rPr>
          <w:lang w:val="lt-LT"/>
        </w:rPr>
        <w:t>omenys;</w:t>
      </w:r>
    </w:p>
    <w:p w14:paraId="6AEAA7DA" w14:textId="77777777" w:rsidR="004174BD" w:rsidRPr="009114DC" w:rsidRDefault="004174BD" w:rsidP="004174BD">
      <w:pPr>
        <w:pStyle w:val="ListParagraph"/>
        <w:numPr>
          <w:ilvl w:val="0"/>
          <w:numId w:val="21"/>
        </w:numPr>
        <w:rPr>
          <w:lang w:val="lt-LT"/>
        </w:rPr>
      </w:pPr>
      <w:r w:rsidRPr="009114DC">
        <w:rPr>
          <w:lang w:val="lt-LT"/>
        </w:rPr>
        <w:t>Sukurti EJB</w:t>
      </w:r>
      <w:r>
        <w:rPr>
          <w:lang w:val="lt-LT"/>
        </w:rPr>
        <w:t xml:space="preserve"> </w:t>
      </w:r>
      <w:r w:rsidRPr="009114DC">
        <w:rPr>
          <w:lang w:val="lt-LT"/>
        </w:rPr>
        <w:t>(Enterprise JavaBean) panaudojant Java Persistence, kuris saugomas duomenų bazėje.</w:t>
      </w:r>
    </w:p>
    <w:p w14:paraId="58F2D72E" w14:textId="77777777" w:rsidR="004C3480" w:rsidRDefault="0092013A">
      <w:pPr>
        <w:pStyle w:val="Heading1"/>
      </w:pPr>
      <w:r w:rsidRPr="008D46AA">
        <w:rPr>
          <w:highlight w:val="yellow"/>
        </w:rPr>
        <w:t>XXX</w:t>
      </w:r>
      <w:r>
        <w:t xml:space="preserve"> </w:t>
      </w:r>
      <w:r w:rsidR="00A42531">
        <w:t>sprendimo</w:t>
      </w:r>
      <w:r>
        <w:t xml:space="preserve"> architektūra</w:t>
      </w:r>
      <w:r w:rsidR="00A42531">
        <w:t>/aprašymas</w:t>
      </w:r>
    </w:p>
    <w:p w14:paraId="7735F4AC" w14:textId="5D9167CD" w:rsidR="004C3480" w:rsidRDefault="00E9386D">
      <w:pPr>
        <w:pStyle w:val="BodyText"/>
      </w:pPr>
      <w:r>
        <w:rPr>
          <w:noProof/>
        </w:rPr>
        <w:drawing>
          <wp:inline distT="0" distB="0" distL="0" distR="0" wp14:anchorId="387B0F06" wp14:editId="63FC2142">
            <wp:extent cx="4000500" cy="3743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FCCA" w14:textId="058D005A" w:rsidR="00E9386D" w:rsidRPr="00E9386D" w:rsidRDefault="00E9386D">
      <w:pPr>
        <w:pStyle w:val="BodyText"/>
        <w:rPr>
          <w:rFonts w:ascii="Arial" w:hAnsi="Arial" w:cs="Arial"/>
          <w:color w:val="222222"/>
          <w:shd w:val="clear" w:color="auto" w:fill="FFFFFF"/>
        </w:rPr>
      </w:pPr>
      <w:r w:rsidRPr="00E9386D">
        <w:rPr>
          <w:rFonts w:ascii="Arial" w:hAnsi="Arial" w:cs="Arial"/>
          <w:color w:val="222222"/>
          <w:shd w:val="clear" w:color="auto" w:fill="FFFFFF"/>
        </w:rPr>
        <w:t>An application client container (ACC) - is a set of Java classes, libraries and other files required for application client execution which are bundled with the application client for distribution.</w:t>
      </w:r>
    </w:p>
    <w:p w14:paraId="0D532A08" w14:textId="76FE1C25" w:rsidR="00E9386D" w:rsidRPr="00E9386D" w:rsidRDefault="00E9386D">
      <w:pPr>
        <w:pStyle w:val="BodyText"/>
        <w:rPr>
          <w:rFonts w:ascii="Arial" w:hAnsi="Arial" w:cs="Arial"/>
          <w:color w:val="222222"/>
          <w:shd w:val="clear" w:color="auto" w:fill="FFFFFF"/>
        </w:rPr>
      </w:pPr>
      <w:r w:rsidRPr="00E9386D">
        <w:rPr>
          <w:rFonts w:ascii="Arial" w:hAnsi="Arial" w:cs="Arial"/>
          <w:color w:val="222222"/>
          <w:shd w:val="clear" w:color="auto" w:fill="FFFFFF"/>
        </w:rPr>
        <w:t>web browser (commonly referred to as a browser) is a </w:t>
      </w:r>
      <w:r w:rsidRPr="00E9386D">
        <w:rPr>
          <w:rFonts w:ascii="Arial" w:hAnsi="Arial" w:cs="Arial"/>
          <w:shd w:val="clear" w:color="auto" w:fill="FFFFFF"/>
        </w:rPr>
        <w:t>software application</w:t>
      </w:r>
      <w:r w:rsidRPr="00E9386D">
        <w:rPr>
          <w:rFonts w:ascii="Arial" w:hAnsi="Arial" w:cs="Arial"/>
          <w:color w:val="222222"/>
          <w:shd w:val="clear" w:color="auto" w:fill="FFFFFF"/>
        </w:rPr>
        <w:t> for accessing information on the </w:t>
      </w:r>
      <w:r w:rsidRPr="00E9386D">
        <w:rPr>
          <w:rFonts w:ascii="Arial" w:hAnsi="Arial" w:cs="Arial"/>
          <w:shd w:val="clear" w:color="auto" w:fill="FFFFFF"/>
        </w:rPr>
        <w:t>World Wide Web</w:t>
      </w:r>
      <w:r w:rsidRPr="00E9386D">
        <w:rPr>
          <w:rFonts w:ascii="Arial" w:hAnsi="Arial" w:cs="Arial"/>
          <w:color w:val="222222"/>
          <w:shd w:val="clear" w:color="auto" w:fill="FFFFFF"/>
        </w:rPr>
        <w:t>. When a </w:t>
      </w:r>
      <w:r w:rsidRPr="00E9386D">
        <w:rPr>
          <w:rFonts w:ascii="Arial" w:hAnsi="Arial" w:cs="Arial"/>
          <w:shd w:val="clear" w:color="auto" w:fill="FFFFFF"/>
        </w:rPr>
        <w:t>user</w:t>
      </w:r>
      <w:r w:rsidRPr="00E9386D">
        <w:rPr>
          <w:rFonts w:ascii="Arial" w:hAnsi="Arial" w:cs="Arial"/>
          <w:color w:val="222222"/>
          <w:shd w:val="clear" w:color="auto" w:fill="FFFFFF"/>
        </w:rPr>
        <w:t> opens a particular </w:t>
      </w:r>
      <w:r w:rsidRPr="00E9386D">
        <w:rPr>
          <w:rFonts w:ascii="Arial" w:hAnsi="Arial" w:cs="Arial"/>
          <w:shd w:val="clear" w:color="auto" w:fill="FFFFFF"/>
        </w:rPr>
        <w:t>website</w:t>
      </w:r>
      <w:r w:rsidRPr="00E9386D">
        <w:rPr>
          <w:rFonts w:ascii="Arial" w:hAnsi="Arial" w:cs="Arial"/>
          <w:color w:val="222222"/>
          <w:shd w:val="clear" w:color="auto" w:fill="FFFFFF"/>
        </w:rPr>
        <w:t>, the web browser retrieves the necessary content from a </w:t>
      </w:r>
      <w:r w:rsidRPr="00E9386D">
        <w:rPr>
          <w:rFonts w:ascii="Arial" w:hAnsi="Arial" w:cs="Arial"/>
          <w:shd w:val="clear" w:color="auto" w:fill="FFFFFF"/>
        </w:rPr>
        <w:t>web server</w:t>
      </w:r>
      <w:r w:rsidRPr="00E9386D">
        <w:rPr>
          <w:rFonts w:ascii="Arial" w:hAnsi="Arial" w:cs="Arial"/>
          <w:color w:val="222222"/>
          <w:shd w:val="clear" w:color="auto" w:fill="FFFFFF"/>
        </w:rPr>
        <w:t> then displays the resulting </w:t>
      </w:r>
      <w:r w:rsidRPr="00E9386D">
        <w:rPr>
          <w:rFonts w:ascii="Arial" w:hAnsi="Arial" w:cs="Arial"/>
          <w:shd w:val="clear" w:color="auto" w:fill="FFFFFF"/>
        </w:rPr>
        <w:t>web page</w:t>
      </w:r>
      <w:r w:rsidRPr="00E9386D">
        <w:rPr>
          <w:rFonts w:ascii="Arial" w:hAnsi="Arial" w:cs="Arial"/>
          <w:color w:val="222222"/>
          <w:shd w:val="clear" w:color="auto" w:fill="FFFFFF"/>
        </w:rPr>
        <w:t> on the user's device.</w:t>
      </w:r>
    </w:p>
    <w:p w14:paraId="28631C4F" w14:textId="6224264A" w:rsidR="00E9386D" w:rsidRPr="00E9386D" w:rsidRDefault="00E9386D">
      <w:pPr>
        <w:pStyle w:val="BodyText"/>
        <w:rPr>
          <w:rFonts w:ascii="Arial" w:hAnsi="Arial" w:cs="Arial"/>
          <w:color w:val="222222"/>
          <w:shd w:val="clear" w:color="auto" w:fill="FFFFFF"/>
        </w:rPr>
      </w:pPr>
      <w:r w:rsidRPr="00E9386D">
        <w:rPr>
          <w:rFonts w:ascii="Arial" w:hAnsi="Arial" w:cs="Arial"/>
          <w:color w:val="222222"/>
          <w:shd w:val="clear" w:color="auto" w:fill="FFFFFF"/>
        </w:rPr>
        <w:t>A web container (also known as a servlet container; and compare "webcontainer") is the component of a web server that interacts with Java servlets.</w:t>
      </w:r>
    </w:p>
    <w:p w14:paraId="2DB0C1B2" w14:textId="25BE2BD3" w:rsidR="00E9386D" w:rsidRPr="00E9386D" w:rsidRDefault="00E9386D">
      <w:pPr>
        <w:pStyle w:val="BodyText"/>
        <w:rPr>
          <w:rFonts w:ascii="Arial" w:hAnsi="Arial" w:cs="Arial"/>
          <w:color w:val="222222"/>
          <w:shd w:val="clear" w:color="auto" w:fill="FFFFFF"/>
        </w:rPr>
      </w:pPr>
      <w:r w:rsidRPr="00E9386D">
        <w:rPr>
          <w:rFonts w:ascii="Arial" w:hAnsi="Arial" w:cs="Arial"/>
          <w:color w:val="222222"/>
          <w:shd w:val="clear" w:color="auto" w:fill="FFFFFF"/>
        </w:rPr>
        <w:t xml:space="preserve">Java servlet is a Java software component that extends the capabilities of a server. Although servlets can respond to many types of requests, they most commonly implement web </w:t>
      </w:r>
      <w:r w:rsidRPr="00E9386D">
        <w:rPr>
          <w:rFonts w:ascii="Arial" w:hAnsi="Arial" w:cs="Arial"/>
          <w:color w:val="222222"/>
          <w:shd w:val="clear" w:color="auto" w:fill="FFFFFF"/>
        </w:rPr>
        <w:lastRenderedPageBreak/>
        <w:t>containers for hosting web applications on web servers and thus qualify as a server-side servlet web API.</w:t>
      </w:r>
    </w:p>
    <w:p w14:paraId="0BA3F69A" w14:textId="796A32B4" w:rsidR="00E9386D" w:rsidRPr="00E9386D" w:rsidRDefault="00E9386D">
      <w:pPr>
        <w:pStyle w:val="BodyText"/>
        <w:rPr>
          <w:rFonts w:ascii="Arial" w:hAnsi="Arial" w:cs="Arial"/>
          <w:color w:val="323232"/>
          <w:shd w:val="clear" w:color="auto" w:fill="FFFFFF"/>
        </w:rPr>
      </w:pPr>
      <w:r w:rsidRPr="00E9386D">
        <w:rPr>
          <w:rFonts w:ascii="Arial" w:hAnsi="Arial" w:cs="Arial"/>
          <w:color w:val="323232"/>
          <w:shd w:val="clear" w:color="auto" w:fill="FFFFFF"/>
        </w:rPr>
        <w:t>An enterprise bean is a Java component that can be combined with other resources to create Java applications. There are three types of enterprise beans, entity beans, session beans, and message-driven beans.</w:t>
      </w:r>
    </w:p>
    <w:p w14:paraId="7A282F47" w14:textId="4A6FEEF6" w:rsidR="00E9386D" w:rsidRPr="00E9386D" w:rsidRDefault="00E9386D">
      <w:pPr>
        <w:pStyle w:val="BodyText"/>
        <w:rPr>
          <w:rFonts w:ascii="Arial" w:hAnsi="Arial" w:cs="Arial"/>
        </w:rPr>
      </w:pPr>
      <w:r w:rsidRPr="00E9386D">
        <w:rPr>
          <w:rFonts w:ascii="Arial" w:hAnsi="Arial" w:cs="Arial"/>
          <w:color w:val="222222"/>
          <w:shd w:val="clear" w:color="auto" w:fill="FFFFFF"/>
        </w:rPr>
        <w:t>EJB is a server-side software component that encapsulates business logic of an application. An EJB web container provides a runtime environment for web related software components, including computer security, Java servlet lifecycle management, transaction processing, and other web services.</w:t>
      </w:r>
    </w:p>
    <w:p w14:paraId="6BF85914" w14:textId="29A3FCCA" w:rsidR="00F169FF" w:rsidRDefault="00D4393A" w:rsidP="00F169FF">
      <w:pPr>
        <w:pStyle w:val="Heading1"/>
      </w:pPr>
      <w:r>
        <w:t>S</w:t>
      </w:r>
      <w:r w:rsidR="00A42531">
        <w:t>prendimo programinis kodas</w:t>
      </w:r>
    </w:p>
    <w:p w14:paraId="24F5053C" w14:textId="383C1901" w:rsidR="00EF1DA8" w:rsidRPr="00EF1DA8" w:rsidRDefault="00EF1DA8" w:rsidP="00EF1DA8">
      <w:pPr>
        <w:pStyle w:val="BodyText"/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Namai</w:t>
      </w:r>
      <w:r w:rsidRPr="00EF1DA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servlet</w:t>
      </w:r>
      <w:r w:rsidRPr="00EF1DA8">
        <w:rPr>
          <w:b/>
          <w:bCs/>
          <w:sz w:val="32"/>
          <w:szCs w:val="32"/>
        </w:rPr>
        <w:t xml:space="preserve"> klasė</w:t>
      </w:r>
    </w:p>
    <w:p w14:paraId="59357897" w14:textId="77777777" w:rsidR="00EF1DA8" w:rsidRDefault="00EF1DA8" w:rsidP="00E9386D">
      <w:pPr>
        <w:pStyle w:val="BodyText"/>
        <w:spacing w:after="0" w:line="240" w:lineRule="auto"/>
      </w:pPr>
    </w:p>
    <w:p w14:paraId="4A57CA34" w14:textId="77777777" w:rsidR="00EF1DA8" w:rsidRDefault="00EF1DA8" w:rsidP="00E9386D">
      <w:pPr>
        <w:pStyle w:val="BodyText"/>
        <w:spacing w:after="0" w:line="240" w:lineRule="auto"/>
      </w:pPr>
    </w:p>
    <w:p w14:paraId="0B12DD2B" w14:textId="73602426" w:rsidR="00E9386D" w:rsidRDefault="00E9386D" w:rsidP="00E9386D">
      <w:pPr>
        <w:pStyle w:val="BodyText"/>
        <w:spacing w:after="0" w:line="240" w:lineRule="auto"/>
      </w:pPr>
      <w:r>
        <w:t>package jlab1.servlets;</w:t>
      </w:r>
    </w:p>
    <w:p w14:paraId="6DBB8206" w14:textId="77777777" w:rsidR="00E9386D" w:rsidRDefault="00E9386D" w:rsidP="00E9386D">
      <w:pPr>
        <w:pStyle w:val="BodyText"/>
        <w:spacing w:after="0" w:line="240" w:lineRule="auto"/>
      </w:pPr>
    </w:p>
    <w:p w14:paraId="4D78245A" w14:textId="77777777" w:rsidR="00E9386D" w:rsidRDefault="00E9386D" w:rsidP="00E9386D">
      <w:pPr>
        <w:pStyle w:val="BodyText"/>
        <w:spacing w:after="0" w:line="240" w:lineRule="auto"/>
      </w:pPr>
      <w:r>
        <w:t>import java.io.IOException;</w:t>
      </w:r>
    </w:p>
    <w:p w14:paraId="15177A6C" w14:textId="77777777" w:rsidR="00E9386D" w:rsidRDefault="00E9386D" w:rsidP="00E9386D">
      <w:pPr>
        <w:pStyle w:val="BodyText"/>
        <w:spacing w:after="0" w:line="240" w:lineRule="auto"/>
      </w:pPr>
      <w:r>
        <w:t>import java.util.Date;</w:t>
      </w:r>
    </w:p>
    <w:p w14:paraId="40C04006" w14:textId="77777777" w:rsidR="00E9386D" w:rsidRDefault="00E9386D" w:rsidP="00E9386D">
      <w:pPr>
        <w:pStyle w:val="BodyText"/>
        <w:spacing w:after="0" w:line="240" w:lineRule="auto"/>
      </w:pPr>
      <w:r>
        <w:t>import java.util.List;</w:t>
      </w:r>
    </w:p>
    <w:p w14:paraId="2A650843" w14:textId="77777777" w:rsidR="00E9386D" w:rsidRDefault="00E9386D" w:rsidP="00E9386D">
      <w:pPr>
        <w:pStyle w:val="BodyText"/>
        <w:spacing w:after="0" w:line="240" w:lineRule="auto"/>
      </w:pPr>
      <w:r>
        <w:t>import javax.annotation.Resource;</w:t>
      </w:r>
    </w:p>
    <w:p w14:paraId="00FAC344" w14:textId="77777777" w:rsidR="00E9386D" w:rsidRDefault="00E9386D" w:rsidP="00E9386D">
      <w:pPr>
        <w:pStyle w:val="BodyText"/>
        <w:spacing w:after="0" w:line="240" w:lineRule="auto"/>
      </w:pPr>
      <w:r>
        <w:t>import javax.persistence.EntityManager;</w:t>
      </w:r>
    </w:p>
    <w:p w14:paraId="2F21C1C6" w14:textId="77777777" w:rsidR="00E9386D" w:rsidRDefault="00E9386D" w:rsidP="00E9386D">
      <w:pPr>
        <w:pStyle w:val="BodyText"/>
        <w:spacing w:after="0" w:line="240" w:lineRule="auto"/>
      </w:pPr>
      <w:r>
        <w:t>import javax.persistence.EntityManagerFactory;</w:t>
      </w:r>
    </w:p>
    <w:p w14:paraId="3D139A01" w14:textId="77777777" w:rsidR="00E9386D" w:rsidRDefault="00E9386D" w:rsidP="00E9386D">
      <w:pPr>
        <w:pStyle w:val="BodyText"/>
        <w:spacing w:after="0" w:line="240" w:lineRule="auto"/>
      </w:pPr>
      <w:r>
        <w:t>import javax.persistence.PersistenceUnit;</w:t>
      </w:r>
    </w:p>
    <w:p w14:paraId="3407EBDF" w14:textId="77777777" w:rsidR="00E9386D" w:rsidRDefault="00E9386D" w:rsidP="00E9386D">
      <w:pPr>
        <w:pStyle w:val="BodyText"/>
        <w:spacing w:after="0" w:line="240" w:lineRule="auto"/>
      </w:pPr>
      <w:r>
        <w:t>import javax.servlet.ServletException;</w:t>
      </w:r>
    </w:p>
    <w:p w14:paraId="2EF0A188" w14:textId="77777777" w:rsidR="00E9386D" w:rsidRDefault="00E9386D" w:rsidP="00E9386D">
      <w:pPr>
        <w:pStyle w:val="BodyText"/>
        <w:spacing w:after="0" w:line="240" w:lineRule="auto"/>
      </w:pPr>
      <w:r>
        <w:t>import javax.servlet.http.HttpServlet;</w:t>
      </w:r>
    </w:p>
    <w:p w14:paraId="607197E0" w14:textId="77777777" w:rsidR="00E9386D" w:rsidRDefault="00E9386D" w:rsidP="00E9386D">
      <w:pPr>
        <w:pStyle w:val="BodyText"/>
        <w:spacing w:after="0" w:line="240" w:lineRule="auto"/>
      </w:pPr>
      <w:r>
        <w:t>import javax.servlet.http.HttpServletRequest;</w:t>
      </w:r>
    </w:p>
    <w:p w14:paraId="00DC526E" w14:textId="77777777" w:rsidR="00E9386D" w:rsidRDefault="00E9386D" w:rsidP="00E9386D">
      <w:pPr>
        <w:pStyle w:val="BodyText"/>
        <w:spacing w:after="0" w:line="240" w:lineRule="auto"/>
      </w:pPr>
      <w:r>
        <w:t>import javax.servlet.http.HttpServletResponse;</w:t>
      </w:r>
    </w:p>
    <w:p w14:paraId="1F530893" w14:textId="77777777" w:rsidR="00E9386D" w:rsidRDefault="00E9386D" w:rsidP="00E9386D">
      <w:pPr>
        <w:pStyle w:val="BodyText"/>
        <w:spacing w:after="0" w:line="240" w:lineRule="auto"/>
      </w:pPr>
      <w:r>
        <w:t>import javax.transaction.UserTransaction;</w:t>
      </w:r>
    </w:p>
    <w:p w14:paraId="4F7CB53C" w14:textId="77777777" w:rsidR="00E9386D" w:rsidRDefault="00E9386D" w:rsidP="00E9386D">
      <w:pPr>
        <w:pStyle w:val="BodyText"/>
        <w:spacing w:after="0" w:line="240" w:lineRule="auto"/>
      </w:pPr>
      <w:r>
        <w:t>import jlab1.beans.Message;</w:t>
      </w:r>
    </w:p>
    <w:p w14:paraId="7E41AF39" w14:textId="77777777" w:rsidR="00E9386D" w:rsidRDefault="00E9386D" w:rsidP="00E9386D">
      <w:pPr>
        <w:pStyle w:val="BodyText"/>
        <w:spacing w:after="0" w:line="240" w:lineRule="auto"/>
      </w:pPr>
    </w:p>
    <w:p w14:paraId="5C50D04A" w14:textId="77777777" w:rsidR="00E9386D" w:rsidRDefault="00E9386D" w:rsidP="00E9386D">
      <w:pPr>
        <w:pStyle w:val="BodyText"/>
        <w:spacing w:after="0" w:line="240" w:lineRule="auto"/>
      </w:pPr>
      <w:r>
        <w:t>public class Namai extends HttpServlet {</w:t>
      </w:r>
    </w:p>
    <w:p w14:paraId="23537EED" w14:textId="77777777" w:rsidR="00E9386D" w:rsidRDefault="00E9386D" w:rsidP="00E9386D">
      <w:pPr>
        <w:pStyle w:val="BodyText"/>
        <w:spacing w:after="0" w:line="240" w:lineRule="auto"/>
      </w:pPr>
    </w:p>
    <w:p w14:paraId="55390DFB" w14:textId="77777777" w:rsidR="00E9386D" w:rsidRDefault="00E9386D" w:rsidP="00E9386D">
      <w:pPr>
        <w:pStyle w:val="BodyText"/>
        <w:spacing w:after="0" w:line="240" w:lineRule="auto"/>
      </w:pPr>
      <w:r>
        <w:t xml:space="preserve">    private jlab1.beans.Message msg = new Message();</w:t>
      </w:r>
    </w:p>
    <w:p w14:paraId="08DA45C1" w14:textId="77777777" w:rsidR="00E9386D" w:rsidRDefault="00E9386D" w:rsidP="00E9386D">
      <w:pPr>
        <w:pStyle w:val="BodyText"/>
        <w:spacing w:after="0" w:line="240" w:lineRule="auto"/>
      </w:pPr>
      <w:r>
        <w:t xml:space="preserve">    @PersistenceUnit</w:t>
      </w:r>
    </w:p>
    <w:p w14:paraId="38B2C259" w14:textId="77777777" w:rsidR="00E9386D" w:rsidRDefault="00E9386D" w:rsidP="00E9386D">
      <w:pPr>
        <w:pStyle w:val="BodyText"/>
        <w:spacing w:after="0" w:line="240" w:lineRule="auto"/>
      </w:pPr>
      <w:r>
        <w:t xml:space="preserve">    private EntityManagerFactory emf;</w:t>
      </w:r>
    </w:p>
    <w:p w14:paraId="3CD6A3E1" w14:textId="77777777" w:rsidR="00E9386D" w:rsidRDefault="00E9386D" w:rsidP="00E9386D">
      <w:pPr>
        <w:pStyle w:val="BodyText"/>
        <w:spacing w:after="0" w:line="240" w:lineRule="auto"/>
      </w:pPr>
      <w:r>
        <w:t xml:space="preserve">    @Resource</w:t>
      </w:r>
    </w:p>
    <w:p w14:paraId="1159B686" w14:textId="77777777" w:rsidR="00E9386D" w:rsidRDefault="00E9386D" w:rsidP="00E9386D">
      <w:pPr>
        <w:pStyle w:val="BodyText"/>
        <w:spacing w:after="0" w:line="240" w:lineRule="auto"/>
      </w:pPr>
      <w:r>
        <w:t xml:space="preserve">    private UserTransaction utx;</w:t>
      </w:r>
    </w:p>
    <w:p w14:paraId="39BBE69B" w14:textId="77777777" w:rsidR="00E9386D" w:rsidRDefault="00E9386D" w:rsidP="00E9386D">
      <w:pPr>
        <w:pStyle w:val="BodyText"/>
        <w:spacing w:after="0" w:line="240" w:lineRule="auto"/>
      </w:pPr>
    </w:p>
    <w:p w14:paraId="788A9D6D" w14:textId="77777777" w:rsidR="00E9386D" w:rsidRDefault="00E9386D" w:rsidP="00E9386D">
      <w:pPr>
        <w:pStyle w:val="BodyText"/>
        <w:spacing w:after="0" w:line="240" w:lineRule="auto"/>
      </w:pPr>
      <w:r>
        <w:t xml:space="preserve">    /**</w:t>
      </w:r>
    </w:p>
    <w:p w14:paraId="78C6459F" w14:textId="77777777" w:rsidR="00E9386D" w:rsidRDefault="00E9386D" w:rsidP="00E9386D">
      <w:pPr>
        <w:pStyle w:val="BodyText"/>
        <w:spacing w:after="0" w:line="240" w:lineRule="auto"/>
      </w:pPr>
      <w:r>
        <w:t xml:space="preserve">     * Processes requests for both HTTP</w:t>
      </w:r>
    </w:p>
    <w:p w14:paraId="6969DBAC" w14:textId="77777777" w:rsidR="00E9386D" w:rsidRDefault="00E9386D" w:rsidP="00E9386D">
      <w:pPr>
        <w:pStyle w:val="BodyText"/>
        <w:spacing w:after="0" w:line="240" w:lineRule="auto"/>
      </w:pPr>
      <w:r>
        <w:t xml:space="preserve">     * &lt;code&gt;GET&lt;/code&gt; and</w:t>
      </w:r>
    </w:p>
    <w:p w14:paraId="1D1D3984" w14:textId="77777777" w:rsidR="00E9386D" w:rsidRDefault="00E9386D" w:rsidP="00E9386D">
      <w:pPr>
        <w:pStyle w:val="BodyText"/>
        <w:spacing w:after="0" w:line="240" w:lineRule="auto"/>
      </w:pPr>
      <w:r>
        <w:t xml:space="preserve">     * &lt;code&gt;POST&lt;/code&gt; methods.</w:t>
      </w:r>
    </w:p>
    <w:p w14:paraId="0534433D" w14:textId="77777777" w:rsidR="00E9386D" w:rsidRDefault="00E9386D" w:rsidP="00E9386D">
      <w:pPr>
        <w:pStyle w:val="BodyText"/>
        <w:spacing w:after="0" w:line="240" w:lineRule="auto"/>
      </w:pPr>
      <w:r>
        <w:t xml:space="preserve">     *</w:t>
      </w:r>
    </w:p>
    <w:p w14:paraId="41043D2C" w14:textId="77777777" w:rsidR="00E9386D" w:rsidRDefault="00E9386D" w:rsidP="00E9386D">
      <w:pPr>
        <w:pStyle w:val="BodyText"/>
        <w:spacing w:after="0" w:line="240" w:lineRule="auto"/>
      </w:pPr>
      <w:r>
        <w:t xml:space="preserve">     * @param request servlet request</w:t>
      </w:r>
    </w:p>
    <w:p w14:paraId="5AAB9BCC" w14:textId="77777777" w:rsidR="00E9386D" w:rsidRDefault="00E9386D" w:rsidP="00E9386D">
      <w:pPr>
        <w:pStyle w:val="BodyText"/>
        <w:spacing w:after="0" w:line="240" w:lineRule="auto"/>
      </w:pPr>
      <w:r>
        <w:t xml:space="preserve">     * @param response servlet response</w:t>
      </w:r>
    </w:p>
    <w:p w14:paraId="0484C0A6" w14:textId="77777777" w:rsidR="00E9386D" w:rsidRDefault="00E9386D" w:rsidP="00E9386D">
      <w:pPr>
        <w:pStyle w:val="BodyText"/>
        <w:spacing w:after="0" w:line="240" w:lineRule="auto"/>
      </w:pPr>
      <w:r>
        <w:t xml:space="preserve">     * @throws ServletException if a servlet-specific error occurs</w:t>
      </w:r>
    </w:p>
    <w:p w14:paraId="73DF441E" w14:textId="77777777" w:rsidR="00E9386D" w:rsidRDefault="00E9386D" w:rsidP="00E9386D">
      <w:pPr>
        <w:pStyle w:val="BodyText"/>
        <w:spacing w:after="0" w:line="240" w:lineRule="auto"/>
      </w:pPr>
      <w:r>
        <w:t xml:space="preserve">     * @throws IOException if an I/O error occurs</w:t>
      </w:r>
    </w:p>
    <w:p w14:paraId="57452C5B" w14:textId="77777777" w:rsidR="00E9386D" w:rsidRDefault="00E9386D" w:rsidP="00E9386D">
      <w:pPr>
        <w:pStyle w:val="BodyText"/>
        <w:spacing w:after="0" w:line="240" w:lineRule="auto"/>
      </w:pPr>
      <w:r>
        <w:t xml:space="preserve">     */</w:t>
      </w:r>
    </w:p>
    <w:p w14:paraId="13C389D6" w14:textId="77777777" w:rsidR="00E9386D" w:rsidRDefault="00E9386D" w:rsidP="00E9386D">
      <w:pPr>
        <w:pStyle w:val="BodyText"/>
        <w:spacing w:after="0" w:line="240" w:lineRule="auto"/>
      </w:pPr>
      <w:r>
        <w:t xml:space="preserve">    protected void processRequest(HttpServletRequest request, HttpServletResponse response)</w:t>
      </w:r>
    </w:p>
    <w:p w14:paraId="4F8B8400" w14:textId="77777777" w:rsidR="00E9386D" w:rsidRDefault="00E9386D" w:rsidP="00E9386D">
      <w:pPr>
        <w:pStyle w:val="BodyText"/>
        <w:spacing w:after="0" w:line="240" w:lineRule="auto"/>
      </w:pPr>
      <w:r>
        <w:t xml:space="preserve">            throws ServletException, IOException {</w:t>
      </w:r>
    </w:p>
    <w:p w14:paraId="3653C2C0" w14:textId="77777777" w:rsidR="00E9386D" w:rsidRDefault="00E9386D" w:rsidP="00E9386D">
      <w:pPr>
        <w:pStyle w:val="BodyText"/>
        <w:spacing w:after="0" w:line="240" w:lineRule="auto"/>
      </w:pPr>
      <w:r>
        <w:t xml:space="preserve">        response.setContentType("text/html;charset=UTF-8");</w:t>
      </w:r>
    </w:p>
    <w:p w14:paraId="466315EB" w14:textId="77777777" w:rsidR="00E9386D" w:rsidRDefault="00E9386D" w:rsidP="00E9386D">
      <w:pPr>
        <w:pStyle w:val="BodyText"/>
        <w:spacing w:after="0" w:line="240" w:lineRule="auto"/>
      </w:pPr>
      <w:r>
        <w:t xml:space="preserve">        EntityManager em = null;</w:t>
      </w:r>
    </w:p>
    <w:p w14:paraId="624CADDD" w14:textId="77777777" w:rsidR="00E9386D" w:rsidRDefault="00E9386D" w:rsidP="00E9386D">
      <w:pPr>
        <w:pStyle w:val="BodyText"/>
        <w:spacing w:after="0" w:line="240" w:lineRule="auto"/>
      </w:pPr>
    </w:p>
    <w:p w14:paraId="32B6DACB" w14:textId="77777777" w:rsidR="00E9386D" w:rsidRDefault="00E9386D" w:rsidP="00E9386D">
      <w:pPr>
        <w:pStyle w:val="BodyText"/>
        <w:spacing w:after="0" w:line="240" w:lineRule="auto"/>
      </w:pPr>
      <w:r>
        <w:t xml:space="preserve">        try {</w:t>
      </w:r>
    </w:p>
    <w:p w14:paraId="2BF4599E" w14:textId="77777777" w:rsidR="00E9386D" w:rsidRDefault="00E9386D" w:rsidP="00E9386D">
      <w:pPr>
        <w:pStyle w:val="BodyText"/>
        <w:spacing w:after="0" w:line="240" w:lineRule="auto"/>
      </w:pPr>
      <w:r>
        <w:t xml:space="preserve">            em = emf.createEntityManager();</w:t>
      </w:r>
    </w:p>
    <w:p w14:paraId="581EBAE5" w14:textId="77777777" w:rsidR="00E9386D" w:rsidRDefault="00E9386D" w:rsidP="00E9386D">
      <w:pPr>
        <w:pStyle w:val="BodyText"/>
        <w:spacing w:after="0" w:line="240" w:lineRule="auto"/>
      </w:pPr>
    </w:p>
    <w:p w14:paraId="2DF4BB62" w14:textId="77777777" w:rsidR="00E9386D" w:rsidRDefault="00E9386D" w:rsidP="00E9386D">
      <w:pPr>
        <w:pStyle w:val="BodyText"/>
        <w:spacing w:after="0" w:line="240" w:lineRule="auto"/>
      </w:pPr>
      <w:r>
        <w:lastRenderedPageBreak/>
        <w:t xml:space="preserve">            List messages = em.createQuery("SELECT m FROM Message m").getResultList();</w:t>
      </w:r>
    </w:p>
    <w:p w14:paraId="20C5706D" w14:textId="77777777" w:rsidR="00E9386D" w:rsidRDefault="00E9386D" w:rsidP="00E9386D">
      <w:pPr>
        <w:pStyle w:val="BodyText"/>
        <w:spacing w:after="0" w:line="240" w:lineRule="auto"/>
      </w:pPr>
      <w:r>
        <w:t xml:space="preserve">            request.setAttribute("msg", this.msg);</w:t>
      </w:r>
    </w:p>
    <w:p w14:paraId="5176C68F" w14:textId="77777777" w:rsidR="00E9386D" w:rsidRDefault="00E9386D" w:rsidP="00E9386D">
      <w:pPr>
        <w:pStyle w:val="BodyText"/>
        <w:spacing w:after="0" w:line="240" w:lineRule="auto"/>
      </w:pPr>
      <w:r>
        <w:t xml:space="preserve">            request.setAttribute("msg_list", messages);</w:t>
      </w:r>
    </w:p>
    <w:p w14:paraId="54AC484B" w14:textId="77777777" w:rsidR="00E9386D" w:rsidRDefault="00E9386D" w:rsidP="00E9386D">
      <w:pPr>
        <w:pStyle w:val="BodyText"/>
        <w:spacing w:after="0" w:line="240" w:lineRule="auto"/>
      </w:pPr>
    </w:p>
    <w:p w14:paraId="705E581C" w14:textId="77777777" w:rsidR="00E9386D" w:rsidRDefault="00E9386D" w:rsidP="00E9386D">
      <w:pPr>
        <w:pStyle w:val="BodyText"/>
        <w:spacing w:after="0" w:line="240" w:lineRule="auto"/>
      </w:pPr>
      <w:r>
        <w:t xml:space="preserve">            request.getRequestDispatcher("namai.jsp").forward(request, response);</w:t>
      </w:r>
    </w:p>
    <w:p w14:paraId="6E671577" w14:textId="77777777" w:rsidR="00E9386D" w:rsidRDefault="00E9386D" w:rsidP="00E9386D">
      <w:pPr>
        <w:pStyle w:val="BodyText"/>
        <w:spacing w:after="0" w:line="240" w:lineRule="auto"/>
      </w:pPr>
      <w:r>
        <w:t xml:space="preserve">        } catch (Exception ex) {</w:t>
      </w:r>
    </w:p>
    <w:p w14:paraId="03AF7AA2" w14:textId="77777777" w:rsidR="00E9386D" w:rsidRDefault="00E9386D" w:rsidP="00E9386D">
      <w:pPr>
        <w:pStyle w:val="BodyText"/>
        <w:spacing w:after="0" w:line="240" w:lineRule="auto"/>
      </w:pPr>
      <w:r>
        <w:t xml:space="preserve">            throw new ServletException(ex);</w:t>
      </w:r>
    </w:p>
    <w:p w14:paraId="7E004AD3" w14:textId="77777777" w:rsidR="00E9386D" w:rsidRDefault="00E9386D" w:rsidP="00E9386D">
      <w:pPr>
        <w:pStyle w:val="BodyText"/>
        <w:spacing w:after="0" w:line="240" w:lineRule="auto"/>
      </w:pPr>
      <w:r>
        <w:t xml:space="preserve">        } finally {</w:t>
      </w:r>
    </w:p>
    <w:p w14:paraId="6C4386C6" w14:textId="77777777" w:rsidR="00E9386D" w:rsidRDefault="00E9386D" w:rsidP="00E9386D">
      <w:pPr>
        <w:pStyle w:val="BodyText"/>
        <w:spacing w:after="0" w:line="240" w:lineRule="auto"/>
      </w:pPr>
      <w:r>
        <w:t xml:space="preserve">            if (em != null) {</w:t>
      </w:r>
    </w:p>
    <w:p w14:paraId="75963929" w14:textId="77777777" w:rsidR="00E9386D" w:rsidRDefault="00E9386D" w:rsidP="00E9386D">
      <w:pPr>
        <w:pStyle w:val="BodyText"/>
        <w:spacing w:after="0" w:line="240" w:lineRule="auto"/>
      </w:pPr>
      <w:r>
        <w:t xml:space="preserve">                em.close();</w:t>
      </w:r>
    </w:p>
    <w:p w14:paraId="1F1BD501" w14:textId="77777777" w:rsidR="00E9386D" w:rsidRDefault="00E9386D" w:rsidP="00E9386D">
      <w:pPr>
        <w:pStyle w:val="BodyText"/>
        <w:spacing w:after="0" w:line="240" w:lineRule="auto"/>
      </w:pPr>
      <w:r>
        <w:t xml:space="preserve">            }</w:t>
      </w:r>
    </w:p>
    <w:p w14:paraId="09C74BA0" w14:textId="77777777" w:rsidR="00E9386D" w:rsidRDefault="00E9386D" w:rsidP="00E9386D">
      <w:pPr>
        <w:pStyle w:val="BodyText"/>
        <w:spacing w:after="0" w:line="240" w:lineRule="auto"/>
      </w:pPr>
      <w:r>
        <w:t xml:space="preserve">        }</w:t>
      </w:r>
    </w:p>
    <w:p w14:paraId="3DACFECF" w14:textId="77777777" w:rsidR="00E9386D" w:rsidRDefault="00E9386D" w:rsidP="00E9386D">
      <w:pPr>
        <w:pStyle w:val="BodyText"/>
        <w:spacing w:after="0" w:line="240" w:lineRule="auto"/>
      </w:pPr>
      <w:r>
        <w:t xml:space="preserve">    }</w:t>
      </w:r>
    </w:p>
    <w:p w14:paraId="30B82231" w14:textId="77777777" w:rsidR="00E9386D" w:rsidRDefault="00E9386D" w:rsidP="00E9386D">
      <w:pPr>
        <w:pStyle w:val="BodyText"/>
        <w:spacing w:after="0" w:line="240" w:lineRule="auto"/>
      </w:pPr>
    </w:p>
    <w:p w14:paraId="23048739" w14:textId="77777777" w:rsidR="00E9386D" w:rsidRDefault="00E9386D" w:rsidP="00E9386D">
      <w:pPr>
        <w:pStyle w:val="BodyText"/>
        <w:spacing w:after="0" w:line="240" w:lineRule="auto"/>
      </w:pPr>
      <w:r>
        <w:t xml:space="preserve">    // &lt;editor-fold defaultstate="collapsed" desc="HttpServlet methods. Click on the + sign on the left to edit the code."&gt;</w:t>
      </w:r>
    </w:p>
    <w:p w14:paraId="7FC44BE0" w14:textId="77777777" w:rsidR="00E9386D" w:rsidRDefault="00E9386D" w:rsidP="00E9386D">
      <w:pPr>
        <w:pStyle w:val="BodyText"/>
        <w:spacing w:after="0" w:line="240" w:lineRule="auto"/>
      </w:pPr>
      <w:r>
        <w:t xml:space="preserve">    /**</w:t>
      </w:r>
    </w:p>
    <w:p w14:paraId="289FDD18" w14:textId="77777777" w:rsidR="00E9386D" w:rsidRDefault="00E9386D" w:rsidP="00E9386D">
      <w:pPr>
        <w:pStyle w:val="BodyText"/>
        <w:spacing w:after="0" w:line="240" w:lineRule="auto"/>
      </w:pPr>
      <w:r>
        <w:t xml:space="preserve">     * Handles the HTTP</w:t>
      </w:r>
    </w:p>
    <w:p w14:paraId="17F199FE" w14:textId="77777777" w:rsidR="00E9386D" w:rsidRDefault="00E9386D" w:rsidP="00E9386D">
      <w:pPr>
        <w:pStyle w:val="BodyText"/>
        <w:spacing w:after="0" w:line="240" w:lineRule="auto"/>
      </w:pPr>
      <w:r>
        <w:t xml:space="preserve">     * &lt;code&gt;GET&lt;/code&gt; method.</w:t>
      </w:r>
    </w:p>
    <w:p w14:paraId="2AAD6890" w14:textId="77777777" w:rsidR="00E9386D" w:rsidRDefault="00E9386D" w:rsidP="00E9386D">
      <w:pPr>
        <w:pStyle w:val="BodyText"/>
        <w:spacing w:after="0" w:line="240" w:lineRule="auto"/>
      </w:pPr>
      <w:r>
        <w:t xml:space="preserve">     *</w:t>
      </w:r>
    </w:p>
    <w:p w14:paraId="59911422" w14:textId="77777777" w:rsidR="00E9386D" w:rsidRDefault="00E9386D" w:rsidP="00E9386D">
      <w:pPr>
        <w:pStyle w:val="BodyText"/>
        <w:spacing w:after="0" w:line="240" w:lineRule="auto"/>
      </w:pPr>
      <w:r>
        <w:t xml:space="preserve">     * @param request servlet request</w:t>
      </w:r>
    </w:p>
    <w:p w14:paraId="2DBE428E" w14:textId="77777777" w:rsidR="00E9386D" w:rsidRDefault="00E9386D" w:rsidP="00E9386D">
      <w:pPr>
        <w:pStyle w:val="BodyText"/>
        <w:spacing w:after="0" w:line="240" w:lineRule="auto"/>
      </w:pPr>
      <w:r>
        <w:t xml:space="preserve">     * @param response servlet response</w:t>
      </w:r>
    </w:p>
    <w:p w14:paraId="770C1221" w14:textId="77777777" w:rsidR="00E9386D" w:rsidRDefault="00E9386D" w:rsidP="00E9386D">
      <w:pPr>
        <w:pStyle w:val="BodyText"/>
        <w:spacing w:after="0" w:line="240" w:lineRule="auto"/>
      </w:pPr>
      <w:r>
        <w:t xml:space="preserve">     * @throws ServletException if a servlet-specific error occurs</w:t>
      </w:r>
    </w:p>
    <w:p w14:paraId="2520864F" w14:textId="77777777" w:rsidR="00E9386D" w:rsidRDefault="00E9386D" w:rsidP="00E9386D">
      <w:pPr>
        <w:pStyle w:val="BodyText"/>
        <w:spacing w:after="0" w:line="240" w:lineRule="auto"/>
      </w:pPr>
      <w:r>
        <w:t xml:space="preserve">     * @throws IOException if an I/O error occurs</w:t>
      </w:r>
    </w:p>
    <w:p w14:paraId="6BCD4429" w14:textId="77777777" w:rsidR="00E9386D" w:rsidRDefault="00E9386D" w:rsidP="00E9386D">
      <w:pPr>
        <w:pStyle w:val="BodyText"/>
        <w:spacing w:after="0" w:line="240" w:lineRule="auto"/>
      </w:pPr>
      <w:r>
        <w:t xml:space="preserve">     */</w:t>
      </w:r>
    </w:p>
    <w:p w14:paraId="3CBCD354" w14:textId="77777777" w:rsidR="00E9386D" w:rsidRDefault="00E9386D" w:rsidP="00E9386D">
      <w:pPr>
        <w:pStyle w:val="BodyText"/>
        <w:spacing w:after="0" w:line="240" w:lineRule="auto"/>
      </w:pPr>
      <w:r>
        <w:t xml:space="preserve">    @Override</w:t>
      </w:r>
    </w:p>
    <w:p w14:paraId="33040FDD" w14:textId="77777777" w:rsidR="00E9386D" w:rsidRDefault="00E9386D" w:rsidP="00E9386D">
      <w:pPr>
        <w:pStyle w:val="BodyText"/>
        <w:spacing w:after="0" w:line="240" w:lineRule="auto"/>
      </w:pPr>
      <w:r>
        <w:t xml:space="preserve">    protected void doGet(HttpServletRequest request, HttpServletResponse response)</w:t>
      </w:r>
    </w:p>
    <w:p w14:paraId="3DE15CAA" w14:textId="77777777" w:rsidR="00E9386D" w:rsidRDefault="00E9386D" w:rsidP="00E9386D">
      <w:pPr>
        <w:pStyle w:val="BodyText"/>
        <w:spacing w:after="0" w:line="240" w:lineRule="auto"/>
      </w:pPr>
      <w:r>
        <w:t xml:space="preserve">            throws ServletException, IOException {</w:t>
      </w:r>
    </w:p>
    <w:p w14:paraId="09ACB543" w14:textId="77777777" w:rsidR="00E9386D" w:rsidRDefault="00E9386D" w:rsidP="00E9386D">
      <w:pPr>
        <w:pStyle w:val="BodyText"/>
        <w:spacing w:after="0" w:line="240" w:lineRule="auto"/>
      </w:pPr>
      <w:r>
        <w:t xml:space="preserve">        processRequest(request, response);</w:t>
      </w:r>
    </w:p>
    <w:p w14:paraId="41B2741A" w14:textId="77777777" w:rsidR="00E9386D" w:rsidRDefault="00E9386D" w:rsidP="00E9386D">
      <w:pPr>
        <w:pStyle w:val="BodyText"/>
        <w:spacing w:after="0" w:line="240" w:lineRule="auto"/>
      </w:pPr>
      <w:r>
        <w:t xml:space="preserve">    }</w:t>
      </w:r>
    </w:p>
    <w:p w14:paraId="761CDC17" w14:textId="77777777" w:rsidR="00E9386D" w:rsidRDefault="00E9386D" w:rsidP="00E9386D">
      <w:pPr>
        <w:pStyle w:val="BodyText"/>
        <w:spacing w:after="0" w:line="240" w:lineRule="auto"/>
      </w:pPr>
    </w:p>
    <w:p w14:paraId="4C34459B" w14:textId="77777777" w:rsidR="00E9386D" w:rsidRDefault="00E9386D" w:rsidP="00E9386D">
      <w:pPr>
        <w:pStyle w:val="BodyText"/>
        <w:spacing w:after="0" w:line="240" w:lineRule="auto"/>
      </w:pPr>
      <w:r>
        <w:t xml:space="preserve">    /**</w:t>
      </w:r>
    </w:p>
    <w:p w14:paraId="0C5F30D7" w14:textId="77777777" w:rsidR="00E9386D" w:rsidRDefault="00E9386D" w:rsidP="00E9386D">
      <w:pPr>
        <w:pStyle w:val="BodyText"/>
        <w:spacing w:after="0" w:line="240" w:lineRule="auto"/>
      </w:pPr>
      <w:r>
        <w:t xml:space="preserve">     * Handles the HTTP</w:t>
      </w:r>
    </w:p>
    <w:p w14:paraId="3AE1604D" w14:textId="77777777" w:rsidR="00E9386D" w:rsidRDefault="00E9386D" w:rsidP="00E9386D">
      <w:pPr>
        <w:pStyle w:val="BodyText"/>
        <w:spacing w:after="0" w:line="240" w:lineRule="auto"/>
      </w:pPr>
      <w:r>
        <w:t xml:space="preserve">     * &lt;code&gt;POST&lt;/code&gt; method.</w:t>
      </w:r>
    </w:p>
    <w:p w14:paraId="73384CA7" w14:textId="77777777" w:rsidR="00E9386D" w:rsidRDefault="00E9386D" w:rsidP="00E9386D">
      <w:pPr>
        <w:pStyle w:val="BodyText"/>
        <w:spacing w:after="0" w:line="240" w:lineRule="auto"/>
      </w:pPr>
      <w:r>
        <w:t xml:space="preserve">     *</w:t>
      </w:r>
    </w:p>
    <w:p w14:paraId="51E184F9" w14:textId="77777777" w:rsidR="00E9386D" w:rsidRDefault="00E9386D" w:rsidP="00E9386D">
      <w:pPr>
        <w:pStyle w:val="BodyText"/>
        <w:spacing w:after="0" w:line="240" w:lineRule="auto"/>
      </w:pPr>
      <w:r>
        <w:t xml:space="preserve">     * @param request servlet request</w:t>
      </w:r>
    </w:p>
    <w:p w14:paraId="53B72A49" w14:textId="77777777" w:rsidR="00E9386D" w:rsidRDefault="00E9386D" w:rsidP="00E9386D">
      <w:pPr>
        <w:pStyle w:val="BodyText"/>
        <w:spacing w:after="0" w:line="240" w:lineRule="auto"/>
      </w:pPr>
      <w:r>
        <w:t xml:space="preserve">     * @param response servlet response</w:t>
      </w:r>
    </w:p>
    <w:p w14:paraId="34DE0697" w14:textId="77777777" w:rsidR="00E9386D" w:rsidRDefault="00E9386D" w:rsidP="00E9386D">
      <w:pPr>
        <w:pStyle w:val="BodyText"/>
        <w:spacing w:after="0" w:line="240" w:lineRule="auto"/>
      </w:pPr>
      <w:r>
        <w:t xml:space="preserve">     * @throws ServletException if a servlet-specific error occurs</w:t>
      </w:r>
    </w:p>
    <w:p w14:paraId="44AFA10D" w14:textId="77777777" w:rsidR="00E9386D" w:rsidRDefault="00E9386D" w:rsidP="00E9386D">
      <w:pPr>
        <w:pStyle w:val="BodyText"/>
        <w:spacing w:after="0" w:line="240" w:lineRule="auto"/>
      </w:pPr>
      <w:r>
        <w:t xml:space="preserve">     * @throws IOException if an I/O error occurs</w:t>
      </w:r>
    </w:p>
    <w:p w14:paraId="20C25388" w14:textId="77777777" w:rsidR="00E9386D" w:rsidRDefault="00E9386D" w:rsidP="00E9386D">
      <w:pPr>
        <w:pStyle w:val="BodyText"/>
        <w:spacing w:after="0" w:line="240" w:lineRule="auto"/>
      </w:pPr>
      <w:r>
        <w:t xml:space="preserve">     */</w:t>
      </w:r>
    </w:p>
    <w:p w14:paraId="5A0B39C8" w14:textId="77777777" w:rsidR="00E9386D" w:rsidRDefault="00E9386D" w:rsidP="00E9386D">
      <w:pPr>
        <w:pStyle w:val="BodyText"/>
        <w:spacing w:after="0" w:line="240" w:lineRule="auto"/>
      </w:pPr>
      <w:r>
        <w:t xml:space="preserve">    @Override</w:t>
      </w:r>
    </w:p>
    <w:p w14:paraId="7BB4A264" w14:textId="77777777" w:rsidR="00E9386D" w:rsidRDefault="00E9386D" w:rsidP="00E9386D">
      <w:pPr>
        <w:pStyle w:val="BodyText"/>
        <w:spacing w:after="0" w:line="240" w:lineRule="auto"/>
      </w:pPr>
      <w:r>
        <w:t xml:space="preserve">    protected void doPost(HttpServletRequest request, HttpServletResponse response)</w:t>
      </w:r>
    </w:p>
    <w:p w14:paraId="5BC6D661" w14:textId="77777777" w:rsidR="00E9386D" w:rsidRDefault="00E9386D" w:rsidP="00E9386D">
      <w:pPr>
        <w:pStyle w:val="BodyText"/>
        <w:spacing w:after="0" w:line="240" w:lineRule="auto"/>
      </w:pPr>
      <w:r>
        <w:t xml:space="preserve">            throws ServletException, IOException {</w:t>
      </w:r>
    </w:p>
    <w:p w14:paraId="761B3169" w14:textId="77777777" w:rsidR="00E9386D" w:rsidRDefault="00E9386D" w:rsidP="00E9386D">
      <w:pPr>
        <w:pStyle w:val="BodyText"/>
        <w:spacing w:after="0" w:line="240" w:lineRule="auto"/>
      </w:pPr>
    </w:p>
    <w:p w14:paraId="0C4371BF" w14:textId="77777777" w:rsidR="00E9386D" w:rsidRDefault="00E9386D" w:rsidP="00E9386D">
      <w:pPr>
        <w:pStyle w:val="BodyText"/>
        <w:spacing w:after="0" w:line="240" w:lineRule="auto"/>
      </w:pPr>
      <w:r>
        <w:t xml:space="preserve">        String l_name = "";</w:t>
      </w:r>
    </w:p>
    <w:p w14:paraId="126F75BF" w14:textId="77777777" w:rsidR="00E9386D" w:rsidRDefault="00E9386D" w:rsidP="00E9386D">
      <w:pPr>
        <w:pStyle w:val="BodyText"/>
        <w:spacing w:after="0" w:line="240" w:lineRule="auto"/>
      </w:pPr>
      <w:r>
        <w:t xml:space="preserve">        l_name = request.getParameter("name");</w:t>
      </w:r>
    </w:p>
    <w:p w14:paraId="5904CD31" w14:textId="77777777" w:rsidR="00E9386D" w:rsidRDefault="00E9386D" w:rsidP="00E9386D">
      <w:pPr>
        <w:pStyle w:val="BodyText"/>
        <w:spacing w:after="0" w:line="240" w:lineRule="auto"/>
      </w:pPr>
    </w:p>
    <w:p w14:paraId="2840C278" w14:textId="77777777" w:rsidR="00E9386D" w:rsidRDefault="00E9386D" w:rsidP="00E9386D">
      <w:pPr>
        <w:pStyle w:val="BodyText"/>
        <w:spacing w:after="0" w:line="240" w:lineRule="auto"/>
      </w:pPr>
      <w:r>
        <w:t xml:space="preserve">        String l_msg = "";</w:t>
      </w:r>
    </w:p>
    <w:p w14:paraId="57713E20" w14:textId="77777777" w:rsidR="00E9386D" w:rsidRDefault="00E9386D" w:rsidP="00E9386D">
      <w:pPr>
        <w:pStyle w:val="BodyText"/>
        <w:spacing w:after="0" w:line="240" w:lineRule="auto"/>
      </w:pPr>
      <w:r>
        <w:t xml:space="preserve">        l_msg = request.getParameter("message");</w:t>
      </w:r>
    </w:p>
    <w:p w14:paraId="2E6924DF" w14:textId="77777777" w:rsidR="00E9386D" w:rsidRDefault="00E9386D" w:rsidP="00E9386D">
      <w:pPr>
        <w:pStyle w:val="BodyText"/>
        <w:spacing w:after="0" w:line="240" w:lineRule="auto"/>
      </w:pPr>
    </w:p>
    <w:p w14:paraId="12B85149" w14:textId="77777777" w:rsidR="00E9386D" w:rsidRDefault="00E9386D" w:rsidP="00E9386D">
      <w:pPr>
        <w:pStyle w:val="BodyText"/>
        <w:spacing w:after="0" w:line="240" w:lineRule="auto"/>
      </w:pPr>
      <w:r>
        <w:t xml:space="preserve">        if (l_name != null &amp;&amp; l_msg != null) {</w:t>
      </w:r>
    </w:p>
    <w:p w14:paraId="441321EE" w14:textId="77777777" w:rsidR="00E9386D" w:rsidRDefault="00E9386D" w:rsidP="00E9386D">
      <w:pPr>
        <w:pStyle w:val="BodyText"/>
        <w:spacing w:after="0" w:line="240" w:lineRule="auto"/>
      </w:pPr>
      <w:r>
        <w:t xml:space="preserve">            this.msg.setName(l_name);</w:t>
      </w:r>
    </w:p>
    <w:p w14:paraId="2D097B15" w14:textId="77777777" w:rsidR="00E9386D" w:rsidRDefault="00E9386D" w:rsidP="00E9386D">
      <w:pPr>
        <w:pStyle w:val="BodyText"/>
        <w:spacing w:after="0" w:line="240" w:lineRule="auto"/>
      </w:pPr>
      <w:r>
        <w:t xml:space="preserve">            this.msg.setMsg(l_msg);</w:t>
      </w:r>
    </w:p>
    <w:p w14:paraId="5FC3A360" w14:textId="77777777" w:rsidR="00E9386D" w:rsidRDefault="00E9386D" w:rsidP="00E9386D">
      <w:pPr>
        <w:pStyle w:val="BodyText"/>
        <w:spacing w:after="0" w:line="240" w:lineRule="auto"/>
      </w:pPr>
      <w:r>
        <w:t xml:space="preserve">            this.msg.setTime(new Date());</w:t>
      </w:r>
    </w:p>
    <w:p w14:paraId="6F5F9667" w14:textId="77777777" w:rsidR="00E9386D" w:rsidRDefault="00E9386D" w:rsidP="00E9386D">
      <w:pPr>
        <w:pStyle w:val="BodyText"/>
        <w:spacing w:after="0" w:line="240" w:lineRule="auto"/>
      </w:pPr>
    </w:p>
    <w:p w14:paraId="4119E946" w14:textId="77777777" w:rsidR="00E9386D" w:rsidRDefault="00E9386D" w:rsidP="00E9386D">
      <w:pPr>
        <w:pStyle w:val="BodyText"/>
        <w:spacing w:after="0" w:line="240" w:lineRule="auto"/>
      </w:pPr>
      <w:r>
        <w:t xml:space="preserve">            EntityManager em = null;</w:t>
      </w:r>
    </w:p>
    <w:p w14:paraId="1A170603" w14:textId="77777777" w:rsidR="00E9386D" w:rsidRDefault="00E9386D" w:rsidP="00E9386D">
      <w:pPr>
        <w:pStyle w:val="BodyText"/>
        <w:spacing w:after="0" w:line="240" w:lineRule="auto"/>
      </w:pPr>
      <w:r>
        <w:t xml:space="preserve">            try {</w:t>
      </w:r>
    </w:p>
    <w:p w14:paraId="004E63EE" w14:textId="77777777" w:rsidR="00E9386D" w:rsidRDefault="00E9386D" w:rsidP="00E9386D">
      <w:pPr>
        <w:pStyle w:val="BodyText"/>
        <w:spacing w:after="0" w:line="240" w:lineRule="auto"/>
      </w:pPr>
      <w:r>
        <w:t xml:space="preserve">                jlab1.entities.Message e_msg = new jlab1.entities.Message();</w:t>
      </w:r>
    </w:p>
    <w:p w14:paraId="5A5C55D6" w14:textId="77777777" w:rsidR="00E9386D" w:rsidRDefault="00E9386D" w:rsidP="00E9386D">
      <w:pPr>
        <w:pStyle w:val="BodyText"/>
        <w:spacing w:after="0" w:line="240" w:lineRule="auto"/>
      </w:pPr>
      <w:r>
        <w:t xml:space="preserve">                e_msg.setName(l_name);</w:t>
      </w:r>
    </w:p>
    <w:p w14:paraId="2355CB50" w14:textId="77777777" w:rsidR="00E9386D" w:rsidRDefault="00E9386D" w:rsidP="00E9386D">
      <w:pPr>
        <w:pStyle w:val="BodyText"/>
        <w:spacing w:after="0" w:line="240" w:lineRule="auto"/>
      </w:pPr>
      <w:r>
        <w:t xml:space="preserve">                e_msg.setMessage(l_msg);</w:t>
      </w:r>
    </w:p>
    <w:p w14:paraId="2D657263" w14:textId="77777777" w:rsidR="00E9386D" w:rsidRDefault="00E9386D" w:rsidP="00E9386D">
      <w:pPr>
        <w:pStyle w:val="BodyText"/>
        <w:spacing w:after="0" w:line="240" w:lineRule="auto"/>
      </w:pPr>
      <w:r>
        <w:lastRenderedPageBreak/>
        <w:t xml:space="preserve">                e_msg.setTime(new Date());</w:t>
      </w:r>
    </w:p>
    <w:p w14:paraId="27E20DE4" w14:textId="77777777" w:rsidR="00E9386D" w:rsidRDefault="00E9386D" w:rsidP="00E9386D">
      <w:pPr>
        <w:pStyle w:val="BodyText"/>
        <w:spacing w:after="0" w:line="240" w:lineRule="auto"/>
      </w:pPr>
    </w:p>
    <w:p w14:paraId="263BBA13" w14:textId="77777777" w:rsidR="00E9386D" w:rsidRDefault="00E9386D" w:rsidP="00E9386D">
      <w:pPr>
        <w:pStyle w:val="BodyText"/>
        <w:spacing w:after="0" w:line="240" w:lineRule="auto"/>
      </w:pPr>
      <w:r>
        <w:t xml:space="preserve">                utx.begin();</w:t>
      </w:r>
    </w:p>
    <w:p w14:paraId="5C5E2100" w14:textId="77777777" w:rsidR="00E9386D" w:rsidRDefault="00E9386D" w:rsidP="00E9386D">
      <w:pPr>
        <w:pStyle w:val="BodyText"/>
        <w:spacing w:after="0" w:line="240" w:lineRule="auto"/>
      </w:pPr>
      <w:r>
        <w:t xml:space="preserve">                em = emf.createEntityManager();</w:t>
      </w:r>
    </w:p>
    <w:p w14:paraId="2224DC63" w14:textId="77777777" w:rsidR="00E9386D" w:rsidRDefault="00E9386D" w:rsidP="00E9386D">
      <w:pPr>
        <w:pStyle w:val="BodyText"/>
        <w:spacing w:after="0" w:line="240" w:lineRule="auto"/>
      </w:pPr>
      <w:r>
        <w:t xml:space="preserve">                em.persist(e_msg);</w:t>
      </w:r>
    </w:p>
    <w:p w14:paraId="7B277E34" w14:textId="77777777" w:rsidR="00E9386D" w:rsidRDefault="00E9386D" w:rsidP="00E9386D">
      <w:pPr>
        <w:pStyle w:val="BodyText"/>
        <w:spacing w:after="0" w:line="240" w:lineRule="auto"/>
      </w:pPr>
      <w:r>
        <w:t xml:space="preserve">                utx.commit();</w:t>
      </w:r>
    </w:p>
    <w:p w14:paraId="35219298" w14:textId="77777777" w:rsidR="00E9386D" w:rsidRDefault="00E9386D" w:rsidP="00E9386D">
      <w:pPr>
        <w:pStyle w:val="BodyText"/>
        <w:spacing w:after="0" w:line="240" w:lineRule="auto"/>
      </w:pPr>
    </w:p>
    <w:p w14:paraId="640194E1" w14:textId="77777777" w:rsidR="00E9386D" w:rsidRDefault="00E9386D" w:rsidP="00E9386D">
      <w:pPr>
        <w:pStyle w:val="BodyText"/>
        <w:spacing w:after="0" w:line="240" w:lineRule="auto"/>
      </w:pPr>
      <w:r>
        <w:t xml:space="preserve">            } catch (Exception ex) {</w:t>
      </w:r>
    </w:p>
    <w:p w14:paraId="2BB95667" w14:textId="77777777" w:rsidR="00E9386D" w:rsidRDefault="00E9386D" w:rsidP="00E9386D">
      <w:pPr>
        <w:pStyle w:val="BodyText"/>
        <w:spacing w:after="0" w:line="240" w:lineRule="auto"/>
      </w:pPr>
      <w:r>
        <w:t xml:space="preserve">                throw new ServletException(ex);</w:t>
      </w:r>
    </w:p>
    <w:p w14:paraId="00347F05" w14:textId="77777777" w:rsidR="00E9386D" w:rsidRDefault="00E9386D" w:rsidP="00E9386D">
      <w:pPr>
        <w:pStyle w:val="BodyText"/>
        <w:spacing w:after="0" w:line="240" w:lineRule="auto"/>
      </w:pPr>
      <w:r>
        <w:t xml:space="preserve">            } finally {</w:t>
      </w:r>
    </w:p>
    <w:p w14:paraId="78F98EDF" w14:textId="77777777" w:rsidR="00E9386D" w:rsidRDefault="00E9386D" w:rsidP="00E9386D">
      <w:pPr>
        <w:pStyle w:val="BodyText"/>
        <w:spacing w:after="0" w:line="240" w:lineRule="auto"/>
      </w:pPr>
      <w:r>
        <w:t xml:space="preserve">                if (em != null) {</w:t>
      </w:r>
    </w:p>
    <w:p w14:paraId="18EAF9BA" w14:textId="77777777" w:rsidR="00E9386D" w:rsidRDefault="00E9386D" w:rsidP="00E9386D">
      <w:pPr>
        <w:pStyle w:val="BodyText"/>
        <w:spacing w:after="0" w:line="240" w:lineRule="auto"/>
      </w:pPr>
      <w:r>
        <w:t xml:space="preserve">                    em.close();</w:t>
      </w:r>
    </w:p>
    <w:p w14:paraId="097B080D" w14:textId="77777777" w:rsidR="00E9386D" w:rsidRDefault="00E9386D" w:rsidP="00E9386D">
      <w:pPr>
        <w:pStyle w:val="BodyText"/>
        <w:spacing w:after="0" w:line="240" w:lineRule="auto"/>
      </w:pPr>
      <w:r>
        <w:t xml:space="preserve">                }</w:t>
      </w:r>
    </w:p>
    <w:p w14:paraId="4FF08608" w14:textId="77777777" w:rsidR="00E9386D" w:rsidRDefault="00E9386D" w:rsidP="00E9386D">
      <w:pPr>
        <w:pStyle w:val="BodyText"/>
        <w:spacing w:after="0" w:line="240" w:lineRule="auto"/>
      </w:pPr>
      <w:r>
        <w:t xml:space="preserve">            }</w:t>
      </w:r>
    </w:p>
    <w:p w14:paraId="5952BA4B" w14:textId="77777777" w:rsidR="00E9386D" w:rsidRDefault="00E9386D" w:rsidP="00E9386D">
      <w:pPr>
        <w:pStyle w:val="BodyText"/>
        <w:spacing w:after="0" w:line="240" w:lineRule="auto"/>
      </w:pPr>
    </w:p>
    <w:p w14:paraId="55C1C3D5" w14:textId="77777777" w:rsidR="00E9386D" w:rsidRDefault="00E9386D" w:rsidP="00E9386D">
      <w:pPr>
        <w:pStyle w:val="BodyText"/>
        <w:spacing w:after="0" w:line="240" w:lineRule="auto"/>
      </w:pPr>
      <w:r>
        <w:t xml:space="preserve">        }</w:t>
      </w:r>
    </w:p>
    <w:p w14:paraId="0582B480" w14:textId="77777777" w:rsidR="00E9386D" w:rsidRDefault="00E9386D" w:rsidP="00E9386D">
      <w:pPr>
        <w:pStyle w:val="BodyText"/>
        <w:spacing w:after="0" w:line="240" w:lineRule="auto"/>
      </w:pPr>
    </w:p>
    <w:p w14:paraId="0253381E" w14:textId="77777777" w:rsidR="00E9386D" w:rsidRDefault="00E9386D" w:rsidP="00E9386D">
      <w:pPr>
        <w:pStyle w:val="BodyText"/>
        <w:spacing w:after="0" w:line="240" w:lineRule="auto"/>
      </w:pPr>
    </w:p>
    <w:p w14:paraId="4D9C916B" w14:textId="77777777" w:rsidR="00E9386D" w:rsidRDefault="00E9386D" w:rsidP="00E9386D">
      <w:pPr>
        <w:pStyle w:val="BodyText"/>
        <w:spacing w:after="0" w:line="240" w:lineRule="auto"/>
      </w:pPr>
      <w:r>
        <w:t xml:space="preserve">        processRequest(request, response);</w:t>
      </w:r>
    </w:p>
    <w:p w14:paraId="0A838A65" w14:textId="77777777" w:rsidR="00E9386D" w:rsidRDefault="00E9386D" w:rsidP="00E9386D">
      <w:pPr>
        <w:pStyle w:val="BodyText"/>
        <w:spacing w:after="0" w:line="240" w:lineRule="auto"/>
      </w:pPr>
      <w:r>
        <w:t xml:space="preserve">    }</w:t>
      </w:r>
    </w:p>
    <w:p w14:paraId="73610AF9" w14:textId="77777777" w:rsidR="00E9386D" w:rsidRDefault="00E9386D" w:rsidP="00E9386D">
      <w:pPr>
        <w:pStyle w:val="BodyText"/>
        <w:spacing w:after="0" w:line="240" w:lineRule="auto"/>
      </w:pPr>
    </w:p>
    <w:p w14:paraId="6CEEDAD4" w14:textId="77777777" w:rsidR="00E9386D" w:rsidRDefault="00E9386D" w:rsidP="00E9386D">
      <w:pPr>
        <w:pStyle w:val="BodyText"/>
        <w:spacing w:after="0" w:line="240" w:lineRule="auto"/>
      </w:pPr>
      <w:r>
        <w:t xml:space="preserve">    /**</w:t>
      </w:r>
    </w:p>
    <w:p w14:paraId="224DF845" w14:textId="77777777" w:rsidR="00E9386D" w:rsidRDefault="00E9386D" w:rsidP="00E9386D">
      <w:pPr>
        <w:pStyle w:val="BodyText"/>
        <w:spacing w:after="0" w:line="240" w:lineRule="auto"/>
      </w:pPr>
      <w:r>
        <w:t xml:space="preserve">     * Returns a short description of the servlet.</w:t>
      </w:r>
    </w:p>
    <w:p w14:paraId="243A2F48" w14:textId="77777777" w:rsidR="00E9386D" w:rsidRDefault="00E9386D" w:rsidP="00E9386D">
      <w:pPr>
        <w:pStyle w:val="BodyText"/>
        <w:spacing w:after="0" w:line="240" w:lineRule="auto"/>
      </w:pPr>
      <w:r>
        <w:t xml:space="preserve">     *</w:t>
      </w:r>
    </w:p>
    <w:p w14:paraId="6734AA2E" w14:textId="77777777" w:rsidR="00E9386D" w:rsidRDefault="00E9386D" w:rsidP="00E9386D">
      <w:pPr>
        <w:pStyle w:val="BodyText"/>
        <w:spacing w:after="0" w:line="240" w:lineRule="auto"/>
      </w:pPr>
      <w:r>
        <w:t xml:space="preserve">     * @return a String containing servlet description</w:t>
      </w:r>
    </w:p>
    <w:p w14:paraId="6A719C6C" w14:textId="77777777" w:rsidR="00E9386D" w:rsidRDefault="00E9386D" w:rsidP="00E9386D">
      <w:pPr>
        <w:pStyle w:val="BodyText"/>
        <w:spacing w:after="0" w:line="240" w:lineRule="auto"/>
      </w:pPr>
      <w:r>
        <w:t xml:space="preserve">     */</w:t>
      </w:r>
    </w:p>
    <w:p w14:paraId="238AC2CA" w14:textId="77777777" w:rsidR="00E9386D" w:rsidRDefault="00E9386D" w:rsidP="00E9386D">
      <w:pPr>
        <w:pStyle w:val="BodyText"/>
        <w:spacing w:after="0" w:line="240" w:lineRule="auto"/>
      </w:pPr>
      <w:r>
        <w:t xml:space="preserve">    @Override</w:t>
      </w:r>
    </w:p>
    <w:p w14:paraId="1D5F73E9" w14:textId="77777777" w:rsidR="00E9386D" w:rsidRDefault="00E9386D" w:rsidP="00E9386D">
      <w:pPr>
        <w:pStyle w:val="BodyText"/>
        <w:spacing w:after="0" w:line="240" w:lineRule="auto"/>
      </w:pPr>
      <w:r>
        <w:t xml:space="preserve">    public String getServletInfo() {</w:t>
      </w:r>
    </w:p>
    <w:p w14:paraId="71EE71C8" w14:textId="77777777" w:rsidR="00E9386D" w:rsidRDefault="00E9386D" w:rsidP="00E9386D">
      <w:pPr>
        <w:pStyle w:val="BodyText"/>
        <w:spacing w:after="0" w:line="240" w:lineRule="auto"/>
      </w:pPr>
      <w:r>
        <w:t xml:space="preserve">        return "Short description";</w:t>
      </w:r>
    </w:p>
    <w:p w14:paraId="638FF213" w14:textId="77777777" w:rsidR="00E9386D" w:rsidRDefault="00E9386D" w:rsidP="00E9386D">
      <w:pPr>
        <w:pStyle w:val="BodyText"/>
        <w:spacing w:after="0" w:line="240" w:lineRule="auto"/>
      </w:pPr>
      <w:r>
        <w:t xml:space="preserve">    }// &lt;/editor-fold&gt;</w:t>
      </w:r>
    </w:p>
    <w:p w14:paraId="2FD90F96" w14:textId="76FC6508" w:rsidR="00E9386D" w:rsidRDefault="00E9386D" w:rsidP="00E9386D">
      <w:pPr>
        <w:pStyle w:val="BodyText"/>
        <w:spacing w:after="0" w:line="240" w:lineRule="auto"/>
      </w:pPr>
      <w:r>
        <w:t>}</w:t>
      </w:r>
    </w:p>
    <w:p w14:paraId="4BBCCF5A" w14:textId="256B9BD2" w:rsidR="00EF1DA8" w:rsidRDefault="00EF1DA8" w:rsidP="00E9386D">
      <w:pPr>
        <w:pStyle w:val="BodyText"/>
        <w:spacing w:after="0" w:line="240" w:lineRule="auto"/>
      </w:pPr>
    </w:p>
    <w:p w14:paraId="01219BC4" w14:textId="776A93C3" w:rsidR="00EF1DA8" w:rsidRPr="00EF1DA8" w:rsidRDefault="00EF1DA8" w:rsidP="00EF1DA8">
      <w:pPr>
        <w:pStyle w:val="BodyText"/>
        <w:spacing w:after="0" w:line="240" w:lineRule="auto"/>
        <w:rPr>
          <w:b/>
          <w:bCs/>
          <w:sz w:val="32"/>
          <w:szCs w:val="32"/>
          <w:lang w:val="en-US"/>
        </w:rPr>
      </w:pPr>
      <w:r w:rsidRPr="00EF1DA8">
        <w:rPr>
          <w:b/>
          <w:bCs/>
          <w:sz w:val="32"/>
          <w:szCs w:val="32"/>
        </w:rPr>
        <w:t xml:space="preserve">Message </w:t>
      </w:r>
      <w:r>
        <w:rPr>
          <w:b/>
          <w:bCs/>
          <w:sz w:val="32"/>
          <w:szCs w:val="32"/>
        </w:rPr>
        <w:t>bean</w:t>
      </w:r>
      <w:r w:rsidRPr="00EF1DA8">
        <w:rPr>
          <w:b/>
          <w:bCs/>
          <w:sz w:val="32"/>
          <w:szCs w:val="32"/>
        </w:rPr>
        <w:t xml:space="preserve"> klasė</w:t>
      </w:r>
    </w:p>
    <w:p w14:paraId="2C457EE3" w14:textId="77777777" w:rsidR="00EF1DA8" w:rsidRDefault="00EF1DA8" w:rsidP="00E9386D">
      <w:pPr>
        <w:pStyle w:val="BodyText"/>
        <w:spacing w:after="0" w:line="240" w:lineRule="auto"/>
      </w:pPr>
    </w:p>
    <w:p w14:paraId="5CF77175" w14:textId="1BC86E26" w:rsidR="00E9386D" w:rsidRDefault="00E9386D" w:rsidP="00E9386D">
      <w:pPr>
        <w:pStyle w:val="BodyText"/>
        <w:spacing w:after="0" w:line="240" w:lineRule="auto"/>
      </w:pPr>
    </w:p>
    <w:p w14:paraId="7AD49090" w14:textId="77777777" w:rsidR="00E9386D" w:rsidRDefault="00E9386D" w:rsidP="00E9386D">
      <w:pPr>
        <w:pStyle w:val="BodyText"/>
        <w:spacing w:after="0" w:line="240" w:lineRule="auto"/>
      </w:pPr>
      <w:r>
        <w:t>package jlab1.entities;</w:t>
      </w:r>
    </w:p>
    <w:p w14:paraId="47BACDBD" w14:textId="77777777" w:rsidR="00E9386D" w:rsidRDefault="00E9386D" w:rsidP="00E9386D">
      <w:pPr>
        <w:pStyle w:val="BodyText"/>
        <w:spacing w:after="0" w:line="240" w:lineRule="auto"/>
      </w:pPr>
    </w:p>
    <w:p w14:paraId="64739503" w14:textId="77777777" w:rsidR="00E9386D" w:rsidRDefault="00E9386D" w:rsidP="00E9386D">
      <w:pPr>
        <w:pStyle w:val="BodyText"/>
        <w:spacing w:after="0" w:line="240" w:lineRule="auto"/>
      </w:pPr>
      <w:r>
        <w:t>import java.io.Serializable;</w:t>
      </w:r>
    </w:p>
    <w:p w14:paraId="41288DA0" w14:textId="77777777" w:rsidR="00E9386D" w:rsidRDefault="00E9386D" w:rsidP="00E9386D">
      <w:pPr>
        <w:pStyle w:val="BodyText"/>
        <w:spacing w:after="0" w:line="240" w:lineRule="auto"/>
      </w:pPr>
      <w:r>
        <w:t>import java.util.Date;</w:t>
      </w:r>
    </w:p>
    <w:p w14:paraId="4BCDFE6D" w14:textId="77777777" w:rsidR="00E9386D" w:rsidRDefault="00E9386D" w:rsidP="00E9386D">
      <w:pPr>
        <w:pStyle w:val="BodyText"/>
        <w:spacing w:after="0" w:line="240" w:lineRule="auto"/>
      </w:pPr>
      <w:r>
        <w:t>import javax.persistence.Basic;</w:t>
      </w:r>
    </w:p>
    <w:p w14:paraId="38A68A7E" w14:textId="77777777" w:rsidR="00E9386D" w:rsidRDefault="00E9386D" w:rsidP="00E9386D">
      <w:pPr>
        <w:pStyle w:val="BodyText"/>
        <w:spacing w:after="0" w:line="240" w:lineRule="auto"/>
      </w:pPr>
      <w:r>
        <w:t>import javax.persistence.Column;</w:t>
      </w:r>
    </w:p>
    <w:p w14:paraId="681BD704" w14:textId="77777777" w:rsidR="00E9386D" w:rsidRDefault="00E9386D" w:rsidP="00E9386D">
      <w:pPr>
        <w:pStyle w:val="BodyText"/>
        <w:spacing w:after="0" w:line="240" w:lineRule="auto"/>
      </w:pPr>
      <w:r>
        <w:t>import javax.persistence.Entity;</w:t>
      </w:r>
    </w:p>
    <w:p w14:paraId="0F14AD17" w14:textId="77777777" w:rsidR="00E9386D" w:rsidRDefault="00E9386D" w:rsidP="00E9386D">
      <w:pPr>
        <w:pStyle w:val="BodyText"/>
        <w:spacing w:after="0" w:line="240" w:lineRule="auto"/>
      </w:pPr>
      <w:r>
        <w:t>import javax.persistence.GeneratedValue;</w:t>
      </w:r>
    </w:p>
    <w:p w14:paraId="27410FC4" w14:textId="77777777" w:rsidR="00E9386D" w:rsidRDefault="00E9386D" w:rsidP="00E9386D">
      <w:pPr>
        <w:pStyle w:val="BodyText"/>
        <w:spacing w:after="0" w:line="240" w:lineRule="auto"/>
      </w:pPr>
      <w:r>
        <w:t>import javax.persistence.GenerationType;</w:t>
      </w:r>
    </w:p>
    <w:p w14:paraId="0606A5D4" w14:textId="77777777" w:rsidR="00E9386D" w:rsidRDefault="00E9386D" w:rsidP="00E9386D">
      <w:pPr>
        <w:pStyle w:val="BodyText"/>
        <w:spacing w:after="0" w:line="240" w:lineRule="auto"/>
      </w:pPr>
      <w:r>
        <w:t>import javax.persistence.Id;</w:t>
      </w:r>
    </w:p>
    <w:p w14:paraId="48145E67" w14:textId="77777777" w:rsidR="00E9386D" w:rsidRDefault="00E9386D" w:rsidP="00E9386D">
      <w:pPr>
        <w:pStyle w:val="BodyText"/>
        <w:spacing w:after="0" w:line="240" w:lineRule="auto"/>
      </w:pPr>
      <w:r>
        <w:t>import javax.persistence.NamedQueries;</w:t>
      </w:r>
    </w:p>
    <w:p w14:paraId="50766B96" w14:textId="77777777" w:rsidR="00E9386D" w:rsidRDefault="00E9386D" w:rsidP="00E9386D">
      <w:pPr>
        <w:pStyle w:val="BodyText"/>
        <w:spacing w:after="0" w:line="240" w:lineRule="auto"/>
      </w:pPr>
      <w:r>
        <w:t>import javax.persistence.NamedQuery;</w:t>
      </w:r>
    </w:p>
    <w:p w14:paraId="6A0A2EFC" w14:textId="77777777" w:rsidR="00E9386D" w:rsidRDefault="00E9386D" w:rsidP="00E9386D">
      <w:pPr>
        <w:pStyle w:val="BodyText"/>
        <w:spacing w:after="0" w:line="240" w:lineRule="auto"/>
      </w:pPr>
      <w:r>
        <w:t>import javax.persistence.Table;</w:t>
      </w:r>
    </w:p>
    <w:p w14:paraId="23B95D0E" w14:textId="77777777" w:rsidR="00E9386D" w:rsidRDefault="00E9386D" w:rsidP="00E9386D">
      <w:pPr>
        <w:pStyle w:val="BodyText"/>
        <w:spacing w:after="0" w:line="240" w:lineRule="auto"/>
      </w:pPr>
      <w:r>
        <w:t>import javax.persistence.TableGenerator;</w:t>
      </w:r>
    </w:p>
    <w:p w14:paraId="19339DF5" w14:textId="77777777" w:rsidR="00E9386D" w:rsidRDefault="00E9386D" w:rsidP="00E9386D">
      <w:pPr>
        <w:pStyle w:val="BodyText"/>
        <w:spacing w:after="0" w:line="240" w:lineRule="auto"/>
      </w:pPr>
      <w:r>
        <w:t>import javax.persistence.Temporal;</w:t>
      </w:r>
    </w:p>
    <w:p w14:paraId="6C3F787F" w14:textId="77777777" w:rsidR="00E9386D" w:rsidRDefault="00E9386D" w:rsidP="00E9386D">
      <w:pPr>
        <w:pStyle w:val="BodyText"/>
        <w:spacing w:after="0" w:line="240" w:lineRule="auto"/>
      </w:pPr>
      <w:r>
        <w:t>import javax.persistence.TemporalType;</w:t>
      </w:r>
    </w:p>
    <w:p w14:paraId="59FE9EB0" w14:textId="77777777" w:rsidR="00E9386D" w:rsidRDefault="00E9386D" w:rsidP="00E9386D">
      <w:pPr>
        <w:pStyle w:val="BodyText"/>
        <w:spacing w:after="0" w:line="240" w:lineRule="auto"/>
      </w:pPr>
      <w:r>
        <w:t>import javax.validation.constraints.NotNull;</w:t>
      </w:r>
    </w:p>
    <w:p w14:paraId="181ABE33" w14:textId="77777777" w:rsidR="00E9386D" w:rsidRDefault="00E9386D" w:rsidP="00E9386D">
      <w:pPr>
        <w:pStyle w:val="BodyText"/>
        <w:spacing w:after="0" w:line="240" w:lineRule="auto"/>
      </w:pPr>
      <w:r>
        <w:t>import javax.validation.constraints.Size;</w:t>
      </w:r>
    </w:p>
    <w:p w14:paraId="54FF7275" w14:textId="77777777" w:rsidR="00E9386D" w:rsidRDefault="00E9386D" w:rsidP="00E9386D">
      <w:pPr>
        <w:pStyle w:val="BodyText"/>
        <w:spacing w:after="0" w:line="240" w:lineRule="auto"/>
      </w:pPr>
      <w:r>
        <w:t>import javax.xml.bind.annotation.XmlRootElement;</w:t>
      </w:r>
    </w:p>
    <w:p w14:paraId="66D6DABA" w14:textId="77777777" w:rsidR="00E9386D" w:rsidRDefault="00E9386D" w:rsidP="00E9386D">
      <w:pPr>
        <w:pStyle w:val="BodyText"/>
        <w:spacing w:after="0" w:line="240" w:lineRule="auto"/>
      </w:pPr>
    </w:p>
    <w:p w14:paraId="58C9F082" w14:textId="77777777" w:rsidR="00E9386D" w:rsidRDefault="00E9386D" w:rsidP="00E9386D">
      <w:pPr>
        <w:pStyle w:val="BodyText"/>
        <w:spacing w:after="0" w:line="240" w:lineRule="auto"/>
      </w:pPr>
      <w:r>
        <w:t>@Entity</w:t>
      </w:r>
    </w:p>
    <w:p w14:paraId="561C9AA5" w14:textId="77777777" w:rsidR="00E9386D" w:rsidRDefault="00E9386D" w:rsidP="00E9386D">
      <w:pPr>
        <w:pStyle w:val="BodyText"/>
        <w:spacing w:after="0" w:line="240" w:lineRule="auto"/>
      </w:pPr>
      <w:r>
        <w:t>@Table(name = "MESSAGE")</w:t>
      </w:r>
    </w:p>
    <w:p w14:paraId="2265899B" w14:textId="77777777" w:rsidR="00E9386D" w:rsidRDefault="00E9386D" w:rsidP="00E9386D">
      <w:pPr>
        <w:pStyle w:val="BodyText"/>
        <w:spacing w:after="0" w:line="240" w:lineRule="auto"/>
      </w:pPr>
      <w:r>
        <w:t>@XmlRootElement</w:t>
      </w:r>
    </w:p>
    <w:p w14:paraId="2C5CB4BC" w14:textId="77777777" w:rsidR="00E9386D" w:rsidRDefault="00E9386D" w:rsidP="00E9386D">
      <w:pPr>
        <w:pStyle w:val="BodyText"/>
        <w:spacing w:after="0" w:line="240" w:lineRule="auto"/>
      </w:pPr>
      <w:r>
        <w:t>@NamedQueries({</w:t>
      </w:r>
    </w:p>
    <w:p w14:paraId="7B8E5753" w14:textId="77777777" w:rsidR="00E9386D" w:rsidRDefault="00E9386D" w:rsidP="00E9386D">
      <w:pPr>
        <w:pStyle w:val="BodyText"/>
        <w:spacing w:after="0" w:line="240" w:lineRule="auto"/>
      </w:pPr>
      <w:r>
        <w:t xml:space="preserve">    @NamedQuery(name = "Message.findAll", query = "SELECT m FROM Message m"),</w:t>
      </w:r>
    </w:p>
    <w:p w14:paraId="1EB912DA" w14:textId="77777777" w:rsidR="00E9386D" w:rsidRDefault="00E9386D" w:rsidP="00E9386D">
      <w:pPr>
        <w:pStyle w:val="BodyText"/>
        <w:spacing w:after="0" w:line="240" w:lineRule="auto"/>
      </w:pPr>
      <w:r>
        <w:lastRenderedPageBreak/>
        <w:t xml:space="preserve">    @NamedQuery(name = "Message.findById", query = "SELECT m FROM Message m WHERE m.id = :id"),</w:t>
      </w:r>
    </w:p>
    <w:p w14:paraId="3D14E6E0" w14:textId="77777777" w:rsidR="00E9386D" w:rsidRDefault="00E9386D" w:rsidP="00E9386D">
      <w:pPr>
        <w:pStyle w:val="BodyText"/>
        <w:spacing w:after="0" w:line="240" w:lineRule="auto"/>
      </w:pPr>
      <w:r>
        <w:t xml:space="preserve">    @NamedQuery(name = "Message.findByName", query = "SELECT m FROM Message m WHERE m.name = :name"),</w:t>
      </w:r>
    </w:p>
    <w:p w14:paraId="65E9E342" w14:textId="77777777" w:rsidR="00E9386D" w:rsidRDefault="00E9386D" w:rsidP="00E9386D">
      <w:pPr>
        <w:pStyle w:val="BodyText"/>
        <w:spacing w:after="0" w:line="240" w:lineRule="auto"/>
      </w:pPr>
      <w:r>
        <w:t xml:space="preserve">    @NamedQuery(name = "Message.findByMessage", query = "SELECT m FROM Message m WHERE m.message = :message"),</w:t>
      </w:r>
    </w:p>
    <w:p w14:paraId="58C04A8B" w14:textId="77777777" w:rsidR="00E9386D" w:rsidRDefault="00E9386D" w:rsidP="00E9386D">
      <w:pPr>
        <w:pStyle w:val="BodyText"/>
        <w:spacing w:after="0" w:line="240" w:lineRule="auto"/>
      </w:pPr>
      <w:r>
        <w:t xml:space="preserve">    @NamedQuery(name = "Message.findByTime", query = "SELECT m FROM Message m WHERE m.time = :time")})</w:t>
      </w:r>
    </w:p>
    <w:p w14:paraId="63F8A217" w14:textId="77777777" w:rsidR="00E9386D" w:rsidRDefault="00E9386D" w:rsidP="00E9386D">
      <w:pPr>
        <w:pStyle w:val="BodyText"/>
        <w:spacing w:after="0" w:line="240" w:lineRule="auto"/>
      </w:pPr>
      <w:r>
        <w:t>public class Message implements Serializable {</w:t>
      </w:r>
    </w:p>
    <w:p w14:paraId="546F4643" w14:textId="77777777" w:rsidR="00E9386D" w:rsidRDefault="00E9386D" w:rsidP="00E9386D">
      <w:pPr>
        <w:pStyle w:val="BodyText"/>
        <w:spacing w:after="0" w:line="240" w:lineRule="auto"/>
      </w:pPr>
      <w:r>
        <w:t xml:space="preserve">    private static final long serialVersionUID = 1L;</w:t>
      </w:r>
    </w:p>
    <w:p w14:paraId="4BE7667C" w14:textId="77777777" w:rsidR="00E9386D" w:rsidRDefault="00E9386D" w:rsidP="00E9386D">
      <w:pPr>
        <w:pStyle w:val="BodyText"/>
        <w:spacing w:after="0" w:line="240" w:lineRule="auto"/>
      </w:pPr>
      <w:r>
        <w:t xml:space="preserve">    @Id</w:t>
      </w:r>
    </w:p>
    <w:p w14:paraId="07537D57" w14:textId="77777777" w:rsidR="00E9386D" w:rsidRDefault="00E9386D" w:rsidP="00E9386D">
      <w:pPr>
        <w:pStyle w:val="BodyText"/>
        <w:spacing w:after="0" w:line="240" w:lineRule="auto"/>
      </w:pPr>
      <w:r>
        <w:t xml:space="preserve">    @Basic(optional = false)</w:t>
      </w:r>
    </w:p>
    <w:p w14:paraId="28FC215D" w14:textId="77777777" w:rsidR="00E9386D" w:rsidRDefault="00E9386D" w:rsidP="00E9386D">
      <w:pPr>
        <w:pStyle w:val="BodyText"/>
        <w:spacing w:after="0" w:line="240" w:lineRule="auto"/>
      </w:pPr>
      <w:r>
        <w:t xml:space="preserve">    @NotNull</w:t>
      </w:r>
    </w:p>
    <w:p w14:paraId="6B98AD72" w14:textId="77777777" w:rsidR="00E9386D" w:rsidRDefault="00E9386D" w:rsidP="00E9386D">
      <w:pPr>
        <w:pStyle w:val="BodyText"/>
        <w:spacing w:after="0" w:line="240" w:lineRule="auto"/>
      </w:pPr>
      <w:r>
        <w:t xml:space="preserve">    @TableGenerator(name = "MSGPkGen",</w:t>
      </w:r>
    </w:p>
    <w:p w14:paraId="5B42E540" w14:textId="77777777" w:rsidR="00E9386D" w:rsidRDefault="00E9386D" w:rsidP="00E9386D">
      <w:pPr>
        <w:pStyle w:val="BodyText"/>
        <w:spacing w:after="0" w:line="240" w:lineRule="auto"/>
      </w:pPr>
      <w:r>
        <w:t xml:space="preserve">            table = "SEQUENCE",</w:t>
      </w:r>
    </w:p>
    <w:p w14:paraId="3061A563" w14:textId="77777777" w:rsidR="00E9386D" w:rsidRDefault="00E9386D" w:rsidP="00E9386D">
      <w:pPr>
        <w:pStyle w:val="BodyText"/>
        <w:spacing w:after="0" w:line="240" w:lineRule="auto"/>
      </w:pPr>
      <w:r>
        <w:t xml:space="preserve">            schema = "APP",</w:t>
      </w:r>
    </w:p>
    <w:p w14:paraId="2D129857" w14:textId="77777777" w:rsidR="00E9386D" w:rsidRDefault="00E9386D" w:rsidP="00E9386D">
      <w:pPr>
        <w:pStyle w:val="BodyText"/>
        <w:spacing w:after="0" w:line="240" w:lineRule="auto"/>
      </w:pPr>
      <w:r>
        <w:t xml:space="preserve">            pkColumnName = "SEQ_NAME",</w:t>
      </w:r>
    </w:p>
    <w:p w14:paraId="3D6AFF1F" w14:textId="77777777" w:rsidR="00E9386D" w:rsidRDefault="00E9386D" w:rsidP="00E9386D">
      <w:pPr>
        <w:pStyle w:val="BodyText"/>
        <w:spacing w:after="0" w:line="240" w:lineRule="auto"/>
      </w:pPr>
      <w:r>
        <w:t xml:space="preserve">            pkColumnValue = "MESSAGE",</w:t>
      </w:r>
    </w:p>
    <w:p w14:paraId="4CCA26F8" w14:textId="77777777" w:rsidR="00E9386D" w:rsidRDefault="00E9386D" w:rsidP="00E9386D">
      <w:pPr>
        <w:pStyle w:val="BodyText"/>
        <w:spacing w:after="0" w:line="240" w:lineRule="auto"/>
      </w:pPr>
      <w:r>
        <w:t xml:space="preserve">            valueColumnName = "SEQ_COUNT",</w:t>
      </w:r>
    </w:p>
    <w:p w14:paraId="0245E8B7" w14:textId="77777777" w:rsidR="00E9386D" w:rsidRDefault="00E9386D" w:rsidP="00E9386D">
      <w:pPr>
        <w:pStyle w:val="BodyText"/>
        <w:spacing w:after="0" w:line="240" w:lineRule="auto"/>
      </w:pPr>
      <w:r>
        <w:t xml:space="preserve">            initialValue = 0,</w:t>
      </w:r>
    </w:p>
    <w:p w14:paraId="4EFD682E" w14:textId="77777777" w:rsidR="00E9386D" w:rsidRDefault="00E9386D" w:rsidP="00E9386D">
      <w:pPr>
        <w:pStyle w:val="BodyText"/>
        <w:spacing w:after="0" w:line="240" w:lineRule="auto"/>
      </w:pPr>
      <w:r>
        <w:t xml:space="preserve">            allocationSize = 1)</w:t>
      </w:r>
    </w:p>
    <w:p w14:paraId="6A92934A" w14:textId="77777777" w:rsidR="00E9386D" w:rsidRDefault="00E9386D" w:rsidP="00E9386D">
      <w:pPr>
        <w:pStyle w:val="BodyText"/>
        <w:spacing w:after="0" w:line="240" w:lineRule="auto"/>
      </w:pPr>
      <w:r>
        <w:t xml:space="preserve">    @GeneratedValue(generator = "MSGPkGen", strategy = GenerationType.TABLE)</w:t>
      </w:r>
    </w:p>
    <w:p w14:paraId="142961EA" w14:textId="77777777" w:rsidR="00E9386D" w:rsidRDefault="00E9386D" w:rsidP="00E9386D">
      <w:pPr>
        <w:pStyle w:val="BodyText"/>
        <w:spacing w:after="0" w:line="240" w:lineRule="auto"/>
      </w:pPr>
      <w:r>
        <w:t xml:space="preserve">    @Column(name = "ID")</w:t>
      </w:r>
    </w:p>
    <w:p w14:paraId="129E144B" w14:textId="77777777" w:rsidR="00E9386D" w:rsidRDefault="00E9386D" w:rsidP="00E9386D">
      <w:pPr>
        <w:pStyle w:val="BodyText"/>
        <w:spacing w:after="0" w:line="240" w:lineRule="auto"/>
      </w:pPr>
      <w:r>
        <w:t xml:space="preserve">    private Integer id;</w:t>
      </w:r>
    </w:p>
    <w:p w14:paraId="557D4342" w14:textId="77777777" w:rsidR="00E9386D" w:rsidRDefault="00E9386D" w:rsidP="00E9386D">
      <w:pPr>
        <w:pStyle w:val="BodyText"/>
        <w:spacing w:after="0" w:line="240" w:lineRule="auto"/>
      </w:pPr>
      <w:r>
        <w:t xml:space="preserve">    @Size(max = 50)</w:t>
      </w:r>
    </w:p>
    <w:p w14:paraId="418A15CA" w14:textId="77777777" w:rsidR="00E9386D" w:rsidRDefault="00E9386D" w:rsidP="00E9386D">
      <w:pPr>
        <w:pStyle w:val="BodyText"/>
        <w:spacing w:after="0" w:line="240" w:lineRule="auto"/>
      </w:pPr>
      <w:r>
        <w:t xml:space="preserve">    @Column(name = "NAME")</w:t>
      </w:r>
    </w:p>
    <w:p w14:paraId="6972C5EA" w14:textId="77777777" w:rsidR="00E9386D" w:rsidRDefault="00E9386D" w:rsidP="00E9386D">
      <w:pPr>
        <w:pStyle w:val="BodyText"/>
        <w:spacing w:after="0" w:line="240" w:lineRule="auto"/>
      </w:pPr>
      <w:r>
        <w:t xml:space="preserve">    private String name;</w:t>
      </w:r>
    </w:p>
    <w:p w14:paraId="731F928C" w14:textId="77777777" w:rsidR="00E9386D" w:rsidRDefault="00E9386D" w:rsidP="00E9386D">
      <w:pPr>
        <w:pStyle w:val="BodyText"/>
        <w:spacing w:after="0" w:line="240" w:lineRule="auto"/>
      </w:pPr>
      <w:r>
        <w:t xml:space="preserve">    @Size(max = 120)</w:t>
      </w:r>
    </w:p>
    <w:p w14:paraId="1D45FE52" w14:textId="77777777" w:rsidR="00E9386D" w:rsidRDefault="00E9386D" w:rsidP="00E9386D">
      <w:pPr>
        <w:pStyle w:val="BodyText"/>
        <w:spacing w:after="0" w:line="240" w:lineRule="auto"/>
      </w:pPr>
      <w:r>
        <w:t xml:space="preserve">    @Column(name = "MESSAGE")</w:t>
      </w:r>
    </w:p>
    <w:p w14:paraId="213A5433" w14:textId="77777777" w:rsidR="00E9386D" w:rsidRDefault="00E9386D" w:rsidP="00E9386D">
      <w:pPr>
        <w:pStyle w:val="BodyText"/>
        <w:spacing w:after="0" w:line="240" w:lineRule="auto"/>
      </w:pPr>
      <w:r>
        <w:t xml:space="preserve">    private String message;</w:t>
      </w:r>
    </w:p>
    <w:p w14:paraId="55BCFC25" w14:textId="77777777" w:rsidR="00E9386D" w:rsidRDefault="00E9386D" w:rsidP="00E9386D">
      <w:pPr>
        <w:pStyle w:val="BodyText"/>
        <w:spacing w:after="0" w:line="240" w:lineRule="auto"/>
      </w:pPr>
      <w:r>
        <w:t xml:space="preserve">    @Column(name = "TIME")</w:t>
      </w:r>
    </w:p>
    <w:p w14:paraId="4E220C8E" w14:textId="77777777" w:rsidR="00E9386D" w:rsidRDefault="00E9386D" w:rsidP="00E9386D">
      <w:pPr>
        <w:pStyle w:val="BodyText"/>
        <w:spacing w:after="0" w:line="240" w:lineRule="auto"/>
      </w:pPr>
      <w:r>
        <w:t xml:space="preserve">    @Temporal(TemporalType.TIME)</w:t>
      </w:r>
    </w:p>
    <w:p w14:paraId="0B4879C2" w14:textId="77777777" w:rsidR="00E9386D" w:rsidRDefault="00E9386D" w:rsidP="00E9386D">
      <w:pPr>
        <w:pStyle w:val="BodyText"/>
        <w:spacing w:after="0" w:line="240" w:lineRule="auto"/>
      </w:pPr>
      <w:r>
        <w:t xml:space="preserve">    private Date time;</w:t>
      </w:r>
    </w:p>
    <w:p w14:paraId="7673B69A" w14:textId="77777777" w:rsidR="00E9386D" w:rsidRDefault="00E9386D" w:rsidP="00E9386D">
      <w:pPr>
        <w:pStyle w:val="BodyText"/>
        <w:spacing w:after="0" w:line="240" w:lineRule="auto"/>
      </w:pPr>
    </w:p>
    <w:p w14:paraId="50313BD0" w14:textId="77777777" w:rsidR="00E9386D" w:rsidRDefault="00E9386D" w:rsidP="00E9386D">
      <w:pPr>
        <w:pStyle w:val="BodyText"/>
        <w:spacing w:after="0" w:line="240" w:lineRule="auto"/>
      </w:pPr>
      <w:r>
        <w:t xml:space="preserve">    public Message() {</w:t>
      </w:r>
    </w:p>
    <w:p w14:paraId="0BD07CCC" w14:textId="77777777" w:rsidR="00E9386D" w:rsidRDefault="00E9386D" w:rsidP="00E9386D">
      <w:pPr>
        <w:pStyle w:val="BodyText"/>
        <w:spacing w:after="0" w:line="240" w:lineRule="auto"/>
      </w:pPr>
      <w:r>
        <w:t xml:space="preserve">    }</w:t>
      </w:r>
    </w:p>
    <w:p w14:paraId="5850569B" w14:textId="77777777" w:rsidR="00E9386D" w:rsidRDefault="00E9386D" w:rsidP="00E9386D">
      <w:pPr>
        <w:pStyle w:val="BodyText"/>
        <w:spacing w:after="0" w:line="240" w:lineRule="auto"/>
      </w:pPr>
    </w:p>
    <w:p w14:paraId="1D175080" w14:textId="77777777" w:rsidR="00E9386D" w:rsidRDefault="00E9386D" w:rsidP="00E9386D">
      <w:pPr>
        <w:pStyle w:val="BodyText"/>
        <w:spacing w:after="0" w:line="240" w:lineRule="auto"/>
      </w:pPr>
      <w:r>
        <w:t xml:space="preserve">    public Message(Integer id) {</w:t>
      </w:r>
    </w:p>
    <w:p w14:paraId="22781053" w14:textId="77777777" w:rsidR="00E9386D" w:rsidRDefault="00E9386D" w:rsidP="00E9386D">
      <w:pPr>
        <w:pStyle w:val="BodyText"/>
        <w:spacing w:after="0" w:line="240" w:lineRule="auto"/>
      </w:pPr>
      <w:r>
        <w:t xml:space="preserve">        this.id = id;</w:t>
      </w:r>
    </w:p>
    <w:p w14:paraId="7317011D" w14:textId="77777777" w:rsidR="00E9386D" w:rsidRDefault="00E9386D" w:rsidP="00E9386D">
      <w:pPr>
        <w:pStyle w:val="BodyText"/>
        <w:spacing w:after="0" w:line="240" w:lineRule="auto"/>
      </w:pPr>
      <w:r>
        <w:t xml:space="preserve">    }</w:t>
      </w:r>
    </w:p>
    <w:p w14:paraId="5492A1E1" w14:textId="77777777" w:rsidR="00E9386D" w:rsidRDefault="00E9386D" w:rsidP="00E9386D">
      <w:pPr>
        <w:pStyle w:val="BodyText"/>
        <w:spacing w:after="0" w:line="240" w:lineRule="auto"/>
      </w:pPr>
    </w:p>
    <w:p w14:paraId="185927C2" w14:textId="77777777" w:rsidR="00E9386D" w:rsidRDefault="00E9386D" w:rsidP="00E9386D">
      <w:pPr>
        <w:pStyle w:val="BodyText"/>
        <w:spacing w:after="0" w:line="240" w:lineRule="auto"/>
      </w:pPr>
      <w:r>
        <w:t xml:space="preserve">    public Integer getId() {</w:t>
      </w:r>
    </w:p>
    <w:p w14:paraId="2F56E9FC" w14:textId="77777777" w:rsidR="00E9386D" w:rsidRDefault="00E9386D" w:rsidP="00E9386D">
      <w:pPr>
        <w:pStyle w:val="BodyText"/>
        <w:spacing w:after="0" w:line="240" w:lineRule="auto"/>
      </w:pPr>
      <w:r>
        <w:t xml:space="preserve">        return id;</w:t>
      </w:r>
    </w:p>
    <w:p w14:paraId="345B3E57" w14:textId="77777777" w:rsidR="00E9386D" w:rsidRDefault="00E9386D" w:rsidP="00E9386D">
      <w:pPr>
        <w:pStyle w:val="BodyText"/>
        <w:spacing w:after="0" w:line="240" w:lineRule="auto"/>
      </w:pPr>
      <w:r>
        <w:t xml:space="preserve">    }</w:t>
      </w:r>
    </w:p>
    <w:p w14:paraId="2B73689F" w14:textId="77777777" w:rsidR="00E9386D" w:rsidRDefault="00E9386D" w:rsidP="00E9386D">
      <w:pPr>
        <w:pStyle w:val="BodyText"/>
        <w:spacing w:after="0" w:line="240" w:lineRule="auto"/>
      </w:pPr>
    </w:p>
    <w:p w14:paraId="05816D83" w14:textId="77777777" w:rsidR="00E9386D" w:rsidRDefault="00E9386D" w:rsidP="00E9386D">
      <w:pPr>
        <w:pStyle w:val="BodyText"/>
        <w:spacing w:after="0" w:line="240" w:lineRule="auto"/>
      </w:pPr>
      <w:r>
        <w:t xml:space="preserve">    public void setId(Integer id) {</w:t>
      </w:r>
    </w:p>
    <w:p w14:paraId="5152F495" w14:textId="77777777" w:rsidR="00E9386D" w:rsidRDefault="00E9386D" w:rsidP="00E9386D">
      <w:pPr>
        <w:pStyle w:val="BodyText"/>
        <w:spacing w:after="0" w:line="240" w:lineRule="auto"/>
      </w:pPr>
      <w:r>
        <w:t xml:space="preserve">        this.id = id;</w:t>
      </w:r>
    </w:p>
    <w:p w14:paraId="767DE898" w14:textId="77777777" w:rsidR="00E9386D" w:rsidRDefault="00E9386D" w:rsidP="00E9386D">
      <w:pPr>
        <w:pStyle w:val="BodyText"/>
        <w:spacing w:after="0" w:line="240" w:lineRule="auto"/>
      </w:pPr>
      <w:r>
        <w:t xml:space="preserve">    }</w:t>
      </w:r>
    </w:p>
    <w:p w14:paraId="575101B5" w14:textId="77777777" w:rsidR="00E9386D" w:rsidRDefault="00E9386D" w:rsidP="00E9386D">
      <w:pPr>
        <w:pStyle w:val="BodyText"/>
        <w:spacing w:after="0" w:line="240" w:lineRule="auto"/>
      </w:pPr>
    </w:p>
    <w:p w14:paraId="59BB6B92" w14:textId="77777777" w:rsidR="00E9386D" w:rsidRDefault="00E9386D" w:rsidP="00E9386D">
      <w:pPr>
        <w:pStyle w:val="BodyText"/>
        <w:spacing w:after="0" w:line="240" w:lineRule="auto"/>
      </w:pPr>
      <w:r>
        <w:t xml:space="preserve">    public String getName() {</w:t>
      </w:r>
    </w:p>
    <w:p w14:paraId="061AB2AF" w14:textId="77777777" w:rsidR="00E9386D" w:rsidRDefault="00E9386D" w:rsidP="00E9386D">
      <w:pPr>
        <w:pStyle w:val="BodyText"/>
        <w:spacing w:after="0" w:line="240" w:lineRule="auto"/>
      </w:pPr>
      <w:r>
        <w:t xml:space="preserve">        return name;</w:t>
      </w:r>
    </w:p>
    <w:p w14:paraId="4945939A" w14:textId="77777777" w:rsidR="00E9386D" w:rsidRDefault="00E9386D" w:rsidP="00E9386D">
      <w:pPr>
        <w:pStyle w:val="BodyText"/>
        <w:spacing w:after="0" w:line="240" w:lineRule="auto"/>
      </w:pPr>
      <w:r>
        <w:t xml:space="preserve">    }</w:t>
      </w:r>
    </w:p>
    <w:p w14:paraId="0D3C6559" w14:textId="77777777" w:rsidR="00E9386D" w:rsidRDefault="00E9386D" w:rsidP="00E9386D">
      <w:pPr>
        <w:pStyle w:val="BodyText"/>
        <w:spacing w:after="0" w:line="240" w:lineRule="auto"/>
      </w:pPr>
    </w:p>
    <w:p w14:paraId="6108B81C" w14:textId="77777777" w:rsidR="00E9386D" w:rsidRDefault="00E9386D" w:rsidP="00E9386D">
      <w:pPr>
        <w:pStyle w:val="BodyText"/>
        <w:spacing w:after="0" w:line="240" w:lineRule="auto"/>
      </w:pPr>
      <w:r>
        <w:t xml:space="preserve">    public void setName(String name) {</w:t>
      </w:r>
    </w:p>
    <w:p w14:paraId="268BED87" w14:textId="77777777" w:rsidR="00E9386D" w:rsidRDefault="00E9386D" w:rsidP="00E9386D">
      <w:pPr>
        <w:pStyle w:val="BodyText"/>
        <w:spacing w:after="0" w:line="240" w:lineRule="auto"/>
      </w:pPr>
      <w:r>
        <w:t xml:space="preserve">        this.name = name;</w:t>
      </w:r>
    </w:p>
    <w:p w14:paraId="61242856" w14:textId="77777777" w:rsidR="00E9386D" w:rsidRDefault="00E9386D" w:rsidP="00E9386D">
      <w:pPr>
        <w:pStyle w:val="BodyText"/>
        <w:spacing w:after="0" w:line="240" w:lineRule="auto"/>
      </w:pPr>
      <w:r>
        <w:t xml:space="preserve">    }</w:t>
      </w:r>
    </w:p>
    <w:p w14:paraId="432C5258" w14:textId="77777777" w:rsidR="00E9386D" w:rsidRDefault="00E9386D" w:rsidP="00E9386D">
      <w:pPr>
        <w:pStyle w:val="BodyText"/>
        <w:spacing w:after="0" w:line="240" w:lineRule="auto"/>
      </w:pPr>
    </w:p>
    <w:p w14:paraId="165FD16A" w14:textId="77777777" w:rsidR="00E9386D" w:rsidRDefault="00E9386D" w:rsidP="00E9386D">
      <w:pPr>
        <w:pStyle w:val="BodyText"/>
        <w:spacing w:after="0" w:line="240" w:lineRule="auto"/>
      </w:pPr>
      <w:r>
        <w:t xml:space="preserve">    public String getMessage() {</w:t>
      </w:r>
    </w:p>
    <w:p w14:paraId="74F18202" w14:textId="77777777" w:rsidR="00E9386D" w:rsidRDefault="00E9386D" w:rsidP="00E9386D">
      <w:pPr>
        <w:pStyle w:val="BodyText"/>
        <w:spacing w:after="0" w:line="240" w:lineRule="auto"/>
      </w:pPr>
      <w:r>
        <w:t xml:space="preserve">        return message;</w:t>
      </w:r>
    </w:p>
    <w:p w14:paraId="701570E6" w14:textId="77777777" w:rsidR="00E9386D" w:rsidRDefault="00E9386D" w:rsidP="00E9386D">
      <w:pPr>
        <w:pStyle w:val="BodyText"/>
        <w:spacing w:after="0" w:line="240" w:lineRule="auto"/>
      </w:pPr>
      <w:r>
        <w:t xml:space="preserve">    }</w:t>
      </w:r>
    </w:p>
    <w:p w14:paraId="0199103C" w14:textId="77777777" w:rsidR="00E9386D" w:rsidRDefault="00E9386D" w:rsidP="00E9386D">
      <w:pPr>
        <w:pStyle w:val="BodyText"/>
        <w:spacing w:after="0" w:line="240" w:lineRule="auto"/>
      </w:pPr>
    </w:p>
    <w:p w14:paraId="681077D4" w14:textId="77777777" w:rsidR="00E9386D" w:rsidRDefault="00E9386D" w:rsidP="00E9386D">
      <w:pPr>
        <w:pStyle w:val="BodyText"/>
        <w:spacing w:after="0" w:line="240" w:lineRule="auto"/>
      </w:pPr>
      <w:r>
        <w:t xml:space="preserve">    public void setMessage(String message) {</w:t>
      </w:r>
    </w:p>
    <w:p w14:paraId="5AD1FC65" w14:textId="77777777" w:rsidR="00E9386D" w:rsidRDefault="00E9386D" w:rsidP="00E9386D">
      <w:pPr>
        <w:pStyle w:val="BodyText"/>
        <w:spacing w:after="0" w:line="240" w:lineRule="auto"/>
      </w:pPr>
      <w:r>
        <w:t xml:space="preserve">        this.message = message;</w:t>
      </w:r>
    </w:p>
    <w:p w14:paraId="44CCA813" w14:textId="77777777" w:rsidR="00E9386D" w:rsidRDefault="00E9386D" w:rsidP="00E9386D">
      <w:pPr>
        <w:pStyle w:val="BodyText"/>
        <w:spacing w:after="0" w:line="240" w:lineRule="auto"/>
      </w:pPr>
      <w:r>
        <w:t xml:space="preserve">    }</w:t>
      </w:r>
    </w:p>
    <w:p w14:paraId="7A58C4A1" w14:textId="77777777" w:rsidR="00E9386D" w:rsidRDefault="00E9386D" w:rsidP="00E9386D">
      <w:pPr>
        <w:pStyle w:val="BodyText"/>
        <w:spacing w:after="0" w:line="240" w:lineRule="auto"/>
      </w:pPr>
    </w:p>
    <w:p w14:paraId="3A7C4BA0" w14:textId="77777777" w:rsidR="00E9386D" w:rsidRDefault="00E9386D" w:rsidP="00E9386D">
      <w:pPr>
        <w:pStyle w:val="BodyText"/>
        <w:spacing w:after="0" w:line="240" w:lineRule="auto"/>
      </w:pPr>
      <w:r>
        <w:t xml:space="preserve">    public Date getTime() {</w:t>
      </w:r>
    </w:p>
    <w:p w14:paraId="4D6E0BC5" w14:textId="77777777" w:rsidR="00E9386D" w:rsidRDefault="00E9386D" w:rsidP="00E9386D">
      <w:pPr>
        <w:pStyle w:val="BodyText"/>
        <w:spacing w:after="0" w:line="240" w:lineRule="auto"/>
      </w:pPr>
      <w:r>
        <w:t xml:space="preserve">        return time;</w:t>
      </w:r>
    </w:p>
    <w:p w14:paraId="11C66BD2" w14:textId="77777777" w:rsidR="00E9386D" w:rsidRDefault="00E9386D" w:rsidP="00E9386D">
      <w:pPr>
        <w:pStyle w:val="BodyText"/>
        <w:spacing w:after="0" w:line="240" w:lineRule="auto"/>
      </w:pPr>
      <w:r>
        <w:t xml:space="preserve">    }</w:t>
      </w:r>
    </w:p>
    <w:p w14:paraId="0423164F" w14:textId="77777777" w:rsidR="00E9386D" w:rsidRDefault="00E9386D" w:rsidP="00E9386D">
      <w:pPr>
        <w:pStyle w:val="BodyText"/>
        <w:spacing w:after="0" w:line="240" w:lineRule="auto"/>
      </w:pPr>
    </w:p>
    <w:p w14:paraId="511B7EF5" w14:textId="77777777" w:rsidR="00E9386D" w:rsidRDefault="00E9386D" w:rsidP="00E9386D">
      <w:pPr>
        <w:pStyle w:val="BodyText"/>
        <w:spacing w:after="0" w:line="240" w:lineRule="auto"/>
      </w:pPr>
      <w:r>
        <w:t xml:space="preserve">    public void setTime(Date time) {</w:t>
      </w:r>
    </w:p>
    <w:p w14:paraId="26E267EE" w14:textId="77777777" w:rsidR="00E9386D" w:rsidRDefault="00E9386D" w:rsidP="00E9386D">
      <w:pPr>
        <w:pStyle w:val="BodyText"/>
        <w:spacing w:after="0" w:line="240" w:lineRule="auto"/>
      </w:pPr>
      <w:r>
        <w:t xml:space="preserve">        this.time = time;</w:t>
      </w:r>
    </w:p>
    <w:p w14:paraId="56B9D0A7" w14:textId="77777777" w:rsidR="00E9386D" w:rsidRDefault="00E9386D" w:rsidP="00E9386D">
      <w:pPr>
        <w:pStyle w:val="BodyText"/>
        <w:spacing w:after="0" w:line="240" w:lineRule="auto"/>
      </w:pPr>
      <w:r>
        <w:t xml:space="preserve">    }</w:t>
      </w:r>
    </w:p>
    <w:p w14:paraId="3186838A" w14:textId="77777777" w:rsidR="00E9386D" w:rsidRDefault="00E9386D" w:rsidP="00E9386D">
      <w:pPr>
        <w:pStyle w:val="BodyText"/>
        <w:spacing w:after="0" w:line="240" w:lineRule="auto"/>
      </w:pPr>
    </w:p>
    <w:p w14:paraId="10711C0E" w14:textId="77777777" w:rsidR="00E9386D" w:rsidRDefault="00E9386D" w:rsidP="00E9386D">
      <w:pPr>
        <w:pStyle w:val="BodyText"/>
        <w:spacing w:after="0" w:line="240" w:lineRule="auto"/>
      </w:pPr>
      <w:r>
        <w:t xml:space="preserve">    @Override</w:t>
      </w:r>
    </w:p>
    <w:p w14:paraId="5E4DED2C" w14:textId="77777777" w:rsidR="00E9386D" w:rsidRDefault="00E9386D" w:rsidP="00E9386D">
      <w:pPr>
        <w:pStyle w:val="BodyText"/>
        <w:spacing w:after="0" w:line="240" w:lineRule="auto"/>
      </w:pPr>
      <w:r>
        <w:t xml:space="preserve">    public int hashCode() {</w:t>
      </w:r>
    </w:p>
    <w:p w14:paraId="6E9091A4" w14:textId="77777777" w:rsidR="00E9386D" w:rsidRDefault="00E9386D" w:rsidP="00E9386D">
      <w:pPr>
        <w:pStyle w:val="BodyText"/>
        <w:spacing w:after="0" w:line="240" w:lineRule="auto"/>
      </w:pPr>
      <w:r>
        <w:t xml:space="preserve">        int hash = 0;</w:t>
      </w:r>
    </w:p>
    <w:p w14:paraId="3B30268E" w14:textId="77777777" w:rsidR="00E9386D" w:rsidRDefault="00E9386D" w:rsidP="00E9386D">
      <w:pPr>
        <w:pStyle w:val="BodyText"/>
        <w:spacing w:after="0" w:line="240" w:lineRule="auto"/>
      </w:pPr>
      <w:r>
        <w:t xml:space="preserve">        hash += (id != null ? id.hashCode() : 0);</w:t>
      </w:r>
    </w:p>
    <w:p w14:paraId="4143F7AB" w14:textId="77777777" w:rsidR="00E9386D" w:rsidRDefault="00E9386D" w:rsidP="00E9386D">
      <w:pPr>
        <w:pStyle w:val="BodyText"/>
        <w:spacing w:after="0" w:line="240" w:lineRule="auto"/>
      </w:pPr>
      <w:r>
        <w:t xml:space="preserve">        return hash;</w:t>
      </w:r>
    </w:p>
    <w:p w14:paraId="67812C0B" w14:textId="77777777" w:rsidR="00E9386D" w:rsidRDefault="00E9386D" w:rsidP="00E9386D">
      <w:pPr>
        <w:pStyle w:val="BodyText"/>
        <w:spacing w:after="0" w:line="240" w:lineRule="auto"/>
      </w:pPr>
      <w:r>
        <w:t xml:space="preserve">    }</w:t>
      </w:r>
    </w:p>
    <w:p w14:paraId="6183826D" w14:textId="77777777" w:rsidR="00E9386D" w:rsidRDefault="00E9386D" w:rsidP="00E9386D">
      <w:pPr>
        <w:pStyle w:val="BodyText"/>
        <w:spacing w:after="0" w:line="240" w:lineRule="auto"/>
      </w:pPr>
    </w:p>
    <w:p w14:paraId="0D2F8709" w14:textId="77777777" w:rsidR="00E9386D" w:rsidRDefault="00E9386D" w:rsidP="00E9386D">
      <w:pPr>
        <w:pStyle w:val="BodyText"/>
        <w:spacing w:after="0" w:line="240" w:lineRule="auto"/>
      </w:pPr>
      <w:r>
        <w:t xml:space="preserve">    @Override</w:t>
      </w:r>
    </w:p>
    <w:p w14:paraId="735C2C46" w14:textId="77777777" w:rsidR="00E9386D" w:rsidRDefault="00E9386D" w:rsidP="00E9386D">
      <w:pPr>
        <w:pStyle w:val="BodyText"/>
        <w:spacing w:after="0" w:line="240" w:lineRule="auto"/>
      </w:pPr>
      <w:r>
        <w:t xml:space="preserve">    public boolean equals(Object object) {</w:t>
      </w:r>
    </w:p>
    <w:p w14:paraId="321B68A0" w14:textId="77777777" w:rsidR="00E9386D" w:rsidRDefault="00E9386D" w:rsidP="00E9386D">
      <w:pPr>
        <w:pStyle w:val="BodyText"/>
        <w:spacing w:after="0" w:line="240" w:lineRule="auto"/>
      </w:pPr>
      <w:r>
        <w:t xml:space="preserve">        // TODO: Warning - this method won't work in the case the id fields are not set</w:t>
      </w:r>
    </w:p>
    <w:p w14:paraId="60898AE1" w14:textId="77777777" w:rsidR="00E9386D" w:rsidRDefault="00E9386D" w:rsidP="00E9386D">
      <w:pPr>
        <w:pStyle w:val="BodyText"/>
        <w:spacing w:after="0" w:line="240" w:lineRule="auto"/>
      </w:pPr>
      <w:r>
        <w:t xml:space="preserve">        if (!(object instanceof Message)) {</w:t>
      </w:r>
    </w:p>
    <w:p w14:paraId="17A1C1E4" w14:textId="77777777" w:rsidR="00E9386D" w:rsidRDefault="00E9386D" w:rsidP="00E9386D">
      <w:pPr>
        <w:pStyle w:val="BodyText"/>
        <w:spacing w:after="0" w:line="240" w:lineRule="auto"/>
      </w:pPr>
      <w:r>
        <w:t xml:space="preserve">            return false;</w:t>
      </w:r>
    </w:p>
    <w:p w14:paraId="33980DBD" w14:textId="77777777" w:rsidR="00E9386D" w:rsidRDefault="00E9386D" w:rsidP="00E9386D">
      <w:pPr>
        <w:pStyle w:val="BodyText"/>
        <w:spacing w:after="0" w:line="240" w:lineRule="auto"/>
      </w:pPr>
      <w:r>
        <w:t xml:space="preserve">        }</w:t>
      </w:r>
    </w:p>
    <w:p w14:paraId="6B53D131" w14:textId="77777777" w:rsidR="00E9386D" w:rsidRDefault="00E9386D" w:rsidP="00E9386D">
      <w:pPr>
        <w:pStyle w:val="BodyText"/>
        <w:spacing w:after="0" w:line="240" w:lineRule="auto"/>
      </w:pPr>
      <w:r>
        <w:t xml:space="preserve">        Message other = (Message) object;</w:t>
      </w:r>
    </w:p>
    <w:p w14:paraId="098D3439" w14:textId="77777777" w:rsidR="00E9386D" w:rsidRDefault="00E9386D" w:rsidP="00E9386D">
      <w:pPr>
        <w:pStyle w:val="BodyText"/>
        <w:spacing w:after="0" w:line="240" w:lineRule="auto"/>
      </w:pPr>
      <w:r>
        <w:t xml:space="preserve">        if ((this.id == null &amp;&amp; other.id != null) || (this.id != null &amp;&amp; !this.id.equals(other.id))) {</w:t>
      </w:r>
    </w:p>
    <w:p w14:paraId="09192615" w14:textId="77777777" w:rsidR="00E9386D" w:rsidRDefault="00E9386D" w:rsidP="00E9386D">
      <w:pPr>
        <w:pStyle w:val="BodyText"/>
        <w:spacing w:after="0" w:line="240" w:lineRule="auto"/>
      </w:pPr>
      <w:r>
        <w:t xml:space="preserve">            return false;</w:t>
      </w:r>
    </w:p>
    <w:p w14:paraId="24D6B006" w14:textId="77777777" w:rsidR="00E9386D" w:rsidRDefault="00E9386D" w:rsidP="00E9386D">
      <w:pPr>
        <w:pStyle w:val="BodyText"/>
        <w:spacing w:after="0" w:line="240" w:lineRule="auto"/>
      </w:pPr>
      <w:r>
        <w:t xml:space="preserve">        }</w:t>
      </w:r>
    </w:p>
    <w:p w14:paraId="5B2B9917" w14:textId="77777777" w:rsidR="00E9386D" w:rsidRDefault="00E9386D" w:rsidP="00E9386D">
      <w:pPr>
        <w:pStyle w:val="BodyText"/>
        <w:spacing w:after="0" w:line="240" w:lineRule="auto"/>
      </w:pPr>
      <w:r>
        <w:t xml:space="preserve">        return true;</w:t>
      </w:r>
    </w:p>
    <w:p w14:paraId="329CE910" w14:textId="77777777" w:rsidR="00E9386D" w:rsidRDefault="00E9386D" w:rsidP="00E9386D">
      <w:pPr>
        <w:pStyle w:val="BodyText"/>
        <w:spacing w:after="0" w:line="240" w:lineRule="auto"/>
      </w:pPr>
      <w:r>
        <w:t xml:space="preserve">    }</w:t>
      </w:r>
    </w:p>
    <w:p w14:paraId="48A5DF42" w14:textId="77777777" w:rsidR="00E9386D" w:rsidRDefault="00E9386D" w:rsidP="00E9386D">
      <w:pPr>
        <w:pStyle w:val="BodyText"/>
        <w:spacing w:after="0" w:line="240" w:lineRule="auto"/>
      </w:pPr>
    </w:p>
    <w:p w14:paraId="1E72B5A7" w14:textId="77777777" w:rsidR="00E9386D" w:rsidRDefault="00E9386D" w:rsidP="00E9386D">
      <w:pPr>
        <w:pStyle w:val="BodyText"/>
        <w:spacing w:after="0" w:line="240" w:lineRule="auto"/>
      </w:pPr>
      <w:r>
        <w:t xml:space="preserve">    @Override</w:t>
      </w:r>
    </w:p>
    <w:p w14:paraId="31AF96DE" w14:textId="77777777" w:rsidR="00E9386D" w:rsidRDefault="00E9386D" w:rsidP="00E9386D">
      <w:pPr>
        <w:pStyle w:val="BodyText"/>
        <w:spacing w:after="0" w:line="240" w:lineRule="auto"/>
      </w:pPr>
      <w:r>
        <w:t xml:space="preserve">    public String toString() {</w:t>
      </w:r>
    </w:p>
    <w:p w14:paraId="383B9C43" w14:textId="77777777" w:rsidR="00E9386D" w:rsidRDefault="00E9386D" w:rsidP="00E9386D">
      <w:pPr>
        <w:pStyle w:val="BodyText"/>
        <w:spacing w:after="0" w:line="240" w:lineRule="auto"/>
      </w:pPr>
      <w:r>
        <w:t xml:space="preserve">        return "jlab1.entities.Message[ id=" + id + " ]";</w:t>
      </w:r>
    </w:p>
    <w:p w14:paraId="61E69978" w14:textId="77777777" w:rsidR="00E9386D" w:rsidRDefault="00E9386D" w:rsidP="00E9386D">
      <w:pPr>
        <w:pStyle w:val="BodyText"/>
        <w:spacing w:after="0" w:line="240" w:lineRule="auto"/>
      </w:pPr>
      <w:r>
        <w:t xml:space="preserve">    }</w:t>
      </w:r>
    </w:p>
    <w:p w14:paraId="669A7658" w14:textId="77777777" w:rsidR="00E9386D" w:rsidRDefault="00E9386D" w:rsidP="00E9386D">
      <w:pPr>
        <w:pStyle w:val="BodyText"/>
        <w:spacing w:after="0" w:line="240" w:lineRule="auto"/>
      </w:pPr>
      <w:r>
        <w:t xml:space="preserve">    </w:t>
      </w:r>
    </w:p>
    <w:p w14:paraId="733656B5" w14:textId="7E870691" w:rsidR="00E9386D" w:rsidRDefault="00E9386D" w:rsidP="00E9386D">
      <w:pPr>
        <w:pStyle w:val="BodyText"/>
        <w:spacing w:after="0" w:line="240" w:lineRule="auto"/>
      </w:pPr>
      <w:r>
        <w:t>}</w:t>
      </w:r>
    </w:p>
    <w:p w14:paraId="1D13D2B4" w14:textId="1C86F7C5" w:rsidR="00EF1DA8" w:rsidRDefault="00EF1DA8" w:rsidP="00E9386D">
      <w:pPr>
        <w:pStyle w:val="BodyText"/>
        <w:spacing w:after="0" w:line="240" w:lineRule="auto"/>
      </w:pPr>
    </w:p>
    <w:p w14:paraId="00DBF2C6" w14:textId="6A9F2DB6" w:rsidR="00EF1DA8" w:rsidRPr="00EF1DA8" w:rsidRDefault="00EF1DA8" w:rsidP="00E9386D">
      <w:pPr>
        <w:pStyle w:val="BodyText"/>
        <w:spacing w:after="0" w:line="240" w:lineRule="auto"/>
        <w:rPr>
          <w:b/>
          <w:bCs/>
          <w:sz w:val="32"/>
          <w:szCs w:val="32"/>
          <w:lang w:val="en-US"/>
        </w:rPr>
      </w:pPr>
      <w:r w:rsidRPr="00EF1DA8">
        <w:rPr>
          <w:b/>
          <w:bCs/>
          <w:sz w:val="32"/>
          <w:szCs w:val="32"/>
        </w:rPr>
        <w:t>Message entity klasė</w:t>
      </w:r>
    </w:p>
    <w:p w14:paraId="5E3B405E" w14:textId="77777777" w:rsidR="00EF1DA8" w:rsidRDefault="00EF1DA8" w:rsidP="00E9386D">
      <w:pPr>
        <w:pStyle w:val="BodyText"/>
        <w:spacing w:after="0" w:line="240" w:lineRule="auto"/>
      </w:pPr>
    </w:p>
    <w:p w14:paraId="3D4D2AF6" w14:textId="77777777" w:rsidR="00EF1DA8" w:rsidRDefault="00EF1DA8" w:rsidP="00EF1DA8">
      <w:pPr>
        <w:pStyle w:val="BodyText"/>
        <w:spacing w:after="0"/>
      </w:pPr>
      <w:r>
        <w:t>package jlab1.beans;</w:t>
      </w:r>
    </w:p>
    <w:p w14:paraId="5475EB91" w14:textId="77777777" w:rsidR="00EF1DA8" w:rsidRDefault="00EF1DA8" w:rsidP="00EF1DA8">
      <w:pPr>
        <w:pStyle w:val="BodyText"/>
        <w:spacing w:after="0"/>
      </w:pPr>
    </w:p>
    <w:p w14:paraId="4ADB0F76" w14:textId="02E69B95" w:rsidR="00EF1DA8" w:rsidRDefault="00EF1DA8" w:rsidP="00EF1DA8">
      <w:pPr>
        <w:pStyle w:val="BodyText"/>
        <w:spacing w:after="0"/>
      </w:pPr>
      <w:r>
        <w:t>import java.util.Date;</w:t>
      </w:r>
    </w:p>
    <w:p w14:paraId="63EB54CE" w14:textId="77777777" w:rsidR="00EF1DA8" w:rsidRDefault="00EF1DA8" w:rsidP="00EF1DA8">
      <w:pPr>
        <w:pStyle w:val="BodyText"/>
        <w:spacing w:after="0"/>
      </w:pPr>
    </w:p>
    <w:p w14:paraId="69E009BF" w14:textId="77777777" w:rsidR="00EF1DA8" w:rsidRDefault="00EF1DA8" w:rsidP="00EF1DA8">
      <w:pPr>
        <w:pStyle w:val="BodyText"/>
        <w:spacing w:after="0"/>
      </w:pPr>
      <w:r>
        <w:t>public class Message {</w:t>
      </w:r>
    </w:p>
    <w:p w14:paraId="52E2D7B3" w14:textId="77777777" w:rsidR="00EF1DA8" w:rsidRDefault="00EF1DA8" w:rsidP="00EF1DA8">
      <w:pPr>
        <w:pStyle w:val="BodyText"/>
        <w:spacing w:after="0"/>
      </w:pPr>
    </w:p>
    <w:p w14:paraId="6379DCC5" w14:textId="77777777" w:rsidR="00EF1DA8" w:rsidRDefault="00EF1DA8" w:rsidP="00EF1DA8">
      <w:pPr>
        <w:pStyle w:val="BodyText"/>
        <w:spacing w:after="0"/>
      </w:pPr>
      <w:r>
        <w:t xml:space="preserve">    public Message() {</w:t>
      </w:r>
    </w:p>
    <w:p w14:paraId="55175D3D" w14:textId="77777777" w:rsidR="00EF1DA8" w:rsidRDefault="00EF1DA8" w:rsidP="00EF1DA8">
      <w:pPr>
        <w:pStyle w:val="BodyText"/>
        <w:spacing w:after="0"/>
      </w:pPr>
      <w:r>
        <w:t xml:space="preserve">    }</w:t>
      </w:r>
    </w:p>
    <w:p w14:paraId="7C60C7AC" w14:textId="77777777" w:rsidR="00EF1DA8" w:rsidRDefault="00EF1DA8" w:rsidP="00EF1DA8">
      <w:pPr>
        <w:pStyle w:val="BodyText"/>
        <w:spacing w:after="0"/>
      </w:pPr>
      <w:r>
        <w:t xml:space="preserve">    </w:t>
      </w:r>
    </w:p>
    <w:p w14:paraId="27D8FB82" w14:textId="77777777" w:rsidR="00EF1DA8" w:rsidRDefault="00EF1DA8" w:rsidP="00EF1DA8">
      <w:pPr>
        <w:pStyle w:val="BodyText"/>
        <w:spacing w:after="0"/>
      </w:pPr>
      <w:r>
        <w:t xml:space="preserve">    private String name;</w:t>
      </w:r>
    </w:p>
    <w:p w14:paraId="4A3584F7" w14:textId="77777777" w:rsidR="00EF1DA8" w:rsidRDefault="00EF1DA8" w:rsidP="00EF1DA8">
      <w:pPr>
        <w:pStyle w:val="BodyText"/>
        <w:spacing w:after="0"/>
      </w:pPr>
      <w:r>
        <w:t xml:space="preserve">    private String msg;</w:t>
      </w:r>
    </w:p>
    <w:p w14:paraId="023AD04D" w14:textId="77777777" w:rsidR="00EF1DA8" w:rsidRDefault="00EF1DA8" w:rsidP="00EF1DA8">
      <w:pPr>
        <w:pStyle w:val="BodyText"/>
        <w:spacing w:after="0"/>
      </w:pPr>
      <w:r>
        <w:t xml:space="preserve">    private Date time;</w:t>
      </w:r>
    </w:p>
    <w:p w14:paraId="2555C1E9" w14:textId="77777777" w:rsidR="00EF1DA8" w:rsidRDefault="00EF1DA8" w:rsidP="00EF1DA8">
      <w:pPr>
        <w:pStyle w:val="BodyText"/>
        <w:spacing w:after="0"/>
      </w:pPr>
    </w:p>
    <w:p w14:paraId="65FCDA5E" w14:textId="77777777" w:rsidR="00EF1DA8" w:rsidRDefault="00EF1DA8" w:rsidP="00EF1DA8">
      <w:pPr>
        <w:pStyle w:val="BodyText"/>
        <w:spacing w:after="0"/>
      </w:pPr>
      <w:r>
        <w:t xml:space="preserve">    public String getName() {</w:t>
      </w:r>
    </w:p>
    <w:p w14:paraId="30522702" w14:textId="77777777" w:rsidR="00EF1DA8" w:rsidRDefault="00EF1DA8" w:rsidP="00EF1DA8">
      <w:pPr>
        <w:pStyle w:val="BodyText"/>
        <w:spacing w:after="0"/>
      </w:pPr>
      <w:r>
        <w:t xml:space="preserve">        return name;</w:t>
      </w:r>
    </w:p>
    <w:p w14:paraId="5AAF4FEA" w14:textId="77777777" w:rsidR="00EF1DA8" w:rsidRDefault="00EF1DA8" w:rsidP="00EF1DA8">
      <w:pPr>
        <w:pStyle w:val="BodyText"/>
        <w:spacing w:after="0"/>
      </w:pPr>
      <w:r>
        <w:t xml:space="preserve">    }</w:t>
      </w:r>
    </w:p>
    <w:p w14:paraId="1299BC32" w14:textId="77777777" w:rsidR="00EF1DA8" w:rsidRDefault="00EF1DA8" w:rsidP="00EF1DA8">
      <w:pPr>
        <w:pStyle w:val="BodyText"/>
        <w:spacing w:after="0"/>
      </w:pPr>
    </w:p>
    <w:p w14:paraId="2ED58B21" w14:textId="77777777" w:rsidR="00EF1DA8" w:rsidRDefault="00EF1DA8" w:rsidP="00EF1DA8">
      <w:pPr>
        <w:pStyle w:val="BodyText"/>
        <w:spacing w:after="0"/>
      </w:pPr>
      <w:r>
        <w:t xml:space="preserve">    public void setName(String name) {</w:t>
      </w:r>
    </w:p>
    <w:p w14:paraId="514736F8" w14:textId="77777777" w:rsidR="00EF1DA8" w:rsidRDefault="00EF1DA8" w:rsidP="00EF1DA8">
      <w:pPr>
        <w:pStyle w:val="BodyText"/>
        <w:spacing w:after="0"/>
      </w:pPr>
      <w:r>
        <w:lastRenderedPageBreak/>
        <w:t xml:space="preserve">        this.name = name;</w:t>
      </w:r>
    </w:p>
    <w:p w14:paraId="3414BAF6" w14:textId="77777777" w:rsidR="00EF1DA8" w:rsidRDefault="00EF1DA8" w:rsidP="00EF1DA8">
      <w:pPr>
        <w:pStyle w:val="BodyText"/>
        <w:spacing w:after="0"/>
      </w:pPr>
      <w:r>
        <w:t xml:space="preserve">    }</w:t>
      </w:r>
    </w:p>
    <w:p w14:paraId="1A55344E" w14:textId="77777777" w:rsidR="00EF1DA8" w:rsidRDefault="00EF1DA8" w:rsidP="00EF1DA8">
      <w:pPr>
        <w:pStyle w:val="BodyText"/>
        <w:spacing w:after="0"/>
      </w:pPr>
    </w:p>
    <w:p w14:paraId="51C44C02" w14:textId="77777777" w:rsidR="00EF1DA8" w:rsidRDefault="00EF1DA8" w:rsidP="00EF1DA8">
      <w:pPr>
        <w:pStyle w:val="BodyText"/>
        <w:spacing w:after="0"/>
      </w:pPr>
      <w:r>
        <w:t xml:space="preserve">    public String getMsg() {</w:t>
      </w:r>
    </w:p>
    <w:p w14:paraId="72A4C0FD" w14:textId="77777777" w:rsidR="00EF1DA8" w:rsidRDefault="00EF1DA8" w:rsidP="00EF1DA8">
      <w:pPr>
        <w:pStyle w:val="BodyText"/>
        <w:spacing w:after="0"/>
      </w:pPr>
      <w:r>
        <w:t xml:space="preserve">        return msg;</w:t>
      </w:r>
    </w:p>
    <w:p w14:paraId="358CA910" w14:textId="77777777" w:rsidR="00EF1DA8" w:rsidRDefault="00EF1DA8" w:rsidP="00EF1DA8">
      <w:pPr>
        <w:pStyle w:val="BodyText"/>
        <w:spacing w:after="0"/>
      </w:pPr>
      <w:r>
        <w:t xml:space="preserve">    }</w:t>
      </w:r>
    </w:p>
    <w:p w14:paraId="703EAE17" w14:textId="77777777" w:rsidR="00EF1DA8" w:rsidRDefault="00EF1DA8" w:rsidP="00EF1DA8">
      <w:pPr>
        <w:pStyle w:val="BodyText"/>
        <w:spacing w:after="0"/>
      </w:pPr>
    </w:p>
    <w:p w14:paraId="2FA99C0C" w14:textId="77777777" w:rsidR="00EF1DA8" w:rsidRDefault="00EF1DA8" w:rsidP="00EF1DA8">
      <w:pPr>
        <w:pStyle w:val="BodyText"/>
        <w:spacing w:after="0"/>
      </w:pPr>
      <w:r>
        <w:t xml:space="preserve">    public void setMsg(String msg) {</w:t>
      </w:r>
    </w:p>
    <w:p w14:paraId="18D43D39" w14:textId="77777777" w:rsidR="00EF1DA8" w:rsidRDefault="00EF1DA8" w:rsidP="00EF1DA8">
      <w:pPr>
        <w:pStyle w:val="BodyText"/>
        <w:spacing w:after="0"/>
      </w:pPr>
      <w:r>
        <w:t xml:space="preserve">        this.msg = msg;</w:t>
      </w:r>
    </w:p>
    <w:p w14:paraId="213D646A" w14:textId="77777777" w:rsidR="00EF1DA8" w:rsidRDefault="00EF1DA8" w:rsidP="00EF1DA8">
      <w:pPr>
        <w:pStyle w:val="BodyText"/>
        <w:spacing w:after="0"/>
      </w:pPr>
      <w:r>
        <w:t xml:space="preserve">    }</w:t>
      </w:r>
    </w:p>
    <w:p w14:paraId="4B41EC88" w14:textId="77777777" w:rsidR="00EF1DA8" w:rsidRDefault="00EF1DA8" w:rsidP="00EF1DA8">
      <w:pPr>
        <w:pStyle w:val="BodyText"/>
        <w:spacing w:after="0"/>
      </w:pPr>
    </w:p>
    <w:p w14:paraId="3B1BF5D2" w14:textId="77777777" w:rsidR="00EF1DA8" w:rsidRDefault="00EF1DA8" w:rsidP="00EF1DA8">
      <w:pPr>
        <w:pStyle w:val="BodyText"/>
        <w:spacing w:after="0"/>
      </w:pPr>
      <w:r>
        <w:t xml:space="preserve">    public Date getTime() {</w:t>
      </w:r>
    </w:p>
    <w:p w14:paraId="3AB26004" w14:textId="77777777" w:rsidR="00EF1DA8" w:rsidRDefault="00EF1DA8" w:rsidP="00EF1DA8">
      <w:pPr>
        <w:pStyle w:val="BodyText"/>
        <w:spacing w:after="0"/>
      </w:pPr>
      <w:r>
        <w:t xml:space="preserve">        return time;</w:t>
      </w:r>
    </w:p>
    <w:p w14:paraId="681A546A" w14:textId="77777777" w:rsidR="00EF1DA8" w:rsidRDefault="00EF1DA8" w:rsidP="00EF1DA8">
      <w:pPr>
        <w:pStyle w:val="BodyText"/>
        <w:spacing w:after="0"/>
      </w:pPr>
      <w:r>
        <w:t xml:space="preserve">    }</w:t>
      </w:r>
    </w:p>
    <w:p w14:paraId="552553FA" w14:textId="77777777" w:rsidR="00EF1DA8" w:rsidRDefault="00EF1DA8" w:rsidP="00EF1DA8">
      <w:pPr>
        <w:pStyle w:val="BodyText"/>
        <w:spacing w:after="0"/>
      </w:pPr>
    </w:p>
    <w:p w14:paraId="14138620" w14:textId="77777777" w:rsidR="00EF1DA8" w:rsidRDefault="00EF1DA8" w:rsidP="00EF1DA8">
      <w:pPr>
        <w:pStyle w:val="BodyText"/>
        <w:spacing w:after="0"/>
      </w:pPr>
      <w:r>
        <w:t xml:space="preserve">    public void setTime(Date time) {</w:t>
      </w:r>
    </w:p>
    <w:p w14:paraId="4C0D271B" w14:textId="77777777" w:rsidR="00EF1DA8" w:rsidRDefault="00EF1DA8" w:rsidP="00EF1DA8">
      <w:pPr>
        <w:pStyle w:val="BodyText"/>
        <w:spacing w:after="0"/>
      </w:pPr>
      <w:r>
        <w:t xml:space="preserve">        this.time = time;</w:t>
      </w:r>
    </w:p>
    <w:p w14:paraId="2FA21A77" w14:textId="77777777" w:rsidR="00EF1DA8" w:rsidRDefault="00EF1DA8" w:rsidP="00EF1DA8">
      <w:pPr>
        <w:pStyle w:val="BodyText"/>
        <w:spacing w:after="0"/>
      </w:pPr>
      <w:r>
        <w:t xml:space="preserve">    }</w:t>
      </w:r>
    </w:p>
    <w:p w14:paraId="78DE1108" w14:textId="77777777" w:rsidR="00EF1DA8" w:rsidRDefault="00EF1DA8" w:rsidP="00EF1DA8">
      <w:pPr>
        <w:pStyle w:val="BodyText"/>
        <w:spacing w:after="0"/>
      </w:pPr>
      <w:r>
        <w:t xml:space="preserve">    </w:t>
      </w:r>
    </w:p>
    <w:p w14:paraId="7A405CE2" w14:textId="77777777" w:rsidR="00EF1DA8" w:rsidRDefault="00EF1DA8" w:rsidP="00EF1DA8">
      <w:pPr>
        <w:pStyle w:val="BodyText"/>
        <w:spacing w:after="0"/>
      </w:pPr>
    </w:p>
    <w:p w14:paraId="16C802DF" w14:textId="12384968" w:rsidR="00EF1DA8" w:rsidRDefault="00EF1DA8" w:rsidP="00EF1DA8">
      <w:pPr>
        <w:pStyle w:val="BodyText"/>
        <w:spacing w:after="0" w:line="240" w:lineRule="auto"/>
      </w:pPr>
      <w:r>
        <w:t>}</w:t>
      </w:r>
    </w:p>
    <w:p w14:paraId="51510CD4" w14:textId="77777777" w:rsidR="004C3480" w:rsidRDefault="005A0ECA">
      <w:pPr>
        <w:pStyle w:val="Heading1"/>
      </w:pPr>
      <w:r>
        <w:t>Rezultatų apibendrinimas</w:t>
      </w:r>
    </w:p>
    <w:p w14:paraId="2D661142" w14:textId="2C4EA569" w:rsidR="004C3480" w:rsidRDefault="005A0ECA">
      <w:pPr>
        <w:pStyle w:val="BodyText"/>
      </w:pPr>
      <w:r>
        <w:t>Šiame skyriuje trumpai reziumuojama, kas buvo atlikta darbo metu, kokie projektiniai ir architektūriniai sprendimai pasirinkti, kitokiomis priemonėmis buvo atliktas projektavimas</w:t>
      </w:r>
      <w:r w:rsidR="00A42531">
        <w:t xml:space="preserve"> ir realizacija</w:t>
      </w:r>
      <w:r>
        <w:t>, įvertinamas šių priemonių efektyvumas ir t.t.</w:t>
      </w:r>
    </w:p>
    <w:p w14:paraId="602C6CAF" w14:textId="3035C4D7" w:rsidR="00055460" w:rsidRDefault="00712A60">
      <w:pPr>
        <w:pStyle w:val="BodyText"/>
      </w:pPr>
      <w:r>
        <w:t>Darbo metu buvo padaryta:</w:t>
      </w:r>
    </w:p>
    <w:p w14:paraId="19CD4858" w14:textId="2E48C3FE" w:rsidR="00712A60" w:rsidRDefault="00712A60" w:rsidP="00712A60">
      <w:pPr>
        <w:pStyle w:val="BodyText"/>
        <w:numPr>
          <w:ilvl w:val="0"/>
          <w:numId w:val="22"/>
        </w:numPr>
      </w:pPr>
      <w:r>
        <w:t>Sukurta minimali vartotojo sąsaja panaudojant JavaServer Pages</w:t>
      </w:r>
    </w:p>
    <w:p w14:paraId="3893C589" w14:textId="104FD893" w:rsidR="00712A60" w:rsidRDefault="00712A60" w:rsidP="00712A60">
      <w:pPr>
        <w:pStyle w:val="BodyText"/>
        <w:numPr>
          <w:ilvl w:val="0"/>
          <w:numId w:val="22"/>
        </w:numPr>
      </w:pPr>
      <w:r>
        <w:t>Sukurtas logikos sluoksnis panaudojant Servlet</w:t>
      </w:r>
    </w:p>
    <w:p w14:paraId="6234320D" w14:textId="3E75C531" w:rsidR="00712A60" w:rsidRDefault="00712A60" w:rsidP="00712A60">
      <w:pPr>
        <w:pStyle w:val="BodyText"/>
        <w:numPr>
          <w:ilvl w:val="0"/>
          <w:numId w:val="22"/>
        </w:numPr>
      </w:pPr>
      <w:r>
        <w:t>Sukurti JavaBean kuriame gali būti laikainai saugomi duomenys</w:t>
      </w:r>
    </w:p>
    <w:p w14:paraId="471AC27D" w14:textId="1718C4ED" w:rsidR="00712A60" w:rsidRDefault="00712A60" w:rsidP="00712A60">
      <w:pPr>
        <w:pStyle w:val="BodyText"/>
        <w:numPr>
          <w:ilvl w:val="0"/>
          <w:numId w:val="22"/>
        </w:numPr>
      </w:pPr>
      <w:r>
        <w:t>Sukurti EJB panaudojant Java Persistence, kuris saugomas duomenų bazėje</w:t>
      </w:r>
    </w:p>
    <w:p w14:paraId="2C476A73" w14:textId="6550BBCA" w:rsidR="00925733" w:rsidRDefault="00925733" w:rsidP="00925733">
      <w:pPr>
        <w:pStyle w:val="BodyText"/>
      </w:pPr>
      <w:r>
        <w:t>Projektinių ir architektūrinių sprendimų neteko priimti, nes darbas buvo jau padarytas ir jį kažkaip kitaip perdarinėti nėra prasmės.</w:t>
      </w:r>
    </w:p>
    <w:p w14:paraId="5267359F" w14:textId="77777777" w:rsidR="00E9386D" w:rsidRDefault="00E9386D">
      <w:pPr>
        <w:pStyle w:val="BodyText"/>
      </w:pPr>
    </w:p>
    <w:sectPr w:rsidR="00E9386D">
      <w:headerReference w:type="even" r:id="rId13"/>
      <w:headerReference w:type="default" r:id="rId14"/>
      <w:type w:val="continuous"/>
      <w:pgSz w:w="11907" w:h="16840" w:code="9"/>
      <w:pgMar w:top="1440" w:right="1797" w:bottom="1440" w:left="1797" w:header="720" w:footer="958" w:gutter="0"/>
      <w:pgNumType w:start="1"/>
      <w:cols w:space="24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0E482" w14:textId="77777777" w:rsidR="00837FA4" w:rsidRDefault="00837FA4">
      <w:r>
        <w:separator/>
      </w:r>
    </w:p>
  </w:endnote>
  <w:endnote w:type="continuationSeparator" w:id="0">
    <w:p w14:paraId="1D47B2D0" w14:textId="77777777" w:rsidR="00837FA4" w:rsidRDefault="0083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3C8F" w14:textId="77777777" w:rsidR="004C3480" w:rsidRDefault="004C348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1EBE">
      <w:rPr>
        <w:rStyle w:val="PageNumber"/>
        <w:noProof/>
      </w:rPr>
      <w:t>2</w:t>
    </w:r>
    <w:r>
      <w:rPr>
        <w:rStyle w:val="PageNumber"/>
      </w:rPr>
      <w:fldChar w:fldCharType="end"/>
    </w:r>
  </w:p>
  <w:p w14:paraId="3546FCF0" w14:textId="77777777" w:rsidR="004C3480" w:rsidRDefault="004C3480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10FD2" w14:textId="77777777" w:rsidR="004C3480" w:rsidRDefault="004C348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1EBE">
      <w:rPr>
        <w:rStyle w:val="PageNumber"/>
        <w:noProof/>
      </w:rPr>
      <w:t>3</w:t>
    </w:r>
    <w:r>
      <w:rPr>
        <w:rStyle w:val="PageNumber"/>
      </w:rPr>
      <w:fldChar w:fldCharType="end"/>
    </w:r>
  </w:p>
  <w:p w14:paraId="4198E0B4" w14:textId="77777777" w:rsidR="004C3480" w:rsidRDefault="004C3480">
    <w:pPr>
      <w:pStyle w:val="Foo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DB57F" w14:textId="77777777" w:rsidR="004C3480" w:rsidRDefault="008D46A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1" layoutInCell="0" allowOverlap="1" wp14:anchorId="1862A2AF" wp14:editId="1B07CC13">
              <wp:simplePos x="0" y="0"/>
              <wp:positionH relativeFrom="page">
                <wp:posOffset>457200</wp:posOffset>
              </wp:positionH>
              <wp:positionV relativeFrom="page">
                <wp:posOffset>8839200</wp:posOffset>
              </wp:positionV>
              <wp:extent cx="6858000" cy="304800"/>
              <wp:effectExtent l="0" t="0" r="0" b="0"/>
              <wp:wrapNone/>
              <wp:docPr id="3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4D3DAA" id="Rectangle 9" o:spid="_x0000_s1026" style="position:absolute;margin-left:36pt;margin-top:696pt;width:540pt;height:24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" o:allowincell="f" fillcolor="#c8c8c8" stroked="f" strokecolor="white" strokeweight=".25pt"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A8FAA" w14:textId="77777777" w:rsidR="00837FA4" w:rsidRDefault="00837FA4">
      <w:r>
        <w:separator/>
      </w:r>
    </w:p>
  </w:footnote>
  <w:footnote w:type="continuationSeparator" w:id="0">
    <w:p w14:paraId="60851EA8" w14:textId="77777777" w:rsidR="00837FA4" w:rsidRDefault="00837FA4">
      <w:r>
        <w:separator/>
      </w:r>
    </w:p>
  </w:footnote>
  <w:footnote w:type="continuationNotice" w:id="1">
    <w:p w14:paraId="1221EF6F" w14:textId="77777777" w:rsidR="00837FA4" w:rsidRDefault="00837FA4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77A6F" w14:textId="77777777" w:rsidR="004C3480" w:rsidRDefault="008D46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1" layoutInCell="0" allowOverlap="1" wp14:anchorId="7F54F488" wp14:editId="79360CB9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775AB0" id="Rectangle 3" o:spid="_x0000_s1026" style="position:absolute;margin-left:36pt;margin-top:95.1pt;width:540pt;height:24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29931736" wp14:editId="0AEE2BCB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864470" w14:textId="77777777" w:rsidR="004C3480" w:rsidRDefault="004C3480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14:paraId="2EFC691C" w14:textId="77777777" w:rsidR="004C3480" w:rsidRDefault="004C348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931736" id="Rectangle 4" o:spid="_x0000_s1026" style="position:absolute;left:0;text-align:left;margin-left:145.2pt;margin-top:30pt;width:8.4pt;height:78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" o:allowincell="f" filled="f" stroked="f" strokecolor="white" strokeweight="6pt">
              <v:textbox inset="0,0,0,0">
                <w:txbxContent>
                  <w:p w14:paraId="79864470" w14:textId="77777777" w:rsidR="004C3480" w:rsidRDefault="004C3480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14:paraId="2EFC691C" w14:textId="77777777" w:rsidR="004C3480" w:rsidRDefault="004C3480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AC86B" w14:textId="77777777" w:rsidR="004C3480" w:rsidRDefault="008D46AA">
    <w:pPr>
      <w:pStyle w:val="Header"/>
    </w:pPr>
    <w:r>
      <w:rPr>
        <w:noProof/>
      </w:rPr>
      <w:drawing>
        <wp:inline distT="0" distB="0" distL="0" distR="0" wp14:anchorId="6E12AE8F" wp14:editId="5DBF9D68">
          <wp:extent cx="1127760" cy="617220"/>
          <wp:effectExtent l="0" t="0" r="0" b="0"/>
          <wp:docPr id="1" name="Picture 1" descr="if-Kompiuteriu_kated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f-Kompiuteriu_kated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1" layoutInCell="0" allowOverlap="1" wp14:anchorId="1B06898F" wp14:editId="64D7E034">
              <wp:simplePos x="0" y="0"/>
              <wp:positionH relativeFrom="page">
                <wp:posOffset>443865</wp:posOffset>
              </wp:positionH>
              <wp:positionV relativeFrom="page">
                <wp:posOffset>3989070</wp:posOffset>
              </wp:positionV>
              <wp:extent cx="7010400" cy="609600"/>
              <wp:effectExtent l="0" t="0" r="0" b="0"/>
              <wp:wrapNone/>
              <wp:docPr id="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104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C89CA1" w14:textId="77777777" w:rsidR="004C3480" w:rsidRDefault="004C3480">
                          <w:pPr>
                            <w:rPr>
                              <w:spacing w:val="500"/>
                            </w:rPr>
                          </w:pPr>
                          <w:r>
                            <w:rPr>
                              <w:spacing w:val="1040"/>
                              <w:sz w:val="60"/>
                            </w:rPr>
                            <w:t>.........</w:t>
                          </w:r>
                          <w:r>
                            <w:rPr>
                              <w:sz w:val="6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06898F" id="Rectangle 7" o:spid="_x0000_s1027" style="position:absolute;left:0;text-align:left;margin-left:34.95pt;margin-top:314.1pt;width:552pt;height:48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" o:allowincell="f" filled="f" stroked="f" strokecolor="white" strokeweight=".25pt">
              <v:textbox inset="0,0,0,0">
                <w:txbxContent>
                  <w:p w14:paraId="0BC89CA1" w14:textId="77777777" w:rsidR="004C3480" w:rsidRDefault="004C3480">
                    <w:pPr>
                      <w:rPr>
                        <w:spacing w:val="500"/>
                      </w:rPr>
                    </w:pPr>
                    <w:r>
                      <w:rPr>
                        <w:spacing w:val="1040"/>
                        <w:sz w:val="60"/>
                      </w:rPr>
                      <w:t>.........</w:t>
                    </w:r>
                    <w:r>
                      <w:rPr>
                        <w:sz w:val="60"/>
                      </w:rPr>
                      <w:t>.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0" allowOverlap="1" wp14:anchorId="48C12001" wp14:editId="33F59C88">
              <wp:simplePos x="0" y="0"/>
              <wp:positionH relativeFrom="page">
                <wp:posOffset>457200</wp:posOffset>
              </wp:positionH>
              <wp:positionV relativeFrom="page">
                <wp:posOffset>1245870</wp:posOffset>
              </wp:positionV>
              <wp:extent cx="6858000" cy="304800"/>
              <wp:effectExtent l="0" t="0" r="0" b="0"/>
              <wp:wrapNone/>
              <wp:docPr id="5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956481" id="Rectangle 6" o:spid="_x0000_s1026" style="position:absolute;margin-left:36pt;margin-top:98.1pt;width:540pt;height:2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" o:allowincell="f" fillcolor="#c8c8c8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0" allowOverlap="1" wp14:anchorId="7082E2E6" wp14:editId="6847750F">
              <wp:simplePos x="0" y="0"/>
              <wp:positionH relativeFrom="page">
                <wp:posOffset>2266950</wp:posOffset>
              </wp:positionH>
              <wp:positionV relativeFrom="page">
                <wp:posOffset>365760</wp:posOffset>
              </wp:positionV>
              <wp:extent cx="106680" cy="838200"/>
              <wp:effectExtent l="0" t="0" r="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838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437A1" w14:textId="77777777" w:rsidR="004C3480" w:rsidRDefault="004C3480">
                          <w:pPr>
                            <w:spacing w:line="130" w:lineRule="exact"/>
                            <w:ind w:left="2"/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82E2E6" id="Rectangle 5" o:spid="_x0000_s1028" style="position:absolute;left:0;text-align:left;margin-left:178.5pt;margin-top:28.8pt;width:8.4pt;height:66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" o:allowincell="f" filled="f" stroked="f" strokecolor="white" strokeweight="6pt">
              <v:textbox inset="0,0,0,0">
                <w:txbxContent>
                  <w:p w14:paraId="2EA437A1" w14:textId="77777777" w:rsidR="004C3480" w:rsidRDefault="004C3480">
                    <w:pPr>
                      <w:spacing w:line="130" w:lineRule="exact"/>
                      <w:ind w:left="2"/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 w:rsidR="004C3480">
      <w:t xml:space="preserve">       </w:t>
    </w:r>
    <w:r w:rsidR="004C3480">
      <w:rPr>
        <w:b/>
        <w:sz w:val="24"/>
      </w:rPr>
      <w:t>KAUNO TECHNOLOGIJOS UNIVERSITETAS</w:t>
    </w:r>
  </w:p>
  <w:p w14:paraId="2A5791C1" w14:textId="77777777" w:rsidR="004C3480" w:rsidRDefault="004C3480">
    <w:pPr>
      <w:pStyle w:val="Header"/>
      <w:rPr>
        <w:b/>
      </w:rPr>
    </w:pPr>
    <w:r>
      <w:t xml:space="preserve">                                           </w:t>
    </w:r>
    <w:r w:rsidR="00761EBE">
      <w:t xml:space="preserve">        </w:t>
    </w:r>
    <w:r>
      <w:t xml:space="preserve">  </w:t>
    </w:r>
    <w:r>
      <w:rPr>
        <w:b/>
      </w:rPr>
      <w:t>INFORMATIKOS FAKULTETAS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DBBD8" w14:textId="77777777" w:rsidR="004C3480" w:rsidRDefault="008D46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1" layoutInCell="0" allowOverlap="1" wp14:anchorId="152CA6BC" wp14:editId="6D0525C1">
              <wp:simplePos x="0" y="0"/>
              <wp:positionH relativeFrom="page">
                <wp:posOffset>5303520</wp:posOffset>
              </wp:positionH>
              <wp:positionV relativeFrom="page">
                <wp:posOffset>822960</wp:posOffset>
              </wp:positionV>
              <wp:extent cx="1371600" cy="762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D69680" id="Rectangle 11" o:spid="_x0000_s1026" style="position:absolute;margin-left:417.6pt;margin-top:64.8pt;width:108pt;height: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" o:allowincell="f" fillcolor="#c8c8c8" strokecolor="white" strokeweight="2.5pt">
              <w10:wrap anchorx="page" anchory="page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C52BE" w14:textId="77777777" w:rsidR="004C3480" w:rsidRDefault="004C34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3" w15:restartNumberingAfterBreak="0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5" w15:restartNumberingAfterBreak="0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5041072A"/>
    <w:multiLevelType w:val="hybridMultilevel"/>
    <w:tmpl w:val="1902B9C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B6BB8"/>
    <w:multiLevelType w:val="singleLevel"/>
    <w:tmpl w:val="697AEFB4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8" w15:restartNumberingAfterBreak="0">
    <w:nsid w:val="5BD246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6336DAA"/>
    <w:multiLevelType w:val="singleLevel"/>
    <w:tmpl w:val="697AEFB4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10" w15:restartNumberingAfterBreak="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11" w15:restartNumberingAfterBreak="0">
    <w:nsid w:val="6E5B6AD7"/>
    <w:multiLevelType w:val="hybridMultilevel"/>
    <w:tmpl w:val="1C263814"/>
    <w:lvl w:ilvl="0" w:tplc="CA76AE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69F2EF8A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44DC35E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A29826F6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9FC254C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3AE828A2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267E2BA2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2CE24F18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AF2CB3F6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735C56FE"/>
    <w:multiLevelType w:val="hybridMultilevel"/>
    <w:tmpl w:val="3BA8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abstractNum w:abstractNumId="14" w15:restartNumberingAfterBreak="0">
    <w:nsid w:val="7A1E25BB"/>
    <w:multiLevelType w:val="singleLevel"/>
    <w:tmpl w:val="679E99EE"/>
    <w:lvl w:ilvl="0">
      <w:start w:val="1"/>
      <w:numFmt w:val="decimal"/>
      <w:lvlText w:val="[%1]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b/>
        <w:i w:val="0"/>
        <w:sz w:val="18"/>
      </w:rPr>
    </w:lvl>
  </w:abstractNum>
  <w:num w:numId="1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>
    <w:abstractNumId w:val="2"/>
  </w:num>
  <w:num w:numId="3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13"/>
  </w:num>
  <w:num w:numId="10">
    <w:abstractNumId w:val="5"/>
  </w:num>
  <w:num w:numId="11">
    <w:abstractNumId w:val="10"/>
  </w:num>
  <w:num w:numId="12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>
    <w:abstractNumId w:val="7"/>
  </w:num>
  <w:num w:numId="17">
    <w:abstractNumId w:val="11"/>
  </w:num>
  <w:num w:numId="18">
    <w:abstractNumId w:val="9"/>
  </w:num>
  <w:num w:numId="19">
    <w:abstractNumId w:val="14"/>
  </w:num>
  <w:num w:numId="20">
    <w:abstractNumId w:val="8"/>
  </w:num>
  <w:num w:numId="21">
    <w:abstractNumId w:val="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360"/>
  <w:hyphenationZone w:val="396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>
      <o:colormru v:ext="edit" colors="#d2d2d2,#cdcdcd,#c8c8c8"/>
    </o:shapedefaults>
  </w:hdrShapeDefaults>
  <w:footnotePr>
    <w:footnote w:id="-1"/>
    <w:footnote w:id="0"/>
    <w:footnote w:id="1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F7"/>
    <w:rsid w:val="00011613"/>
    <w:rsid w:val="00047C4D"/>
    <w:rsid w:val="00055460"/>
    <w:rsid w:val="000A6AB2"/>
    <w:rsid w:val="00145441"/>
    <w:rsid w:val="00202E1C"/>
    <w:rsid w:val="00206AE2"/>
    <w:rsid w:val="00275041"/>
    <w:rsid w:val="00287712"/>
    <w:rsid w:val="002A4788"/>
    <w:rsid w:val="002A4F1C"/>
    <w:rsid w:val="003A2602"/>
    <w:rsid w:val="004174BD"/>
    <w:rsid w:val="004B7D66"/>
    <w:rsid w:val="004C071E"/>
    <w:rsid w:val="004C3480"/>
    <w:rsid w:val="00527EBA"/>
    <w:rsid w:val="005A0ECA"/>
    <w:rsid w:val="005B135E"/>
    <w:rsid w:val="006427CB"/>
    <w:rsid w:val="00711267"/>
    <w:rsid w:val="00712A60"/>
    <w:rsid w:val="00761EBE"/>
    <w:rsid w:val="00770221"/>
    <w:rsid w:val="00776AA2"/>
    <w:rsid w:val="0079186E"/>
    <w:rsid w:val="00830049"/>
    <w:rsid w:val="00837FA4"/>
    <w:rsid w:val="0089571F"/>
    <w:rsid w:val="008C52A2"/>
    <w:rsid w:val="008D46AA"/>
    <w:rsid w:val="00915C80"/>
    <w:rsid w:val="0092013A"/>
    <w:rsid w:val="00925733"/>
    <w:rsid w:val="0096530B"/>
    <w:rsid w:val="00A31DF7"/>
    <w:rsid w:val="00A42531"/>
    <w:rsid w:val="00A91113"/>
    <w:rsid w:val="00AB6700"/>
    <w:rsid w:val="00AC2CF9"/>
    <w:rsid w:val="00B90901"/>
    <w:rsid w:val="00C131F7"/>
    <w:rsid w:val="00C57933"/>
    <w:rsid w:val="00D4393A"/>
    <w:rsid w:val="00D93811"/>
    <w:rsid w:val="00E47446"/>
    <w:rsid w:val="00E9386D"/>
    <w:rsid w:val="00EF1DA8"/>
    <w:rsid w:val="00EF616C"/>
    <w:rsid w:val="00F169FF"/>
    <w:rsid w:val="00F52D73"/>
    <w:rsid w:val="00FC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2d2d2,#cdcdcd,#c8c8c8"/>
    </o:shapedefaults>
    <o:shapelayout v:ext="edit">
      <o:idmap v:ext="edit" data="1"/>
    </o:shapelayout>
  </w:shapeDefaults>
  <w:decimalSymbol w:val="."/>
  <w:listSeparator w:val=","/>
  <w14:docId w14:val="36C221DA"/>
  <w15:docId w15:val="{89DC6857-FBE0-425C-9313-B8FB6284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jc w:val="both"/>
    </w:pPr>
    <w:rPr>
      <w:lang w:val="lt-LT"/>
    </w:rPr>
  </w:style>
  <w:style w:type="paragraph" w:styleId="Heading1">
    <w:name w:val="heading 1"/>
    <w:basedOn w:val="HeadingBase"/>
    <w:next w:val="BodyText"/>
    <w:qFormat/>
    <w:pPr>
      <w:shd w:val="pct10" w:color="auto" w:fill="auto"/>
      <w:spacing w:before="220" w:after="220" w:line="280" w:lineRule="atLeast"/>
      <w:ind w:firstLine="1080"/>
      <w:outlineLvl w:val="0"/>
    </w:pPr>
    <w:rPr>
      <w:b/>
      <w:spacing w:val="-10"/>
      <w:sz w:val="24"/>
    </w:rPr>
  </w:style>
  <w:style w:type="paragraph" w:styleId="Heading2">
    <w:name w:val="heading 2"/>
    <w:basedOn w:val="HeadingBase"/>
    <w:next w:val="BodyText"/>
    <w:qFormat/>
    <w:pPr>
      <w:outlineLvl w:val="1"/>
    </w:pPr>
    <w:rPr>
      <w:b/>
    </w:rPr>
  </w:style>
  <w:style w:type="paragraph" w:styleId="Heading3">
    <w:name w:val="heading 3"/>
    <w:basedOn w:val="HeadingBase"/>
    <w:next w:val="BodyText"/>
    <w:qFormat/>
    <w:pPr>
      <w:outlineLvl w:val="2"/>
    </w:pPr>
  </w:style>
  <w:style w:type="paragraph" w:styleId="Heading4">
    <w:name w:val="heading 4"/>
    <w:basedOn w:val="HeadingBase"/>
    <w:next w:val="BodyText"/>
    <w:qFormat/>
    <w:pPr>
      <w:outlineLvl w:val="3"/>
    </w:pPr>
    <w:rPr>
      <w:b/>
      <w:sz w:val="18"/>
    </w:rPr>
  </w:style>
  <w:style w:type="paragraph" w:styleId="Heading5">
    <w:name w:val="heading 5"/>
    <w:basedOn w:val="HeadingBase"/>
    <w:next w:val="BodyText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qFormat/>
    <w:p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qFormat/>
    <w:p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  <w:sz w:val="22"/>
    </w:rPr>
  </w:style>
  <w:style w:type="paragraph" w:styleId="BodyText">
    <w:name w:val="Body Text"/>
    <w:basedOn w:val="Normal"/>
    <w:semiHidden/>
    <w:pPr>
      <w:spacing w:after="220" w:line="220" w:lineRule="atLeast"/>
    </w:p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Picture"/>
    <w:next w:val="BodyText"/>
    <w:qFormat/>
    <w:pPr>
      <w:spacing w:before="60" w:after="220" w:line="220" w:lineRule="atLeast"/>
      <w:ind w:left="1800"/>
      <w:jc w:val="right"/>
    </w:pPr>
    <w:rPr>
      <w:i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  <w:semiHidden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semiHidden/>
    <w:rPr>
      <w:sz w:val="18"/>
    </w:rPr>
  </w:style>
  <w:style w:type="paragraph" w:styleId="List">
    <w:name w:val="List"/>
    <w:basedOn w:val="BodyText"/>
    <w:semiHidden/>
    <w:pPr>
      <w:ind w:left="1440" w:hanging="360"/>
    </w:pPr>
  </w:style>
  <w:style w:type="paragraph" w:styleId="ListBullet">
    <w:name w:val="List Bullet"/>
    <w:basedOn w:val="List"/>
    <w:semiHidden/>
    <w:pPr>
      <w:numPr>
        <w:numId w:val="1"/>
      </w:numPr>
      <w:ind w:right="720"/>
    </w:pPr>
  </w:style>
  <w:style w:type="paragraph" w:styleId="ListNumber">
    <w:name w:val="List Number"/>
    <w:basedOn w:val="List"/>
    <w:semiHidden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semiHidden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semiHidden/>
    <w:rPr>
      <w:b/>
      <w:spacing w:val="-4"/>
    </w:rPr>
  </w:style>
  <w:style w:type="paragraph" w:styleId="TOC2">
    <w:name w:val="toc 2"/>
    <w:basedOn w:val="TOCBase"/>
    <w:semiHidden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customStyle="1" w:styleId="SectionLabel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240" w:lineRule="auto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semiHidden/>
    <w:pPr>
      <w:ind w:left="1440"/>
    </w:pPr>
  </w:style>
  <w:style w:type="paragraph" w:styleId="Subtitle">
    <w:name w:val="Subtitle"/>
    <w:basedOn w:val="Title"/>
    <w:next w:val="BodyText"/>
    <w:qFormat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semiHidden/>
    <w:pPr>
      <w:ind w:left="3240"/>
    </w:pPr>
  </w:style>
  <w:style w:type="paragraph" w:styleId="ListNumber4">
    <w:name w:val="List Number 4"/>
    <w:basedOn w:val="ListNumber"/>
    <w:semiHidden/>
    <w:pPr>
      <w:ind w:left="2880"/>
    </w:pPr>
  </w:style>
  <w:style w:type="paragraph" w:styleId="ListNumber3">
    <w:name w:val="List Number 3"/>
    <w:basedOn w:val="ListNumber"/>
    <w:semiHidden/>
    <w:pPr>
      <w:ind w:left="2520"/>
    </w:pPr>
  </w:style>
  <w:style w:type="paragraph" w:styleId="ListBullet5">
    <w:name w:val="List Bullet 5"/>
    <w:basedOn w:val="ListBullet"/>
    <w:semiHidden/>
    <w:pPr>
      <w:ind w:left="3240"/>
    </w:pPr>
  </w:style>
  <w:style w:type="paragraph" w:styleId="ListBullet4">
    <w:name w:val="List Bullet 4"/>
    <w:basedOn w:val="ListBullet"/>
    <w:semiHidden/>
    <w:pPr>
      <w:ind w:left="2880"/>
    </w:pPr>
  </w:style>
  <w:style w:type="paragraph" w:styleId="ListBullet3">
    <w:name w:val="List Bullet 3"/>
    <w:basedOn w:val="ListBullet"/>
    <w:semiHidden/>
    <w:pPr>
      <w:ind w:left="2520"/>
    </w:pPr>
  </w:style>
  <w:style w:type="paragraph" w:styleId="ListBullet2">
    <w:name w:val="List Bullet 2"/>
    <w:basedOn w:val="ListBullet"/>
    <w:semiHidden/>
    <w:pPr>
      <w:ind w:left="2160"/>
    </w:pPr>
  </w:style>
  <w:style w:type="paragraph" w:styleId="List5">
    <w:name w:val="List 5"/>
    <w:basedOn w:val="List"/>
    <w:semiHidden/>
    <w:pPr>
      <w:ind w:left="2880"/>
    </w:pPr>
  </w:style>
  <w:style w:type="paragraph" w:styleId="List4">
    <w:name w:val="List 4"/>
    <w:basedOn w:val="List"/>
    <w:semiHidden/>
    <w:pPr>
      <w:ind w:left="2520"/>
    </w:pPr>
  </w:style>
  <w:style w:type="paragraph" w:styleId="List3">
    <w:name w:val="List 3"/>
    <w:basedOn w:val="List"/>
    <w:semiHidden/>
    <w:pPr>
      <w:ind w:left="2160"/>
    </w:pPr>
  </w:style>
  <w:style w:type="paragraph" w:styleId="List2">
    <w:name w:val="List 2"/>
    <w:basedOn w:val="List"/>
    <w:semiHidden/>
    <w:pPr>
      <w:ind w:left="180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semiHidden/>
    <w:pPr>
      <w:ind w:left="2160"/>
    </w:pPr>
  </w:style>
  <w:style w:type="paragraph" w:styleId="ListContinue">
    <w:name w:val="List Continue"/>
    <w:basedOn w:val="List"/>
    <w:semiHidden/>
    <w:pPr>
      <w:ind w:left="1800" w:firstLine="0"/>
    </w:pPr>
  </w:style>
  <w:style w:type="paragraph" w:styleId="ListContinue2">
    <w:name w:val="List Continue 2"/>
    <w:basedOn w:val="ListContinue"/>
    <w:semiHidden/>
    <w:pPr>
      <w:ind w:left="2160"/>
    </w:pPr>
  </w:style>
  <w:style w:type="paragraph" w:styleId="ListContinue3">
    <w:name w:val="List Continue 3"/>
    <w:basedOn w:val="ListContinue"/>
    <w:semiHidden/>
    <w:pPr>
      <w:ind w:left="2520"/>
    </w:pPr>
  </w:style>
  <w:style w:type="paragraph" w:styleId="ListContinue4">
    <w:name w:val="List Continue 4"/>
    <w:basedOn w:val="ListContinue"/>
    <w:semiHidden/>
    <w:pPr>
      <w:ind w:left="2880"/>
    </w:pPr>
  </w:style>
  <w:style w:type="paragraph" w:styleId="ListContinue5">
    <w:name w:val="List Continue 5"/>
    <w:basedOn w:val="ListContinue"/>
    <w:semiHidden/>
    <w:pPr>
      <w:ind w:left="3240"/>
    </w:pPr>
  </w:style>
  <w:style w:type="paragraph" w:styleId="NormalIndent">
    <w:name w:val="Normal Indent"/>
    <w:basedOn w:val="Normal"/>
    <w:semiHidden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spacing w:before="120"/>
      <w:ind w:left="1434" w:hanging="357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semiHidden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  <w:sz w:val="22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PlainText">
    <w:name w:val="Plain Text"/>
    <w:basedOn w:val="Normal"/>
    <w:semiHidden/>
    <w:pPr>
      <w:jc w:val="left"/>
    </w:pPr>
    <w:rPr>
      <w:rFonts w:ascii="Courier New" w:hAnsi="Courier New"/>
      <w:sz w:val="16"/>
      <w:lang w:val="en-US"/>
    </w:rPr>
  </w:style>
  <w:style w:type="paragraph" w:customStyle="1" w:styleId="MacroText1">
    <w:name w:val="Macro Text1"/>
    <w:basedOn w:val="BodyText"/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6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613"/>
    <w:rPr>
      <w:rFonts w:ascii="Segoe UI" w:hAnsi="Segoe UI" w:cs="Segoe UI"/>
      <w:sz w:val="18"/>
      <w:szCs w:val="18"/>
      <w:lang w:val="lt-LT"/>
    </w:rPr>
  </w:style>
  <w:style w:type="paragraph" w:styleId="ListParagraph">
    <w:name w:val="List Paragraph"/>
    <w:basedOn w:val="Normal"/>
    <w:uiPriority w:val="34"/>
    <w:qFormat/>
    <w:rsid w:val="004174BD"/>
    <w:pPr>
      <w:ind w:left="720"/>
      <w:contextualSpacing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nius\AppData\Local\Temp\Ataskaitos_pv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Ataskaitos_pvz</Template>
  <TotalTime>0</TotalTime>
  <Pages>8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Contemporary Report</vt:lpstr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Contemporary Report</dc:title>
  <dc:creator>Liutkevičius Agnius</dc:creator>
  <cp:lastModifiedBy>Tadas Laurinaitis</cp:lastModifiedBy>
  <cp:revision>2</cp:revision>
  <cp:lastPrinted>2000-02-25T09:25:00Z</cp:lastPrinted>
  <dcterms:created xsi:type="dcterms:W3CDTF">2019-10-14T19:43:00Z</dcterms:created>
  <dcterms:modified xsi:type="dcterms:W3CDTF">2019-10-14T19:43:00Z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99031100</vt:i4>
  </property>
  <property fmtid="{D5CDD505-2E9C-101B-9397-08002B2CF9AE}" pid="4" name="LCID">
    <vt:i4>1033</vt:i4>
  </property>
</Properties>
</file>