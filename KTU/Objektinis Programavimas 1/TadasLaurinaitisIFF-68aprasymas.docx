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C9" w:rsidRPr="00844988" w:rsidRDefault="00D560C9" w:rsidP="004771C9">
      <w:pPr>
        <w:pStyle w:val="Vireliouraai"/>
      </w:pPr>
      <w:r w:rsidRPr="00844988">
        <w:t>KAUNO TECHNOLOGIJOS UNIVERSITETAS</w:t>
      </w:r>
    </w:p>
    <w:p w:rsidR="00D560C9" w:rsidRPr="00844988" w:rsidRDefault="00970322" w:rsidP="004771C9">
      <w:pPr>
        <w:pStyle w:val="Vireliouraai"/>
      </w:pPr>
      <w:r>
        <w:fldChar w:fldCharType="begin">
          <w:ffData>
            <w:name w:val="fakultetas"/>
            <w:enabled/>
            <w:calcOnExit w:val="0"/>
            <w:helpText w:type="text" w:val="Pasirinkite fakultetą, kuriame studijuojate."/>
            <w:statusText w:type="text" w:val="Pasirinkite fakultetą, kuriame studijuojate."/>
            <w:ddList>
              <w:listEntry w:val="&lt;FAKULTETAS&gt;"/>
              <w:listEntry w:val="INFORMATIKOS FAKULTETAS"/>
              <w:listEntry w:val="MATEMATIKOS IR GAMTOS MOKSLŲ FAKULTETAS"/>
            </w:ddList>
          </w:ffData>
        </w:fldChar>
      </w:r>
      <w:bookmarkStart w:id="0" w:name="fakultetas"/>
      <w:r>
        <w:instrText xml:space="preserve"> FORMDROPDOWN </w:instrText>
      </w:r>
      <w:r w:rsidR="007C42CD">
        <w:fldChar w:fldCharType="separate"/>
      </w:r>
      <w:r>
        <w:fldChar w:fldCharType="end"/>
      </w:r>
      <w:bookmarkEnd w:id="0"/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970322" w:rsidP="004771C9">
      <w:pPr>
        <w:pStyle w:val="Ataskaitospavadinimas"/>
      </w:pPr>
      <w:r>
        <w:t>OBJEKTINIS PROGRAMAVIMAS</w:t>
      </w:r>
      <w:r w:rsidR="009E0401">
        <w:t xml:space="preserve"> </w:t>
      </w:r>
      <w:r>
        <w:t>I</w:t>
      </w:r>
      <w:r w:rsidR="009E0401">
        <w:t xml:space="preserve"> (P175B118</w:t>
      </w:r>
      <w:r w:rsidR="00D5274E" w:rsidRPr="00844988">
        <w:t>)</w:t>
      </w:r>
    </w:p>
    <w:p w:rsidR="00D560C9" w:rsidRPr="00844988" w:rsidRDefault="004C3D88" w:rsidP="004771C9">
      <w:pPr>
        <w:pStyle w:val="Ataskaita"/>
      </w:pPr>
      <w:r w:rsidRPr="00844988">
        <w:t>L</w:t>
      </w:r>
      <w:r w:rsidR="00D560C9" w:rsidRPr="00844988">
        <w:t>aboratorinio darbo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771C9" w:rsidRDefault="004771C9" w:rsidP="00EB5168">
      <w:pPr>
        <w:pStyle w:val="Autorius"/>
      </w:pPr>
      <w:r>
        <w:t xml:space="preserve">Atliko: </w:t>
      </w:r>
    </w:p>
    <w:p w:rsidR="004771C9" w:rsidRDefault="004771C9" w:rsidP="00EB5168">
      <w:pPr>
        <w:pStyle w:val="Autorius"/>
      </w:pPr>
      <w:r>
        <w:tab/>
      </w:r>
      <w:r w:rsidR="00970322">
        <w:fldChar w:fldCharType="begin">
          <w:ffData>
            <w:name w:val="Grupe"/>
            <w:enabled/>
            <w:calcOnExit w:val="0"/>
            <w:helpText w:type="text" w:val="Įveskite grupę didžiosiomis raidėmis, pvz., IF-4/0,MGTM-4/0"/>
            <w:statusText w:type="text" w:val="Įveskite grupę didžiosiomis raidėmis, pvz., IF-4/0,MGTM-4/0"/>
            <w:textInput>
              <w:default w:val="GRUPĖ"/>
              <w:maxLength w:val="8"/>
              <w:format w:val="UPPERCASE"/>
            </w:textInput>
          </w:ffData>
        </w:fldChar>
      </w:r>
      <w:bookmarkStart w:id="1" w:name="Grupe"/>
      <w:r w:rsidR="00970322">
        <w:instrText xml:space="preserve"> FORMTEXT </w:instrText>
      </w:r>
      <w:r w:rsidR="00970322">
        <w:fldChar w:fldCharType="separate"/>
      </w:r>
      <w:r w:rsidR="00361249">
        <w:t>IFF-6/8</w:t>
      </w:r>
      <w:r w:rsidR="00970322">
        <w:fldChar w:fldCharType="end"/>
      </w:r>
      <w:bookmarkEnd w:id="1"/>
      <w:r w:rsidR="00AE7C8B">
        <w:t xml:space="preserve"> </w:t>
      </w:r>
      <w:r>
        <w:t xml:space="preserve">gr. </w:t>
      </w:r>
      <w:r w:rsidR="00AE7C8B">
        <w:t>studentas</w:t>
      </w:r>
    </w:p>
    <w:p w:rsidR="00D560C9" w:rsidRPr="00844988" w:rsidRDefault="004771C9" w:rsidP="00EB5168">
      <w:pPr>
        <w:pStyle w:val="Autorius"/>
      </w:pPr>
      <w:r>
        <w:tab/>
      </w:r>
      <w:r w:rsidR="00970322">
        <w:fldChar w:fldCharType="begin">
          <w:ffData>
            <w:name w:val="Pavarde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Jūsų Vardas Pavardė"/>
              <w:format w:val="TITLE CASE"/>
            </w:textInput>
          </w:ffData>
        </w:fldChar>
      </w:r>
      <w:bookmarkStart w:id="2" w:name="Pavarde"/>
      <w:r w:rsidR="00970322">
        <w:instrText xml:space="preserve"> FORMTEXT </w:instrText>
      </w:r>
      <w:r w:rsidR="00970322">
        <w:fldChar w:fldCharType="separate"/>
      </w:r>
      <w:r w:rsidR="00361249">
        <w:rPr>
          <w:noProof/>
        </w:rPr>
        <w:t>Tadas Laurinaitis</w:t>
      </w:r>
      <w:r w:rsidR="00970322">
        <w:fldChar w:fldCharType="end"/>
      </w:r>
      <w:bookmarkEnd w:id="2"/>
    </w:p>
    <w:p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361249">
        <w:rPr>
          <w:noProof/>
        </w:rPr>
        <w:t>2016 m. rugsėjo 21 d.</w:t>
      </w:r>
      <w:r w:rsidR="00844988" w:rsidRPr="00844988">
        <w:fldChar w:fldCharType="end"/>
      </w:r>
    </w:p>
    <w:p w:rsidR="004771C9" w:rsidRDefault="00D560C9" w:rsidP="00EB5168">
      <w:pPr>
        <w:pStyle w:val="Autorius"/>
      </w:pPr>
      <w:r w:rsidRPr="0052026C">
        <w:t>Priėmė:</w:t>
      </w:r>
    </w:p>
    <w:p w:rsidR="00D560C9" w:rsidRPr="0052026C" w:rsidRDefault="004771C9" w:rsidP="00EB5168">
      <w:pPr>
        <w:pStyle w:val="Autorius"/>
      </w:pPr>
      <w:r>
        <w:tab/>
      </w:r>
      <w:r w:rsidR="00970322"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Dėstytojo Pareigos Vardas Ir Pavardė"/>
              <w:format w:val="TITLE CASE"/>
            </w:textInput>
          </w:ffData>
        </w:fldChar>
      </w:r>
      <w:bookmarkStart w:id="3" w:name="Destytojas"/>
      <w:r w:rsidR="00970322">
        <w:instrText xml:space="preserve"> FORMTEXT </w:instrText>
      </w:r>
      <w:r w:rsidR="00970322">
        <w:fldChar w:fldCharType="separate"/>
      </w:r>
      <w:r w:rsidR="00970322">
        <w:rPr>
          <w:noProof/>
        </w:rPr>
        <w:t>Dėstytojo Pareigos Vardas Ir Pavardė</w:t>
      </w:r>
      <w:r w:rsidR="00970322">
        <w:fldChar w:fldCharType="end"/>
      </w:r>
      <w:bookmarkEnd w:id="3"/>
    </w:p>
    <w:p w:rsidR="00CD58DB" w:rsidRPr="00844988" w:rsidRDefault="00CD58DB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D560C9" w:rsidP="004771C9">
      <w:pPr>
        <w:pStyle w:val="Vireliouraai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361249">
        <w:rPr>
          <w:noProof/>
        </w:rPr>
        <w:t>2016</w:t>
      </w:r>
      <w:r w:rsidR="00727B09">
        <w:fldChar w:fldCharType="end"/>
      </w:r>
    </w:p>
    <w:p w:rsidR="0052026C" w:rsidRDefault="0052026C" w:rsidP="0015714D">
      <w:pPr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:rsidR="00D560C9" w:rsidRDefault="00D560C9" w:rsidP="0052026C"/>
    <w:p w:rsidR="00291C8F" w:rsidRPr="00844988" w:rsidRDefault="00291C8F" w:rsidP="0052026C"/>
    <w:p w:rsidR="00291C8F" w:rsidRDefault="00291C8F" w:rsidP="0015714D">
      <w:pPr>
        <w:sectPr w:rsidR="00291C8F" w:rsidSect="002949A3">
          <w:foot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727B0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727B09">
        <w:rPr>
          <w:noProof/>
        </w:rPr>
        <w:t>1.</w:t>
      </w:r>
      <w:r w:rsidR="00727B0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727B09">
        <w:rPr>
          <w:noProof/>
        </w:rPr>
        <w:t>Objektų rinkinys</w:t>
      </w:r>
      <w:r w:rsidR="00727B09">
        <w:rPr>
          <w:noProof/>
        </w:rPr>
        <w:tab/>
      </w:r>
      <w:r w:rsidR="00727B09">
        <w:rPr>
          <w:noProof/>
        </w:rPr>
        <w:fldChar w:fldCharType="begin"/>
      </w:r>
      <w:r w:rsidR="00727B09">
        <w:rPr>
          <w:noProof/>
        </w:rPr>
        <w:instrText xml:space="preserve"> PAGEREF _Toc447533843 \h </w:instrText>
      </w:r>
      <w:r w:rsidR="00727B09">
        <w:rPr>
          <w:noProof/>
        </w:rPr>
      </w:r>
      <w:r w:rsidR="00727B09">
        <w:rPr>
          <w:noProof/>
        </w:rPr>
        <w:fldChar w:fldCharType="separate"/>
      </w:r>
      <w:r w:rsidR="00361249">
        <w:rPr>
          <w:noProof/>
        </w:rPr>
        <w:t>2</w:t>
      </w:r>
      <w:r w:rsidR="00727B09"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_Toc447533844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_Toc447533845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_Toc447533846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_Toc447533847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_Toc447533848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_Toc447533849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_Toc447533850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_Toc447533851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_Toc447533852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_Toc447533853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_Toc447533854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_Toc447533855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_Toc447533856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_Toc447533857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_Toc447533858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Sudėtingesnis 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_Toc447533859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_Toc447533860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_Toc447533861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727B09" w:rsidRDefault="00727B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_Toc447533862 \h </w:instrText>
      </w:r>
      <w:r>
        <w:rPr>
          <w:noProof/>
        </w:rPr>
      </w:r>
      <w:r>
        <w:rPr>
          <w:noProof/>
        </w:rPr>
        <w:fldChar w:fldCharType="separate"/>
      </w:r>
      <w:r w:rsidR="00361249">
        <w:rPr>
          <w:noProof/>
        </w:rPr>
        <w:t>2</w:t>
      </w:r>
      <w:r>
        <w:rPr>
          <w:noProof/>
        </w:rPr>
        <w:fldChar w:fldCharType="end"/>
      </w:r>
    </w:p>
    <w:p w:rsidR="00D560C9" w:rsidRPr="0015714D" w:rsidRDefault="00D560C9" w:rsidP="002949A3">
      <w:r w:rsidRPr="00EB5168">
        <w:fldChar w:fldCharType="end"/>
      </w:r>
    </w:p>
    <w:p w:rsidR="00965287" w:rsidRDefault="00965287" w:rsidP="000F7F7F">
      <w:pPr>
        <w:pStyle w:val="Heading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844988" w:rsidRPr="0015714D" w:rsidRDefault="006E731F" w:rsidP="006E731F">
      <w:pPr>
        <w:pStyle w:val="Heading1"/>
      </w:pPr>
      <w:bookmarkStart w:id="4" w:name="_Toc447533843"/>
      <w:r w:rsidRPr="006E731F">
        <w:lastRenderedPageBreak/>
        <w:t>Objektų rinkinys</w:t>
      </w:r>
      <w:bookmarkEnd w:id="4"/>
    </w:p>
    <w:p w:rsidR="00844988" w:rsidRPr="00844988" w:rsidRDefault="00844988" w:rsidP="00F16C66">
      <w:pPr>
        <w:pStyle w:val="Heading2"/>
      </w:pPr>
      <w:bookmarkStart w:id="5" w:name="_Toc447533844"/>
      <w:r w:rsidRPr="00844988">
        <w:t>Darbo užduotis</w:t>
      </w:r>
      <w:bookmarkEnd w:id="5"/>
    </w:p>
    <w:p w:rsidR="002E3EF8" w:rsidRDefault="002E3EF8" w:rsidP="0015714D"/>
    <w:p w:rsidR="00844988" w:rsidRDefault="00844988" w:rsidP="0015714D"/>
    <w:p w:rsidR="002E3EF8" w:rsidRPr="00844988" w:rsidRDefault="00035C84" w:rsidP="0015714D">
      <w:r>
        <w:rPr>
          <w:noProof/>
          <w:lang w:val="en-US"/>
        </w:rPr>
        <w:drawing>
          <wp:inline distT="0" distB="0" distL="0" distR="0">
            <wp:extent cx="6000750" cy="1943100"/>
            <wp:effectExtent l="0" t="0" r="0" b="0"/>
            <wp:docPr id="6" name="Picture 1" descr="C:\Users\Tadas\AppData\Local\Microsoft\Windows\INetCacheContent.Word\Uzduo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das\AppData\Local\Microsoft\Windows\INetCacheContent.Word\Uzduot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88" w:rsidRDefault="00844988" w:rsidP="00F16C66">
      <w:pPr>
        <w:pStyle w:val="Heading2"/>
      </w:pPr>
      <w:bookmarkStart w:id="6" w:name="_Toc447533845"/>
      <w:r w:rsidRPr="00844988">
        <w:t>Programos tekstas</w:t>
      </w:r>
      <w:bookmarkEnd w:id="6"/>
    </w:p>
    <w:p w:rsidR="0092651B" w:rsidRDefault="00035C84" w:rsidP="0092651B">
      <w:r>
        <w:rPr>
          <w:noProof/>
          <w:lang w:val="en-US"/>
        </w:rPr>
        <w:drawing>
          <wp:inline distT="0" distB="0" distL="0" distR="0">
            <wp:extent cx="5629275" cy="4972050"/>
            <wp:effectExtent l="0" t="0" r="9525" b="0"/>
            <wp:docPr id="44" name="Picture 44" descr="C:\Users\Tadas\AppData\Local\Microsoft\Windows\INetCacheContent.Word\K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adas\AppData\Local\Microsoft\Windows\INetCacheContent.Word\Kl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92651B" w:rsidP="0092651B"/>
    <w:p w:rsidR="0092651B" w:rsidRDefault="0092651B" w:rsidP="0092651B"/>
    <w:p w:rsidR="0092651B" w:rsidRDefault="0092651B" w:rsidP="0092651B"/>
    <w:p w:rsidR="0092651B" w:rsidRDefault="0092651B" w:rsidP="0092651B"/>
    <w:p w:rsidR="0092651B" w:rsidRDefault="0092651B" w:rsidP="0092651B"/>
    <w:p w:rsidR="0092651B" w:rsidRDefault="0092651B" w:rsidP="0092651B"/>
    <w:p w:rsidR="0092651B" w:rsidRDefault="0092651B" w:rsidP="0092651B"/>
    <w:p w:rsidR="0092651B" w:rsidRPr="0092651B" w:rsidRDefault="0092651B" w:rsidP="0092651B"/>
    <w:p w:rsidR="002E3EF8" w:rsidRDefault="0092651B" w:rsidP="00531F74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>
            <wp:extent cx="6296025" cy="4705350"/>
            <wp:effectExtent l="0" t="0" r="9525" b="0"/>
            <wp:docPr id="1" name="Picture 1" descr="C:\Users\Tadas\AppData\Local\Microsoft\Windows\INetCacheContent.Word\n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das\AppData\Local\Microsoft\Windows\INetCacheContent.Word\n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92651B" w:rsidP="00531F74">
      <w:pPr>
        <w:pStyle w:val="Programostekstas"/>
      </w:pPr>
      <w:r>
        <w:rPr>
          <w:noProof/>
          <w:lang w:val="en-US"/>
        </w:rPr>
        <w:drawing>
          <wp:inline distT="0" distB="0" distL="0" distR="0">
            <wp:extent cx="5612765" cy="4366895"/>
            <wp:effectExtent l="0" t="0" r="6985" b="0"/>
            <wp:docPr id="5" name="Picture 5" descr="C:\Users\Tadas\AppData\Local\Microsoft\Windows\INetCacheContent.Word\n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adas\AppData\Local\Microsoft\Windows\INetCacheContent.Word\n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88" w:rsidRDefault="00035C84" w:rsidP="00531F74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>
            <wp:extent cx="6296025" cy="2676525"/>
            <wp:effectExtent l="0" t="0" r="9525" b="9525"/>
            <wp:docPr id="41" name="Picture 41" descr="C:\Users\Tadas\AppData\Local\Microsoft\Windows\INetCacheContent.Word\n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adas\AppData\Local\Microsoft\Windows\INetCacheContent.Word\nr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92651B" w:rsidP="00531F74">
      <w:pPr>
        <w:pStyle w:val="Programostekstas"/>
      </w:pPr>
      <w:r>
        <w:rPr>
          <w:noProof/>
          <w:lang w:val="en-US"/>
        </w:rPr>
        <w:drawing>
          <wp:inline distT="0" distB="0" distL="0" distR="0" wp14:anchorId="2E88404C" wp14:editId="3C175E6E">
            <wp:extent cx="5829300" cy="2628900"/>
            <wp:effectExtent l="0" t="0" r="0" b="0"/>
            <wp:docPr id="2" name="Picture 2" descr="C:\Users\Tadas\AppData\Local\Microsoft\Windows\INetCacheContent.Word\n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das\AppData\Local\Microsoft\Windows\INetCacheContent.Word\nr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035C84" w:rsidP="00531F74">
      <w:pPr>
        <w:pStyle w:val="Programostekstas"/>
      </w:pPr>
      <w:r>
        <w:rPr>
          <w:noProof/>
          <w:lang w:val="en-US"/>
        </w:rPr>
        <w:drawing>
          <wp:inline distT="0" distB="0" distL="0" distR="0">
            <wp:extent cx="4895850" cy="2133600"/>
            <wp:effectExtent l="0" t="0" r="0" b="0"/>
            <wp:docPr id="35" name="Picture 35" descr="C:\Users\Tadas\AppData\Local\Microsoft\Windows\INetCacheContent.Word\n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adas\AppData\Local\Microsoft\Windows\INetCacheContent.Word\nr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035C84" w:rsidP="00531F74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>
            <wp:extent cx="6296025" cy="4800600"/>
            <wp:effectExtent l="0" t="0" r="9525" b="0"/>
            <wp:docPr id="36" name="Picture 36" descr="C:\Users\Tadas\AppData\Local\Microsoft\Windows\INetCacheContent.Word\n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adas\AppData\Local\Microsoft\Windows\INetCacheContent.Word\nr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035C84" w:rsidP="00531F74">
      <w:pPr>
        <w:pStyle w:val="Programostekstas"/>
      </w:pPr>
      <w:r>
        <w:rPr>
          <w:noProof/>
          <w:lang w:val="en-US"/>
        </w:rPr>
        <w:drawing>
          <wp:inline distT="0" distB="0" distL="0" distR="0">
            <wp:extent cx="4724400" cy="2800350"/>
            <wp:effectExtent l="0" t="0" r="0" b="0"/>
            <wp:docPr id="42" name="Picture 42" descr="C:\Users\Tadas\AppData\Local\Microsoft\Windows\INetCacheContent.Word\n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adas\AppData\Local\Microsoft\Windows\INetCacheContent.Word\nr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Default="0092651B" w:rsidP="00531F74">
      <w:pPr>
        <w:pStyle w:val="Programostekstas"/>
      </w:pPr>
    </w:p>
    <w:p w:rsidR="0092651B" w:rsidRPr="00844988" w:rsidRDefault="0092651B" w:rsidP="00531F74">
      <w:pPr>
        <w:pStyle w:val="Programostekstas"/>
      </w:pPr>
    </w:p>
    <w:p w:rsidR="00844988" w:rsidRPr="00844988" w:rsidRDefault="00844988" w:rsidP="00F16C66">
      <w:pPr>
        <w:pStyle w:val="Heading2"/>
      </w:pPr>
      <w:bookmarkStart w:id="7" w:name="_Toc447533846"/>
      <w:r w:rsidRPr="00844988">
        <w:lastRenderedPageBreak/>
        <w:t>Pradiniai duomenys ir rezultatai</w:t>
      </w:r>
      <w:bookmarkEnd w:id="7"/>
    </w:p>
    <w:p w:rsidR="002E3EF8" w:rsidRDefault="002E3EF8" w:rsidP="00A049DD">
      <w:pPr>
        <w:pStyle w:val="Programostekstas"/>
      </w:pPr>
    </w:p>
    <w:p w:rsidR="00844988" w:rsidRDefault="0092651B" w:rsidP="00A049DD">
      <w:pPr>
        <w:pStyle w:val="Programostekstas"/>
      </w:pPr>
      <w:r>
        <w:t xml:space="preserve">Duomenys faile </w:t>
      </w:r>
      <w:r w:rsidR="00035C84">
        <w:t>„</w:t>
      </w:r>
      <w:r>
        <w:t>Players.csv</w:t>
      </w:r>
      <w:r w:rsidR="00035C84">
        <w:t>“</w:t>
      </w:r>
      <w:r>
        <w:t>:</w:t>
      </w:r>
    </w:p>
    <w:p w:rsidR="00035C84" w:rsidRDefault="00035C84" w:rsidP="00A049DD">
      <w:pPr>
        <w:pStyle w:val="Programostekstas"/>
      </w:pP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Kevin;Yarnell;TeamSoloMid;Top;Gangplank;13;18;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Dennis;Johnsen;TeamSoloMid;Jungler;Kha'zix;7;24;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Soren;Bjerg;TeamSoloMid;Mid;Ahri;21;8;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Yiliang;Peng;TeamSoloMid;ADC;Vayne;19;9;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Vincent;Wang;TeamSoloMid;Support;Thresh;2;29;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Mateusz;Szkudlarek;Fnatic;Top;Gnar;5;16;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Lee;Da-yoon;Fnatic;Jungler;Sejuani;4;22;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Fabian;Diepstraten;Fnatic;Mid;Lux;15;17;</w:t>
      </w:r>
    </w:p>
    <w:p w:rsidR="0092651B" w:rsidRDefault="0092651B" w:rsidP="009265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Martin;Larsson;Fnatic;ADC;Jhin;22;7;</w:t>
      </w:r>
    </w:p>
    <w:p w:rsidR="0092651B" w:rsidRDefault="0092651B" w:rsidP="0092651B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Bora;Kim;Fnatic;Support;Lulu;7;19;</w:t>
      </w:r>
    </w:p>
    <w:p w:rsidR="0092651B" w:rsidRDefault="0092651B" w:rsidP="0092651B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92651B" w:rsidRDefault="0092651B" w:rsidP="0092651B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Duomenys rezultatų faile “Cempionai.csv”:</w:t>
      </w:r>
    </w:p>
    <w:p w:rsidR="00035C84" w:rsidRDefault="00035C84" w:rsidP="0092651B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:rsidR="0092651B" w:rsidRDefault="0092651B" w:rsidP="0092651B">
      <w:pPr>
        <w:pStyle w:val="Programostekstas"/>
      </w:pPr>
      <w:r w:rsidRPr="0092651B">
        <w:t>Čempionų vardai: Gangplank, Kha'zix, Ahri, Vayne, Thresh, Gnar, Sejuani, Lux, Jhin, Lulu,</w:t>
      </w:r>
    </w:p>
    <w:p w:rsidR="00035C84" w:rsidRDefault="00035C84" w:rsidP="0092651B">
      <w:pPr>
        <w:pStyle w:val="Programostekstas"/>
      </w:pPr>
    </w:p>
    <w:p w:rsidR="00035C84" w:rsidRDefault="00035C84" w:rsidP="0092651B">
      <w:pPr>
        <w:pStyle w:val="Programostekstas"/>
      </w:pPr>
      <w:r>
        <w:t>Rezultatai išvedami konsolėje:</w:t>
      </w:r>
    </w:p>
    <w:p w:rsidR="00035C84" w:rsidRDefault="00035C84" w:rsidP="0092651B">
      <w:pPr>
        <w:pStyle w:val="Programostekstas"/>
      </w:pPr>
    </w:p>
    <w:p w:rsidR="00035C84" w:rsidRPr="0092651B" w:rsidRDefault="00035C84" w:rsidP="0092651B">
      <w:pPr>
        <w:pStyle w:val="Programostekstas"/>
      </w:pPr>
      <w:bookmarkStart w:id="8" w:name="_GoBack"/>
      <w:bookmarkEnd w:id="8"/>
      <w:r>
        <w:rPr>
          <w:noProof/>
          <w:lang w:val="en-US"/>
        </w:rPr>
        <w:drawing>
          <wp:inline distT="0" distB="0" distL="0" distR="0">
            <wp:extent cx="3895725" cy="1524000"/>
            <wp:effectExtent l="0" t="0" r="9525" b="0"/>
            <wp:docPr id="52" name="Picture 52" descr="C:\Users\Tadas\AppData\Local\Microsoft\Windows\INetCacheContent.Word\rez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adas\AppData\Local\Microsoft\Windows\INetCacheContent.Word\reza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F8" w:rsidRDefault="002E3EF8" w:rsidP="00A049DD">
      <w:pPr>
        <w:pStyle w:val="Programostekstas"/>
      </w:pPr>
    </w:p>
    <w:p w:rsidR="00AB7416" w:rsidRPr="0015714D" w:rsidRDefault="00AB7416" w:rsidP="006E731F">
      <w:pPr>
        <w:pStyle w:val="Heading1"/>
      </w:pPr>
      <w:r>
        <w:br w:type="page"/>
      </w:r>
      <w:bookmarkStart w:id="9" w:name="_Toc447533847"/>
      <w:r w:rsidR="009E0401" w:rsidRPr="009E0401">
        <w:lastRenderedPageBreak/>
        <w:t>Konteineris</w:t>
      </w:r>
      <w:bookmarkEnd w:id="9"/>
    </w:p>
    <w:p w:rsidR="00AB7416" w:rsidRPr="00844988" w:rsidRDefault="00AB7416" w:rsidP="00AB7416">
      <w:pPr>
        <w:pStyle w:val="Heading2"/>
      </w:pPr>
      <w:bookmarkStart w:id="10" w:name="_Toc447533848"/>
      <w:r w:rsidRPr="00844988">
        <w:t>Darbo užduotis</w:t>
      </w:r>
      <w:bookmarkEnd w:id="10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1" w:name="_Toc447533849"/>
      <w:r w:rsidRPr="00844988">
        <w:t>Programos tekstas</w:t>
      </w:r>
      <w:bookmarkEnd w:id="11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2" w:name="_Toc447533850"/>
      <w:r w:rsidRPr="00844988">
        <w:t>Pradiniai duomenys ir rezultatai</w:t>
      </w:r>
      <w:bookmarkEnd w:id="12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6E731F">
      <w:pPr>
        <w:pStyle w:val="Heading1"/>
      </w:pPr>
      <w:r>
        <w:br w:type="page"/>
      </w:r>
      <w:bookmarkStart w:id="13" w:name="_Toc447533851"/>
      <w:r w:rsidR="00727B09">
        <w:lastRenderedPageBreak/>
        <w:t>Paveldėjimas</w:t>
      </w:r>
      <w:bookmarkEnd w:id="13"/>
    </w:p>
    <w:p w:rsidR="00AB7416" w:rsidRPr="00844988" w:rsidRDefault="00AB7416" w:rsidP="00AB7416">
      <w:pPr>
        <w:pStyle w:val="Heading2"/>
      </w:pPr>
      <w:bookmarkStart w:id="14" w:name="_Toc447533852"/>
      <w:r w:rsidRPr="00844988">
        <w:t>Darbo užduotis</w:t>
      </w:r>
      <w:bookmarkEnd w:id="14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5" w:name="_Toc447533853"/>
      <w:r w:rsidRPr="00844988">
        <w:t>Programos tekstas</w:t>
      </w:r>
      <w:bookmarkEnd w:id="15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6" w:name="_Toc447533854"/>
      <w:r w:rsidRPr="00844988">
        <w:t>Pradiniai duomenys ir rezultatai</w:t>
      </w:r>
      <w:bookmarkEnd w:id="16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6E731F">
      <w:pPr>
        <w:pStyle w:val="Heading1"/>
      </w:pPr>
      <w:r>
        <w:br w:type="page"/>
      </w:r>
      <w:bookmarkStart w:id="17" w:name="_Toc447533855"/>
      <w:r w:rsidR="009E0401" w:rsidRPr="009E0401">
        <w:lastRenderedPageBreak/>
        <w:t>Teksto analizė ir redagavimas</w:t>
      </w:r>
      <w:bookmarkEnd w:id="17"/>
    </w:p>
    <w:p w:rsidR="00AB7416" w:rsidRPr="00844988" w:rsidRDefault="00AB7416" w:rsidP="00AB7416">
      <w:pPr>
        <w:pStyle w:val="Heading2"/>
      </w:pPr>
      <w:bookmarkStart w:id="18" w:name="_Toc447533856"/>
      <w:r w:rsidRPr="00844988">
        <w:t>Darbo užduotis</w:t>
      </w:r>
      <w:bookmarkEnd w:id="18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9" w:name="_Toc447533857"/>
      <w:r w:rsidRPr="00844988">
        <w:t>Programos tekstas</w:t>
      </w:r>
      <w:bookmarkEnd w:id="19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20" w:name="_Toc447533858"/>
      <w:r w:rsidRPr="00844988">
        <w:t>Pradiniai duomenys ir rezultatai</w:t>
      </w:r>
      <w:bookmarkEnd w:id="20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7E6559" w:rsidRPr="0015714D" w:rsidRDefault="00AB7416" w:rsidP="006E731F">
      <w:pPr>
        <w:pStyle w:val="Heading1"/>
      </w:pPr>
      <w:r>
        <w:br w:type="page"/>
      </w:r>
      <w:bookmarkStart w:id="21" w:name="_Toc447533859"/>
      <w:r w:rsidR="00E9220B">
        <w:lastRenderedPageBreak/>
        <w:t>Sudėtingesnis</w:t>
      </w:r>
      <w:r w:rsidR="009E0401" w:rsidRPr="009E0401">
        <w:t xml:space="preserve"> konteineris</w:t>
      </w:r>
      <w:bookmarkEnd w:id="21"/>
    </w:p>
    <w:p w:rsidR="007E6559" w:rsidRPr="00844988" w:rsidRDefault="007E6559" w:rsidP="007E6559">
      <w:pPr>
        <w:pStyle w:val="Heading2"/>
      </w:pPr>
      <w:bookmarkStart w:id="22" w:name="_Toc447533860"/>
      <w:r w:rsidRPr="00844988">
        <w:t>Darbo užduotis</w:t>
      </w:r>
      <w:bookmarkEnd w:id="22"/>
    </w:p>
    <w:p w:rsidR="007E6559" w:rsidRDefault="007E6559" w:rsidP="007E6559"/>
    <w:p w:rsidR="007E6559" w:rsidRDefault="007E6559" w:rsidP="007E6559"/>
    <w:p w:rsidR="007E6559" w:rsidRPr="00844988" w:rsidRDefault="007E6559" w:rsidP="007E6559"/>
    <w:p w:rsidR="007E6559" w:rsidRPr="00844988" w:rsidRDefault="007E6559" w:rsidP="007E6559">
      <w:pPr>
        <w:pStyle w:val="Heading2"/>
      </w:pPr>
      <w:bookmarkStart w:id="23" w:name="_Toc447533861"/>
      <w:r w:rsidRPr="00844988">
        <w:t>Programos tekstas</w:t>
      </w:r>
      <w:bookmarkEnd w:id="23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7E6559" w:rsidRPr="00844988" w:rsidRDefault="007E6559" w:rsidP="007E6559">
      <w:pPr>
        <w:pStyle w:val="Programostekstas"/>
      </w:pPr>
    </w:p>
    <w:p w:rsidR="007E6559" w:rsidRPr="00844988" w:rsidRDefault="007E6559" w:rsidP="007E6559">
      <w:pPr>
        <w:pStyle w:val="Heading2"/>
      </w:pPr>
      <w:bookmarkStart w:id="24" w:name="_Toc447533862"/>
      <w:r w:rsidRPr="00844988">
        <w:t>Pradiniai duomenys ir rezultatai</w:t>
      </w:r>
      <w:bookmarkEnd w:id="24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AB7416" w:rsidRPr="00844988" w:rsidRDefault="00AB7416" w:rsidP="007E6559">
      <w:pPr>
        <w:pStyle w:val="Programostekstas"/>
      </w:pPr>
    </w:p>
    <w:sectPr w:rsidR="00AB7416" w:rsidRPr="00844988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2CD" w:rsidRDefault="007C42CD">
      <w:r>
        <w:separator/>
      </w:r>
    </w:p>
  </w:endnote>
  <w:endnote w:type="continuationSeparator" w:id="0">
    <w:p w:rsidR="007C42CD" w:rsidRDefault="007C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5C84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5C8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2CD" w:rsidRDefault="007C42CD">
      <w:r>
        <w:separator/>
      </w:r>
    </w:p>
  </w:footnote>
  <w:footnote w:type="continuationSeparator" w:id="0">
    <w:p w:rsidR="007C42CD" w:rsidRDefault="007C4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9"/>
    <w:rsid w:val="00000825"/>
    <w:rsid w:val="00035C84"/>
    <w:rsid w:val="0009306E"/>
    <w:rsid w:val="000F7F7F"/>
    <w:rsid w:val="00100F55"/>
    <w:rsid w:val="00103131"/>
    <w:rsid w:val="0015714D"/>
    <w:rsid w:val="001E733B"/>
    <w:rsid w:val="001F0046"/>
    <w:rsid w:val="00260F87"/>
    <w:rsid w:val="0029155A"/>
    <w:rsid w:val="00291C8F"/>
    <w:rsid w:val="002949A3"/>
    <w:rsid w:val="002C56BD"/>
    <w:rsid w:val="002E3EF8"/>
    <w:rsid w:val="00361249"/>
    <w:rsid w:val="003F1D21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10595"/>
    <w:rsid w:val="006E731F"/>
    <w:rsid w:val="007016E8"/>
    <w:rsid w:val="00727538"/>
    <w:rsid w:val="00727B09"/>
    <w:rsid w:val="007C42CD"/>
    <w:rsid w:val="007E6559"/>
    <w:rsid w:val="007F39F5"/>
    <w:rsid w:val="00844988"/>
    <w:rsid w:val="0092651B"/>
    <w:rsid w:val="00932992"/>
    <w:rsid w:val="00953893"/>
    <w:rsid w:val="00965287"/>
    <w:rsid w:val="00970322"/>
    <w:rsid w:val="009E0401"/>
    <w:rsid w:val="00A049DD"/>
    <w:rsid w:val="00A6795E"/>
    <w:rsid w:val="00AB7416"/>
    <w:rsid w:val="00AE0E37"/>
    <w:rsid w:val="00AE7C8B"/>
    <w:rsid w:val="00B357AD"/>
    <w:rsid w:val="00BA4DB8"/>
    <w:rsid w:val="00BE7267"/>
    <w:rsid w:val="00C34637"/>
    <w:rsid w:val="00C87140"/>
    <w:rsid w:val="00CD58DB"/>
    <w:rsid w:val="00D10218"/>
    <w:rsid w:val="00D253F8"/>
    <w:rsid w:val="00D5274E"/>
    <w:rsid w:val="00D560C9"/>
    <w:rsid w:val="00D968A6"/>
    <w:rsid w:val="00E03A86"/>
    <w:rsid w:val="00E55394"/>
    <w:rsid w:val="00E768B1"/>
    <w:rsid w:val="00E9220B"/>
    <w:rsid w:val="00EB5168"/>
    <w:rsid w:val="00F16C66"/>
    <w:rsid w:val="00F32903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29C39"/>
  <w15:docId w15:val="{5A83F7ED-EEF6-45DB-9CB4-A63B8C3B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F16C66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das\Downloads\118_Ataskaitos_sablona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75C4A52-58EF-4C3D-BE0F-F8F1B5E7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118_Ataskaitos_sablonas (2)</Template>
  <TotalTime>23</TotalTime>
  <Pages>11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Tadas Laurinaitis</dc:creator>
  <cp:lastModifiedBy>Laurinaitis Tadas</cp:lastModifiedBy>
  <cp:revision>1</cp:revision>
  <dcterms:created xsi:type="dcterms:W3CDTF">2016-09-21T06:17:00Z</dcterms:created>
  <dcterms:modified xsi:type="dcterms:W3CDTF">2016-09-21T06:40:00Z</dcterms:modified>
</cp:coreProperties>
</file>