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DB55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0502173" w14:textId="77777777" w:rsidR="00D560C9" w:rsidRPr="00844988" w:rsidRDefault="001976BC" w:rsidP="004771C9">
      <w:pPr>
        <w:pStyle w:val="Vireliouraai"/>
      </w:pPr>
      <w:r>
        <w:t xml:space="preserve">INFORMATIKOS </w:t>
      </w:r>
      <w:r w:rsidR="00404E84">
        <w:t>FAKULTETAS</w:t>
      </w:r>
    </w:p>
    <w:p w14:paraId="3D1FFCE3" w14:textId="77777777" w:rsidR="00D560C9" w:rsidRPr="00844988" w:rsidRDefault="00D560C9" w:rsidP="004771C9">
      <w:pPr>
        <w:pStyle w:val="Vireliouraai"/>
      </w:pPr>
    </w:p>
    <w:p w14:paraId="0F356E94" w14:textId="77777777" w:rsidR="00D560C9" w:rsidRPr="00844988" w:rsidRDefault="00D560C9" w:rsidP="004771C9">
      <w:pPr>
        <w:pStyle w:val="Vireliouraai"/>
      </w:pPr>
    </w:p>
    <w:p w14:paraId="0FDFDCA4" w14:textId="77777777" w:rsidR="00D560C9" w:rsidRPr="00844988" w:rsidRDefault="00D560C9" w:rsidP="004771C9">
      <w:pPr>
        <w:pStyle w:val="Vireliouraai"/>
      </w:pPr>
    </w:p>
    <w:p w14:paraId="1A202DE3" w14:textId="77777777" w:rsidR="00D560C9" w:rsidRPr="00844988" w:rsidRDefault="00D560C9" w:rsidP="004771C9">
      <w:pPr>
        <w:pStyle w:val="Vireliouraai"/>
      </w:pPr>
    </w:p>
    <w:p w14:paraId="5F8D1AAE" w14:textId="77777777" w:rsidR="00D560C9" w:rsidRPr="00844988" w:rsidRDefault="00D560C9" w:rsidP="004771C9">
      <w:pPr>
        <w:pStyle w:val="Vireliouraai"/>
      </w:pPr>
    </w:p>
    <w:p w14:paraId="43456E69" w14:textId="77777777" w:rsidR="00D560C9" w:rsidRPr="00844988" w:rsidRDefault="00D560C9" w:rsidP="004771C9">
      <w:pPr>
        <w:pStyle w:val="Vireliouraai"/>
      </w:pPr>
    </w:p>
    <w:p w14:paraId="59A98CE2" w14:textId="77777777" w:rsidR="004C3D88" w:rsidRPr="00844988" w:rsidRDefault="004C3D88" w:rsidP="004771C9">
      <w:pPr>
        <w:pStyle w:val="Vireliouraai"/>
      </w:pPr>
    </w:p>
    <w:p w14:paraId="588E92AA" w14:textId="77777777" w:rsidR="004C3D88" w:rsidRPr="00844988" w:rsidRDefault="004C3D88" w:rsidP="004771C9">
      <w:pPr>
        <w:pStyle w:val="Vireliouraai"/>
      </w:pPr>
    </w:p>
    <w:p w14:paraId="709D786B" w14:textId="77777777" w:rsidR="00D560C9" w:rsidRPr="00844988" w:rsidRDefault="00D560C9" w:rsidP="004771C9">
      <w:pPr>
        <w:pStyle w:val="Vireliouraai"/>
      </w:pPr>
    </w:p>
    <w:p w14:paraId="642199F4" w14:textId="77777777" w:rsidR="00D560C9" w:rsidRPr="00844988" w:rsidRDefault="00D560C9" w:rsidP="004771C9">
      <w:pPr>
        <w:pStyle w:val="Vireliouraai"/>
      </w:pPr>
    </w:p>
    <w:p w14:paraId="781C13DB" w14:textId="77777777" w:rsidR="00D560C9" w:rsidRPr="00844988" w:rsidRDefault="00D560C9" w:rsidP="004771C9">
      <w:pPr>
        <w:pStyle w:val="Vireliouraai"/>
      </w:pPr>
    </w:p>
    <w:p w14:paraId="6832C02D" w14:textId="77777777" w:rsidR="004C3D88" w:rsidRPr="00844988" w:rsidRDefault="001976BC" w:rsidP="004771C9">
      <w:pPr>
        <w:pStyle w:val="Ataskaitospavadinimas"/>
      </w:pPr>
      <w:r>
        <w:t>Intelektikos Pagrindai</w:t>
      </w:r>
      <w:r w:rsidR="00CD083D">
        <w:t xml:space="preserve"> (</w:t>
      </w:r>
      <w:r w:rsidR="00CD083D" w:rsidRPr="00CD083D">
        <w:t>P17</w:t>
      </w:r>
      <w:r>
        <w:t>6</w:t>
      </w:r>
      <w:r w:rsidR="00CD083D" w:rsidRPr="00CD083D">
        <w:t>B1</w:t>
      </w:r>
      <w:r>
        <w:t>01</w:t>
      </w:r>
      <w:r w:rsidR="00CD083D">
        <w:t>)</w:t>
      </w:r>
    </w:p>
    <w:p w14:paraId="7E0375DB" w14:textId="77777777" w:rsidR="00D560C9" w:rsidRPr="00844988" w:rsidRDefault="001976BC" w:rsidP="004771C9">
      <w:pPr>
        <w:pStyle w:val="Ataskaita"/>
      </w:pPr>
      <w:r>
        <w:t>Pirmojo laboratorinio</w:t>
      </w:r>
      <w:r w:rsidR="00CD083D">
        <w:t xml:space="preserve"> darb</w:t>
      </w:r>
      <w:r>
        <w:t>o</w:t>
      </w:r>
      <w:r w:rsidR="00D560C9" w:rsidRPr="00844988">
        <w:t xml:space="preserve"> ataskaita</w:t>
      </w:r>
    </w:p>
    <w:p w14:paraId="65CD47E5" w14:textId="77777777" w:rsidR="00D560C9" w:rsidRPr="00844988" w:rsidRDefault="00D560C9" w:rsidP="004771C9">
      <w:pPr>
        <w:pStyle w:val="Vireliouraai"/>
      </w:pPr>
    </w:p>
    <w:p w14:paraId="0F4C076B" w14:textId="77777777" w:rsidR="00D560C9" w:rsidRPr="00844988" w:rsidRDefault="00D560C9" w:rsidP="004771C9">
      <w:pPr>
        <w:pStyle w:val="Vireliouraai"/>
      </w:pPr>
    </w:p>
    <w:p w14:paraId="72C54492" w14:textId="77777777" w:rsidR="00D560C9" w:rsidRPr="00844988" w:rsidRDefault="00D560C9" w:rsidP="004771C9">
      <w:pPr>
        <w:pStyle w:val="Vireliouraai"/>
      </w:pPr>
    </w:p>
    <w:p w14:paraId="14E497CB" w14:textId="77777777" w:rsidR="00D560C9" w:rsidRPr="00844988" w:rsidRDefault="00D560C9" w:rsidP="004771C9">
      <w:pPr>
        <w:pStyle w:val="Vireliouraai"/>
      </w:pPr>
    </w:p>
    <w:p w14:paraId="209FF8E0" w14:textId="77777777" w:rsidR="00D560C9" w:rsidRPr="00844988" w:rsidRDefault="00D560C9" w:rsidP="004771C9">
      <w:pPr>
        <w:pStyle w:val="Vireliouraai"/>
      </w:pPr>
    </w:p>
    <w:p w14:paraId="341B70B5" w14:textId="77777777" w:rsidR="00D560C9" w:rsidRPr="00844988" w:rsidRDefault="00D560C9" w:rsidP="004771C9">
      <w:pPr>
        <w:pStyle w:val="Vireliouraai"/>
      </w:pPr>
    </w:p>
    <w:p w14:paraId="1BBFA699" w14:textId="77777777" w:rsidR="004771C9" w:rsidRDefault="004771C9" w:rsidP="00EB5168">
      <w:pPr>
        <w:pStyle w:val="Autorius"/>
      </w:pPr>
      <w:r>
        <w:t xml:space="preserve">Atliko: </w:t>
      </w:r>
    </w:p>
    <w:p w14:paraId="22670311" w14:textId="77777777" w:rsidR="004771C9" w:rsidRDefault="004771C9" w:rsidP="00EB5168">
      <w:pPr>
        <w:pStyle w:val="Autorius"/>
      </w:pPr>
      <w:r>
        <w:tab/>
      </w:r>
      <w:r w:rsidR="001976BC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64ED6197" w14:textId="77777777" w:rsidR="00D560C9" w:rsidRPr="00844988" w:rsidRDefault="004771C9" w:rsidP="00EB5168">
      <w:pPr>
        <w:pStyle w:val="Autorius"/>
      </w:pPr>
      <w:r>
        <w:tab/>
      </w:r>
      <w:r w:rsidR="001976BC">
        <w:t>Tadas Laurinaitis</w:t>
      </w:r>
    </w:p>
    <w:p w14:paraId="01C5C376" w14:textId="49924A81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CF20CE">
        <w:rPr>
          <w:noProof/>
        </w:rPr>
        <w:t>2019 m. vasario 18 d.</w:t>
      </w:r>
      <w:r w:rsidR="00844988" w:rsidRPr="00844988">
        <w:fldChar w:fldCharType="end"/>
      </w:r>
    </w:p>
    <w:p w14:paraId="1AE84509" w14:textId="77777777" w:rsidR="004771C9" w:rsidRDefault="00D560C9" w:rsidP="00EB5168">
      <w:pPr>
        <w:pStyle w:val="Autorius"/>
      </w:pPr>
      <w:r w:rsidRPr="0052026C">
        <w:t>Priėmė:</w:t>
      </w:r>
    </w:p>
    <w:p w14:paraId="5BAD2277" w14:textId="77777777" w:rsidR="00D560C9" w:rsidRPr="0052026C" w:rsidRDefault="004771C9" w:rsidP="00EB5168">
      <w:pPr>
        <w:pStyle w:val="Autorius"/>
      </w:pPr>
      <w:r>
        <w:tab/>
      </w:r>
      <w:r w:rsidR="001976BC">
        <w:t>Lekt. Germanas Budnikas</w:t>
      </w:r>
    </w:p>
    <w:p w14:paraId="1C1028EB" w14:textId="77777777" w:rsidR="00CD58DB" w:rsidRPr="00844988" w:rsidRDefault="00CD58DB" w:rsidP="004771C9">
      <w:pPr>
        <w:pStyle w:val="Vireliouraai"/>
      </w:pPr>
    </w:p>
    <w:p w14:paraId="32FE7240" w14:textId="77777777" w:rsidR="00D560C9" w:rsidRPr="00844988" w:rsidRDefault="00D560C9" w:rsidP="004771C9">
      <w:pPr>
        <w:pStyle w:val="Vireliouraai"/>
      </w:pPr>
    </w:p>
    <w:p w14:paraId="6671C189" w14:textId="77777777" w:rsidR="00D560C9" w:rsidRPr="00844988" w:rsidRDefault="00D560C9" w:rsidP="004771C9">
      <w:pPr>
        <w:pStyle w:val="Vireliouraai"/>
      </w:pPr>
    </w:p>
    <w:p w14:paraId="351A9F21" w14:textId="77777777" w:rsidR="00CD58DB" w:rsidRDefault="00CD58DB" w:rsidP="004771C9">
      <w:pPr>
        <w:pStyle w:val="Vireliouraai"/>
      </w:pPr>
    </w:p>
    <w:p w14:paraId="59578037" w14:textId="77777777" w:rsidR="00CD58DB" w:rsidRDefault="00CD58DB" w:rsidP="004771C9">
      <w:pPr>
        <w:pStyle w:val="Vireliouraai"/>
      </w:pPr>
    </w:p>
    <w:p w14:paraId="0CDEA5E9" w14:textId="77777777" w:rsidR="00CD58DB" w:rsidRDefault="00CD58DB" w:rsidP="004771C9">
      <w:pPr>
        <w:pStyle w:val="Vireliouraai"/>
      </w:pPr>
    </w:p>
    <w:p w14:paraId="548F8CA6" w14:textId="77777777" w:rsidR="0052026C" w:rsidRPr="00844988" w:rsidRDefault="0052026C" w:rsidP="004771C9">
      <w:pPr>
        <w:pStyle w:val="Vireliouraai"/>
      </w:pPr>
    </w:p>
    <w:p w14:paraId="22138E34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976BC">
        <w:t>9</w:t>
      </w:r>
    </w:p>
    <w:p w14:paraId="634328D2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281E884" w14:textId="77777777" w:rsidR="00990D35" w:rsidRDefault="008725D6" w:rsidP="00BB5F6C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2F4E97" wp14:editId="58E6D6D6">
            <wp:simplePos x="0" y="0"/>
            <wp:positionH relativeFrom="column">
              <wp:posOffset>-273602</wp:posOffset>
            </wp:positionH>
            <wp:positionV relativeFrom="paragraph">
              <wp:posOffset>356223</wp:posOffset>
            </wp:positionV>
            <wp:extent cx="6286500" cy="1752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6BC">
        <w:t>Darbo užduotys</w:t>
      </w:r>
    </w:p>
    <w:p w14:paraId="6CC1DCD4" w14:textId="77777777" w:rsidR="001976BC" w:rsidRDefault="001976BC" w:rsidP="001976BC">
      <w:pPr>
        <w:pStyle w:val="Vireliouraai"/>
        <w:ind w:firstLine="0"/>
        <w:jc w:val="both"/>
      </w:pPr>
    </w:p>
    <w:p w14:paraId="644198CA" w14:textId="77777777" w:rsidR="001976BC" w:rsidRDefault="008725D6" w:rsidP="001976BC">
      <w:pPr>
        <w:ind w:firstLine="0"/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2ACCC3BC" wp14:editId="0C7DBDAB">
            <wp:simplePos x="0" y="0"/>
            <wp:positionH relativeFrom="column">
              <wp:posOffset>-195580</wp:posOffset>
            </wp:positionH>
            <wp:positionV relativeFrom="paragraph">
              <wp:posOffset>265083</wp:posOffset>
            </wp:positionV>
            <wp:extent cx="6142164" cy="33394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64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6BC">
        <w:t>Vardas – Tadas – 5 raidės, 5 sankryžos.</w:t>
      </w:r>
      <w:r w:rsidR="00D54ED5">
        <w:t xml:space="preserve"> Pradinė vieta – Rasos gatvė, galutinė – Gėlių gatvė.</w:t>
      </w:r>
    </w:p>
    <w:p w14:paraId="438F6D40" w14:textId="77777777" w:rsidR="00D54ED5" w:rsidRDefault="00D54ED5" w:rsidP="001976BC">
      <w:pPr>
        <w:ind w:firstLine="0"/>
      </w:pPr>
    </w:p>
    <w:p w14:paraId="705F115B" w14:textId="77777777" w:rsidR="00BB5F6C" w:rsidRDefault="00BB5F6C" w:rsidP="00BB5F6C">
      <w:pPr>
        <w:pStyle w:val="Heading4"/>
        <w:jc w:val="center"/>
      </w:pPr>
      <w:r>
        <w:lastRenderedPageBreak/>
        <w:t>Užduočių sprendimų ekrano iškarpos</w:t>
      </w:r>
    </w:p>
    <w:p w14:paraId="0A29B97C" w14:textId="77777777" w:rsidR="00BB5F6C" w:rsidRDefault="008725D6" w:rsidP="00BB5F6C">
      <w:pPr>
        <w:ind w:firstLine="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4EE20FB4" wp14:editId="51814A46">
            <wp:simplePos x="0" y="0"/>
            <wp:positionH relativeFrom="column">
              <wp:posOffset>-284480</wp:posOffset>
            </wp:positionH>
            <wp:positionV relativeFrom="paragraph">
              <wp:posOffset>304800</wp:posOffset>
            </wp:positionV>
            <wp:extent cx="6299835" cy="3059430"/>
            <wp:effectExtent l="0" t="0" r="5715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Kačių ir pelių programos vykdymas:</w:t>
      </w:r>
    </w:p>
    <w:p w14:paraId="7DBD9366" w14:textId="77777777" w:rsidR="008725D6" w:rsidRDefault="008725D6" w:rsidP="00BB5F6C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0B501F" wp14:editId="150D964C">
            <wp:simplePos x="0" y="0"/>
            <wp:positionH relativeFrom="column">
              <wp:posOffset>-278765</wp:posOffset>
            </wp:positionH>
            <wp:positionV relativeFrom="paragraph">
              <wp:posOffset>6385992</wp:posOffset>
            </wp:positionV>
            <wp:extent cx="6299835" cy="307467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54B9DB4" wp14:editId="00EDCFCC">
            <wp:simplePos x="0" y="0"/>
            <wp:positionH relativeFrom="column">
              <wp:posOffset>-279220</wp:posOffset>
            </wp:positionH>
            <wp:positionV relativeFrom="paragraph">
              <wp:posOffset>3195368</wp:posOffset>
            </wp:positionV>
            <wp:extent cx="6299835" cy="3076575"/>
            <wp:effectExtent l="0" t="0" r="571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E496A93" wp14:editId="218A5C5A">
            <wp:simplePos x="0" y="0"/>
            <wp:positionH relativeFrom="column">
              <wp:posOffset>-279220</wp:posOffset>
            </wp:positionH>
            <wp:positionV relativeFrom="paragraph">
              <wp:posOffset>-6086</wp:posOffset>
            </wp:positionV>
            <wp:extent cx="6299835" cy="3079115"/>
            <wp:effectExtent l="0" t="0" r="571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CA996" w14:textId="77777777" w:rsidR="00BB5F6C" w:rsidRDefault="00BB5F6C" w:rsidP="00BB5F6C">
      <w:pPr>
        <w:ind w:firstLine="0"/>
      </w:pPr>
    </w:p>
    <w:p w14:paraId="0292D150" w14:textId="77777777" w:rsidR="00BB5F6C" w:rsidRDefault="008725D6" w:rsidP="00BB5F6C">
      <w:pPr>
        <w:ind w:left="720" w:hanging="720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405AA8E" wp14:editId="786CFCD3">
            <wp:simplePos x="0" y="0"/>
            <wp:positionH relativeFrom="column">
              <wp:posOffset>-278130</wp:posOffset>
            </wp:positionH>
            <wp:positionV relativeFrom="paragraph">
              <wp:posOffset>6470230</wp:posOffset>
            </wp:positionV>
            <wp:extent cx="6299835" cy="307213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082C126F" wp14:editId="1DCBCF78">
            <wp:simplePos x="0" y="0"/>
            <wp:positionH relativeFrom="column">
              <wp:posOffset>-278765</wp:posOffset>
            </wp:positionH>
            <wp:positionV relativeFrom="paragraph">
              <wp:posOffset>3310662</wp:posOffset>
            </wp:positionV>
            <wp:extent cx="6299835" cy="3067685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2EE2E957" wp14:editId="521E71AA">
            <wp:simplePos x="0" y="0"/>
            <wp:positionH relativeFrom="column">
              <wp:posOffset>-278765</wp:posOffset>
            </wp:positionH>
            <wp:positionV relativeFrom="paragraph">
              <wp:posOffset>186678</wp:posOffset>
            </wp:positionV>
            <wp:extent cx="6299835" cy="3065780"/>
            <wp:effectExtent l="0" t="0" r="571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Kelio radimo programos vykdymas:</w:t>
      </w:r>
    </w:p>
    <w:p w14:paraId="55749A3E" w14:textId="77777777" w:rsidR="008725D6" w:rsidRDefault="008725D6" w:rsidP="00BB5F6C">
      <w:pPr>
        <w:ind w:left="720" w:hanging="720"/>
      </w:pPr>
    </w:p>
    <w:p w14:paraId="754E0E7F" w14:textId="77777777" w:rsidR="008725D6" w:rsidRDefault="008725D6" w:rsidP="00BB5F6C">
      <w:pPr>
        <w:ind w:left="720" w:hanging="720"/>
      </w:pPr>
    </w:p>
    <w:p w14:paraId="4E8F040A" w14:textId="77777777" w:rsidR="008725D6" w:rsidRDefault="008725D6" w:rsidP="008725D6">
      <w:pPr>
        <w:pStyle w:val="Heading4"/>
        <w:jc w:val="center"/>
      </w:pPr>
      <w:r>
        <w:t>Programų kodai</w:t>
      </w:r>
    </w:p>
    <w:p w14:paraId="5F9ACEAB" w14:textId="77777777" w:rsidR="008725D6" w:rsidRPr="008725D6" w:rsidRDefault="008725D6" w:rsidP="008725D6">
      <w:pPr>
        <w:rPr>
          <w:b/>
          <w:u w:val="single"/>
        </w:rPr>
      </w:pPr>
      <w:r w:rsidRPr="008725D6">
        <w:rPr>
          <w:b/>
          <w:u w:val="single"/>
        </w:rPr>
        <w:t>Kačių ir pelių programos kodas:</w:t>
      </w:r>
    </w:p>
    <w:p w14:paraId="50F76A8F" w14:textId="77777777" w:rsidR="008725D6" w:rsidRDefault="008725D6" w:rsidP="008725D6"/>
    <w:p w14:paraId="3EBFD421" w14:textId="77777777" w:rsidR="008725D6" w:rsidRDefault="008725D6" w:rsidP="008725D6">
      <w:r>
        <w:t>; JESS aplinkoje komentarus pasalinkite</w:t>
      </w:r>
    </w:p>
    <w:p w14:paraId="6039CA35" w14:textId="77777777" w:rsidR="008725D6" w:rsidRDefault="008725D6" w:rsidP="008725D6">
      <w:r>
        <w:t>;</w:t>
      </w:r>
    </w:p>
    <w:p w14:paraId="240F3364" w14:textId="77777777" w:rsidR="008725D6" w:rsidRDefault="008725D6" w:rsidP="008725D6">
      <w:r>
        <w:t>;(clear)</w:t>
      </w:r>
    </w:p>
    <w:p w14:paraId="76333886" w14:textId="77777777" w:rsidR="008725D6" w:rsidRDefault="008725D6" w:rsidP="008725D6"/>
    <w:p w14:paraId="260C6B89" w14:textId="77777777" w:rsidR="008725D6" w:rsidRDefault="008725D6" w:rsidP="008725D6">
      <w:r>
        <w:t>(deftemplate pele (slot spalva) (slot kiekis) )</w:t>
      </w:r>
    </w:p>
    <w:p w14:paraId="45862E2D" w14:textId="77777777" w:rsidR="008725D6" w:rsidRDefault="008725D6" w:rsidP="008725D6">
      <w:r>
        <w:t>(deftemplate katino (slot busena) (slot suvalgyta_peliu) (slot nevalge_dienu) )</w:t>
      </w:r>
    </w:p>
    <w:p w14:paraId="47A65228" w14:textId="77777777" w:rsidR="008725D6" w:rsidRDefault="008725D6" w:rsidP="008725D6"/>
    <w:p w14:paraId="52AAB241" w14:textId="77777777" w:rsidR="008725D6" w:rsidRDefault="008725D6" w:rsidP="008725D6">
      <w:r>
        <w:t>(deffacts faktu-inicializavimas</w:t>
      </w:r>
    </w:p>
    <w:p w14:paraId="79854CC3" w14:textId="77777777" w:rsidR="008725D6" w:rsidRDefault="008725D6" w:rsidP="008725D6">
      <w:r>
        <w:t xml:space="preserve">  (pele (spalva pilka) (kiekis 5))</w:t>
      </w:r>
    </w:p>
    <w:p w14:paraId="09DEDD4A" w14:textId="77777777" w:rsidR="008725D6" w:rsidRDefault="008725D6" w:rsidP="008725D6">
      <w:r>
        <w:t xml:space="preserve">  (pele (spalva balta) (kiekis 3))</w:t>
      </w:r>
    </w:p>
    <w:p w14:paraId="45DC0A84" w14:textId="77777777" w:rsidR="008725D6" w:rsidRDefault="008725D6" w:rsidP="008725D6">
      <w:r>
        <w:t xml:space="preserve">  (katino (busena "alkanas") (suvalgyta_peliu 0) (nevalge_dienu 0))</w:t>
      </w:r>
    </w:p>
    <w:p w14:paraId="258C515B" w14:textId="77777777" w:rsidR="008725D6" w:rsidRDefault="008725D6" w:rsidP="008725D6">
      <w:r>
        <w:t>)</w:t>
      </w:r>
    </w:p>
    <w:p w14:paraId="1319DD03" w14:textId="77777777" w:rsidR="008725D6" w:rsidRDefault="008725D6" w:rsidP="008725D6"/>
    <w:p w14:paraId="62408478" w14:textId="77777777" w:rsidR="008725D6" w:rsidRDefault="008725D6" w:rsidP="008725D6">
      <w:r>
        <w:t>(defrule r1 "Kai katinas alkanas, jis nori valgyti"</w:t>
      </w:r>
    </w:p>
    <w:p w14:paraId="6026DB44" w14:textId="77777777" w:rsidR="008725D6" w:rsidRDefault="008725D6" w:rsidP="008725D6">
      <w:r>
        <w:t xml:space="preserve">  ?fact-id &lt;- (katino (busena ?busena))  </w:t>
      </w:r>
    </w:p>
    <w:p w14:paraId="4DB69A37" w14:textId="77777777" w:rsidR="008725D6" w:rsidRDefault="008725D6" w:rsidP="008725D6">
      <w:r>
        <w:t xml:space="preserve">  (test (eq ?busena "alkanas"))</w:t>
      </w:r>
    </w:p>
    <w:p w14:paraId="71471A00" w14:textId="77777777" w:rsidR="008725D6" w:rsidRDefault="008725D6" w:rsidP="008725D6">
      <w:r>
        <w:t xml:space="preserve">  =&gt;</w:t>
      </w:r>
    </w:p>
    <w:p w14:paraId="4FBD7307" w14:textId="77777777" w:rsidR="008725D6" w:rsidRDefault="008725D6" w:rsidP="008725D6">
      <w:r>
        <w:t xml:space="preserve">  (modify ?fact-id (busena "nori valgyti"))</w:t>
      </w:r>
    </w:p>
    <w:p w14:paraId="31F2A54A" w14:textId="77777777" w:rsidR="008725D6" w:rsidRDefault="008725D6" w:rsidP="008725D6">
      <w:r>
        <w:t>)</w:t>
      </w:r>
    </w:p>
    <w:p w14:paraId="44BBE83E" w14:textId="77777777" w:rsidR="008725D6" w:rsidRDefault="008725D6" w:rsidP="008725D6">
      <w:r>
        <w:t>(defrule r2 "Kai katinas nori valgyti ir yra peliu, jis valgo peles"</w:t>
      </w:r>
    </w:p>
    <w:p w14:paraId="77C95CA0" w14:textId="77777777" w:rsidR="008725D6" w:rsidRDefault="008725D6" w:rsidP="008725D6">
      <w:r>
        <w:t xml:space="preserve">  ?fact-id1 &lt;- (katino (busena "nori valgyti") (suvalgyta_peliu ?suvalgyta))</w:t>
      </w:r>
    </w:p>
    <w:p w14:paraId="02F3589F" w14:textId="77777777" w:rsidR="008725D6" w:rsidRDefault="008725D6" w:rsidP="008725D6">
      <w:r>
        <w:t xml:space="preserve">  ?fact-id2 &lt;- (pele (spalva ?spalva) (kiekis ?kiekis))</w:t>
      </w:r>
    </w:p>
    <w:p w14:paraId="4C9B6DDB" w14:textId="77777777" w:rsidR="008725D6" w:rsidRDefault="008725D6" w:rsidP="008725D6">
      <w:r>
        <w:t xml:space="preserve">  (test (&gt; ?kiekis 0))</w:t>
      </w:r>
    </w:p>
    <w:p w14:paraId="01D236D8" w14:textId="77777777" w:rsidR="008725D6" w:rsidRDefault="008725D6" w:rsidP="008725D6">
      <w:r>
        <w:t xml:space="preserve">  =&gt;</w:t>
      </w:r>
    </w:p>
    <w:p w14:paraId="788E9D22" w14:textId="77777777" w:rsidR="008725D6" w:rsidRDefault="008725D6" w:rsidP="008725D6">
      <w:r>
        <w:t xml:space="preserve">  </w:t>
      </w:r>
    </w:p>
    <w:p w14:paraId="122F290D" w14:textId="77777777" w:rsidR="008725D6" w:rsidRDefault="008725D6" w:rsidP="008725D6">
      <w:r>
        <w:t xml:space="preserve">  (if (eq ?spalva balta) then (printout t "py-py!" crlf)</w:t>
      </w:r>
    </w:p>
    <w:p w14:paraId="3646A054" w14:textId="77777777" w:rsidR="008725D6" w:rsidRDefault="008725D6" w:rsidP="008725D6">
      <w:r>
        <w:t xml:space="preserve">                         else (printout t "pyyyyy" crlf))</w:t>
      </w:r>
    </w:p>
    <w:p w14:paraId="4E8190BB" w14:textId="77777777" w:rsidR="008725D6" w:rsidRDefault="008725D6" w:rsidP="008725D6">
      <w:r>
        <w:t xml:space="preserve">  (modify ?fact-id2 (kiekis (- ?kiekis 1))  )</w:t>
      </w:r>
    </w:p>
    <w:p w14:paraId="5B9A2415" w14:textId="77777777" w:rsidR="008725D6" w:rsidRDefault="008725D6" w:rsidP="008725D6">
      <w:r>
        <w:t xml:space="preserve">  </w:t>
      </w:r>
    </w:p>
    <w:p w14:paraId="436724C7" w14:textId="77777777" w:rsidR="008725D6" w:rsidRDefault="008725D6" w:rsidP="008725D6">
      <w:r>
        <w:t xml:space="preserve">  (modify ?fact-id1 (suvalgyta_peliu (+ ?suvalgyta 1)) ) </w:t>
      </w:r>
    </w:p>
    <w:p w14:paraId="66FAB664" w14:textId="77777777" w:rsidR="008725D6" w:rsidRDefault="008725D6" w:rsidP="008725D6">
      <w:r>
        <w:t xml:space="preserve">  (printout t "miau" crlf)</w:t>
      </w:r>
    </w:p>
    <w:p w14:paraId="3B33FAD6" w14:textId="77777777" w:rsidR="008725D6" w:rsidRDefault="008725D6" w:rsidP="008725D6">
      <w:r>
        <w:t>)</w:t>
      </w:r>
    </w:p>
    <w:p w14:paraId="542ABBC8" w14:textId="77777777" w:rsidR="008725D6" w:rsidRDefault="008725D6" w:rsidP="008725D6"/>
    <w:p w14:paraId="0672D1E9" w14:textId="77777777" w:rsidR="008725D6" w:rsidRDefault="008725D6" w:rsidP="008725D6">
      <w:r>
        <w:t>(defrule r3 "kai katinas suvalgo 5 peles, jis tampa storu katinu"</w:t>
      </w:r>
    </w:p>
    <w:p w14:paraId="7DEB7A7C" w14:textId="77777777" w:rsidR="008725D6" w:rsidRDefault="008725D6" w:rsidP="008725D6">
      <w:r>
        <w:t xml:space="preserve">  (declare (salience 10))</w:t>
      </w:r>
    </w:p>
    <w:p w14:paraId="4DC6D2A5" w14:textId="77777777" w:rsidR="008725D6" w:rsidRDefault="008725D6" w:rsidP="008725D6">
      <w:r>
        <w:t xml:space="preserve">  ?fact-id1 &lt;- (katino (busena "nori valgyti") (suvalgyta_peliu ?suvalgyta))</w:t>
      </w:r>
    </w:p>
    <w:p w14:paraId="5F8BD77C" w14:textId="77777777" w:rsidR="008725D6" w:rsidRDefault="008725D6" w:rsidP="008725D6">
      <w:r>
        <w:t xml:space="preserve">  (test (= ?suvalgyta 5)) </w:t>
      </w:r>
    </w:p>
    <w:p w14:paraId="12D69E32" w14:textId="77777777" w:rsidR="008725D6" w:rsidRDefault="008725D6" w:rsidP="008725D6">
      <w:r>
        <w:t xml:space="preserve">  </w:t>
      </w:r>
    </w:p>
    <w:p w14:paraId="4E7F9817" w14:textId="77777777" w:rsidR="008725D6" w:rsidRDefault="008725D6" w:rsidP="008725D6">
      <w:r>
        <w:t>=&gt;</w:t>
      </w:r>
    </w:p>
    <w:p w14:paraId="0FFA7F7A" w14:textId="77777777" w:rsidR="008725D6" w:rsidRDefault="008725D6" w:rsidP="008725D6">
      <w:r>
        <w:t xml:space="preserve">  (modify ?fact-id1 (busena "storas"))</w:t>
      </w:r>
    </w:p>
    <w:p w14:paraId="17F92BFC" w14:textId="77777777" w:rsidR="008725D6" w:rsidRDefault="008725D6" w:rsidP="008725D6">
      <w:r>
        <w:t>)</w:t>
      </w:r>
    </w:p>
    <w:p w14:paraId="4D193305" w14:textId="77777777" w:rsidR="008725D6" w:rsidRDefault="008725D6" w:rsidP="008725D6"/>
    <w:p w14:paraId="5AC723CD" w14:textId="77777777" w:rsidR="008725D6" w:rsidRDefault="008725D6" w:rsidP="008725D6">
      <w:r>
        <w:t>(defrule r4 "Kai katinas storas, jis miega"</w:t>
      </w:r>
    </w:p>
    <w:p w14:paraId="24B55946" w14:textId="77777777" w:rsidR="008725D6" w:rsidRDefault="008725D6" w:rsidP="008725D6">
      <w:r>
        <w:t xml:space="preserve">  ?fact-id1 &lt;- (katino (busena ?busena))  </w:t>
      </w:r>
    </w:p>
    <w:p w14:paraId="5C2E9830" w14:textId="77777777" w:rsidR="008725D6" w:rsidRDefault="008725D6" w:rsidP="008725D6">
      <w:r>
        <w:t xml:space="preserve">  (test (eq ?busena "storas"))</w:t>
      </w:r>
    </w:p>
    <w:p w14:paraId="02914767" w14:textId="77777777" w:rsidR="008725D6" w:rsidRDefault="008725D6" w:rsidP="008725D6">
      <w:r>
        <w:t xml:space="preserve">  =&gt;</w:t>
      </w:r>
    </w:p>
    <w:p w14:paraId="1A6CE55B" w14:textId="77777777" w:rsidR="008725D6" w:rsidRDefault="008725D6" w:rsidP="008725D6">
      <w:r>
        <w:t xml:space="preserve">  (modify ?fact-id1 (busena "miega"))</w:t>
      </w:r>
    </w:p>
    <w:p w14:paraId="5EA78A9B" w14:textId="77777777" w:rsidR="008725D6" w:rsidRDefault="008725D6" w:rsidP="008725D6">
      <w:r>
        <w:t>)</w:t>
      </w:r>
    </w:p>
    <w:p w14:paraId="5C7D5624" w14:textId="77777777" w:rsidR="008725D6" w:rsidRDefault="008725D6" w:rsidP="008725D6">
      <w:r>
        <w:t>(defrule r5 "Kai storas katinas pamiega, jis tampa alkanas"</w:t>
      </w:r>
    </w:p>
    <w:p w14:paraId="4F5E8A41" w14:textId="77777777" w:rsidR="008725D6" w:rsidRDefault="008725D6" w:rsidP="008725D6">
      <w:r>
        <w:t xml:space="preserve">  ?fact-id1 &lt;- (katino (busena ?busena))</w:t>
      </w:r>
    </w:p>
    <w:p w14:paraId="78EABE05" w14:textId="77777777" w:rsidR="008725D6" w:rsidRDefault="008725D6" w:rsidP="008725D6">
      <w:r>
        <w:t xml:space="preserve">  ?fact-id2 &lt;- (katino (suvalgyta_peliu ?suvalgyta_peliu))   </w:t>
      </w:r>
    </w:p>
    <w:p w14:paraId="6088C0EC" w14:textId="77777777" w:rsidR="008725D6" w:rsidRDefault="008725D6" w:rsidP="008725D6">
      <w:r>
        <w:t xml:space="preserve">  (test (eq ?busena "miega"))</w:t>
      </w:r>
    </w:p>
    <w:p w14:paraId="795E085B" w14:textId="77777777" w:rsidR="008725D6" w:rsidRDefault="008725D6" w:rsidP="008725D6">
      <w:r>
        <w:t xml:space="preserve">  =&gt;</w:t>
      </w:r>
    </w:p>
    <w:p w14:paraId="2773771B" w14:textId="77777777" w:rsidR="008725D6" w:rsidRDefault="008725D6" w:rsidP="008725D6">
      <w:r>
        <w:t xml:space="preserve">  (modify ?fact-id1 (busena "nori valgyti") (suvalgyta_peliu 0))</w:t>
      </w:r>
    </w:p>
    <w:p w14:paraId="13AD1DF4" w14:textId="77777777" w:rsidR="008725D6" w:rsidRDefault="008725D6" w:rsidP="008725D6">
      <w:r>
        <w:lastRenderedPageBreak/>
        <w:t>)</w:t>
      </w:r>
    </w:p>
    <w:p w14:paraId="7362D6A1" w14:textId="77777777" w:rsidR="008725D6" w:rsidRDefault="008725D6" w:rsidP="008725D6">
      <w:r>
        <w:t>(defrule r6 "Katinas siandien nevalge"</w:t>
      </w:r>
    </w:p>
    <w:p w14:paraId="31D0D926" w14:textId="77777777" w:rsidR="008725D6" w:rsidRDefault="008725D6" w:rsidP="008725D6">
      <w:r>
        <w:t xml:space="preserve">  ?fact-id1 &lt;- (katino (busena "nori valgyti") (nevalge_dienu ?nevalge_dienu))</w:t>
      </w:r>
    </w:p>
    <w:p w14:paraId="3427479E" w14:textId="77777777" w:rsidR="008725D6" w:rsidRDefault="008725D6" w:rsidP="008725D6">
      <w:r>
        <w:t xml:space="preserve">  (pele (spalva pilka) (kiekis 0))</w:t>
      </w:r>
    </w:p>
    <w:p w14:paraId="61F356CE" w14:textId="77777777" w:rsidR="008725D6" w:rsidRDefault="008725D6" w:rsidP="008725D6">
      <w:r>
        <w:t xml:space="preserve">  (pele (spalva balta) (kiekis 0))</w:t>
      </w:r>
    </w:p>
    <w:p w14:paraId="4F5617F1" w14:textId="77777777" w:rsidR="008725D6" w:rsidRDefault="008725D6" w:rsidP="008725D6">
      <w:r>
        <w:t xml:space="preserve">  =&gt;</w:t>
      </w:r>
    </w:p>
    <w:p w14:paraId="34E1631A" w14:textId="77777777" w:rsidR="008725D6" w:rsidRDefault="008725D6" w:rsidP="008725D6">
      <w:r>
        <w:t xml:space="preserve">  (modify ?fact-id1 (nevalge_dienu (+ ?nevalge_dienu 1)))</w:t>
      </w:r>
    </w:p>
    <w:p w14:paraId="45A39B29" w14:textId="77777777" w:rsidR="008725D6" w:rsidRDefault="008725D6" w:rsidP="008725D6">
      <w:r>
        <w:t>)</w:t>
      </w:r>
    </w:p>
    <w:p w14:paraId="30844F02" w14:textId="77777777" w:rsidR="008725D6" w:rsidRDefault="008725D6" w:rsidP="008725D6">
      <w:r>
        <w:t>(defrule r7 "Kai katinas nevalge 7 dienas, jis pabega"</w:t>
      </w:r>
    </w:p>
    <w:p w14:paraId="5ED7D4C5" w14:textId="77777777" w:rsidR="008725D6" w:rsidRDefault="008725D6" w:rsidP="008725D6">
      <w:r>
        <w:t xml:space="preserve">  (declare (salience 5))</w:t>
      </w:r>
    </w:p>
    <w:p w14:paraId="190A69A1" w14:textId="77777777" w:rsidR="008725D6" w:rsidRDefault="008725D6" w:rsidP="008725D6">
      <w:r>
        <w:t xml:space="preserve">  ?fact-id1 &lt;- (katino (busena "nori valgyti")  (nevalge_dienu 7))   </w:t>
      </w:r>
    </w:p>
    <w:p w14:paraId="3F82F3B8" w14:textId="77777777" w:rsidR="008725D6" w:rsidRDefault="008725D6" w:rsidP="008725D6"/>
    <w:p w14:paraId="1DCCB675" w14:textId="77777777" w:rsidR="008725D6" w:rsidRDefault="008725D6" w:rsidP="008725D6">
      <w:r>
        <w:t xml:space="preserve">  =&gt;</w:t>
      </w:r>
    </w:p>
    <w:p w14:paraId="51806D76" w14:textId="77777777" w:rsidR="008725D6" w:rsidRDefault="008725D6" w:rsidP="008725D6">
      <w:r>
        <w:t xml:space="preserve">  (modify ?fact-id1 (busena "pabego"))</w:t>
      </w:r>
    </w:p>
    <w:p w14:paraId="46F4223B" w14:textId="77777777" w:rsidR="008725D6" w:rsidRDefault="008725D6" w:rsidP="008725D6">
      <w:r>
        <w:t>)</w:t>
      </w:r>
    </w:p>
    <w:p w14:paraId="1ED20D86" w14:textId="77777777" w:rsidR="008725D6" w:rsidRDefault="008725D6" w:rsidP="008725D6"/>
    <w:p w14:paraId="7B5D8A38" w14:textId="77777777" w:rsidR="008725D6" w:rsidRDefault="008725D6" w:rsidP="008725D6">
      <w:r>
        <w:t>; JESS aplinkoje komentarus pasalinkite</w:t>
      </w:r>
    </w:p>
    <w:p w14:paraId="4E8C7D8E" w14:textId="77777777" w:rsidR="008725D6" w:rsidRDefault="008725D6" w:rsidP="008725D6">
      <w:r>
        <w:t>;</w:t>
      </w:r>
    </w:p>
    <w:p w14:paraId="7EB98A1F" w14:textId="77777777" w:rsidR="008725D6" w:rsidRDefault="008725D6" w:rsidP="008725D6">
      <w:r>
        <w:t>; (reset)</w:t>
      </w:r>
    </w:p>
    <w:p w14:paraId="2EF4C9CA" w14:textId="77777777" w:rsidR="008725D6" w:rsidRDefault="008725D6" w:rsidP="008725D6">
      <w:r>
        <w:t>; (facts)</w:t>
      </w:r>
    </w:p>
    <w:p w14:paraId="7FEE0E0A" w14:textId="77777777" w:rsidR="008725D6" w:rsidRDefault="008725D6" w:rsidP="008725D6">
      <w:r>
        <w:t>; (watch all)</w:t>
      </w:r>
    </w:p>
    <w:p w14:paraId="6A9D96A8" w14:textId="77777777" w:rsidR="008725D6" w:rsidRDefault="008725D6" w:rsidP="008725D6">
      <w:r>
        <w:t>; (run)</w:t>
      </w:r>
    </w:p>
    <w:p w14:paraId="3AA9A324" w14:textId="77777777" w:rsidR="008725D6" w:rsidRDefault="008725D6" w:rsidP="008725D6"/>
    <w:p w14:paraId="18E47C70" w14:textId="77777777" w:rsidR="008725D6" w:rsidRPr="008725D6" w:rsidRDefault="008725D6" w:rsidP="008725D6">
      <w:pPr>
        <w:rPr>
          <w:b/>
          <w:u w:val="single"/>
        </w:rPr>
      </w:pPr>
      <w:r w:rsidRPr="008725D6">
        <w:rPr>
          <w:b/>
          <w:u w:val="single"/>
        </w:rPr>
        <w:t>Kelio radimo programos kodas:</w:t>
      </w:r>
    </w:p>
    <w:p w14:paraId="10869ECB" w14:textId="77777777" w:rsidR="008725D6" w:rsidRDefault="008725D6" w:rsidP="008725D6"/>
    <w:p w14:paraId="17869DE0" w14:textId="77777777" w:rsidR="008725D6" w:rsidRDefault="008725D6" w:rsidP="008725D6">
      <w:r>
        <w:t>; JESS aplinkoje komentarus pasalinkite</w:t>
      </w:r>
    </w:p>
    <w:p w14:paraId="226362D5" w14:textId="77777777" w:rsidR="008725D6" w:rsidRDefault="008725D6" w:rsidP="008725D6">
      <w:r>
        <w:t>;</w:t>
      </w:r>
    </w:p>
    <w:p w14:paraId="59D351A8" w14:textId="77777777" w:rsidR="008725D6" w:rsidRDefault="008725D6" w:rsidP="008725D6">
      <w:r>
        <w:t>;(clear)</w:t>
      </w:r>
    </w:p>
    <w:p w14:paraId="1AF0706D" w14:textId="77777777" w:rsidR="008725D6" w:rsidRDefault="008725D6" w:rsidP="008725D6"/>
    <w:p w14:paraId="1515C9A3" w14:textId="77777777" w:rsidR="008725D6" w:rsidRDefault="008725D6" w:rsidP="008725D6">
      <w:r>
        <w:t xml:space="preserve">(deftemplate fragment (slot from)(slot to) (slot from_street_name) (slot to_street_name)) </w:t>
      </w:r>
    </w:p>
    <w:p w14:paraId="7FE522FD" w14:textId="77777777" w:rsidR="008725D6" w:rsidRDefault="008725D6" w:rsidP="008725D6">
      <w:r>
        <w:t xml:space="preserve">(deftemplate car (slot location)) </w:t>
      </w:r>
    </w:p>
    <w:p w14:paraId="147C4DA2" w14:textId="77777777" w:rsidR="008725D6" w:rsidRDefault="008725D6" w:rsidP="008725D6">
      <w:r>
        <w:t>(deftemplate obstacles (slot location) (slot t_lights) (slot cars) (slot pedestrians) (slot spec_service))</w:t>
      </w:r>
    </w:p>
    <w:p w14:paraId="7FBAEDEE" w14:textId="77777777" w:rsidR="008725D6" w:rsidRDefault="008725D6" w:rsidP="008725D6"/>
    <w:p w14:paraId="4146B880" w14:textId="77777777" w:rsidR="008725D6" w:rsidRDefault="008725D6" w:rsidP="008725D6">
      <w:r>
        <w:t>(deffacts faktu-inicializavimas</w:t>
      </w:r>
    </w:p>
    <w:p w14:paraId="5120D5D9" w14:textId="77777777" w:rsidR="008725D6" w:rsidRDefault="008725D6" w:rsidP="008725D6">
      <w:r>
        <w:t xml:space="preserve">  (car (location A))</w:t>
      </w:r>
    </w:p>
    <w:p w14:paraId="73B8CD61" w14:textId="77777777" w:rsidR="008725D6" w:rsidRDefault="008725D6" w:rsidP="008725D6">
      <w:r>
        <w:t xml:space="preserve">  (fragment (from A) (to B) (from_street_name Rasos) (to_street_name Alytaus))</w:t>
      </w:r>
    </w:p>
    <w:p w14:paraId="13AC037E" w14:textId="77777777" w:rsidR="008725D6" w:rsidRDefault="008725D6" w:rsidP="008725D6">
      <w:r>
        <w:t xml:space="preserve">  (fragment (from B) (to C) (from_street_name Alytaus) (to_street_name Luksos))</w:t>
      </w:r>
    </w:p>
    <w:p w14:paraId="490EB8FD" w14:textId="77777777" w:rsidR="008725D6" w:rsidRDefault="008725D6" w:rsidP="008725D6">
      <w:r>
        <w:t xml:space="preserve">  (fragment (from C) (to D) (from_street_name Luksos) (to_street_name Vytauto))</w:t>
      </w:r>
    </w:p>
    <w:p w14:paraId="54DB8EEF" w14:textId="77777777" w:rsidR="008725D6" w:rsidRDefault="008725D6" w:rsidP="008725D6">
      <w:r>
        <w:t xml:space="preserve">  (fragment (from D) (to E) (from_street_name Vytauto) (to_street_name Geliu))</w:t>
      </w:r>
    </w:p>
    <w:p w14:paraId="06075C8A" w14:textId="77777777" w:rsidR="008725D6" w:rsidRDefault="008725D6" w:rsidP="008725D6">
      <w:r>
        <w:t xml:space="preserve">  (obstacles (location A) (t_lights 1) (cars 2) (pedestrians 2) (spec_service 0))</w:t>
      </w:r>
    </w:p>
    <w:p w14:paraId="6375DB52" w14:textId="77777777" w:rsidR="008725D6" w:rsidRDefault="008725D6" w:rsidP="008725D6">
      <w:r>
        <w:t xml:space="preserve">  (obstacles (location B) (t_lights 1) (cars 2) (pedestrians 2) (spec_service 1))</w:t>
      </w:r>
    </w:p>
    <w:p w14:paraId="3B6BB3AD" w14:textId="77777777" w:rsidR="008725D6" w:rsidRDefault="008725D6" w:rsidP="008725D6">
      <w:r>
        <w:t xml:space="preserve">  (obstacles (location C) (t_lights 1) (cars 2) (pedestrians 2) (spec_service 2))</w:t>
      </w:r>
    </w:p>
    <w:p w14:paraId="2DD8DA5A" w14:textId="77777777" w:rsidR="008725D6" w:rsidRDefault="008725D6" w:rsidP="008725D6">
      <w:r>
        <w:t xml:space="preserve">  (obstacles (location D) (t_lights 1) (cars 2) (pedestrians 2) (spec_service 3))</w:t>
      </w:r>
    </w:p>
    <w:p w14:paraId="733D74C0" w14:textId="77777777" w:rsidR="008725D6" w:rsidRDefault="008725D6" w:rsidP="008725D6">
      <w:r>
        <w:t xml:space="preserve">  ;(obstacles (location E) (t_lights 0) (cars 0) (pedestrians 0) (spec_service 0))</w:t>
      </w:r>
    </w:p>
    <w:p w14:paraId="17B4E396" w14:textId="77777777" w:rsidR="008725D6" w:rsidRDefault="008725D6" w:rsidP="008725D6">
      <w:r>
        <w:t>)</w:t>
      </w:r>
    </w:p>
    <w:p w14:paraId="118BB275" w14:textId="77777777" w:rsidR="008725D6" w:rsidRDefault="008725D6" w:rsidP="008725D6"/>
    <w:p w14:paraId="3749F87D" w14:textId="77777777" w:rsidR="008725D6" w:rsidRDefault="008725D6" w:rsidP="008725D6">
      <w:r>
        <w:t>(defrule r1 "Kai esamoje sankryzoje yra sviesoforu, laukiam"</w:t>
      </w:r>
    </w:p>
    <w:p w14:paraId="2BCE9FEA" w14:textId="77777777" w:rsidR="008725D6" w:rsidRDefault="008725D6" w:rsidP="008725D6">
      <w:r>
        <w:t xml:space="preserve">  ?fact-id1 &lt;- (car (location ?location))</w:t>
      </w:r>
    </w:p>
    <w:p w14:paraId="30D998F1" w14:textId="77777777" w:rsidR="008725D6" w:rsidRDefault="008725D6" w:rsidP="008725D6">
      <w:r>
        <w:t xml:space="preserve">  ?fact-id2 &lt;- (obstacles (location ?location) (t_lights ?t_lights))</w:t>
      </w:r>
    </w:p>
    <w:p w14:paraId="26CD3396" w14:textId="77777777" w:rsidR="008725D6" w:rsidRDefault="008725D6" w:rsidP="008725D6">
      <w:r>
        <w:t xml:space="preserve">  =&gt;</w:t>
      </w:r>
    </w:p>
    <w:p w14:paraId="2940D9C2" w14:textId="77777777" w:rsidR="008725D6" w:rsidRDefault="008725D6" w:rsidP="008725D6">
      <w:r>
        <w:t xml:space="preserve">  (if (&gt; ?t_lights 0) then (modify ?fact-id2 (t_lights (- ?t_lights 1)))</w:t>
      </w:r>
    </w:p>
    <w:p w14:paraId="37EEC044" w14:textId="77777777" w:rsidR="008725D6" w:rsidRDefault="008725D6" w:rsidP="008725D6">
      <w:r>
        <w:t xml:space="preserve">  )</w:t>
      </w:r>
    </w:p>
    <w:p w14:paraId="5D52D3E8" w14:textId="77777777" w:rsidR="008725D6" w:rsidRDefault="008725D6" w:rsidP="008725D6">
      <w:r>
        <w:t>)</w:t>
      </w:r>
    </w:p>
    <w:p w14:paraId="4D985800" w14:textId="77777777" w:rsidR="008725D6" w:rsidRDefault="008725D6" w:rsidP="008725D6">
      <w:r>
        <w:t>(defrule r2 "Kai esamoje sankryzoje yra masinu, laukiam"</w:t>
      </w:r>
    </w:p>
    <w:p w14:paraId="6874E757" w14:textId="77777777" w:rsidR="008725D6" w:rsidRDefault="008725D6" w:rsidP="008725D6">
      <w:r>
        <w:t xml:space="preserve">  ?fact-id1 &lt;- (car (location ?location))</w:t>
      </w:r>
    </w:p>
    <w:p w14:paraId="67DBF1A9" w14:textId="77777777" w:rsidR="008725D6" w:rsidRDefault="008725D6" w:rsidP="008725D6">
      <w:r>
        <w:t xml:space="preserve">  ?fact-id2 &lt;- (obstacles (location ?location) (cars ?cars))</w:t>
      </w:r>
    </w:p>
    <w:p w14:paraId="7BD2C04D" w14:textId="77777777" w:rsidR="008725D6" w:rsidRDefault="008725D6" w:rsidP="008725D6">
      <w:r>
        <w:t xml:space="preserve">  =&gt;</w:t>
      </w:r>
    </w:p>
    <w:p w14:paraId="5F2836FE" w14:textId="77777777" w:rsidR="008725D6" w:rsidRDefault="008725D6" w:rsidP="008725D6">
      <w:r>
        <w:t xml:space="preserve">  (if (&gt; ?cars 0) then (modify ?fact-id2 (cars (- ?cars 1)))</w:t>
      </w:r>
    </w:p>
    <w:p w14:paraId="24D29334" w14:textId="77777777" w:rsidR="008725D6" w:rsidRDefault="008725D6" w:rsidP="008725D6">
      <w:r>
        <w:t xml:space="preserve">  )</w:t>
      </w:r>
    </w:p>
    <w:p w14:paraId="3D65FF11" w14:textId="77777777" w:rsidR="008725D6" w:rsidRDefault="008725D6" w:rsidP="008725D6">
      <w:r>
        <w:lastRenderedPageBreak/>
        <w:t>)</w:t>
      </w:r>
    </w:p>
    <w:p w14:paraId="0CF70C77" w14:textId="77777777" w:rsidR="008725D6" w:rsidRDefault="008725D6" w:rsidP="008725D6">
      <w:r>
        <w:t>(defrule r3 "Kai esamoje sankryzoje yra pesciuju, laukiam"</w:t>
      </w:r>
    </w:p>
    <w:p w14:paraId="7CA5EA2C" w14:textId="77777777" w:rsidR="008725D6" w:rsidRDefault="008725D6" w:rsidP="008725D6">
      <w:r>
        <w:t xml:space="preserve">  ?fact-id1 &lt;- (car (location ?location))</w:t>
      </w:r>
    </w:p>
    <w:p w14:paraId="04159BFD" w14:textId="77777777" w:rsidR="008725D6" w:rsidRDefault="008725D6" w:rsidP="008725D6">
      <w:r>
        <w:t xml:space="preserve">  ?fact-id2 &lt;- (obstacles (location ?location) (pedestrians ?pedestrians))</w:t>
      </w:r>
    </w:p>
    <w:p w14:paraId="4C0DF214" w14:textId="77777777" w:rsidR="008725D6" w:rsidRDefault="008725D6" w:rsidP="008725D6">
      <w:r>
        <w:t xml:space="preserve">  =&gt;</w:t>
      </w:r>
    </w:p>
    <w:p w14:paraId="4E0CD9CF" w14:textId="77777777" w:rsidR="008725D6" w:rsidRDefault="008725D6" w:rsidP="008725D6">
      <w:r>
        <w:t xml:space="preserve">  (if (&gt; ?pedestrians 0) then (modify ?fact-id2 (pedestrians (- ?pedestrians 1)))</w:t>
      </w:r>
    </w:p>
    <w:p w14:paraId="5E0CAD4B" w14:textId="77777777" w:rsidR="008725D6" w:rsidRDefault="008725D6" w:rsidP="008725D6">
      <w:r>
        <w:t xml:space="preserve">  )</w:t>
      </w:r>
    </w:p>
    <w:p w14:paraId="276100F2" w14:textId="77777777" w:rsidR="008725D6" w:rsidRDefault="008725D6" w:rsidP="008725D6">
      <w:r>
        <w:t>)</w:t>
      </w:r>
    </w:p>
    <w:p w14:paraId="4F6E1091" w14:textId="77777777" w:rsidR="008725D6" w:rsidRDefault="008725D6" w:rsidP="008725D6">
      <w:r>
        <w:t>(defrule r4 "Kai esamoje sankryzoje yra specialiu tarnybu, laukiam"</w:t>
      </w:r>
    </w:p>
    <w:p w14:paraId="4C7E5D8C" w14:textId="77777777" w:rsidR="008725D6" w:rsidRDefault="008725D6" w:rsidP="008725D6">
      <w:r>
        <w:t xml:space="preserve">  ?fact-id1 &lt;- (car (location ?location))</w:t>
      </w:r>
    </w:p>
    <w:p w14:paraId="26D799A7" w14:textId="77777777" w:rsidR="008725D6" w:rsidRDefault="008725D6" w:rsidP="008725D6">
      <w:r>
        <w:t xml:space="preserve">  ?fact-id2 &lt;- (obstacles (location ?location) (spec_service ?spec_service))</w:t>
      </w:r>
    </w:p>
    <w:p w14:paraId="382E74AF" w14:textId="77777777" w:rsidR="008725D6" w:rsidRDefault="008725D6" w:rsidP="008725D6">
      <w:r>
        <w:t xml:space="preserve">  =&gt;</w:t>
      </w:r>
    </w:p>
    <w:p w14:paraId="693F2F52" w14:textId="77777777" w:rsidR="008725D6" w:rsidRDefault="008725D6" w:rsidP="008725D6">
      <w:r>
        <w:t xml:space="preserve">  (if (&gt; ?spec_service 0) then (modify ?fact-id2 (spec_service (- ?spec_service 1)))</w:t>
      </w:r>
    </w:p>
    <w:p w14:paraId="38073D26" w14:textId="77777777" w:rsidR="008725D6" w:rsidRDefault="008725D6" w:rsidP="008725D6">
      <w:r>
        <w:t xml:space="preserve">  )</w:t>
      </w:r>
    </w:p>
    <w:p w14:paraId="08C1A4EA" w14:textId="77777777" w:rsidR="008725D6" w:rsidRDefault="008725D6" w:rsidP="008725D6">
      <w:r>
        <w:t>)</w:t>
      </w:r>
    </w:p>
    <w:p w14:paraId="07E04AC7" w14:textId="77777777" w:rsidR="008725D6" w:rsidRDefault="008725D6" w:rsidP="008725D6">
      <w:r>
        <w:t>(defrule r5 "Kai nebeliko kliuciu, judam toliau"</w:t>
      </w:r>
    </w:p>
    <w:p w14:paraId="42A15663" w14:textId="77777777" w:rsidR="008725D6" w:rsidRDefault="008725D6" w:rsidP="008725D6">
      <w:r>
        <w:t xml:space="preserve">  ?fact-id1 &lt;- (car (location ?location))</w:t>
      </w:r>
    </w:p>
    <w:p w14:paraId="427BE03E" w14:textId="77777777" w:rsidR="008725D6" w:rsidRDefault="008725D6" w:rsidP="008725D6">
      <w:r>
        <w:t xml:space="preserve">  ?fact-id2 &lt;- (fragment (from ?location) (to ?to))</w:t>
      </w:r>
    </w:p>
    <w:p w14:paraId="255680EB" w14:textId="77777777" w:rsidR="008725D6" w:rsidRDefault="008725D6" w:rsidP="008725D6">
      <w:r>
        <w:t xml:space="preserve">  ?fact-id3 &lt;- (obstacles (location ?location) (t_lights 0) (cars 0) (pedestrians 0) (spec_service 0))</w:t>
      </w:r>
    </w:p>
    <w:p w14:paraId="029C7B69" w14:textId="77777777" w:rsidR="008725D6" w:rsidRDefault="008725D6" w:rsidP="008725D6">
      <w:r>
        <w:t xml:space="preserve">  =&gt;</w:t>
      </w:r>
    </w:p>
    <w:p w14:paraId="48371BEC" w14:textId="77777777" w:rsidR="008725D6" w:rsidRDefault="008725D6" w:rsidP="008725D6">
      <w:r>
        <w:t xml:space="preserve">  (modify ?fact-id1 (location ?to))</w:t>
      </w:r>
    </w:p>
    <w:p w14:paraId="05371018" w14:textId="77777777" w:rsidR="008725D6" w:rsidRDefault="008725D6" w:rsidP="008725D6">
      <w:r>
        <w:t>)</w:t>
      </w:r>
    </w:p>
    <w:p w14:paraId="2C712DA8" w14:textId="77777777" w:rsidR="008725D6" w:rsidRDefault="008725D6" w:rsidP="008725D6"/>
    <w:p w14:paraId="0CF13DB5" w14:textId="77777777" w:rsidR="008725D6" w:rsidRDefault="008725D6" w:rsidP="008725D6">
      <w:r>
        <w:t>; JESS aplinkoje komentarus pasalinkite</w:t>
      </w:r>
    </w:p>
    <w:p w14:paraId="1DD8FAA9" w14:textId="77777777" w:rsidR="008725D6" w:rsidRDefault="008725D6" w:rsidP="008725D6">
      <w:r>
        <w:t>;</w:t>
      </w:r>
    </w:p>
    <w:p w14:paraId="2814D7D3" w14:textId="77777777" w:rsidR="008725D6" w:rsidRDefault="008725D6" w:rsidP="008725D6">
      <w:r>
        <w:t>; (reset)</w:t>
      </w:r>
    </w:p>
    <w:p w14:paraId="42A8767F" w14:textId="77777777" w:rsidR="008725D6" w:rsidRDefault="008725D6" w:rsidP="008725D6">
      <w:r>
        <w:t>; (facts)</w:t>
      </w:r>
    </w:p>
    <w:p w14:paraId="53D6AC7E" w14:textId="77777777" w:rsidR="008725D6" w:rsidRDefault="008725D6" w:rsidP="008725D6">
      <w:r>
        <w:t>; (watch all)</w:t>
      </w:r>
    </w:p>
    <w:p w14:paraId="6DA44D1D" w14:textId="77777777" w:rsidR="008725D6" w:rsidRPr="008725D6" w:rsidRDefault="008725D6" w:rsidP="008725D6">
      <w:r>
        <w:t>; (run)</w:t>
      </w:r>
      <w:bookmarkStart w:id="0" w:name="_GoBack"/>
      <w:bookmarkEnd w:id="0"/>
    </w:p>
    <w:sectPr w:rsidR="008725D6" w:rsidRPr="008725D6" w:rsidSect="00322B4F">
      <w:footerReference w:type="first" r:id="rId20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18B4" w14:textId="77777777" w:rsidR="008F7B1F" w:rsidRDefault="008F7B1F">
      <w:r>
        <w:separator/>
      </w:r>
    </w:p>
  </w:endnote>
  <w:endnote w:type="continuationSeparator" w:id="0">
    <w:p w14:paraId="123BD30B" w14:textId="77777777" w:rsidR="008F7B1F" w:rsidRDefault="008F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8315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27B59B57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2BFD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642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08762" w14:textId="77777777" w:rsidR="008F7B1F" w:rsidRDefault="008F7B1F">
      <w:r>
        <w:separator/>
      </w:r>
    </w:p>
  </w:footnote>
  <w:footnote w:type="continuationSeparator" w:id="0">
    <w:p w14:paraId="6ABBB873" w14:textId="77777777" w:rsidR="008F7B1F" w:rsidRDefault="008F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DD65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976BC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8725D6"/>
    <w:rsid w:val="008F7B1F"/>
    <w:rsid w:val="009103C4"/>
    <w:rsid w:val="00932992"/>
    <w:rsid w:val="00953893"/>
    <w:rsid w:val="00965287"/>
    <w:rsid w:val="00990D35"/>
    <w:rsid w:val="009A544B"/>
    <w:rsid w:val="009C0211"/>
    <w:rsid w:val="00A049DD"/>
    <w:rsid w:val="00A6795E"/>
    <w:rsid w:val="00AB26BB"/>
    <w:rsid w:val="00AB7416"/>
    <w:rsid w:val="00AE0E37"/>
    <w:rsid w:val="00AE7C8B"/>
    <w:rsid w:val="00B4162B"/>
    <w:rsid w:val="00B93D28"/>
    <w:rsid w:val="00BA4DB8"/>
    <w:rsid w:val="00BB5F6C"/>
    <w:rsid w:val="00BE7267"/>
    <w:rsid w:val="00C25271"/>
    <w:rsid w:val="00C87140"/>
    <w:rsid w:val="00CA347D"/>
    <w:rsid w:val="00CD083D"/>
    <w:rsid w:val="00CD58DB"/>
    <w:rsid w:val="00CF20CE"/>
    <w:rsid w:val="00D10218"/>
    <w:rsid w:val="00D253F8"/>
    <w:rsid w:val="00D52156"/>
    <w:rsid w:val="00D54ED5"/>
    <w:rsid w:val="00D560C9"/>
    <w:rsid w:val="00DB6F2C"/>
    <w:rsid w:val="00E03A86"/>
    <w:rsid w:val="00E55394"/>
    <w:rsid w:val="00E768B1"/>
    <w:rsid w:val="00EA7E22"/>
    <w:rsid w:val="00EB5168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3DAF6"/>
  <w15:docId w15:val="{9AE48CC4-3033-4779-8021-FABC0D0E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8BF7-2BAB-4F29-9FB5-3383D856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2</TotalTime>
  <Pages>8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3</cp:revision>
  <cp:lastPrinted>2019-02-18T21:37:00Z</cp:lastPrinted>
  <dcterms:created xsi:type="dcterms:W3CDTF">2019-02-18T21:37:00Z</dcterms:created>
  <dcterms:modified xsi:type="dcterms:W3CDTF">2019-02-18T21:37:00Z</dcterms:modified>
  <cp:contentStatus/>
</cp:coreProperties>
</file>